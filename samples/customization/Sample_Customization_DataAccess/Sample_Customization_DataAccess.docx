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38" w:rsidRDefault="00E46394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>Data Access Layer</w:t>
      </w:r>
    </w:p>
    <w:p w:rsidR="00621B9F" w:rsidRPr="00621B9F" w:rsidRDefault="002C50DE" w:rsidP="00847C38">
      <w:pPr>
        <w:pStyle w:val="SAGEHeading1Follow"/>
        <w:framePr w:wrap="around"/>
      </w:pPr>
      <w:r>
        <w:t>w</w:t>
      </w:r>
      <w:r w:rsidR="00847C38">
        <w:t>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727CED">
        <w:t>use</w:t>
      </w:r>
      <w:r>
        <w:t xml:space="preserve"> </w:t>
      </w:r>
      <w:r w:rsidR="00BF0470">
        <w:t xml:space="preserve">Sage 300 SAMLTD Database and </w:t>
      </w:r>
      <w:r w:rsidR="005A50FE">
        <w:t>Order Entry</w:t>
      </w:r>
      <w:r>
        <w:t xml:space="preserve"> web screen</w:t>
      </w:r>
      <w:r w:rsidR="00727CED">
        <w:t xml:space="preserve"> to show how to access the data in the </w:t>
      </w:r>
      <w:r w:rsidR="000A7608">
        <w:t xml:space="preserve">custom </w:t>
      </w:r>
      <w:r w:rsidR="00727CED">
        <w:t>controller.  It shows</w:t>
      </w:r>
      <w:r w:rsidR="00847C38">
        <w:t>:</w:t>
      </w:r>
    </w:p>
    <w:p w:rsidR="006A7274" w:rsidRDefault="006A7274" w:rsidP="00621B9F"/>
    <w:p w:rsidR="00727CED" w:rsidRDefault="00727CED" w:rsidP="00E46394">
      <w:pPr>
        <w:pStyle w:val="ListParagraph"/>
        <w:numPr>
          <w:ilvl w:val="0"/>
          <w:numId w:val="47"/>
        </w:numPr>
      </w:pPr>
      <w:r>
        <w:t>Access Sage 300c services and endpoints to get data</w:t>
      </w:r>
    </w:p>
    <w:p w:rsidR="002C50DE" w:rsidRDefault="002C50DE" w:rsidP="00E46394">
      <w:pPr>
        <w:pStyle w:val="ListParagraph"/>
        <w:numPr>
          <w:ilvl w:val="0"/>
          <w:numId w:val="47"/>
        </w:numPr>
      </w:pPr>
      <w:r>
        <w:t>Access custom view to get data</w:t>
      </w:r>
    </w:p>
    <w:p w:rsidR="00727CED" w:rsidRDefault="002C50DE" w:rsidP="00E46394">
      <w:pPr>
        <w:pStyle w:val="ListParagraph"/>
        <w:numPr>
          <w:ilvl w:val="0"/>
          <w:numId w:val="47"/>
        </w:numPr>
      </w:pPr>
      <w:r>
        <w:t>Use Sage 300c c</w:t>
      </w:r>
      <w:r w:rsidR="00727CED">
        <w:t xml:space="preserve">ommon </w:t>
      </w:r>
      <w:r>
        <w:t>services</w:t>
      </w:r>
      <w:r w:rsidR="00727CED">
        <w:t xml:space="preserve"> </w:t>
      </w:r>
      <w:r>
        <w:t>q</w:t>
      </w:r>
      <w:r w:rsidR="00727CED">
        <w:t>uery to get data</w:t>
      </w:r>
    </w:p>
    <w:p w:rsidR="00727CED" w:rsidRDefault="00727CED" w:rsidP="00E46394">
      <w:pPr>
        <w:pStyle w:val="ListParagraph"/>
        <w:numPr>
          <w:ilvl w:val="0"/>
          <w:numId w:val="47"/>
        </w:numPr>
      </w:pPr>
      <w:r>
        <w:t xml:space="preserve">Use </w:t>
      </w:r>
      <w:r w:rsidR="002C50DE">
        <w:t>E</w:t>
      </w:r>
      <w:r>
        <w:t xml:space="preserve">ntity </w:t>
      </w:r>
      <w:r w:rsidR="002C50DE">
        <w:t>F</w:t>
      </w:r>
      <w:r>
        <w:t>ramework to get data</w:t>
      </w:r>
    </w:p>
    <w:p w:rsidR="00727CED" w:rsidRDefault="00727CED" w:rsidP="00621B9F">
      <w:r>
        <w:tab/>
      </w:r>
    </w:p>
    <w:p w:rsidR="003F7539" w:rsidRDefault="000858DE" w:rsidP="00847C38">
      <w:r>
        <w:t xml:space="preserve">All the added </w:t>
      </w:r>
      <w:r w:rsidR="002C50DE">
        <w:t xml:space="preserve">tab pages and </w:t>
      </w:r>
      <w:r>
        <w:t xml:space="preserve">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>.</w:t>
      </w:r>
      <w:r w:rsidR="00E46394">
        <w:t xml:space="preserve"> All the data access layer code is in ISV1.Web\Areas\CU\DAL and called by MVC controller. </w:t>
      </w:r>
      <w:r w:rsidR="00847C38">
        <w:t>For details,</w:t>
      </w:r>
      <w:r>
        <w:t xml:space="preserve"> see </w:t>
      </w:r>
      <w:r w:rsidR="00E46394">
        <w:t>this solution</w:t>
      </w:r>
      <w:r w:rsidR="000A7608">
        <w:t>, settings and JavaScript files</w:t>
      </w:r>
      <w:r>
        <w:t>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 xml:space="preserve">Sage 300c installed </w:t>
      </w:r>
      <w:proofErr w:type="gramStart"/>
      <w:r w:rsidRPr="00847C38">
        <w:rPr>
          <w:rStyle w:val="SAGETextFilename"/>
          <w:i/>
        </w:rPr>
        <w:t>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proofErr w:type="gramEnd"/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proofErr w:type="spellStart"/>
      <w:r w:rsidRPr="00D74B47">
        <w:rPr>
          <w:rStyle w:val="SAGETextCodeinline"/>
        </w:rPr>
        <w:t>system.web</w:t>
      </w:r>
      <w:proofErr w:type="spellEnd"/>
      <w:r w:rsidRPr="00D74B47">
        <w:rPr>
          <w:rStyle w:val="SAGETextCodeinline"/>
        </w:rPr>
        <w:t>&gt; &lt;compilation debug</w:t>
      </w:r>
      <w:r w:rsidR="009752D5">
        <w:rPr>
          <w:rStyle w:val="SAGETextCodeinline"/>
        </w:rPr>
        <w:t xml:space="preserve"> </w:t>
      </w:r>
      <w:proofErr w:type="gramStart"/>
      <w:r w:rsidR="00D74B47" w:rsidRPr="00D74B47">
        <w:rPr>
          <w:rStyle w:val="SAGETextCodeinline"/>
        </w:rPr>
        <w:t>=”false</w:t>
      </w:r>
      <w:proofErr w:type="gramEnd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105395" w:rsidRDefault="002C50DE" w:rsidP="00D8212F">
      <w:pPr>
        <w:pStyle w:val="ListParagraph"/>
        <w:numPr>
          <w:ilvl w:val="0"/>
          <w:numId w:val="1"/>
        </w:numPr>
      </w:pPr>
      <w:r>
        <w:t>Open this solution</w:t>
      </w:r>
      <w:r w:rsidR="00F862EE">
        <w:t xml:space="preserve"> with Visual Studio</w:t>
      </w:r>
      <w:r>
        <w:t xml:space="preserve"> and run it in debug mode</w:t>
      </w:r>
      <w:r w:rsidR="00E46394">
        <w:t>.</w:t>
      </w:r>
    </w:p>
    <w:p w:rsidR="00D8212F" w:rsidRDefault="00D8212F" w:rsidP="00621B9F"/>
    <w:p w:rsidR="00ED6978" w:rsidRDefault="00ED6978" w:rsidP="00621B9F"/>
    <w:p w:rsidR="000858DE" w:rsidRDefault="000858DE" w:rsidP="00621B9F">
      <w:bookmarkStart w:id="0" w:name="_GoBack"/>
      <w:bookmarkEnd w:id="0"/>
    </w:p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4pt;height:20.4pt" o:bullet="t">
        <v:imagedata r:id="rId1" o:title="clip_image001"/>
      </v:shape>
    </w:pict>
  </w:numPicBullet>
  <w:numPicBullet w:numPicBulletId="1">
    <w:pict>
      <v:shape id="_x0000_i1029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B36030"/>
    <w:multiLevelType w:val="hybridMultilevel"/>
    <w:tmpl w:val="BFC8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7C0FC8"/>
    <w:multiLevelType w:val="hybridMultilevel"/>
    <w:tmpl w:val="292A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3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5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3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6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10"/>
  </w:num>
  <w:num w:numId="4">
    <w:abstractNumId w:val="32"/>
  </w:num>
  <w:num w:numId="5">
    <w:abstractNumId w:val="22"/>
  </w:num>
  <w:num w:numId="6">
    <w:abstractNumId w:val="11"/>
  </w:num>
  <w:num w:numId="7">
    <w:abstractNumId w:val="22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7"/>
  </w:num>
  <w:num w:numId="9">
    <w:abstractNumId w:val="36"/>
  </w:num>
  <w:num w:numId="10">
    <w:abstractNumId w:val="3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5"/>
  </w:num>
  <w:num w:numId="22">
    <w:abstractNumId w:val="38"/>
  </w:num>
  <w:num w:numId="23">
    <w:abstractNumId w:val="25"/>
  </w:num>
  <w:num w:numId="24">
    <w:abstractNumId w:val="23"/>
  </w:num>
  <w:num w:numId="25">
    <w:abstractNumId w:val="17"/>
  </w:num>
  <w:num w:numId="26">
    <w:abstractNumId w:val="26"/>
  </w:num>
  <w:num w:numId="27">
    <w:abstractNumId w:val="26"/>
    <w:lvlOverride w:ilvl="0">
      <w:startOverride w:val="1"/>
    </w:lvlOverride>
  </w:num>
  <w:num w:numId="28">
    <w:abstractNumId w:val="22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21"/>
  </w:num>
  <w:num w:numId="30">
    <w:abstractNumId w:val="27"/>
  </w:num>
  <w:num w:numId="31">
    <w:abstractNumId w:val="24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</w:num>
  <w:num w:numId="34">
    <w:abstractNumId w:val="25"/>
    <w:lvlOverride w:ilvl="0">
      <w:startOverride w:val="1"/>
    </w:lvlOverride>
  </w:num>
  <w:num w:numId="35">
    <w:abstractNumId w:val="30"/>
  </w:num>
  <w:num w:numId="36">
    <w:abstractNumId w:val="31"/>
  </w:num>
  <w:num w:numId="37">
    <w:abstractNumId w:val="19"/>
  </w:num>
  <w:num w:numId="38">
    <w:abstractNumId w:val="24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20"/>
  </w:num>
  <w:num w:numId="44">
    <w:abstractNumId w:val="28"/>
  </w:num>
  <w:num w:numId="45">
    <w:abstractNumId w:val="16"/>
  </w:num>
  <w:num w:numId="46">
    <w:abstractNumId w:val="1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0A7608"/>
    <w:rsid w:val="00105395"/>
    <w:rsid w:val="002C50DE"/>
    <w:rsid w:val="003F7539"/>
    <w:rsid w:val="004C513F"/>
    <w:rsid w:val="005A50FE"/>
    <w:rsid w:val="00621B9F"/>
    <w:rsid w:val="006A7274"/>
    <w:rsid w:val="006C1A20"/>
    <w:rsid w:val="00711988"/>
    <w:rsid w:val="00727CED"/>
    <w:rsid w:val="00847C38"/>
    <w:rsid w:val="008E2FAF"/>
    <w:rsid w:val="009752D5"/>
    <w:rsid w:val="00BF0470"/>
    <w:rsid w:val="00C41647"/>
    <w:rsid w:val="00C76E06"/>
    <w:rsid w:val="00D74B47"/>
    <w:rsid w:val="00D8212F"/>
    <w:rsid w:val="00E46394"/>
    <w:rsid w:val="00E9546C"/>
    <w:rsid w:val="00EC616A"/>
    <w:rsid w:val="00ED6978"/>
    <w:rsid w:val="00F862EE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1B91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161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18</cp:revision>
  <dcterms:created xsi:type="dcterms:W3CDTF">2016-10-17T21:02:00Z</dcterms:created>
  <dcterms:modified xsi:type="dcterms:W3CDTF">2017-03-08T00:29:00Z</dcterms:modified>
</cp:coreProperties>
</file>