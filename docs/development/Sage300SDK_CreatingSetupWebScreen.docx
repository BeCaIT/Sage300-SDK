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a </w:t>
      </w:r>
      <w:r w:rsidR="007D5849">
        <w:t>Setup Web</w:t>
      </w:r>
      <w:r w:rsidR="00C63974">
        <w:t xml:space="preserve"> Screen</w:t>
      </w:r>
    </w:p>
    <w:p w:rsidR="001266B2" w:rsidRDefault="001266B2" w:rsidP="00915C20">
      <w:pPr>
        <w:pStyle w:val="SAGETitleDate"/>
      </w:pPr>
    </w:p>
    <w:p w:rsidR="001266B2" w:rsidRDefault="001266B2" w:rsidP="00915C20">
      <w:pPr>
        <w:pStyle w:val="SAGETitleDate"/>
      </w:pPr>
    </w:p>
    <w:p w:rsidR="004F4F8E" w:rsidRDefault="0076010F"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January 2017</w:t>
      </w:r>
      <w:bookmarkStart w:id="0" w:name="_GoBack"/>
      <w:bookmarkEnd w:id="0"/>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7A58D5">
        <w:rPr>
          <w:sz w:val="20"/>
          <w:szCs w:val="20"/>
        </w:rPr>
        <w:t>OR</w:t>
      </w:r>
      <w:proofErr w:type="gramEnd"/>
      <w:r w:rsidRPr="007A58D5">
        <w:rPr>
          <w:sz w:val="20"/>
          <w:szCs w:val="20"/>
        </w:rPr>
        <w:t xml:space="preserve">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CB725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6196401" w:history="1">
        <w:r w:rsidR="00CB7254" w:rsidRPr="002953F1">
          <w:rPr>
            <w:rStyle w:val="Hyperlink"/>
            <w:noProof/>
          </w:rPr>
          <w:t>1.</w:t>
        </w:r>
        <w:r w:rsidR="00CB7254">
          <w:rPr>
            <w:rFonts w:asciiTheme="minorHAnsi" w:eastAsiaTheme="minorEastAsia" w:hAnsiTheme="minorHAnsi"/>
            <w:b w:val="0"/>
            <w:noProof/>
            <w:sz w:val="22"/>
          </w:rPr>
          <w:tab/>
        </w:r>
        <w:r w:rsidR="00CB7254" w:rsidRPr="002953F1">
          <w:rPr>
            <w:rStyle w:val="Hyperlink"/>
            <w:noProof/>
          </w:rPr>
          <w:t>Overview</w:t>
        </w:r>
        <w:r w:rsidR="00CB7254">
          <w:rPr>
            <w:noProof/>
            <w:webHidden/>
          </w:rPr>
          <w:tab/>
        </w:r>
        <w:r w:rsidR="00CB7254">
          <w:rPr>
            <w:noProof/>
            <w:webHidden/>
          </w:rPr>
          <w:fldChar w:fldCharType="begin"/>
        </w:r>
        <w:r w:rsidR="00CB7254">
          <w:rPr>
            <w:noProof/>
            <w:webHidden/>
          </w:rPr>
          <w:instrText xml:space="preserve"> PAGEREF _Toc456196401 \h </w:instrText>
        </w:r>
        <w:r w:rsidR="00CB7254">
          <w:rPr>
            <w:noProof/>
            <w:webHidden/>
          </w:rPr>
        </w:r>
        <w:r w:rsidR="00CB7254">
          <w:rPr>
            <w:noProof/>
            <w:webHidden/>
          </w:rPr>
          <w:fldChar w:fldCharType="separate"/>
        </w:r>
        <w:r w:rsidR="00CB7254">
          <w:rPr>
            <w:noProof/>
            <w:webHidden/>
          </w:rPr>
          <w:t>5</w:t>
        </w:r>
        <w:r w:rsidR="00CB7254">
          <w:rPr>
            <w:noProof/>
            <w:webHidden/>
          </w:rPr>
          <w:fldChar w:fldCharType="end"/>
        </w:r>
      </w:hyperlink>
    </w:p>
    <w:p w:rsidR="00CB7254" w:rsidRDefault="00FB62F3">
      <w:pPr>
        <w:pStyle w:val="TOC1"/>
        <w:rPr>
          <w:rFonts w:asciiTheme="minorHAnsi" w:eastAsiaTheme="minorEastAsia" w:hAnsiTheme="minorHAnsi"/>
          <w:b w:val="0"/>
          <w:noProof/>
          <w:sz w:val="22"/>
        </w:rPr>
      </w:pPr>
      <w:hyperlink w:anchor="_Toc456196402" w:history="1">
        <w:r w:rsidR="00CB7254" w:rsidRPr="002953F1">
          <w:rPr>
            <w:rStyle w:val="Hyperlink"/>
            <w:noProof/>
          </w:rPr>
          <w:t>2.</w:t>
        </w:r>
        <w:r w:rsidR="00CB7254">
          <w:rPr>
            <w:rFonts w:asciiTheme="minorHAnsi" w:eastAsiaTheme="minorEastAsia" w:hAnsiTheme="minorHAnsi"/>
            <w:b w:val="0"/>
            <w:noProof/>
            <w:sz w:val="22"/>
          </w:rPr>
          <w:tab/>
        </w:r>
        <w:r w:rsidR="00CB7254" w:rsidRPr="002953F1">
          <w:rPr>
            <w:rStyle w:val="Hyperlink"/>
            <w:noProof/>
          </w:rPr>
          <w:t>Sage 300 Desktop Screens</w:t>
        </w:r>
        <w:r w:rsidR="00CB7254">
          <w:rPr>
            <w:noProof/>
            <w:webHidden/>
          </w:rPr>
          <w:tab/>
        </w:r>
        <w:r w:rsidR="00CB7254">
          <w:rPr>
            <w:noProof/>
            <w:webHidden/>
          </w:rPr>
          <w:fldChar w:fldCharType="begin"/>
        </w:r>
        <w:r w:rsidR="00CB7254">
          <w:rPr>
            <w:noProof/>
            <w:webHidden/>
          </w:rPr>
          <w:instrText xml:space="preserve"> PAGEREF _Toc456196402 \h </w:instrText>
        </w:r>
        <w:r w:rsidR="00CB7254">
          <w:rPr>
            <w:noProof/>
            <w:webHidden/>
          </w:rPr>
        </w:r>
        <w:r w:rsidR="00CB7254">
          <w:rPr>
            <w:noProof/>
            <w:webHidden/>
          </w:rPr>
          <w:fldChar w:fldCharType="separate"/>
        </w:r>
        <w:r w:rsidR="00CB7254">
          <w:rPr>
            <w:noProof/>
            <w:webHidden/>
          </w:rPr>
          <w:t>6</w:t>
        </w:r>
        <w:r w:rsidR="00CB7254">
          <w:rPr>
            <w:noProof/>
            <w:webHidden/>
          </w:rPr>
          <w:fldChar w:fldCharType="end"/>
        </w:r>
      </w:hyperlink>
    </w:p>
    <w:p w:rsidR="00CB7254" w:rsidRDefault="00FB62F3">
      <w:pPr>
        <w:pStyle w:val="TOC2"/>
        <w:rPr>
          <w:rFonts w:asciiTheme="minorHAnsi" w:eastAsiaTheme="minorEastAsia" w:hAnsiTheme="minorHAnsi"/>
        </w:rPr>
      </w:pPr>
      <w:hyperlink w:anchor="_Toc456196403" w:history="1">
        <w:r w:rsidR="00CB7254" w:rsidRPr="002953F1">
          <w:rPr>
            <w:rStyle w:val="Hyperlink"/>
          </w:rPr>
          <w:t>2.1</w:t>
        </w:r>
        <w:r w:rsidR="00CB7254">
          <w:rPr>
            <w:rFonts w:asciiTheme="minorHAnsi" w:eastAsiaTheme="minorEastAsia" w:hAnsiTheme="minorHAnsi"/>
          </w:rPr>
          <w:tab/>
        </w:r>
        <w:r w:rsidR="00CB7254" w:rsidRPr="002953F1">
          <w:rPr>
            <w:rStyle w:val="Hyperlink"/>
          </w:rPr>
          <w:t>Process Overview</w:t>
        </w:r>
        <w:r w:rsidR="00CB7254">
          <w:rPr>
            <w:webHidden/>
          </w:rPr>
          <w:tab/>
        </w:r>
        <w:r w:rsidR="00CB7254">
          <w:rPr>
            <w:webHidden/>
          </w:rPr>
          <w:fldChar w:fldCharType="begin"/>
        </w:r>
        <w:r w:rsidR="00CB7254">
          <w:rPr>
            <w:webHidden/>
          </w:rPr>
          <w:instrText xml:space="preserve"> PAGEREF _Toc456196403 \h </w:instrText>
        </w:r>
        <w:r w:rsidR="00CB7254">
          <w:rPr>
            <w:webHidden/>
          </w:rPr>
        </w:r>
        <w:r w:rsidR="00CB7254">
          <w:rPr>
            <w:webHidden/>
          </w:rPr>
          <w:fldChar w:fldCharType="separate"/>
        </w:r>
        <w:r w:rsidR="00CB7254">
          <w:rPr>
            <w:webHidden/>
          </w:rPr>
          <w:t>7</w:t>
        </w:r>
        <w:r w:rsidR="00CB7254">
          <w:rPr>
            <w:webHidden/>
          </w:rPr>
          <w:fldChar w:fldCharType="end"/>
        </w:r>
      </w:hyperlink>
    </w:p>
    <w:p w:rsidR="00CB7254" w:rsidRDefault="00FB62F3">
      <w:pPr>
        <w:pStyle w:val="TOC2"/>
        <w:rPr>
          <w:rFonts w:asciiTheme="minorHAnsi" w:eastAsiaTheme="minorEastAsia" w:hAnsiTheme="minorHAnsi"/>
        </w:rPr>
      </w:pPr>
      <w:hyperlink w:anchor="_Toc456196404" w:history="1">
        <w:r w:rsidR="00CB7254" w:rsidRPr="002953F1">
          <w:rPr>
            <w:rStyle w:val="Hyperlink"/>
          </w:rPr>
          <w:t>2.2</w:t>
        </w:r>
        <w:r w:rsidR="00CB7254">
          <w:rPr>
            <w:rFonts w:asciiTheme="minorHAnsi" w:eastAsiaTheme="minorEastAsia" w:hAnsiTheme="minorHAnsi"/>
          </w:rPr>
          <w:tab/>
        </w:r>
        <w:r w:rsidR="00CB7254" w:rsidRPr="002953F1">
          <w:rPr>
            <w:rStyle w:val="Hyperlink"/>
          </w:rPr>
          <w:t>Links and References</w:t>
        </w:r>
        <w:r w:rsidR="00CB7254">
          <w:rPr>
            <w:webHidden/>
          </w:rPr>
          <w:tab/>
        </w:r>
        <w:r w:rsidR="00CB7254">
          <w:rPr>
            <w:webHidden/>
          </w:rPr>
          <w:fldChar w:fldCharType="begin"/>
        </w:r>
        <w:r w:rsidR="00CB7254">
          <w:rPr>
            <w:webHidden/>
          </w:rPr>
          <w:instrText xml:space="preserve"> PAGEREF _Toc456196404 \h </w:instrText>
        </w:r>
        <w:r w:rsidR="00CB7254">
          <w:rPr>
            <w:webHidden/>
          </w:rPr>
        </w:r>
        <w:r w:rsidR="00CB7254">
          <w:rPr>
            <w:webHidden/>
          </w:rPr>
          <w:fldChar w:fldCharType="separate"/>
        </w:r>
        <w:r w:rsidR="00CB7254">
          <w:rPr>
            <w:webHidden/>
          </w:rPr>
          <w:t>7</w:t>
        </w:r>
        <w:r w:rsidR="00CB7254">
          <w:rPr>
            <w:webHidden/>
          </w:rPr>
          <w:fldChar w:fldCharType="end"/>
        </w:r>
      </w:hyperlink>
    </w:p>
    <w:p w:rsidR="00CB7254" w:rsidRDefault="00FB62F3">
      <w:pPr>
        <w:pStyle w:val="TOC1"/>
        <w:rPr>
          <w:rFonts w:asciiTheme="minorHAnsi" w:eastAsiaTheme="minorEastAsia" w:hAnsiTheme="minorHAnsi"/>
          <w:b w:val="0"/>
          <w:noProof/>
          <w:sz w:val="22"/>
        </w:rPr>
      </w:pPr>
      <w:hyperlink w:anchor="_Toc456196405" w:history="1">
        <w:r w:rsidR="00CB7254" w:rsidRPr="002953F1">
          <w:rPr>
            <w:rStyle w:val="Hyperlink"/>
            <w:noProof/>
          </w:rPr>
          <w:t>3.</w:t>
        </w:r>
        <w:r w:rsidR="00CB7254">
          <w:rPr>
            <w:rFonts w:asciiTheme="minorHAnsi" w:eastAsiaTheme="minorEastAsia" w:hAnsiTheme="minorHAnsi"/>
            <w:b w:val="0"/>
            <w:noProof/>
            <w:sz w:val="22"/>
          </w:rPr>
          <w:tab/>
        </w:r>
        <w:r w:rsidR="00CB7254" w:rsidRPr="002953F1">
          <w:rPr>
            <w:rStyle w:val="Hyperlink"/>
            <w:noProof/>
          </w:rPr>
          <w:t>Coding Standards</w:t>
        </w:r>
        <w:r w:rsidR="00CB7254">
          <w:rPr>
            <w:noProof/>
            <w:webHidden/>
          </w:rPr>
          <w:tab/>
        </w:r>
        <w:r w:rsidR="00CB7254">
          <w:rPr>
            <w:noProof/>
            <w:webHidden/>
          </w:rPr>
          <w:fldChar w:fldCharType="begin"/>
        </w:r>
        <w:r w:rsidR="00CB7254">
          <w:rPr>
            <w:noProof/>
            <w:webHidden/>
          </w:rPr>
          <w:instrText xml:space="preserve"> PAGEREF _Toc456196405 \h </w:instrText>
        </w:r>
        <w:r w:rsidR="00CB7254">
          <w:rPr>
            <w:noProof/>
            <w:webHidden/>
          </w:rPr>
        </w:r>
        <w:r w:rsidR="00CB7254">
          <w:rPr>
            <w:noProof/>
            <w:webHidden/>
          </w:rPr>
          <w:fldChar w:fldCharType="separate"/>
        </w:r>
        <w:r w:rsidR="00CB7254">
          <w:rPr>
            <w:noProof/>
            <w:webHidden/>
          </w:rPr>
          <w:t>9</w:t>
        </w:r>
        <w:r w:rsidR="00CB7254">
          <w:rPr>
            <w:noProof/>
            <w:webHidden/>
          </w:rPr>
          <w:fldChar w:fldCharType="end"/>
        </w:r>
      </w:hyperlink>
    </w:p>
    <w:p w:rsidR="00CB7254" w:rsidRDefault="00FB62F3">
      <w:pPr>
        <w:pStyle w:val="TOC1"/>
        <w:rPr>
          <w:rFonts w:asciiTheme="minorHAnsi" w:eastAsiaTheme="minorEastAsia" w:hAnsiTheme="minorHAnsi"/>
          <w:b w:val="0"/>
          <w:noProof/>
          <w:sz w:val="22"/>
        </w:rPr>
      </w:pPr>
      <w:hyperlink w:anchor="_Toc456196406" w:history="1">
        <w:r w:rsidR="00CB7254" w:rsidRPr="002953F1">
          <w:rPr>
            <w:rStyle w:val="Hyperlink"/>
            <w:noProof/>
          </w:rPr>
          <w:t>4.</w:t>
        </w:r>
        <w:r w:rsidR="00CB7254">
          <w:rPr>
            <w:rFonts w:asciiTheme="minorHAnsi" w:eastAsiaTheme="minorEastAsia" w:hAnsiTheme="minorHAnsi"/>
            <w:b w:val="0"/>
            <w:noProof/>
            <w:sz w:val="22"/>
          </w:rPr>
          <w:tab/>
        </w:r>
        <w:r w:rsidR="00CB7254" w:rsidRPr="002953F1">
          <w:rPr>
            <w:rStyle w:val="Hyperlink"/>
            <w:noProof/>
          </w:rPr>
          <w:t>Getting Started</w:t>
        </w:r>
        <w:r w:rsidR="00CB7254">
          <w:rPr>
            <w:noProof/>
            <w:webHidden/>
          </w:rPr>
          <w:tab/>
        </w:r>
        <w:r w:rsidR="00CB7254">
          <w:rPr>
            <w:noProof/>
            <w:webHidden/>
          </w:rPr>
          <w:fldChar w:fldCharType="begin"/>
        </w:r>
        <w:r w:rsidR="00CB7254">
          <w:rPr>
            <w:noProof/>
            <w:webHidden/>
          </w:rPr>
          <w:instrText xml:space="preserve"> PAGEREF _Toc456196406 \h </w:instrText>
        </w:r>
        <w:r w:rsidR="00CB7254">
          <w:rPr>
            <w:noProof/>
            <w:webHidden/>
          </w:rPr>
        </w:r>
        <w:r w:rsidR="00CB7254">
          <w:rPr>
            <w:noProof/>
            <w:webHidden/>
          </w:rPr>
          <w:fldChar w:fldCharType="separate"/>
        </w:r>
        <w:r w:rsidR="00CB7254">
          <w:rPr>
            <w:noProof/>
            <w:webHidden/>
          </w:rPr>
          <w:t>10</w:t>
        </w:r>
        <w:r w:rsidR="00CB7254">
          <w:rPr>
            <w:noProof/>
            <w:webHidden/>
          </w:rPr>
          <w:fldChar w:fldCharType="end"/>
        </w:r>
      </w:hyperlink>
    </w:p>
    <w:p w:rsidR="00CB7254" w:rsidRDefault="00FB62F3">
      <w:pPr>
        <w:pStyle w:val="TOC2"/>
        <w:rPr>
          <w:rFonts w:asciiTheme="minorHAnsi" w:eastAsiaTheme="minorEastAsia" w:hAnsiTheme="minorHAnsi"/>
        </w:rPr>
      </w:pPr>
      <w:hyperlink w:anchor="_Toc456196407" w:history="1">
        <w:r w:rsidR="00CB7254" w:rsidRPr="002953F1">
          <w:rPr>
            <w:rStyle w:val="Hyperlink"/>
          </w:rPr>
          <w:t>4.1</w:t>
        </w:r>
        <w:r w:rsidR="00CB7254">
          <w:rPr>
            <w:rFonts w:asciiTheme="minorHAnsi" w:eastAsiaTheme="minorEastAsia" w:hAnsiTheme="minorHAnsi"/>
          </w:rPr>
          <w:tab/>
        </w:r>
        <w:r w:rsidR="00CB7254" w:rsidRPr="002953F1">
          <w:rPr>
            <w:rStyle w:val="Hyperlink"/>
          </w:rPr>
          <w:t>A/R Payment Codes Screen</w:t>
        </w:r>
        <w:r w:rsidR="00CB7254">
          <w:rPr>
            <w:webHidden/>
          </w:rPr>
          <w:tab/>
        </w:r>
        <w:r w:rsidR="00CB7254">
          <w:rPr>
            <w:webHidden/>
          </w:rPr>
          <w:fldChar w:fldCharType="begin"/>
        </w:r>
        <w:r w:rsidR="00CB7254">
          <w:rPr>
            <w:webHidden/>
          </w:rPr>
          <w:instrText xml:space="preserve"> PAGEREF _Toc456196407 \h </w:instrText>
        </w:r>
        <w:r w:rsidR="00CB7254">
          <w:rPr>
            <w:webHidden/>
          </w:rPr>
        </w:r>
        <w:r w:rsidR="00CB7254">
          <w:rPr>
            <w:webHidden/>
          </w:rPr>
          <w:fldChar w:fldCharType="separate"/>
        </w:r>
        <w:r w:rsidR="00CB7254">
          <w:rPr>
            <w:webHidden/>
          </w:rPr>
          <w:t>10</w:t>
        </w:r>
        <w:r w:rsidR="00CB7254">
          <w:rPr>
            <w:webHidden/>
          </w:rPr>
          <w:fldChar w:fldCharType="end"/>
        </w:r>
      </w:hyperlink>
    </w:p>
    <w:p w:rsidR="00CB7254" w:rsidRDefault="00FB62F3">
      <w:pPr>
        <w:pStyle w:val="TOC3"/>
        <w:rPr>
          <w:rFonts w:asciiTheme="minorHAnsi" w:eastAsiaTheme="minorEastAsia" w:hAnsiTheme="minorHAnsi"/>
        </w:rPr>
      </w:pPr>
      <w:hyperlink w:anchor="_Toc456196408" w:history="1">
        <w:r w:rsidR="00CB7254" w:rsidRPr="002953F1">
          <w:rPr>
            <w:rStyle w:val="Hyperlink"/>
          </w:rPr>
          <w:t>4.1.1</w:t>
        </w:r>
        <w:r w:rsidR="00CB7254">
          <w:rPr>
            <w:rFonts w:asciiTheme="minorHAnsi" w:eastAsiaTheme="minorEastAsia" w:hAnsiTheme="minorHAnsi"/>
          </w:rPr>
          <w:tab/>
        </w:r>
        <w:r w:rsidR="00CB7254" w:rsidRPr="002953F1">
          <w:rPr>
            <w:rStyle w:val="Hyperlink"/>
          </w:rPr>
          <w:t>A/R Payment Codes – Sage 300 Desktop</w:t>
        </w:r>
        <w:r w:rsidR="00CB7254">
          <w:rPr>
            <w:webHidden/>
          </w:rPr>
          <w:tab/>
        </w:r>
        <w:r w:rsidR="00CB7254">
          <w:rPr>
            <w:webHidden/>
          </w:rPr>
          <w:fldChar w:fldCharType="begin"/>
        </w:r>
        <w:r w:rsidR="00CB7254">
          <w:rPr>
            <w:webHidden/>
          </w:rPr>
          <w:instrText xml:space="preserve"> PAGEREF _Toc456196408 \h </w:instrText>
        </w:r>
        <w:r w:rsidR="00CB7254">
          <w:rPr>
            <w:webHidden/>
          </w:rPr>
        </w:r>
        <w:r w:rsidR="00CB7254">
          <w:rPr>
            <w:webHidden/>
          </w:rPr>
          <w:fldChar w:fldCharType="separate"/>
        </w:r>
        <w:r w:rsidR="00CB7254">
          <w:rPr>
            <w:webHidden/>
          </w:rPr>
          <w:t>10</w:t>
        </w:r>
        <w:r w:rsidR="00CB7254">
          <w:rPr>
            <w:webHidden/>
          </w:rPr>
          <w:fldChar w:fldCharType="end"/>
        </w:r>
      </w:hyperlink>
    </w:p>
    <w:p w:rsidR="00CB7254" w:rsidRDefault="00FB62F3">
      <w:pPr>
        <w:pStyle w:val="TOC3"/>
        <w:rPr>
          <w:rFonts w:asciiTheme="minorHAnsi" w:eastAsiaTheme="minorEastAsia" w:hAnsiTheme="minorHAnsi"/>
        </w:rPr>
      </w:pPr>
      <w:hyperlink w:anchor="_Toc456196409" w:history="1">
        <w:r w:rsidR="00CB7254" w:rsidRPr="002953F1">
          <w:rPr>
            <w:rStyle w:val="Hyperlink"/>
          </w:rPr>
          <w:t>4.1.2</w:t>
        </w:r>
        <w:r w:rsidR="00CB7254">
          <w:rPr>
            <w:rFonts w:asciiTheme="minorHAnsi" w:eastAsiaTheme="minorEastAsia" w:hAnsiTheme="minorHAnsi"/>
          </w:rPr>
          <w:tab/>
        </w:r>
        <w:r w:rsidR="00CB7254" w:rsidRPr="002953F1">
          <w:rPr>
            <w:rStyle w:val="Hyperlink"/>
          </w:rPr>
          <w:t>A/R Payment Codes - Sage 300 Web Screen</w:t>
        </w:r>
        <w:r w:rsidR="00CB7254">
          <w:rPr>
            <w:webHidden/>
          </w:rPr>
          <w:tab/>
        </w:r>
        <w:r w:rsidR="00CB7254">
          <w:rPr>
            <w:webHidden/>
          </w:rPr>
          <w:fldChar w:fldCharType="begin"/>
        </w:r>
        <w:r w:rsidR="00CB7254">
          <w:rPr>
            <w:webHidden/>
          </w:rPr>
          <w:instrText xml:space="preserve"> PAGEREF _Toc456196409 \h </w:instrText>
        </w:r>
        <w:r w:rsidR="00CB7254">
          <w:rPr>
            <w:webHidden/>
          </w:rPr>
        </w:r>
        <w:r w:rsidR="00CB7254">
          <w:rPr>
            <w:webHidden/>
          </w:rPr>
          <w:fldChar w:fldCharType="separate"/>
        </w:r>
        <w:r w:rsidR="00CB7254">
          <w:rPr>
            <w:webHidden/>
          </w:rPr>
          <w:t>11</w:t>
        </w:r>
        <w:r w:rsidR="00CB7254">
          <w:rPr>
            <w:webHidden/>
          </w:rPr>
          <w:fldChar w:fldCharType="end"/>
        </w:r>
      </w:hyperlink>
    </w:p>
    <w:p w:rsidR="00CB7254" w:rsidRDefault="00FB62F3">
      <w:pPr>
        <w:pStyle w:val="TOC1"/>
        <w:rPr>
          <w:rFonts w:asciiTheme="minorHAnsi" w:eastAsiaTheme="minorEastAsia" w:hAnsiTheme="minorHAnsi"/>
          <w:b w:val="0"/>
          <w:noProof/>
          <w:sz w:val="22"/>
        </w:rPr>
      </w:pPr>
      <w:hyperlink w:anchor="_Toc456196410" w:history="1">
        <w:r w:rsidR="00CB7254" w:rsidRPr="002953F1">
          <w:rPr>
            <w:rStyle w:val="Hyperlink"/>
            <w:noProof/>
          </w:rPr>
          <w:t>5.</w:t>
        </w:r>
        <w:r w:rsidR="00CB7254">
          <w:rPr>
            <w:rFonts w:asciiTheme="minorHAnsi" w:eastAsiaTheme="minorEastAsia" w:hAnsiTheme="minorHAnsi"/>
            <w:b w:val="0"/>
            <w:noProof/>
            <w:sz w:val="22"/>
          </w:rPr>
          <w:tab/>
        </w:r>
        <w:r w:rsidR="00CB7254" w:rsidRPr="002953F1">
          <w:rPr>
            <w:rStyle w:val="Hyperlink"/>
            <w:noProof/>
          </w:rPr>
          <w:t>Code Generation Wizard</w:t>
        </w:r>
        <w:r w:rsidR="00CB7254">
          <w:rPr>
            <w:noProof/>
            <w:webHidden/>
          </w:rPr>
          <w:tab/>
        </w:r>
        <w:r w:rsidR="00CB7254">
          <w:rPr>
            <w:noProof/>
            <w:webHidden/>
          </w:rPr>
          <w:fldChar w:fldCharType="begin"/>
        </w:r>
        <w:r w:rsidR="00CB7254">
          <w:rPr>
            <w:noProof/>
            <w:webHidden/>
          </w:rPr>
          <w:instrText xml:space="preserve"> PAGEREF _Toc456196410 \h </w:instrText>
        </w:r>
        <w:r w:rsidR="00CB7254">
          <w:rPr>
            <w:noProof/>
            <w:webHidden/>
          </w:rPr>
        </w:r>
        <w:r w:rsidR="00CB7254">
          <w:rPr>
            <w:noProof/>
            <w:webHidden/>
          </w:rPr>
          <w:fldChar w:fldCharType="separate"/>
        </w:r>
        <w:r w:rsidR="00CB7254">
          <w:rPr>
            <w:noProof/>
            <w:webHidden/>
          </w:rPr>
          <w:t>12</w:t>
        </w:r>
        <w:r w:rsidR="00CB7254">
          <w:rPr>
            <w:noProof/>
            <w:webHidden/>
          </w:rPr>
          <w:fldChar w:fldCharType="end"/>
        </w:r>
      </w:hyperlink>
    </w:p>
    <w:p w:rsidR="00CB7254" w:rsidRDefault="00FB62F3">
      <w:pPr>
        <w:pStyle w:val="TOC2"/>
        <w:rPr>
          <w:rFonts w:asciiTheme="minorHAnsi" w:eastAsiaTheme="minorEastAsia" w:hAnsiTheme="minorHAnsi"/>
        </w:rPr>
      </w:pPr>
      <w:hyperlink w:anchor="_Toc456196411" w:history="1">
        <w:r w:rsidR="00CB7254" w:rsidRPr="002953F1">
          <w:rPr>
            <w:rStyle w:val="Hyperlink"/>
          </w:rPr>
          <w:t>5.1</w:t>
        </w:r>
        <w:r w:rsidR="00CB7254">
          <w:rPr>
            <w:rFonts w:asciiTheme="minorHAnsi" w:eastAsiaTheme="minorEastAsia" w:hAnsiTheme="minorHAnsi"/>
          </w:rPr>
          <w:tab/>
        </w:r>
        <w:r w:rsidR="00CB7254" w:rsidRPr="002953F1">
          <w:rPr>
            <w:rStyle w:val="Hyperlink"/>
          </w:rPr>
          <w:t>Reference</w:t>
        </w:r>
        <w:r w:rsidR="00CB7254">
          <w:rPr>
            <w:webHidden/>
          </w:rPr>
          <w:tab/>
        </w:r>
        <w:r w:rsidR="00CB7254">
          <w:rPr>
            <w:webHidden/>
          </w:rPr>
          <w:fldChar w:fldCharType="begin"/>
        </w:r>
        <w:r w:rsidR="00CB7254">
          <w:rPr>
            <w:webHidden/>
          </w:rPr>
          <w:instrText xml:space="preserve"> PAGEREF _Toc456196411 \h </w:instrText>
        </w:r>
        <w:r w:rsidR="00CB7254">
          <w:rPr>
            <w:webHidden/>
          </w:rPr>
        </w:r>
        <w:r w:rsidR="00CB7254">
          <w:rPr>
            <w:webHidden/>
          </w:rPr>
          <w:fldChar w:fldCharType="separate"/>
        </w:r>
        <w:r w:rsidR="00CB7254">
          <w:rPr>
            <w:webHidden/>
          </w:rPr>
          <w:t>13</w:t>
        </w:r>
        <w:r w:rsidR="00CB7254">
          <w:rPr>
            <w:webHidden/>
          </w:rPr>
          <w:fldChar w:fldCharType="end"/>
        </w:r>
      </w:hyperlink>
    </w:p>
    <w:p w:rsidR="00CB7254" w:rsidRDefault="00FB62F3">
      <w:pPr>
        <w:pStyle w:val="TOC2"/>
        <w:rPr>
          <w:rFonts w:asciiTheme="minorHAnsi" w:eastAsiaTheme="minorEastAsia" w:hAnsiTheme="minorHAnsi"/>
        </w:rPr>
      </w:pPr>
      <w:hyperlink w:anchor="_Toc456196412" w:history="1">
        <w:r w:rsidR="00CB7254" w:rsidRPr="002953F1">
          <w:rPr>
            <w:rStyle w:val="Hyperlink"/>
          </w:rPr>
          <w:t>5.2</w:t>
        </w:r>
        <w:r w:rsidR="00CB7254">
          <w:rPr>
            <w:rFonts w:asciiTheme="minorHAnsi" w:eastAsiaTheme="minorEastAsia" w:hAnsiTheme="minorHAnsi"/>
          </w:rPr>
          <w:tab/>
        </w:r>
        <w:r w:rsidR="00CB7254" w:rsidRPr="002953F1">
          <w:rPr>
            <w:rStyle w:val="Hyperlink"/>
          </w:rPr>
          <w:t>Wizard Inputs</w:t>
        </w:r>
        <w:r w:rsidR="00CB7254">
          <w:rPr>
            <w:webHidden/>
          </w:rPr>
          <w:tab/>
        </w:r>
        <w:r w:rsidR="00CB7254">
          <w:rPr>
            <w:webHidden/>
          </w:rPr>
          <w:fldChar w:fldCharType="begin"/>
        </w:r>
        <w:r w:rsidR="00CB7254">
          <w:rPr>
            <w:webHidden/>
          </w:rPr>
          <w:instrText xml:space="preserve"> PAGEREF _Toc456196412 \h </w:instrText>
        </w:r>
        <w:r w:rsidR="00CB7254">
          <w:rPr>
            <w:webHidden/>
          </w:rPr>
        </w:r>
        <w:r w:rsidR="00CB7254">
          <w:rPr>
            <w:webHidden/>
          </w:rPr>
          <w:fldChar w:fldCharType="separate"/>
        </w:r>
        <w:r w:rsidR="00CB7254">
          <w:rPr>
            <w:webHidden/>
          </w:rPr>
          <w:t>14</w:t>
        </w:r>
        <w:r w:rsidR="00CB7254">
          <w:rPr>
            <w:webHidden/>
          </w:rPr>
          <w:fldChar w:fldCharType="end"/>
        </w:r>
      </w:hyperlink>
    </w:p>
    <w:p w:rsidR="00CB7254" w:rsidRDefault="00FB62F3">
      <w:pPr>
        <w:pStyle w:val="TOC2"/>
        <w:rPr>
          <w:rFonts w:asciiTheme="minorHAnsi" w:eastAsiaTheme="minorEastAsia" w:hAnsiTheme="minorHAnsi"/>
        </w:rPr>
      </w:pPr>
      <w:hyperlink w:anchor="_Toc456196413" w:history="1">
        <w:r w:rsidR="00CB7254" w:rsidRPr="002953F1">
          <w:rPr>
            <w:rStyle w:val="Hyperlink"/>
          </w:rPr>
          <w:t>5.3</w:t>
        </w:r>
        <w:r w:rsidR="00CB7254">
          <w:rPr>
            <w:rFonts w:asciiTheme="minorHAnsi" w:eastAsiaTheme="minorEastAsia" w:hAnsiTheme="minorHAnsi"/>
          </w:rPr>
          <w:tab/>
        </w:r>
        <w:r w:rsidR="00CB7254" w:rsidRPr="002953F1">
          <w:rPr>
            <w:rStyle w:val="Hyperlink"/>
          </w:rPr>
          <w:t>Wizard Completion</w:t>
        </w:r>
        <w:r w:rsidR="00CB7254">
          <w:rPr>
            <w:webHidden/>
          </w:rPr>
          <w:tab/>
        </w:r>
        <w:r w:rsidR="00CB7254">
          <w:rPr>
            <w:webHidden/>
          </w:rPr>
          <w:fldChar w:fldCharType="begin"/>
        </w:r>
        <w:r w:rsidR="00CB7254">
          <w:rPr>
            <w:webHidden/>
          </w:rPr>
          <w:instrText xml:space="preserve"> PAGEREF _Toc456196413 \h </w:instrText>
        </w:r>
        <w:r w:rsidR="00CB7254">
          <w:rPr>
            <w:webHidden/>
          </w:rPr>
        </w:r>
        <w:r w:rsidR="00CB7254">
          <w:rPr>
            <w:webHidden/>
          </w:rPr>
          <w:fldChar w:fldCharType="separate"/>
        </w:r>
        <w:r w:rsidR="00CB7254">
          <w:rPr>
            <w:webHidden/>
          </w:rPr>
          <w:t>17</w:t>
        </w:r>
        <w:r w:rsidR="00CB7254">
          <w:rPr>
            <w:webHidden/>
          </w:rPr>
          <w:fldChar w:fldCharType="end"/>
        </w:r>
      </w:hyperlink>
    </w:p>
    <w:p w:rsidR="00CB7254" w:rsidRDefault="00FB62F3">
      <w:pPr>
        <w:pStyle w:val="TOC2"/>
        <w:rPr>
          <w:rFonts w:asciiTheme="minorHAnsi" w:eastAsiaTheme="minorEastAsia" w:hAnsiTheme="minorHAnsi"/>
        </w:rPr>
      </w:pPr>
      <w:hyperlink w:anchor="_Toc456196414" w:history="1">
        <w:r w:rsidR="00CB7254" w:rsidRPr="002953F1">
          <w:rPr>
            <w:rStyle w:val="Hyperlink"/>
          </w:rPr>
          <w:t>5.4</w:t>
        </w:r>
        <w:r w:rsidR="00CB7254">
          <w:rPr>
            <w:rFonts w:asciiTheme="minorHAnsi" w:eastAsiaTheme="minorEastAsia" w:hAnsiTheme="minorHAnsi"/>
          </w:rPr>
          <w:tab/>
        </w:r>
        <w:r w:rsidR="00CB7254" w:rsidRPr="002953F1">
          <w:rPr>
            <w:rStyle w:val="Hyperlink"/>
          </w:rPr>
          <w:t>Wizard Outputs</w:t>
        </w:r>
        <w:r w:rsidR="00CB7254">
          <w:rPr>
            <w:webHidden/>
          </w:rPr>
          <w:tab/>
        </w:r>
        <w:r w:rsidR="00CB7254">
          <w:rPr>
            <w:webHidden/>
          </w:rPr>
          <w:fldChar w:fldCharType="begin"/>
        </w:r>
        <w:r w:rsidR="00CB7254">
          <w:rPr>
            <w:webHidden/>
          </w:rPr>
          <w:instrText xml:space="preserve"> PAGEREF _Toc456196414 \h </w:instrText>
        </w:r>
        <w:r w:rsidR="00CB7254">
          <w:rPr>
            <w:webHidden/>
          </w:rPr>
        </w:r>
        <w:r w:rsidR="00CB7254">
          <w:rPr>
            <w:webHidden/>
          </w:rPr>
          <w:fldChar w:fldCharType="separate"/>
        </w:r>
        <w:r w:rsidR="00CB7254">
          <w:rPr>
            <w:webHidden/>
          </w:rPr>
          <w:t>18</w:t>
        </w:r>
        <w:r w:rsidR="00CB7254">
          <w:rPr>
            <w:webHidden/>
          </w:rPr>
          <w:fldChar w:fldCharType="end"/>
        </w:r>
      </w:hyperlink>
    </w:p>
    <w:p w:rsidR="00CB7254" w:rsidRDefault="00FB62F3">
      <w:pPr>
        <w:pStyle w:val="TOC3"/>
        <w:rPr>
          <w:rFonts w:asciiTheme="minorHAnsi" w:eastAsiaTheme="minorEastAsia" w:hAnsiTheme="minorHAnsi"/>
        </w:rPr>
      </w:pPr>
      <w:hyperlink w:anchor="_Toc456196415" w:history="1">
        <w:r w:rsidR="00CB7254" w:rsidRPr="002953F1">
          <w:rPr>
            <w:rStyle w:val="Hyperlink"/>
          </w:rPr>
          <w:t>5.4.1</w:t>
        </w:r>
        <w:r w:rsidR="00CB7254">
          <w:rPr>
            <w:rFonts w:asciiTheme="minorHAnsi" w:eastAsiaTheme="minorEastAsia" w:hAnsiTheme="minorHAnsi"/>
          </w:rPr>
          <w:tab/>
        </w:r>
        <w:r w:rsidR="00CB7254" w:rsidRPr="002953F1">
          <w:rPr>
            <w:rStyle w:val="Hyperlink"/>
          </w:rPr>
          <w:t>Evaluate Generated Code</w:t>
        </w:r>
        <w:r w:rsidR="00CB7254">
          <w:rPr>
            <w:webHidden/>
          </w:rPr>
          <w:tab/>
        </w:r>
        <w:r w:rsidR="00CB7254">
          <w:rPr>
            <w:webHidden/>
          </w:rPr>
          <w:fldChar w:fldCharType="begin"/>
        </w:r>
        <w:r w:rsidR="00CB7254">
          <w:rPr>
            <w:webHidden/>
          </w:rPr>
          <w:instrText xml:space="preserve"> PAGEREF _Toc456196415 \h </w:instrText>
        </w:r>
        <w:r w:rsidR="00CB7254">
          <w:rPr>
            <w:webHidden/>
          </w:rPr>
        </w:r>
        <w:r w:rsidR="00CB7254">
          <w:rPr>
            <w:webHidden/>
          </w:rPr>
          <w:fldChar w:fldCharType="separate"/>
        </w:r>
        <w:r w:rsidR="00CB7254">
          <w:rPr>
            <w:webHidden/>
          </w:rPr>
          <w:t>21</w:t>
        </w:r>
        <w:r w:rsidR="00CB7254">
          <w:rPr>
            <w:webHidden/>
          </w:rPr>
          <w:fldChar w:fldCharType="end"/>
        </w:r>
      </w:hyperlink>
    </w:p>
    <w:p w:rsidR="00CB7254" w:rsidRDefault="00FB62F3">
      <w:pPr>
        <w:pStyle w:val="TOC1"/>
        <w:rPr>
          <w:rFonts w:asciiTheme="minorHAnsi" w:eastAsiaTheme="minorEastAsia" w:hAnsiTheme="minorHAnsi"/>
          <w:b w:val="0"/>
          <w:noProof/>
          <w:sz w:val="22"/>
        </w:rPr>
      </w:pPr>
      <w:hyperlink w:anchor="_Toc456196416" w:history="1">
        <w:r w:rsidR="00CB7254" w:rsidRPr="002953F1">
          <w:rPr>
            <w:rStyle w:val="Hyperlink"/>
            <w:noProof/>
          </w:rPr>
          <w:t>6.</w:t>
        </w:r>
        <w:r w:rsidR="00CB7254">
          <w:rPr>
            <w:rFonts w:asciiTheme="minorHAnsi" w:eastAsiaTheme="minorEastAsia" w:hAnsiTheme="minorHAnsi"/>
            <w:b w:val="0"/>
            <w:noProof/>
            <w:sz w:val="22"/>
          </w:rPr>
          <w:tab/>
        </w:r>
        <w:r w:rsidR="00CB7254" w:rsidRPr="002953F1">
          <w:rPr>
            <w:rStyle w:val="Hyperlink"/>
            <w:noProof/>
          </w:rPr>
          <w:t>Portal Menu Help</w:t>
        </w:r>
        <w:r w:rsidR="00CB7254">
          <w:rPr>
            <w:noProof/>
            <w:webHidden/>
          </w:rPr>
          <w:tab/>
        </w:r>
        <w:r w:rsidR="00CB7254">
          <w:rPr>
            <w:noProof/>
            <w:webHidden/>
          </w:rPr>
          <w:fldChar w:fldCharType="begin"/>
        </w:r>
        <w:r w:rsidR="00CB7254">
          <w:rPr>
            <w:noProof/>
            <w:webHidden/>
          </w:rPr>
          <w:instrText xml:space="preserve"> PAGEREF _Toc456196416 \h </w:instrText>
        </w:r>
        <w:r w:rsidR="00CB7254">
          <w:rPr>
            <w:noProof/>
            <w:webHidden/>
          </w:rPr>
        </w:r>
        <w:r w:rsidR="00CB7254">
          <w:rPr>
            <w:noProof/>
            <w:webHidden/>
          </w:rPr>
          <w:fldChar w:fldCharType="separate"/>
        </w:r>
        <w:r w:rsidR="00CB7254">
          <w:rPr>
            <w:noProof/>
            <w:webHidden/>
          </w:rPr>
          <w:t>25</w:t>
        </w:r>
        <w:r w:rsidR="00CB7254">
          <w:rPr>
            <w:noProof/>
            <w:webHidden/>
          </w:rPr>
          <w:fldChar w:fldCharType="end"/>
        </w:r>
      </w:hyperlink>
    </w:p>
    <w:p w:rsidR="00CB7254" w:rsidRDefault="00FB62F3">
      <w:pPr>
        <w:pStyle w:val="TOC2"/>
        <w:rPr>
          <w:rFonts w:asciiTheme="minorHAnsi" w:eastAsiaTheme="minorEastAsia" w:hAnsiTheme="minorHAnsi"/>
        </w:rPr>
      </w:pPr>
      <w:hyperlink w:anchor="_Toc456196417" w:history="1">
        <w:r w:rsidR="00CB7254" w:rsidRPr="002953F1">
          <w:rPr>
            <w:rStyle w:val="Hyperlink"/>
          </w:rPr>
          <w:t>6.1</w:t>
        </w:r>
        <w:r w:rsidR="00CB7254">
          <w:rPr>
            <w:rFonts w:asciiTheme="minorHAnsi" w:eastAsiaTheme="minorEastAsia" w:hAnsiTheme="minorHAnsi"/>
          </w:rPr>
          <w:tab/>
        </w:r>
        <w:r w:rsidR="00CB7254" w:rsidRPr="002953F1">
          <w:rPr>
            <w:rStyle w:val="Hyperlink"/>
          </w:rPr>
          <w:t>Adding to the Portal Menu Help</w:t>
        </w:r>
        <w:r w:rsidR="00CB7254">
          <w:rPr>
            <w:webHidden/>
          </w:rPr>
          <w:tab/>
        </w:r>
        <w:r w:rsidR="00CB7254">
          <w:rPr>
            <w:webHidden/>
          </w:rPr>
          <w:fldChar w:fldCharType="begin"/>
        </w:r>
        <w:r w:rsidR="00CB7254">
          <w:rPr>
            <w:webHidden/>
          </w:rPr>
          <w:instrText xml:space="preserve"> PAGEREF _Toc456196417 \h </w:instrText>
        </w:r>
        <w:r w:rsidR="00CB7254">
          <w:rPr>
            <w:webHidden/>
          </w:rPr>
        </w:r>
        <w:r w:rsidR="00CB7254">
          <w:rPr>
            <w:webHidden/>
          </w:rPr>
          <w:fldChar w:fldCharType="separate"/>
        </w:r>
        <w:r w:rsidR="00CB7254">
          <w:rPr>
            <w:webHidden/>
          </w:rPr>
          <w:t>25</w:t>
        </w:r>
        <w:r w:rsidR="00CB7254">
          <w:rPr>
            <w:webHidden/>
          </w:rPr>
          <w:fldChar w:fldCharType="end"/>
        </w:r>
      </w:hyperlink>
    </w:p>
    <w:p w:rsidR="00CB7254" w:rsidRDefault="00FB62F3">
      <w:pPr>
        <w:pStyle w:val="TOC1"/>
        <w:rPr>
          <w:rFonts w:asciiTheme="minorHAnsi" w:eastAsiaTheme="minorEastAsia" w:hAnsiTheme="minorHAnsi"/>
          <w:b w:val="0"/>
          <w:noProof/>
          <w:sz w:val="22"/>
        </w:rPr>
      </w:pPr>
      <w:hyperlink w:anchor="_Toc456196418" w:history="1">
        <w:r w:rsidR="00CB7254" w:rsidRPr="002953F1">
          <w:rPr>
            <w:rStyle w:val="Hyperlink"/>
            <w:noProof/>
          </w:rPr>
          <w:t>7.</w:t>
        </w:r>
        <w:r w:rsidR="00CB7254">
          <w:rPr>
            <w:rFonts w:asciiTheme="minorHAnsi" w:eastAsiaTheme="minorEastAsia" w:hAnsiTheme="minorHAnsi"/>
            <w:b w:val="0"/>
            <w:noProof/>
            <w:sz w:val="22"/>
          </w:rPr>
          <w:tab/>
        </w:r>
        <w:r w:rsidR="00CB7254" w:rsidRPr="002953F1">
          <w:rPr>
            <w:rStyle w:val="Hyperlink"/>
            <w:noProof/>
          </w:rPr>
          <w:t>Complete the Screen</w:t>
        </w:r>
        <w:r w:rsidR="00CB7254">
          <w:rPr>
            <w:noProof/>
            <w:webHidden/>
          </w:rPr>
          <w:tab/>
        </w:r>
        <w:r w:rsidR="00CB7254">
          <w:rPr>
            <w:noProof/>
            <w:webHidden/>
          </w:rPr>
          <w:fldChar w:fldCharType="begin"/>
        </w:r>
        <w:r w:rsidR="00CB7254">
          <w:rPr>
            <w:noProof/>
            <w:webHidden/>
          </w:rPr>
          <w:instrText xml:space="preserve"> PAGEREF _Toc456196418 \h </w:instrText>
        </w:r>
        <w:r w:rsidR="00CB7254">
          <w:rPr>
            <w:noProof/>
            <w:webHidden/>
          </w:rPr>
        </w:r>
        <w:r w:rsidR="00CB7254">
          <w:rPr>
            <w:noProof/>
            <w:webHidden/>
          </w:rPr>
          <w:fldChar w:fldCharType="separate"/>
        </w:r>
        <w:r w:rsidR="00CB7254">
          <w:rPr>
            <w:noProof/>
            <w:webHidden/>
          </w:rPr>
          <w:t>26</w:t>
        </w:r>
        <w:r w:rsidR="00CB7254">
          <w:rPr>
            <w:noProof/>
            <w:webHidden/>
          </w:rPr>
          <w:fldChar w:fldCharType="end"/>
        </w:r>
      </w:hyperlink>
    </w:p>
    <w:p w:rsidR="00CB7254" w:rsidRDefault="00FB62F3">
      <w:pPr>
        <w:pStyle w:val="TOC2"/>
        <w:rPr>
          <w:rFonts w:asciiTheme="minorHAnsi" w:eastAsiaTheme="minorEastAsia" w:hAnsiTheme="minorHAnsi"/>
        </w:rPr>
      </w:pPr>
      <w:hyperlink w:anchor="_Toc456196419" w:history="1">
        <w:r w:rsidR="00CB7254" w:rsidRPr="002953F1">
          <w:rPr>
            <w:rStyle w:val="Hyperlink"/>
          </w:rPr>
          <w:t>7.1</w:t>
        </w:r>
        <w:r w:rsidR="00CB7254">
          <w:rPr>
            <w:rFonts w:asciiTheme="minorHAnsi" w:eastAsiaTheme="minorEastAsia" w:hAnsiTheme="minorHAnsi"/>
          </w:rPr>
          <w:tab/>
        </w:r>
        <w:r w:rsidR="00CB7254" w:rsidRPr="002953F1">
          <w:rPr>
            <w:rStyle w:val="Hyperlink"/>
          </w:rPr>
          <w:t>Payment Codes Business Entity Interface</w:t>
        </w:r>
        <w:r w:rsidR="00CB7254">
          <w:rPr>
            <w:webHidden/>
          </w:rPr>
          <w:tab/>
        </w:r>
        <w:r w:rsidR="00CB7254">
          <w:rPr>
            <w:webHidden/>
          </w:rPr>
          <w:fldChar w:fldCharType="begin"/>
        </w:r>
        <w:r w:rsidR="00CB7254">
          <w:rPr>
            <w:webHidden/>
          </w:rPr>
          <w:instrText xml:space="preserve"> PAGEREF _Toc456196419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FB62F3">
      <w:pPr>
        <w:pStyle w:val="TOC2"/>
        <w:rPr>
          <w:rFonts w:asciiTheme="minorHAnsi" w:eastAsiaTheme="minorEastAsia" w:hAnsiTheme="minorHAnsi"/>
        </w:rPr>
      </w:pPr>
      <w:hyperlink w:anchor="_Toc456196420" w:history="1">
        <w:r w:rsidR="00CB7254" w:rsidRPr="002953F1">
          <w:rPr>
            <w:rStyle w:val="Hyperlink"/>
          </w:rPr>
          <w:t>7.2</w:t>
        </w:r>
        <w:r w:rsidR="00CB7254">
          <w:rPr>
            <w:rFonts w:asciiTheme="minorHAnsi" w:eastAsiaTheme="minorEastAsia" w:hAnsiTheme="minorHAnsi"/>
          </w:rPr>
          <w:tab/>
        </w:r>
        <w:r w:rsidR="00CB7254" w:rsidRPr="002953F1">
          <w:rPr>
            <w:rStyle w:val="Hyperlink"/>
          </w:rPr>
          <w:t>Payment Codes Service Interface</w:t>
        </w:r>
        <w:r w:rsidR="00CB7254">
          <w:rPr>
            <w:webHidden/>
          </w:rPr>
          <w:tab/>
        </w:r>
        <w:r w:rsidR="00CB7254">
          <w:rPr>
            <w:webHidden/>
          </w:rPr>
          <w:fldChar w:fldCharType="begin"/>
        </w:r>
        <w:r w:rsidR="00CB7254">
          <w:rPr>
            <w:webHidden/>
          </w:rPr>
          <w:instrText xml:space="preserve"> PAGEREF _Toc456196420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FB62F3">
      <w:pPr>
        <w:pStyle w:val="TOC2"/>
        <w:rPr>
          <w:rFonts w:asciiTheme="minorHAnsi" w:eastAsiaTheme="minorEastAsia" w:hAnsiTheme="minorHAnsi"/>
        </w:rPr>
      </w:pPr>
      <w:hyperlink w:anchor="_Toc456196421" w:history="1">
        <w:r w:rsidR="00CB7254" w:rsidRPr="002953F1">
          <w:rPr>
            <w:rStyle w:val="Hyperlink"/>
          </w:rPr>
          <w:t>7.3</w:t>
        </w:r>
        <w:r w:rsidR="00CB7254">
          <w:rPr>
            <w:rFonts w:asciiTheme="minorHAnsi" w:eastAsiaTheme="minorEastAsia" w:hAnsiTheme="minorHAnsi"/>
          </w:rPr>
          <w:tab/>
        </w:r>
        <w:r w:rsidR="00CB7254" w:rsidRPr="002953F1">
          <w:rPr>
            <w:rStyle w:val="Hyperlink"/>
          </w:rPr>
          <w:t>Payment Codes Service</w:t>
        </w:r>
        <w:r w:rsidR="00CB7254">
          <w:rPr>
            <w:webHidden/>
          </w:rPr>
          <w:tab/>
        </w:r>
        <w:r w:rsidR="00CB7254">
          <w:rPr>
            <w:webHidden/>
          </w:rPr>
          <w:fldChar w:fldCharType="begin"/>
        </w:r>
        <w:r w:rsidR="00CB7254">
          <w:rPr>
            <w:webHidden/>
          </w:rPr>
          <w:instrText xml:space="preserve"> PAGEREF _Toc456196421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FB62F3">
      <w:pPr>
        <w:pStyle w:val="TOC2"/>
        <w:rPr>
          <w:rFonts w:asciiTheme="minorHAnsi" w:eastAsiaTheme="minorEastAsia" w:hAnsiTheme="minorHAnsi"/>
        </w:rPr>
      </w:pPr>
      <w:hyperlink w:anchor="_Toc456196422" w:history="1">
        <w:r w:rsidR="00CB7254" w:rsidRPr="002953F1">
          <w:rPr>
            <w:rStyle w:val="Hyperlink"/>
          </w:rPr>
          <w:t>7.4</w:t>
        </w:r>
        <w:r w:rsidR="00CB7254">
          <w:rPr>
            <w:rFonts w:asciiTheme="minorHAnsi" w:eastAsiaTheme="minorEastAsia" w:hAnsiTheme="minorHAnsi"/>
          </w:rPr>
          <w:tab/>
        </w:r>
        <w:r w:rsidR="00CB7254" w:rsidRPr="002953F1">
          <w:rPr>
            <w:rStyle w:val="Hyperlink"/>
          </w:rPr>
          <w:t>Payment Codes Repository</w:t>
        </w:r>
        <w:r w:rsidR="00CB7254">
          <w:rPr>
            <w:webHidden/>
          </w:rPr>
          <w:tab/>
        </w:r>
        <w:r w:rsidR="00CB7254">
          <w:rPr>
            <w:webHidden/>
          </w:rPr>
          <w:fldChar w:fldCharType="begin"/>
        </w:r>
        <w:r w:rsidR="00CB7254">
          <w:rPr>
            <w:webHidden/>
          </w:rPr>
          <w:instrText xml:space="preserve"> PAGEREF _Toc456196422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FB62F3">
      <w:pPr>
        <w:pStyle w:val="TOC2"/>
        <w:rPr>
          <w:rFonts w:asciiTheme="minorHAnsi" w:eastAsiaTheme="minorEastAsia" w:hAnsiTheme="minorHAnsi"/>
        </w:rPr>
      </w:pPr>
      <w:hyperlink w:anchor="_Toc456196423" w:history="1">
        <w:r w:rsidR="00CB7254" w:rsidRPr="002953F1">
          <w:rPr>
            <w:rStyle w:val="Hyperlink"/>
          </w:rPr>
          <w:t>7.5</w:t>
        </w:r>
        <w:r w:rsidR="00CB7254">
          <w:rPr>
            <w:rFonts w:asciiTheme="minorHAnsi" w:eastAsiaTheme="minorEastAsia" w:hAnsiTheme="minorHAnsi"/>
          </w:rPr>
          <w:tab/>
        </w:r>
        <w:r w:rsidR="00CB7254" w:rsidRPr="002953F1">
          <w:rPr>
            <w:rStyle w:val="Hyperlink"/>
          </w:rPr>
          <w:t>Payment Codes Model</w:t>
        </w:r>
        <w:r w:rsidR="00CB7254">
          <w:rPr>
            <w:webHidden/>
          </w:rPr>
          <w:tab/>
        </w:r>
        <w:r w:rsidR="00CB7254">
          <w:rPr>
            <w:webHidden/>
          </w:rPr>
          <w:fldChar w:fldCharType="begin"/>
        </w:r>
        <w:r w:rsidR="00CB7254">
          <w:rPr>
            <w:webHidden/>
          </w:rPr>
          <w:instrText xml:space="preserve"> PAGEREF _Toc456196423 \h </w:instrText>
        </w:r>
        <w:r w:rsidR="00CB7254">
          <w:rPr>
            <w:webHidden/>
          </w:rPr>
        </w:r>
        <w:r w:rsidR="00CB7254">
          <w:rPr>
            <w:webHidden/>
          </w:rPr>
          <w:fldChar w:fldCharType="separate"/>
        </w:r>
        <w:r w:rsidR="00CB7254">
          <w:rPr>
            <w:webHidden/>
          </w:rPr>
          <w:t>26</w:t>
        </w:r>
        <w:r w:rsidR="00CB7254">
          <w:rPr>
            <w:webHidden/>
          </w:rPr>
          <w:fldChar w:fldCharType="end"/>
        </w:r>
      </w:hyperlink>
    </w:p>
    <w:p w:rsidR="00CB7254" w:rsidRDefault="00FB62F3">
      <w:pPr>
        <w:pStyle w:val="TOC2"/>
        <w:rPr>
          <w:rFonts w:asciiTheme="minorHAnsi" w:eastAsiaTheme="minorEastAsia" w:hAnsiTheme="minorHAnsi"/>
        </w:rPr>
      </w:pPr>
      <w:hyperlink w:anchor="_Toc456196424" w:history="1">
        <w:r w:rsidR="00CB7254" w:rsidRPr="002953F1">
          <w:rPr>
            <w:rStyle w:val="Hyperlink"/>
          </w:rPr>
          <w:t>7.6</w:t>
        </w:r>
        <w:r w:rsidR="00CB7254">
          <w:rPr>
            <w:rFonts w:asciiTheme="minorHAnsi" w:eastAsiaTheme="minorEastAsia" w:hAnsiTheme="minorHAnsi"/>
          </w:rPr>
          <w:tab/>
        </w:r>
        <w:r w:rsidR="00CB7254" w:rsidRPr="002953F1">
          <w:rPr>
            <w:rStyle w:val="Hyperlink"/>
          </w:rPr>
          <w:t>Payment Codes View Model</w:t>
        </w:r>
        <w:r w:rsidR="00CB7254">
          <w:rPr>
            <w:webHidden/>
          </w:rPr>
          <w:tab/>
        </w:r>
        <w:r w:rsidR="00CB7254">
          <w:rPr>
            <w:webHidden/>
          </w:rPr>
          <w:fldChar w:fldCharType="begin"/>
        </w:r>
        <w:r w:rsidR="00CB7254">
          <w:rPr>
            <w:webHidden/>
          </w:rPr>
          <w:instrText xml:space="preserve"> PAGEREF _Toc456196424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FB62F3">
      <w:pPr>
        <w:pStyle w:val="TOC2"/>
        <w:rPr>
          <w:rFonts w:asciiTheme="minorHAnsi" w:eastAsiaTheme="minorEastAsia" w:hAnsiTheme="minorHAnsi"/>
        </w:rPr>
      </w:pPr>
      <w:hyperlink w:anchor="_Toc456196425" w:history="1">
        <w:r w:rsidR="00CB7254" w:rsidRPr="002953F1">
          <w:rPr>
            <w:rStyle w:val="Hyperlink"/>
          </w:rPr>
          <w:t>7.7</w:t>
        </w:r>
        <w:r w:rsidR="00CB7254">
          <w:rPr>
            <w:rFonts w:asciiTheme="minorHAnsi" w:eastAsiaTheme="minorEastAsia" w:hAnsiTheme="minorHAnsi"/>
          </w:rPr>
          <w:tab/>
        </w:r>
        <w:r w:rsidR="00CB7254" w:rsidRPr="002953F1">
          <w:rPr>
            <w:rStyle w:val="Hyperlink"/>
          </w:rPr>
          <w:t>Payment Codes Internal Controller</w:t>
        </w:r>
        <w:r w:rsidR="00CB7254">
          <w:rPr>
            <w:webHidden/>
          </w:rPr>
          <w:tab/>
        </w:r>
        <w:r w:rsidR="00CB7254">
          <w:rPr>
            <w:webHidden/>
          </w:rPr>
          <w:fldChar w:fldCharType="begin"/>
        </w:r>
        <w:r w:rsidR="00CB7254">
          <w:rPr>
            <w:webHidden/>
          </w:rPr>
          <w:instrText xml:space="preserve"> PAGEREF _Toc456196425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FB62F3">
      <w:pPr>
        <w:pStyle w:val="TOC2"/>
        <w:rPr>
          <w:rFonts w:asciiTheme="minorHAnsi" w:eastAsiaTheme="minorEastAsia" w:hAnsiTheme="minorHAnsi"/>
        </w:rPr>
      </w:pPr>
      <w:hyperlink w:anchor="_Toc456196426" w:history="1">
        <w:r w:rsidR="00CB7254" w:rsidRPr="002953F1">
          <w:rPr>
            <w:rStyle w:val="Hyperlink"/>
          </w:rPr>
          <w:t>7.8</w:t>
        </w:r>
        <w:r w:rsidR="00CB7254">
          <w:rPr>
            <w:rFonts w:asciiTheme="minorHAnsi" w:eastAsiaTheme="minorEastAsia" w:hAnsiTheme="minorHAnsi"/>
          </w:rPr>
          <w:tab/>
        </w:r>
        <w:r w:rsidR="00CB7254" w:rsidRPr="002953F1">
          <w:rPr>
            <w:rStyle w:val="Hyperlink"/>
          </w:rPr>
          <w:t>Payment Codes Controller</w:t>
        </w:r>
        <w:r w:rsidR="00CB7254">
          <w:rPr>
            <w:webHidden/>
          </w:rPr>
          <w:tab/>
        </w:r>
        <w:r w:rsidR="00CB7254">
          <w:rPr>
            <w:webHidden/>
          </w:rPr>
          <w:fldChar w:fldCharType="begin"/>
        </w:r>
        <w:r w:rsidR="00CB7254">
          <w:rPr>
            <w:webHidden/>
          </w:rPr>
          <w:instrText xml:space="preserve"> PAGEREF _Toc456196426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FB62F3">
      <w:pPr>
        <w:pStyle w:val="TOC2"/>
        <w:rPr>
          <w:rFonts w:asciiTheme="minorHAnsi" w:eastAsiaTheme="minorEastAsia" w:hAnsiTheme="minorHAnsi"/>
        </w:rPr>
      </w:pPr>
      <w:hyperlink w:anchor="_Toc456196427" w:history="1">
        <w:r w:rsidR="00CB7254" w:rsidRPr="002953F1">
          <w:rPr>
            <w:rStyle w:val="Hyperlink"/>
          </w:rPr>
          <w:t>7.9</w:t>
        </w:r>
        <w:r w:rsidR="00CB7254">
          <w:rPr>
            <w:rFonts w:asciiTheme="minorHAnsi" w:eastAsiaTheme="minorEastAsia" w:hAnsiTheme="minorHAnsi"/>
          </w:rPr>
          <w:tab/>
        </w:r>
        <w:r w:rsidR="00CB7254" w:rsidRPr="002953F1">
          <w:rPr>
            <w:rStyle w:val="Hyperlink"/>
          </w:rPr>
          <w:t>Payment Codes Partial Razor View</w:t>
        </w:r>
        <w:r w:rsidR="00CB7254">
          <w:rPr>
            <w:webHidden/>
          </w:rPr>
          <w:tab/>
        </w:r>
        <w:r w:rsidR="00CB7254">
          <w:rPr>
            <w:webHidden/>
          </w:rPr>
          <w:fldChar w:fldCharType="begin"/>
        </w:r>
        <w:r w:rsidR="00CB7254">
          <w:rPr>
            <w:webHidden/>
          </w:rPr>
          <w:instrText xml:space="preserve"> PAGEREF _Toc456196427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FB62F3">
      <w:pPr>
        <w:pStyle w:val="TOC2"/>
        <w:rPr>
          <w:rFonts w:asciiTheme="minorHAnsi" w:eastAsiaTheme="minorEastAsia" w:hAnsiTheme="minorHAnsi"/>
        </w:rPr>
      </w:pPr>
      <w:hyperlink w:anchor="_Toc456196428" w:history="1">
        <w:r w:rsidR="00CB7254" w:rsidRPr="002953F1">
          <w:rPr>
            <w:rStyle w:val="Hyperlink"/>
          </w:rPr>
          <w:t>7.10</w:t>
        </w:r>
        <w:r w:rsidR="00CB7254">
          <w:rPr>
            <w:rFonts w:asciiTheme="minorHAnsi" w:eastAsiaTheme="minorEastAsia" w:hAnsiTheme="minorHAnsi"/>
          </w:rPr>
          <w:tab/>
        </w:r>
        <w:r w:rsidR="00CB7254" w:rsidRPr="002953F1">
          <w:rPr>
            <w:rStyle w:val="Hyperlink"/>
          </w:rPr>
          <w:t>Payment Codes Repository JavaScript</w:t>
        </w:r>
        <w:r w:rsidR="00CB7254">
          <w:rPr>
            <w:webHidden/>
          </w:rPr>
          <w:tab/>
        </w:r>
        <w:r w:rsidR="00CB7254">
          <w:rPr>
            <w:webHidden/>
          </w:rPr>
          <w:fldChar w:fldCharType="begin"/>
        </w:r>
        <w:r w:rsidR="00CB7254">
          <w:rPr>
            <w:webHidden/>
          </w:rPr>
          <w:instrText xml:space="preserve"> PAGEREF _Toc456196428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FB62F3">
      <w:pPr>
        <w:pStyle w:val="TOC2"/>
        <w:rPr>
          <w:rFonts w:asciiTheme="minorHAnsi" w:eastAsiaTheme="minorEastAsia" w:hAnsiTheme="minorHAnsi"/>
        </w:rPr>
      </w:pPr>
      <w:hyperlink w:anchor="_Toc456196429" w:history="1">
        <w:r w:rsidR="00CB7254" w:rsidRPr="002953F1">
          <w:rPr>
            <w:rStyle w:val="Hyperlink"/>
          </w:rPr>
          <w:t>7.11</w:t>
        </w:r>
        <w:r w:rsidR="00CB7254">
          <w:rPr>
            <w:rFonts w:asciiTheme="minorHAnsi" w:eastAsiaTheme="minorEastAsia" w:hAnsiTheme="minorHAnsi"/>
          </w:rPr>
          <w:tab/>
        </w:r>
        <w:r w:rsidR="00CB7254" w:rsidRPr="002953F1">
          <w:rPr>
            <w:rStyle w:val="Hyperlink"/>
          </w:rPr>
          <w:t>Payment Codes Knockout Extension JavaScript</w:t>
        </w:r>
        <w:r w:rsidR="00CB7254">
          <w:rPr>
            <w:webHidden/>
          </w:rPr>
          <w:tab/>
        </w:r>
        <w:r w:rsidR="00CB7254">
          <w:rPr>
            <w:webHidden/>
          </w:rPr>
          <w:fldChar w:fldCharType="begin"/>
        </w:r>
        <w:r w:rsidR="00CB7254">
          <w:rPr>
            <w:webHidden/>
          </w:rPr>
          <w:instrText xml:space="preserve"> PAGEREF _Toc456196429 \h </w:instrText>
        </w:r>
        <w:r w:rsidR="00CB7254">
          <w:rPr>
            <w:webHidden/>
          </w:rPr>
        </w:r>
        <w:r w:rsidR="00CB7254">
          <w:rPr>
            <w:webHidden/>
          </w:rPr>
          <w:fldChar w:fldCharType="separate"/>
        </w:r>
        <w:r w:rsidR="00CB7254">
          <w:rPr>
            <w:webHidden/>
          </w:rPr>
          <w:t>27</w:t>
        </w:r>
        <w:r w:rsidR="00CB7254">
          <w:rPr>
            <w:webHidden/>
          </w:rPr>
          <w:fldChar w:fldCharType="end"/>
        </w:r>
      </w:hyperlink>
    </w:p>
    <w:p w:rsidR="00CB7254" w:rsidRDefault="00FB62F3">
      <w:pPr>
        <w:pStyle w:val="TOC2"/>
        <w:rPr>
          <w:rFonts w:asciiTheme="minorHAnsi" w:eastAsiaTheme="minorEastAsia" w:hAnsiTheme="minorHAnsi"/>
        </w:rPr>
      </w:pPr>
      <w:hyperlink w:anchor="_Toc456196430" w:history="1">
        <w:r w:rsidR="00CB7254" w:rsidRPr="002953F1">
          <w:rPr>
            <w:rStyle w:val="Hyperlink"/>
          </w:rPr>
          <w:t>7.12</w:t>
        </w:r>
        <w:r w:rsidR="00CB7254">
          <w:rPr>
            <w:rFonts w:asciiTheme="minorHAnsi" w:eastAsiaTheme="minorEastAsia" w:hAnsiTheme="minorHAnsi"/>
          </w:rPr>
          <w:tab/>
        </w:r>
        <w:r w:rsidR="00CB7254" w:rsidRPr="002953F1">
          <w:rPr>
            <w:rStyle w:val="Hyperlink"/>
          </w:rPr>
          <w:t>Payment Codes Behaviour JavaScript</w:t>
        </w:r>
        <w:r w:rsidR="00CB7254">
          <w:rPr>
            <w:webHidden/>
          </w:rPr>
          <w:tab/>
        </w:r>
        <w:r w:rsidR="00CB7254">
          <w:rPr>
            <w:webHidden/>
          </w:rPr>
          <w:fldChar w:fldCharType="begin"/>
        </w:r>
        <w:r w:rsidR="00CB7254">
          <w:rPr>
            <w:webHidden/>
          </w:rPr>
          <w:instrText xml:space="preserve"> PAGEREF _Toc456196430 \h </w:instrText>
        </w:r>
        <w:r w:rsidR="00CB7254">
          <w:rPr>
            <w:webHidden/>
          </w:rPr>
        </w:r>
        <w:r w:rsidR="00CB7254">
          <w:rPr>
            <w:webHidden/>
          </w:rPr>
          <w:fldChar w:fldCharType="separate"/>
        </w:r>
        <w:r w:rsidR="00CB7254">
          <w:rPr>
            <w:webHidden/>
          </w:rPr>
          <w:t>28</w:t>
        </w:r>
        <w:r w:rsidR="00CB7254">
          <w:rPr>
            <w:webHidden/>
          </w:rPr>
          <w:fldChar w:fldCharType="end"/>
        </w:r>
      </w:hyperlink>
    </w:p>
    <w:p w:rsidR="00CB7254" w:rsidRDefault="00FB62F3">
      <w:pPr>
        <w:pStyle w:val="TOC1"/>
        <w:rPr>
          <w:rFonts w:asciiTheme="minorHAnsi" w:eastAsiaTheme="minorEastAsia" w:hAnsiTheme="minorHAnsi"/>
          <w:b w:val="0"/>
          <w:noProof/>
          <w:sz w:val="22"/>
        </w:rPr>
      </w:pPr>
      <w:hyperlink w:anchor="_Toc456196431" w:history="1">
        <w:r w:rsidR="00CB7254" w:rsidRPr="002953F1">
          <w:rPr>
            <w:rStyle w:val="Hyperlink"/>
            <w:noProof/>
          </w:rPr>
          <w:t>8.</w:t>
        </w:r>
        <w:r w:rsidR="00CB7254">
          <w:rPr>
            <w:rFonts w:asciiTheme="minorHAnsi" w:eastAsiaTheme="minorEastAsia" w:hAnsiTheme="minorHAnsi"/>
            <w:b w:val="0"/>
            <w:noProof/>
            <w:sz w:val="22"/>
          </w:rPr>
          <w:tab/>
        </w:r>
        <w:r w:rsidR="00CB7254" w:rsidRPr="002953F1">
          <w:rPr>
            <w:rStyle w:val="Hyperlink"/>
            <w:noProof/>
          </w:rPr>
          <w:t>Review the Screen</w:t>
        </w:r>
        <w:r w:rsidR="00CB7254">
          <w:rPr>
            <w:noProof/>
            <w:webHidden/>
          </w:rPr>
          <w:tab/>
        </w:r>
        <w:r w:rsidR="00CB7254">
          <w:rPr>
            <w:noProof/>
            <w:webHidden/>
          </w:rPr>
          <w:fldChar w:fldCharType="begin"/>
        </w:r>
        <w:r w:rsidR="00CB7254">
          <w:rPr>
            <w:noProof/>
            <w:webHidden/>
          </w:rPr>
          <w:instrText xml:space="preserve"> PAGEREF _Toc456196431 \h </w:instrText>
        </w:r>
        <w:r w:rsidR="00CB7254">
          <w:rPr>
            <w:noProof/>
            <w:webHidden/>
          </w:rPr>
        </w:r>
        <w:r w:rsidR="00CB7254">
          <w:rPr>
            <w:noProof/>
            <w:webHidden/>
          </w:rPr>
          <w:fldChar w:fldCharType="separate"/>
        </w:r>
        <w:r w:rsidR="00CB7254">
          <w:rPr>
            <w:noProof/>
            <w:webHidden/>
          </w:rPr>
          <w:t>29</w:t>
        </w:r>
        <w:r w:rsidR="00CB7254">
          <w:rPr>
            <w:noProof/>
            <w:webHidden/>
          </w:rPr>
          <w:fldChar w:fldCharType="end"/>
        </w:r>
      </w:hyperlink>
    </w:p>
    <w:p w:rsidR="00CB7254" w:rsidRDefault="00FB62F3">
      <w:pPr>
        <w:pStyle w:val="TOC1"/>
        <w:rPr>
          <w:rFonts w:asciiTheme="minorHAnsi" w:eastAsiaTheme="minorEastAsia" w:hAnsiTheme="minorHAnsi"/>
          <w:b w:val="0"/>
          <w:noProof/>
          <w:sz w:val="22"/>
        </w:rPr>
      </w:pPr>
      <w:hyperlink w:anchor="_Toc456196432" w:history="1">
        <w:r w:rsidR="00CB7254" w:rsidRPr="002953F1">
          <w:rPr>
            <w:rStyle w:val="Hyperlink"/>
            <w:noProof/>
          </w:rPr>
          <w:t>9.</w:t>
        </w:r>
        <w:r w:rsidR="00CB7254">
          <w:rPr>
            <w:rFonts w:asciiTheme="minorHAnsi" w:eastAsiaTheme="minorEastAsia" w:hAnsiTheme="minorHAnsi"/>
            <w:b w:val="0"/>
            <w:noProof/>
            <w:sz w:val="22"/>
          </w:rPr>
          <w:tab/>
        </w:r>
        <w:r w:rsidR="00CB7254" w:rsidRPr="002953F1">
          <w:rPr>
            <w:rStyle w:val="Hyperlink"/>
            <w:noProof/>
          </w:rPr>
          <w:t>Appendix: Complete Code Files</w:t>
        </w:r>
        <w:r w:rsidR="00CB7254">
          <w:rPr>
            <w:noProof/>
            <w:webHidden/>
          </w:rPr>
          <w:tab/>
        </w:r>
        <w:r w:rsidR="00CB7254">
          <w:rPr>
            <w:noProof/>
            <w:webHidden/>
          </w:rPr>
          <w:fldChar w:fldCharType="begin"/>
        </w:r>
        <w:r w:rsidR="00CB7254">
          <w:rPr>
            <w:noProof/>
            <w:webHidden/>
          </w:rPr>
          <w:instrText xml:space="preserve"> PAGEREF _Toc456196432 \h </w:instrText>
        </w:r>
        <w:r w:rsidR="00CB7254">
          <w:rPr>
            <w:noProof/>
            <w:webHidden/>
          </w:rPr>
        </w:r>
        <w:r w:rsidR="00CB7254">
          <w:rPr>
            <w:noProof/>
            <w:webHidden/>
          </w:rPr>
          <w:fldChar w:fldCharType="separate"/>
        </w:r>
        <w:r w:rsidR="00CB7254">
          <w:rPr>
            <w:noProof/>
            <w:webHidden/>
          </w:rPr>
          <w:t>30</w:t>
        </w:r>
        <w:r w:rsidR="00CB7254">
          <w:rPr>
            <w:noProof/>
            <w:webHidden/>
          </w:rPr>
          <w:fldChar w:fldCharType="end"/>
        </w:r>
      </w:hyperlink>
    </w:p>
    <w:p w:rsidR="00CB7254" w:rsidRDefault="00FB62F3">
      <w:pPr>
        <w:pStyle w:val="TOC2"/>
        <w:rPr>
          <w:rFonts w:asciiTheme="minorHAnsi" w:eastAsiaTheme="minorEastAsia" w:hAnsiTheme="minorHAnsi"/>
        </w:rPr>
      </w:pPr>
      <w:hyperlink w:anchor="_Toc456196433" w:history="1">
        <w:r w:rsidR="00CB7254" w:rsidRPr="002953F1">
          <w:rPr>
            <w:rStyle w:val="Hyperlink"/>
          </w:rPr>
          <w:t>9.1</w:t>
        </w:r>
        <w:r w:rsidR="00CB7254">
          <w:rPr>
            <w:rFonts w:asciiTheme="minorHAnsi" w:eastAsiaTheme="minorEastAsia" w:hAnsiTheme="minorHAnsi"/>
          </w:rPr>
          <w:tab/>
        </w:r>
        <w:r w:rsidR="00CB7254" w:rsidRPr="002953F1">
          <w:rPr>
            <w:rStyle w:val="Hyperlink"/>
          </w:rPr>
          <w:t>Payment Codes Business Entity Interface</w:t>
        </w:r>
        <w:r w:rsidR="00CB7254">
          <w:rPr>
            <w:webHidden/>
          </w:rPr>
          <w:tab/>
        </w:r>
        <w:r w:rsidR="00CB7254">
          <w:rPr>
            <w:webHidden/>
          </w:rPr>
          <w:fldChar w:fldCharType="begin"/>
        </w:r>
        <w:r w:rsidR="00CB7254">
          <w:rPr>
            <w:webHidden/>
          </w:rPr>
          <w:instrText xml:space="preserve"> PAGEREF _Toc456196433 \h </w:instrText>
        </w:r>
        <w:r w:rsidR="00CB7254">
          <w:rPr>
            <w:webHidden/>
          </w:rPr>
        </w:r>
        <w:r w:rsidR="00CB7254">
          <w:rPr>
            <w:webHidden/>
          </w:rPr>
          <w:fldChar w:fldCharType="separate"/>
        </w:r>
        <w:r w:rsidR="00CB7254">
          <w:rPr>
            <w:webHidden/>
          </w:rPr>
          <w:t>30</w:t>
        </w:r>
        <w:r w:rsidR="00CB7254">
          <w:rPr>
            <w:webHidden/>
          </w:rPr>
          <w:fldChar w:fldCharType="end"/>
        </w:r>
      </w:hyperlink>
    </w:p>
    <w:p w:rsidR="00CB7254" w:rsidRDefault="00FB62F3">
      <w:pPr>
        <w:pStyle w:val="TOC3"/>
        <w:rPr>
          <w:rFonts w:asciiTheme="minorHAnsi" w:eastAsiaTheme="minorEastAsia" w:hAnsiTheme="minorHAnsi"/>
        </w:rPr>
      </w:pPr>
      <w:hyperlink w:anchor="_Toc456196434" w:history="1">
        <w:r w:rsidR="00CB7254" w:rsidRPr="002953F1">
          <w:rPr>
            <w:rStyle w:val="Hyperlink"/>
          </w:rPr>
          <w:t>9.1.1</w:t>
        </w:r>
        <w:r w:rsidR="00CB7254">
          <w:rPr>
            <w:rFonts w:asciiTheme="minorHAnsi" w:eastAsiaTheme="minorEastAsia" w:hAnsiTheme="minorHAnsi"/>
          </w:rPr>
          <w:tab/>
        </w:r>
        <w:r w:rsidR="00CB7254" w:rsidRPr="002953F1">
          <w:rPr>
            <w:rStyle w:val="Hyperlink"/>
          </w:rPr>
          <w:t>IPaymentCodesEntity.cs</w:t>
        </w:r>
        <w:r w:rsidR="00CB7254">
          <w:rPr>
            <w:webHidden/>
          </w:rPr>
          <w:tab/>
        </w:r>
        <w:r w:rsidR="00CB7254">
          <w:rPr>
            <w:webHidden/>
          </w:rPr>
          <w:fldChar w:fldCharType="begin"/>
        </w:r>
        <w:r w:rsidR="00CB7254">
          <w:rPr>
            <w:webHidden/>
          </w:rPr>
          <w:instrText xml:space="preserve"> PAGEREF _Toc456196434 \h </w:instrText>
        </w:r>
        <w:r w:rsidR="00CB7254">
          <w:rPr>
            <w:webHidden/>
          </w:rPr>
        </w:r>
        <w:r w:rsidR="00CB7254">
          <w:rPr>
            <w:webHidden/>
          </w:rPr>
          <w:fldChar w:fldCharType="separate"/>
        </w:r>
        <w:r w:rsidR="00CB7254">
          <w:rPr>
            <w:webHidden/>
          </w:rPr>
          <w:t>30</w:t>
        </w:r>
        <w:r w:rsidR="00CB7254">
          <w:rPr>
            <w:webHidden/>
          </w:rPr>
          <w:fldChar w:fldCharType="end"/>
        </w:r>
      </w:hyperlink>
    </w:p>
    <w:p w:rsidR="00CB7254" w:rsidRDefault="00FB62F3">
      <w:pPr>
        <w:pStyle w:val="TOC2"/>
        <w:rPr>
          <w:rFonts w:asciiTheme="minorHAnsi" w:eastAsiaTheme="minorEastAsia" w:hAnsiTheme="minorHAnsi"/>
        </w:rPr>
      </w:pPr>
      <w:hyperlink w:anchor="_Toc456196435" w:history="1">
        <w:r w:rsidR="00CB7254" w:rsidRPr="002953F1">
          <w:rPr>
            <w:rStyle w:val="Hyperlink"/>
          </w:rPr>
          <w:t>9.2</w:t>
        </w:r>
        <w:r w:rsidR="00CB7254">
          <w:rPr>
            <w:rFonts w:asciiTheme="minorHAnsi" w:eastAsiaTheme="minorEastAsia" w:hAnsiTheme="minorHAnsi"/>
          </w:rPr>
          <w:tab/>
        </w:r>
        <w:r w:rsidR="00CB7254" w:rsidRPr="002953F1">
          <w:rPr>
            <w:rStyle w:val="Hyperlink"/>
          </w:rPr>
          <w:t>Payment Codes Service Interface</w:t>
        </w:r>
        <w:r w:rsidR="00CB7254">
          <w:rPr>
            <w:webHidden/>
          </w:rPr>
          <w:tab/>
        </w:r>
        <w:r w:rsidR="00CB7254">
          <w:rPr>
            <w:webHidden/>
          </w:rPr>
          <w:fldChar w:fldCharType="begin"/>
        </w:r>
        <w:r w:rsidR="00CB7254">
          <w:rPr>
            <w:webHidden/>
          </w:rPr>
          <w:instrText xml:space="preserve"> PAGEREF _Toc456196435 \h </w:instrText>
        </w:r>
        <w:r w:rsidR="00CB7254">
          <w:rPr>
            <w:webHidden/>
          </w:rPr>
        </w:r>
        <w:r w:rsidR="00CB7254">
          <w:rPr>
            <w:webHidden/>
          </w:rPr>
          <w:fldChar w:fldCharType="separate"/>
        </w:r>
        <w:r w:rsidR="00CB7254">
          <w:rPr>
            <w:webHidden/>
          </w:rPr>
          <w:t>31</w:t>
        </w:r>
        <w:r w:rsidR="00CB7254">
          <w:rPr>
            <w:webHidden/>
          </w:rPr>
          <w:fldChar w:fldCharType="end"/>
        </w:r>
      </w:hyperlink>
    </w:p>
    <w:p w:rsidR="00CB7254" w:rsidRDefault="00FB62F3">
      <w:pPr>
        <w:pStyle w:val="TOC3"/>
        <w:rPr>
          <w:rFonts w:asciiTheme="minorHAnsi" w:eastAsiaTheme="minorEastAsia" w:hAnsiTheme="minorHAnsi"/>
        </w:rPr>
      </w:pPr>
      <w:hyperlink w:anchor="_Toc456196436" w:history="1">
        <w:r w:rsidR="00CB7254" w:rsidRPr="002953F1">
          <w:rPr>
            <w:rStyle w:val="Hyperlink"/>
          </w:rPr>
          <w:t>9.2.1</w:t>
        </w:r>
        <w:r w:rsidR="00CB7254">
          <w:rPr>
            <w:rFonts w:asciiTheme="minorHAnsi" w:eastAsiaTheme="minorEastAsia" w:hAnsiTheme="minorHAnsi"/>
          </w:rPr>
          <w:tab/>
        </w:r>
        <w:r w:rsidR="00CB7254" w:rsidRPr="002953F1">
          <w:rPr>
            <w:rStyle w:val="Hyperlink"/>
          </w:rPr>
          <w:t>IPaymentCodesService.cs</w:t>
        </w:r>
        <w:r w:rsidR="00CB7254">
          <w:rPr>
            <w:webHidden/>
          </w:rPr>
          <w:tab/>
        </w:r>
        <w:r w:rsidR="00CB7254">
          <w:rPr>
            <w:webHidden/>
          </w:rPr>
          <w:fldChar w:fldCharType="begin"/>
        </w:r>
        <w:r w:rsidR="00CB7254">
          <w:rPr>
            <w:webHidden/>
          </w:rPr>
          <w:instrText xml:space="preserve"> PAGEREF _Toc456196436 \h </w:instrText>
        </w:r>
        <w:r w:rsidR="00CB7254">
          <w:rPr>
            <w:webHidden/>
          </w:rPr>
        </w:r>
        <w:r w:rsidR="00CB7254">
          <w:rPr>
            <w:webHidden/>
          </w:rPr>
          <w:fldChar w:fldCharType="separate"/>
        </w:r>
        <w:r w:rsidR="00CB7254">
          <w:rPr>
            <w:webHidden/>
          </w:rPr>
          <w:t>31</w:t>
        </w:r>
        <w:r w:rsidR="00CB7254">
          <w:rPr>
            <w:webHidden/>
          </w:rPr>
          <w:fldChar w:fldCharType="end"/>
        </w:r>
      </w:hyperlink>
    </w:p>
    <w:p w:rsidR="00CB7254" w:rsidRDefault="00FB62F3">
      <w:pPr>
        <w:pStyle w:val="TOC2"/>
        <w:rPr>
          <w:rFonts w:asciiTheme="minorHAnsi" w:eastAsiaTheme="minorEastAsia" w:hAnsiTheme="minorHAnsi"/>
        </w:rPr>
      </w:pPr>
      <w:hyperlink w:anchor="_Toc456196437" w:history="1">
        <w:r w:rsidR="00CB7254" w:rsidRPr="002953F1">
          <w:rPr>
            <w:rStyle w:val="Hyperlink"/>
          </w:rPr>
          <w:t>9.3</w:t>
        </w:r>
        <w:r w:rsidR="00CB7254">
          <w:rPr>
            <w:rFonts w:asciiTheme="minorHAnsi" w:eastAsiaTheme="minorEastAsia" w:hAnsiTheme="minorHAnsi"/>
          </w:rPr>
          <w:tab/>
        </w:r>
        <w:r w:rsidR="00CB7254" w:rsidRPr="002953F1">
          <w:rPr>
            <w:rStyle w:val="Hyperlink"/>
          </w:rPr>
          <w:t>Payment Codes Service</w:t>
        </w:r>
        <w:r w:rsidR="00CB7254">
          <w:rPr>
            <w:webHidden/>
          </w:rPr>
          <w:tab/>
        </w:r>
        <w:r w:rsidR="00CB7254">
          <w:rPr>
            <w:webHidden/>
          </w:rPr>
          <w:fldChar w:fldCharType="begin"/>
        </w:r>
        <w:r w:rsidR="00CB7254">
          <w:rPr>
            <w:webHidden/>
          </w:rPr>
          <w:instrText xml:space="preserve"> PAGEREF _Toc456196437 \h </w:instrText>
        </w:r>
        <w:r w:rsidR="00CB7254">
          <w:rPr>
            <w:webHidden/>
          </w:rPr>
        </w:r>
        <w:r w:rsidR="00CB7254">
          <w:rPr>
            <w:webHidden/>
          </w:rPr>
          <w:fldChar w:fldCharType="separate"/>
        </w:r>
        <w:r w:rsidR="00CB7254">
          <w:rPr>
            <w:webHidden/>
          </w:rPr>
          <w:t>32</w:t>
        </w:r>
        <w:r w:rsidR="00CB7254">
          <w:rPr>
            <w:webHidden/>
          </w:rPr>
          <w:fldChar w:fldCharType="end"/>
        </w:r>
      </w:hyperlink>
    </w:p>
    <w:p w:rsidR="00CB7254" w:rsidRDefault="00FB62F3">
      <w:pPr>
        <w:pStyle w:val="TOC3"/>
        <w:rPr>
          <w:rFonts w:asciiTheme="minorHAnsi" w:eastAsiaTheme="minorEastAsia" w:hAnsiTheme="minorHAnsi"/>
        </w:rPr>
      </w:pPr>
      <w:hyperlink w:anchor="_Toc456196438" w:history="1">
        <w:r w:rsidR="00CB7254" w:rsidRPr="002953F1">
          <w:rPr>
            <w:rStyle w:val="Hyperlink"/>
          </w:rPr>
          <w:t>9.3.1</w:t>
        </w:r>
        <w:r w:rsidR="00CB7254">
          <w:rPr>
            <w:rFonts w:asciiTheme="minorHAnsi" w:eastAsiaTheme="minorEastAsia" w:hAnsiTheme="minorHAnsi"/>
          </w:rPr>
          <w:tab/>
        </w:r>
        <w:r w:rsidR="00CB7254" w:rsidRPr="002953F1">
          <w:rPr>
            <w:rStyle w:val="Hyperlink"/>
          </w:rPr>
          <w:t>PaymentCodesEntityService.cs</w:t>
        </w:r>
        <w:r w:rsidR="00CB7254">
          <w:rPr>
            <w:webHidden/>
          </w:rPr>
          <w:tab/>
        </w:r>
        <w:r w:rsidR="00CB7254">
          <w:rPr>
            <w:webHidden/>
          </w:rPr>
          <w:fldChar w:fldCharType="begin"/>
        </w:r>
        <w:r w:rsidR="00CB7254">
          <w:rPr>
            <w:webHidden/>
          </w:rPr>
          <w:instrText xml:space="preserve"> PAGEREF _Toc456196438 \h </w:instrText>
        </w:r>
        <w:r w:rsidR="00CB7254">
          <w:rPr>
            <w:webHidden/>
          </w:rPr>
        </w:r>
        <w:r w:rsidR="00CB7254">
          <w:rPr>
            <w:webHidden/>
          </w:rPr>
          <w:fldChar w:fldCharType="separate"/>
        </w:r>
        <w:r w:rsidR="00CB7254">
          <w:rPr>
            <w:webHidden/>
          </w:rPr>
          <w:t>32</w:t>
        </w:r>
        <w:r w:rsidR="00CB7254">
          <w:rPr>
            <w:webHidden/>
          </w:rPr>
          <w:fldChar w:fldCharType="end"/>
        </w:r>
      </w:hyperlink>
    </w:p>
    <w:p w:rsidR="00CB7254" w:rsidRDefault="00FB62F3">
      <w:pPr>
        <w:pStyle w:val="TOC2"/>
        <w:rPr>
          <w:rFonts w:asciiTheme="minorHAnsi" w:eastAsiaTheme="minorEastAsia" w:hAnsiTheme="minorHAnsi"/>
        </w:rPr>
      </w:pPr>
      <w:hyperlink w:anchor="_Toc456196439" w:history="1">
        <w:r w:rsidR="00CB7254" w:rsidRPr="002953F1">
          <w:rPr>
            <w:rStyle w:val="Hyperlink"/>
          </w:rPr>
          <w:t>9.4</w:t>
        </w:r>
        <w:r w:rsidR="00CB7254">
          <w:rPr>
            <w:rFonts w:asciiTheme="minorHAnsi" w:eastAsiaTheme="minorEastAsia" w:hAnsiTheme="minorHAnsi"/>
          </w:rPr>
          <w:tab/>
        </w:r>
        <w:r w:rsidR="00CB7254" w:rsidRPr="002953F1">
          <w:rPr>
            <w:rStyle w:val="Hyperlink"/>
          </w:rPr>
          <w:t>Payment Codes Repository</w:t>
        </w:r>
        <w:r w:rsidR="00CB7254">
          <w:rPr>
            <w:webHidden/>
          </w:rPr>
          <w:tab/>
        </w:r>
        <w:r w:rsidR="00CB7254">
          <w:rPr>
            <w:webHidden/>
          </w:rPr>
          <w:fldChar w:fldCharType="begin"/>
        </w:r>
        <w:r w:rsidR="00CB7254">
          <w:rPr>
            <w:webHidden/>
          </w:rPr>
          <w:instrText xml:space="preserve"> PAGEREF _Toc456196439 \h </w:instrText>
        </w:r>
        <w:r w:rsidR="00CB7254">
          <w:rPr>
            <w:webHidden/>
          </w:rPr>
        </w:r>
        <w:r w:rsidR="00CB7254">
          <w:rPr>
            <w:webHidden/>
          </w:rPr>
          <w:fldChar w:fldCharType="separate"/>
        </w:r>
        <w:r w:rsidR="00CB7254">
          <w:rPr>
            <w:webHidden/>
          </w:rPr>
          <w:t>34</w:t>
        </w:r>
        <w:r w:rsidR="00CB7254">
          <w:rPr>
            <w:webHidden/>
          </w:rPr>
          <w:fldChar w:fldCharType="end"/>
        </w:r>
      </w:hyperlink>
    </w:p>
    <w:p w:rsidR="00CB7254" w:rsidRDefault="00FB62F3">
      <w:pPr>
        <w:pStyle w:val="TOC3"/>
        <w:rPr>
          <w:rFonts w:asciiTheme="minorHAnsi" w:eastAsiaTheme="minorEastAsia" w:hAnsiTheme="minorHAnsi"/>
        </w:rPr>
      </w:pPr>
      <w:hyperlink w:anchor="_Toc456196440" w:history="1">
        <w:r w:rsidR="00CB7254" w:rsidRPr="002953F1">
          <w:rPr>
            <w:rStyle w:val="Hyperlink"/>
          </w:rPr>
          <w:t>9.4.1</w:t>
        </w:r>
        <w:r w:rsidR="00CB7254">
          <w:rPr>
            <w:rFonts w:asciiTheme="minorHAnsi" w:eastAsiaTheme="minorEastAsia" w:hAnsiTheme="minorHAnsi"/>
          </w:rPr>
          <w:tab/>
        </w:r>
        <w:r w:rsidR="00CB7254" w:rsidRPr="002953F1">
          <w:rPr>
            <w:rStyle w:val="Hyperlink"/>
          </w:rPr>
          <w:t>PaymentCodesRepository.cs</w:t>
        </w:r>
        <w:r w:rsidR="00CB7254">
          <w:rPr>
            <w:webHidden/>
          </w:rPr>
          <w:tab/>
        </w:r>
        <w:r w:rsidR="00CB7254">
          <w:rPr>
            <w:webHidden/>
          </w:rPr>
          <w:fldChar w:fldCharType="begin"/>
        </w:r>
        <w:r w:rsidR="00CB7254">
          <w:rPr>
            <w:webHidden/>
          </w:rPr>
          <w:instrText xml:space="preserve"> PAGEREF _Toc456196440 \h </w:instrText>
        </w:r>
        <w:r w:rsidR="00CB7254">
          <w:rPr>
            <w:webHidden/>
          </w:rPr>
        </w:r>
        <w:r w:rsidR="00CB7254">
          <w:rPr>
            <w:webHidden/>
          </w:rPr>
          <w:fldChar w:fldCharType="separate"/>
        </w:r>
        <w:r w:rsidR="00CB7254">
          <w:rPr>
            <w:webHidden/>
          </w:rPr>
          <w:t>34</w:t>
        </w:r>
        <w:r w:rsidR="00CB7254">
          <w:rPr>
            <w:webHidden/>
          </w:rPr>
          <w:fldChar w:fldCharType="end"/>
        </w:r>
      </w:hyperlink>
    </w:p>
    <w:p w:rsidR="00CB7254" w:rsidRDefault="00FB62F3">
      <w:pPr>
        <w:pStyle w:val="TOC2"/>
        <w:rPr>
          <w:rFonts w:asciiTheme="minorHAnsi" w:eastAsiaTheme="minorEastAsia" w:hAnsiTheme="minorHAnsi"/>
        </w:rPr>
      </w:pPr>
      <w:hyperlink w:anchor="_Toc456196441" w:history="1">
        <w:r w:rsidR="00CB7254" w:rsidRPr="002953F1">
          <w:rPr>
            <w:rStyle w:val="Hyperlink"/>
          </w:rPr>
          <w:t>9.5</w:t>
        </w:r>
        <w:r w:rsidR="00CB7254">
          <w:rPr>
            <w:rFonts w:asciiTheme="minorHAnsi" w:eastAsiaTheme="minorEastAsia" w:hAnsiTheme="minorHAnsi"/>
          </w:rPr>
          <w:tab/>
        </w:r>
        <w:r w:rsidR="00CB7254" w:rsidRPr="002953F1">
          <w:rPr>
            <w:rStyle w:val="Hyperlink"/>
          </w:rPr>
          <w:t>Payment Codes Model</w:t>
        </w:r>
        <w:r w:rsidR="00CB7254">
          <w:rPr>
            <w:webHidden/>
          </w:rPr>
          <w:tab/>
        </w:r>
        <w:r w:rsidR="00CB7254">
          <w:rPr>
            <w:webHidden/>
          </w:rPr>
          <w:fldChar w:fldCharType="begin"/>
        </w:r>
        <w:r w:rsidR="00CB7254">
          <w:rPr>
            <w:webHidden/>
          </w:rPr>
          <w:instrText xml:space="preserve"> PAGEREF _Toc456196441 \h </w:instrText>
        </w:r>
        <w:r w:rsidR="00CB7254">
          <w:rPr>
            <w:webHidden/>
          </w:rPr>
        </w:r>
        <w:r w:rsidR="00CB7254">
          <w:rPr>
            <w:webHidden/>
          </w:rPr>
          <w:fldChar w:fldCharType="separate"/>
        </w:r>
        <w:r w:rsidR="00CB7254">
          <w:rPr>
            <w:webHidden/>
          </w:rPr>
          <w:t>39</w:t>
        </w:r>
        <w:r w:rsidR="00CB7254">
          <w:rPr>
            <w:webHidden/>
          </w:rPr>
          <w:fldChar w:fldCharType="end"/>
        </w:r>
      </w:hyperlink>
    </w:p>
    <w:p w:rsidR="00CB7254" w:rsidRDefault="00FB62F3">
      <w:pPr>
        <w:pStyle w:val="TOC3"/>
        <w:rPr>
          <w:rFonts w:asciiTheme="minorHAnsi" w:eastAsiaTheme="minorEastAsia" w:hAnsiTheme="minorHAnsi"/>
        </w:rPr>
      </w:pPr>
      <w:hyperlink w:anchor="_Toc456196442" w:history="1">
        <w:r w:rsidR="00CB7254" w:rsidRPr="002953F1">
          <w:rPr>
            <w:rStyle w:val="Hyperlink"/>
          </w:rPr>
          <w:t>9.5.1</w:t>
        </w:r>
        <w:r w:rsidR="00CB7254">
          <w:rPr>
            <w:rFonts w:asciiTheme="minorHAnsi" w:eastAsiaTheme="minorEastAsia" w:hAnsiTheme="minorHAnsi"/>
          </w:rPr>
          <w:tab/>
        </w:r>
        <w:r w:rsidR="00CB7254" w:rsidRPr="002953F1">
          <w:rPr>
            <w:rStyle w:val="Hyperlink"/>
          </w:rPr>
          <w:t>PaymentCodes.cs</w:t>
        </w:r>
        <w:r w:rsidR="00CB7254">
          <w:rPr>
            <w:webHidden/>
          </w:rPr>
          <w:tab/>
        </w:r>
        <w:r w:rsidR="00CB7254">
          <w:rPr>
            <w:webHidden/>
          </w:rPr>
          <w:fldChar w:fldCharType="begin"/>
        </w:r>
        <w:r w:rsidR="00CB7254">
          <w:rPr>
            <w:webHidden/>
          </w:rPr>
          <w:instrText xml:space="preserve"> PAGEREF _Toc456196442 \h </w:instrText>
        </w:r>
        <w:r w:rsidR="00CB7254">
          <w:rPr>
            <w:webHidden/>
          </w:rPr>
        </w:r>
        <w:r w:rsidR="00CB7254">
          <w:rPr>
            <w:webHidden/>
          </w:rPr>
          <w:fldChar w:fldCharType="separate"/>
        </w:r>
        <w:r w:rsidR="00CB7254">
          <w:rPr>
            <w:webHidden/>
          </w:rPr>
          <w:t>39</w:t>
        </w:r>
        <w:r w:rsidR="00CB7254">
          <w:rPr>
            <w:webHidden/>
          </w:rPr>
          <w:fldChar w:fldCharType="end"/>
        </w:r>
      </w:hyperlink>
    </w:p>
    <w:p w:rsidR="00CB7254" w:rsidRDefault="00FB62F3">
      <w:pPr>
        <w:pStyle w:val="TOC2"/>
        <w:rPr>
          <w:rFonts w:asciiTheme="minorHAnsi" w:eastAsiaTheme="minorEastAsia" w:hAnsiTheme="minorHAnsi"/>
        </w:rPr>
      </w:pPr>
      <w:hyperlink w:anchor="_Toc456196443" w:history="1">
        <w:r w:rsidR="00CB7254" w:rsidRPr="002953F1">
          <w:rPr>
            <w:rStyle w:val="Hyperlink"/>
          </w:rPr>
          <w:t>9.6</w:t>
        </w:r>
        <w:r w:rsidR="00CB7254">
          <w:rPr>
            <w:rFonts w:asciiTheme="minorHAnsi" w:eastAsiaTheme="minorEastAsia" w:hAnsiTheme="minorHAnsi"/>
          </w:rPr>
          <w:tab/>
        </w:r>
        <w:r w:rsidR="00CB7254" w:rsidRPr="002953F1">
          <w:rPr>
            <w:rStyle w:val="Hyperlink"/>
          </w:rPr>
          <w:t>Payment Codes View Model</w:t>
        </w:r>
        <w:r w:rsidR="00CB7254">
          <w:rPr>
            <w:webHidden/>
          </w:rPr>
          <w:tab/>
        </w:r>
        <w:r w:rsidR="00CB7254">
          <w:rPr>
            <w:webHidden/>
          </w:rPr>
          <w:fldChar w:fldCharType="begin"/>
        </w:r>
        <w:r w:rsidR="00CB7254">
          <w:rPr>
            <w:webHidden/>
          </w:rPr>
          <w:instrText xml:space="preserve"> PAGEREF _Toc456196443 \h </w:instrText>
        </w:r>
        <w:r w:rsidR="00CB7254">
          <w:rPr>
            <w:webHidden/>
          </w:rPr>
        </w:r>
        <w:r w:rsidR="00CB7254">
          <w:rPr>
            <w:webHidden/>
          </w:rPr>
          <w:fldChar w:fldCharType="separate"/>
        </w:r>
        <w:r w:rsidR="00CB7254">
          <w:rPr>
            <w:webHidden/>
          </w:rPr>
          <w:t>42</w:t>
        </w:r>
        <w:r w:rsidR="00CB7254">
          <w:rPr>
            <w:webHidden/>
          </w:rPr>
          <w:fldChar w:fldCharType="end"/>
        </w:r>
      </w:hyperlink>
    </w:p>
    <w:p w:rsidR="00CB7254" w:rsidRDefault="00FB62F3">
      <w:pPr>
        <w:pStyle w:val="TOC3"/>
        <w:rPr>
          <w:rFonts w:asciiTheme="minorHAnsi" w:eastAsiaTheme="minorEastAsia" w:hAnsiTheme="minorHAnsi"/>
        </w:rPr>
      </w:pPr>
      <w:hyperlink w:anchor="_Toc456196444" w:history="1">
        <w:r w:rsidR="00CB7254" w:rsidRPr="002953F1">
          <w:rPr>
            <w:rStyle w:val="Hyperlink"/>
          </w:rPr>
          <w:t>9.6.1</w:t>
        </w:r>
        <w:r w:rsidR="00CB7254">
          <w:rPr>
            <w:rFonts w:asciiTheme="minorHAnsi" w:eastAsiaTheme="minorEastAsia" w:hAnsiTheme="minorHAnsi"/>
          </w:rPr>
          <w:tab/>
        </w:r>
        <w:r w:rsidR="00CB7254" w:rsidRPr="002953F1">
          <w:rPr>
            <w:rStyle w:val="Hyperlink"/>
          </w:rPr>
          <w:t>PaymentCodesViewModel.cs</w:t>
        </w:r>
        <w:r w:rsidR="00CB7254">
          <w:rPr>
            <w:webHidden/>
          </w:rPr>
          <w:tab/>
        </w:r>
        <w:r w:rsidR="00CB7254">
          <w:rPr>
            <w:webHidden/>
          </w:rPr>
          <w:fldChar w:fldCharType="begin"/>
        </w:r>
        <w:r w:rsidR="00CB7254">
          <w:rPr>
            <w:webHidden/>
          </w:rPr>
          <w:instrText xml:space="preserve"> PAGEREF _Toc456196444 \h </w:instrText>
        </w:r>
        <w:r w:rsidR="00CB7254">
          <w:rPr>
            <w:webHidden/>
          </w:rPr>
        </w:r>
        <w:r w:rsidR="00CB7254">
          <w:rPr>
            <w:webHidden/>
          </w:rPr>
          <w:fldChar w:fldCharType="separate"/>
        </w:r>
        <w:r w:rsidR="00CB7254">
          <w:rPr>
            <w:webHidden/>
          </w:rPr>
          <w:t>42</w:t>
        </w:r>
        <w:r w:rsidR="00CB7254">
          <w:rPr>
            <w:webHidden/>
          </w:rPr>
          <w:fldChar w:fldCharType="end"/>
        </w:r>
      </w:hyperlink>
    </w:p>
    <w:p w:rsidR="00CB7254" w:rsidRDefault="00FB62F3">
      <w:pPr>
        <w:pStyle w:val="TOC2"/>
        <w:rPr>
          <w:rFonts w:asciiTheme="minorHAnsi" w:eastAsiaTheme="minorEastAsia" w:hAnsiTheme="minorHAnsi"/>
        </w:rPr>
      </w:pPr>
      <w:hyperlink w:anchor="_Toc456196445" w:history="1">
        <w:r w:rsidR="00CB7254" w:rsidRPr="002953F1">
          <w:rPr>
            <w:rStyle w:val="Hyperlink"/>
          </w:rPr>
          <w:t>9.7</w:t>
        </w:r>
        <w:r w:rsidR="00CB7254">
          <w:rPr>
            <w:rFonts w:asciiTheme="minorHAnsi" w:eastAsiaTheme="minorEastAsia" w:hAnsiTheme="minorHAnsi"/>
          </w:rPr>
          <w:tab/>
        </w:r>
        <w:r w:rsidR="00CB7254" w:rsidRPr="002953F1">
          <w:rPr>
            <w:rStyle w:val="Hyperlink"/>
          </w:rPr>
          <w:t>Payment Codes Internal Controller</w:t>
        </w:r>
        <w:r w:rsidR="00CB7254">
          <w:rPr>
            <w:webHidden/>
          </w:rPr>
          <w:tab/>
        </w:r>
        <w:r w:rsidR="00CB7254">
          <w:rPr>
            <w:webHidden/>
          </w:rPr>
          <w:fldChar w:fldCharType="begin"/>
        </w:r>
        <w:r w:rsidR="00CB7254">
          <w:rPr>
            <w:webHidden/>
          </w:rPr>
          <w:instrText xml:space="preserve"> PAGEREF _Toc456196445 \h </w:instrText>
        </w:r>
        <w:r w:rsidR="00CB7254">
          <w:rPr>
            <w:webHidden/>
          </w:rPr>
        </w:r>
        <w:r w:rsidR="00CB7254">
          <w:rPr>
            <w:webHidden/>
          </w:rPr>
          <w:fldChar w:fldCharType="separate"/>
        </w:r>
        <w:r w:rsidR="00CB7254">
          <w:rPr>
            <w:webHidden/>
          </w:rPr>
          <w:t>43</w:t>
        </w:r>
        <w:r w:rsidR="00CB7254">
          <w:rPr>
            <w:webHidden/>
          </w:rPr>
          <w:fldChar w:fldCharType="end"/>
        </w:r>
      </w:hyperlink>
    </w:p>
    <w:p w:rsidR="00CB7254" w:rsidRDefault="00FB62F3">
      <w:pPr>
        <w:pStyle w:val="TOC3"/>
        <w:rPr>
          <w:rFonts w:asciiTheme="minorHAnsi" w:eastAsiaTheme="minorEastAsia" w:hAnsiTheme="minorHAnsi"/>
        </w:rPr>
      </w:pPr>
      <w:hyperlink w:anchor="_Toc456196446" w:history="1">
        <w:r w:rsidR="00CB7254" w:rsidRPr="002953F1">
          <w:rPr>
            <w:rStyle w:val="Hyperlink"/>
          </w:rPr>
          <w:t>9.7.1</w:t>
        </w:r>
        <w:r w:rsidR="00CB7254">
          <w:rPr>
            <w:rFonts w:asciiTheme="minorHAnsi" w:eastAsiaTheme="minorEastAsia" w:hAnsiTheme="minorHAnsi"/>
          </w:rPr>
          <w:tab/>
        </w:r>
        <w:r w:rsidR="00CB7254" w:rsidRPr="002953F1">
          <w:rPr>
            <w:rStyle w:val="Hyperlink"/>
          </w:rPr>
          <w:t>PaymentCodesControllerInternal.cs</w:t>
        </w:r>
        <w:r w:rsidR="00CB7254">
          <w:rPr>
            <w:webHidden/>
          </w:rPr>
          <w:tab/>
        </w:r>
        <w:r w:rsidR="00CB7254">
          <w:rPr>
            <w:webHidden/>
          </w:rPr>
          <w:fldChar w:fldCharType="begin"/>
        </w:r>
        <w:r w:rsidR="00CB7254">
          <w:rPr>
            <w:webHidden/>
          </w:rPr>
          <w:instrText xml:space="preserve"> PAGEREF _Toc456196446 \h </w:instrText>
        </w:r>
        <w:r w:rsidR="00CB7254">
          <w:rPr>
            <w:webHidden/>
          </w:rPr>
        </w:r>
        <w:r w:rsidR="00CB7254">
          <w:rPr>
            <w:webHidden/>
          </w:rPr>
          <w:fldChar w:fldCharType="separate"/>
        </w:r>
        <w:r w:rsidR="00CB7254">
          <w:rPr>
            <w:webHidden/>
          </w:rPr>
          <w:t>43</w:t>
        </w:r>
        <w:r w:rsidR="00CB7254">
          <w:rPr>
            <w:webHidden/>
          </w:rPr>
          <w:fldChar w:fldCharType="end"/>
        </w:r>
      </w:hyperlink>
    </w:p>
    <w:p w:rsidR="00CB7254" w:rsidRDefault="00FB62F3">
      <w:pPr>
        <w:pStyle w:val="TOC2"/>
        <w:rPr>
          <w:rFonts w:asciiTheme="minorHAnsi" w:eastAsiaTheme="minorEastAsia" w:hAnsiTheme="minorHAnsi"/>
        </w:rPr>
      </w:pPr>
      <w:hyperlink w:anchor="_Toc456196447" w:history="1">
        <w:r w:rsidR="00CB7254" w:rsidRPr="002953F1">
          <w:rPr>
            <w:rStyle w:val="Hyperlink"/>
          </w:rPr>
          <w:t>9.8</w:t>
        </w:r>
        <w:r w:rsidR="00CB7254">
          <w:rPr>
            <w:rFonts w:asciiTheme="minorHAnsi" w:eastAsiaTheme="minorEastAsia" w:hAnsiTheme="minorHAnsi"/>
          </w:rPr>
          <w:tab/>
        </w:r>
        <w:r w:rsidR="00CB7254" w:rsidRPr="002953F1">
          <w:rPr>
            <w:rStyle w:val="Hyperlink"/>
          </w:rPr>
          <w:t>Payment Codes Controller</w:t>
        </w:r>
        <w:r w:rsidR="00CB7254">
          <w:rPr>
            <w:webHidden/>
          </w:rPr>
          <w:tab/>
        </w:r>
        <w:r w:rsidR="00CB7254">
          <w:rPr>
            <w:webHidden/>
          </w:rPr>
          <w:fldChar w:fldCharType="begin"/>
        </w:r>
        <w:r w:rsidR="00CB7254">
          <w:rPr>
            <w:webHidden/>
          </w:rPr>
          <w:instrText xml:space="preserve"> PAGEREF _Toc456196447 \h </w:instrText>
        </w:r>
        <w:r w:rsidR="00CB7254">
          <w:rPr>
            <w:webHidden/>
          </w:rPr>
        </w:r>
        <w:r w:rsidR="00CB7254">
          <w:rPr>
            <w:webHidden/>
          </w:rPr>
          <w:fldChar w:fldCharType="separate"/>
        </w:r>
        <w:r w:rsidR="00CB7254">
          <w:rPr>
            <w:webHidden/>
          </w:rPr>
          <w:t>49</w:t>
        </w:r>
        <w:r w:rsidR="00CB7254">
          <w:rPr>
            <w:webHidden/>
          </w:rPr>
          <w:fldChar w:fldCharType="end"/>
        </w:r>
      </w:hyperlink>
    </w:p>
    <w:p w:rsidR="00CB7254" w:rsidRDefault="00FB62F3">
      <w:pPr>
        <w:pStyle w:val="TOC3"/>
        <w:rPr>
          <w:rFonts w:asciiTheme="minorHAnsi" w:eastAsiaTheme="minorEastAsia" w:hAnsiTheme="minorHAnsi"/>
        </w:rPr>
      </w:pPr>
      <w:hyperlink w:anchor="_Toc456196448" w:history="1">
        <w:r w:rsidR="00CB7254" w:rsidRPr="002953F1">
          <w:rPr>
            <w:rStyle w:val="Hyperlink"/>
          </w:rPr>
          <w:t>9.8.1</w:t>
        </w:r>
        <w:r w:rsidR="00CB7254">
          <w:rPr>
            <w:rFonts w:asciiTheme="minorHAnsi" w:eastAsiaTheme="minorEastAsia" w:hAnsiTheme="minorHAnsi"/>
          </w:rPr>
          <w:tab/>
        </w:r>
        <w:r w:rsidR="00CB7254" w:rsidRPr="002953F1">
          <w:rPr>
            <w:rStyle w:val="Hyperlink"/>
          </w:rPr>
          <w:t>PaymentCodesController.cs</w:t>
        </w:r>
        <w:r w:rsidR="00CB7254">
          <w:rPr>
            <w:webHidden/>
          </w:rPr>
          <w:tab/>
        </w:r>
        <w:r w:rsidR="00CB7254">
          <w:rPr>
            <w:webHidden/>
          </w:rPr>
          <w:fldChar w:fldCharType="begin"/>
        </w:r>
        <w:r w:rsidR="00CB7254">
          <w:rPr>
            <w:webHidden/>
          </w:rPr>
          <w:instrText xml:space="preserve"> PAGEREF _Toc456196448 \h </w:instrText>
        </w:r>
        <w:r w:rsidR="00CB7254">
          <w:rPr>
            <w:webHidden/>
          </w:rPr>
        </w:r>
        <w:r w:rsidR="00CB7254">
          <w:rPr>
            <w:webHidden/>
          </w:rPr>
          <w:fldChar w:fldCharType="separate"/>
        </w:r>
        <w:r w:rsidR="00CB7254">
          <w:rPr>
            <w:webHidden/>
          </w:rPr>
          <w:t>49</w:t>
        </w:r>
        <w:r w:rsidR="00CB7254">
          <w:rPr>
            <w:webHidden/>
          </w:rPr>
          <w:fldChar w:fldCharType="end"/>
        </w:r>
      </w:hyperlink>
    </w:p>
    <w:p w:rsidR="00CB7254" w:rsidRDefault="00FB62F3">
      <w:pPr>
        <w:pStyle w:val="TOC2"/>
        <w:rPr>
          <w:rFonts w:asciiTheme="minorHAnsi" w:eastAsiaTheme="minorEastAsia" w:hAnsiTheme="minorHAnsi"/>
        </w:rPr>
      </w:pPr>
      <w:hyperlink w:anchor="_Toc456196449" w:history="1">
        <w:r w:rsidR="00CB7254" w:rsidRPr="002953F1">
          <w:rPr>
            <w:rStyle w:val="Hyperlink"/>
          </w:rPr>
          <w:t>9.9</w:t>
        </w:r>
        <w:r w:rsidR="00CB7254">
          <w:rPr>
            <w:rFonts w:asciiTheme="minorHAnsi" w:eastAsiaTheme="minorEastAsia" w:hAnsiTheme="minorHAnsi"/>
          </w:rPr>
          <w:tab/>
        </w:r>
        <w:r w:rsidR="00CB7254" w:rsidRPr="002953F1">
          <w:rPr>
            <w:rStyle w:val="Hyperlink"/>
          </w:rPr>
          <w:t>Payment Codes Partial Razor View</w:t>
        </w:r>
        <w:r w:rsidR="00CB7254">
          <w:rPr>
            <w:webHidden/>
          </w:rPr>
          <w:tab/>
        </w:r>
        <w:r w:rsidR="00CB7254">
          <w:rPr>
            <w:webHidden/>
          </w:rPr>
          <w:fldChar w:fldCharType="begin"/>
        </w:r>
        <w:r w:rsidR="00CB7254">
          <w:rPr>
            <w:webHidden/>
          </w:rPr>
          <w:instrText xml:space="preserve"> PAGEREF _Toc456196449 \h </w:instrText>
        </w:r>
        <w:r w:rsidR="00CB7254">
          <w:rPr>
            <w:webHidden/>
          </w:rPr>
        </w:r>
        <w:r w:rsidR="00CB7254">
          <w:rPr>
            <w:webHidden/>
          </w:rPr>
          <w:fldChar w:fldCharType="separate"/>
        </w:r>
        <w:r w:rsidR="00CB7254">
          <w:rPr>
            <w:webHidden/>
          </w:rPr>
          <w:t>55</w:t>
        </w:r>
        <w:r w:rsidR="00CB7254">
          <w:rPr>
            <w:webHidden/>
          </w:rPr>
          <w:fldChar w:fldCharType="end"/>
        </w:r>
      </w:hyperlink>
    </w:p>
    <w:p w:rsidR="00CB7254" w:rsidRDefault="00FB62F3">
      <w:pPr>
        <w:pStyle w:val="TOC3"/>
        <w:rPr>
          <w:rFonts w:asciiTheme="minorHAnsi" w:eastAsiaTheme="minorEastAsia" w:hAnsiTheme="minorHAnsi"/>
        </w:rPr>
      </w:pPr>
      <w:hyperlink w:anchor="_Toc456196450" w:history="1">
        <w:r w:rsidR="00CB7254" w:rsidRPr="002953F1">
          <w:rPr>
            <w:rStyle w:val="Hyperlink"/>
          </w:rPr>
          <w:t>9.9.1</w:t>
        </w:r>
        <w:r w:rsidR="00CB7254">
          <w:rPr>
            <w:rFonts w:asciiTheme="minorHAnsi" w:eastAsiaTheme="minorEastAsia" w:hAnsiTheme="minorHAnsi"/>
          </w:rPr>
          <w:tab/>
        </w:r>
        <w:r w:rsidR="00CB7254" w:rsidRPr="002953F1">
          <w:rPr>
            <w:rStyle w:val="Hyperlink"/>
          </w:rPr>
          <w:t>_PaymentCode.cshtml</w:t>
        </w:r>
        <w:r w:rsidR="00CB7254">
          <w:rPr>
            <w:webHidden/>
          </w:rPr>
          <w:tab/>
        </w:r>
        <w:r w:rsidR="00CB7254">
          <w:rPr>
            <w:webHidden/>
          </w:rPr>
          <w:fldChar w:fldCharType="begin"/>
        </w:r>
        <w:r w:rsidR="00CB7254">
          <w:rPr>
            <w:webHidden/>
          </w:rPr>
          <w:instrText xml:space="preserve"> PAGEREF _Toc456196450 \h </w:instrText>
        </w:r>
        <w:r w:rsidR="00CB7254">
          <w:rPr>
            <w:webHidden/>
          </w:rPr>
        </w:r>
        <w:r w:rsidR="00CB7254">
          <w:rPr>
            <w:webHidden/>
          </w:rPr>
          <w:fldChar w:fldCharType="separate"/>
        </w:r>
        <w:r w:rsidR="00CB7254">
          <w:rPr>
            <w:webHidden/>
          </w:rPr>
          <w:t>55</w:t>
        </w:r>
        <w:r w:rsidR="00CB7254">
          <w:rPr>
            <w:webHidden/>
          </w:rPr>
          <w:fldChar w:fldCharType="end"/>
        </w:r>
      </w:hyperlink>
    </w:p>
    <w:p w:rsidR="00CB7254" w:rsidRDefault="00FB62F3">
      <w:pPr>
        <w:pStyle w:val="TOC2"/>
        <w:rPr>
          <w:rFonts w:asciiTheme="minorHAnsi" w:eastAsiaTheme="minorEastAsia" w:hAnsiTheme="minorHAnsi"/>
        </w:rPr>
      </w:pPr>
      <w:hyperlink w:anchor="_Toc456196451" w:history="1">
        <w:r w:rsidR="00CB7254" w:rsidRPr="002953F1">
          <w:rPr>
            <w:rStyle w:val="Hyperlink"/>
          </w:rPr>
          <w:t>9.10</w:t>
        </w:r>
        <w:r w:rsidR="00CB7254">
          <w:rPr>
            <w:rFonts w:asciiTheme="minorHAnsi" w:eastAsiaTheme="minorEastAsia" w:hAnsiTheme="minorHAnsi"/>
          </w:rPr>
          <w:tab/>
        </w:r>
        <w:r w:rsidR="00CB7254" w:rsidRPr="002953F1">
          <w:rPr>
            <w:rStyle w:val="Hyperlink"/>
          </w:rPr>
          <w:t>Payment Codes Repository JavaScript</w:t>
        </w:r>
        <w:r w:rsidR="00CB7254">
          <w:rPr>
            <w:webHidden/>
          </w:rPr>
          <w:tab/>
        </w:r>
        <w:r w:rsidR="00CB7254">
          <w:rPr>
            <w:webHidden/>
          </w:rPr>
          <w:fldChar w:fldCharType="begin"/>
        </w:r>
        <w:r w:rsidR="00CB7254">
          <w:rPr>
            <w:webHidden/>
          </w:rPr>
          <w:instrText xml:space="preserve"> PAGEREF _Toc456196451 \h </w:instrText>
        </w:r>
        <w:r w:rsidR="00CB7254">
          <w:rPr>
            <w:webHidden/>
          </w:rPr>
        </w:r>
        <w:r w:rsidR="00CB7254">
          <w:rPr>
            <w:webHidden/>
          </w:rPr>
          <w:fldChar w:fldCharType="separate"/>
        </w:r>
        <w:r w:rsidR="00CB7254">
          <w:rPr>
            <w:webHidden/>
          </w:rPr>
          <w:t>57</w:t>
        </w:r>
        <w:r w:rsidR="00CB7254">
          <w:rPr>
            <w:webHidden/>
          </w:rPr>
          <w:fldChar w:fldCharType="end"/>
        </w:r>
      </w:hyperlink>
    </w:p>
    <w:p w:rsidR="00CB7254" w:rsidRDefault="00FB62F3">
      <w:pPr>
        <w:pStyle w:val="TOC3"/>
        <w:rPr>
          <w:rFonts w:asciiTheme="minorHAnsi" w:eastAsiaTheme="minorEastAsia" w:hAnsiTheme="minorHAnsi"/>
        </w:rPr>
      </w:pPr>
      <w:hyperlink w:anchor="_Toc456196452" w:history="1">
        <w:r w:rsidR="00CB7254" w:rsidRPr="002953F1">
          <w:rPr>
            <w:rStyle w:val="Hyperlink"/>
          </w:rPr>
          <w:t>9.10.1</w:t>
        </w:r>
        <w:r w:rsidR="00CB7254">
          <w:rPr>
            <w:rFonts w:asciiTheme="minorHAnsi" w:eastAsiaTheme="minorEastAsia" w:hAnsiTheme="minorHAnsi"/>
          </w:rPr>
          <w:tab/>
        </w:r>
        <w:r w:rsidR="00CB7254" w:rsidRPr="002953F1">
          <w:rPr>
            <w:rStyle w:val="Hyperlink"/>
          </w:rPr>
          <w:t>...PaymentCodesRepository.js</w:t>
        </w:r>
        <w:r w:rsidR="00CB7254">
          <w:rPr>
            <w:webHidden/>
          </w:rPr>
          <w:tab/>
        </w:r>
        <w:r w:rsidR="00CB7254">
          <w:rPr>
            <w:webHidden/>
          </w:rPr>
          <w:fldChar w:fldCharType="begin"/>
        </w:r>
        <w:r w:rsidR="00CB7254">
          <w:rPr>
            <w:webHidden/>
          </w:rPr>
          <w:instrText xml:space="preserve"> PAGEREF _Toc456196452 \h </w:instrText>
        </w:r>
        <w:r w:rsidR="00CB7254">
          <w:rPr>
            <w:webHidden/>
          </w:rPr>
        </w:r>
        <w:r w:rsidR="00CB7254">
          <w:rPr>
            <w:webHidden/>
          </w:rPr>
          <w:fldChar w:fldCharType="separate"/>
        </w:r>
        <w:r w:rsidR="00CB7254">
          <w:rPr>
            <w:webHidden/>
          </w:rPr>
          <w:t>57</w:t>
        </w:r>
        <w:r w:rsidR="00CB7254">
          <w:rPr>
            <w:webHidden/>
          </w:rPr>
          <w:fldChar w:fldCharType="end"/>
        </w:r>
      </w:hyperlink>
    </w:p>
    <w:p w:rsidR="00CB7254" w:rsidRDefault="00FB62F3">
      <w:pPr>
        <w:pStyle w:val="TOC2"/>
        <w:rPr>
          <w:rFonts w:asciiTheme="minorHAnsi" w:eastAsiaTheme="minorEastAsia" w:hAnsiTheme="minorHAnsi"/>
        </w:rPr>
      </w:pPr>
      <w:hyperlink w:anchor="_Toc456196453" w:history="1">
        <w:r w:rsidR="00CB7254" w:rsidRPr="002953F1">
          <w:rPr>
            <w:rStyle w:val="Hyperlink"/>
          </w:rPr>
          <w:t>9.11</w:t>
        </w:r>
        <w:r w:rsidR="00CB7254">
          <w:rPr>
            <w:rFonts w:asciiTheme="minorHAnsi" w:eastAsiaTheme="minorEastAsia" w:hAnsiTheme="minorHAnsi"/>
          </w:rPr>
          <w:tab/>
        </w:r>
        <w:r w:rsidR="00CB7254" w:rsidRPr="002953F1">
          <w:rPr>
            <w:rStyle w:val="Hyperlink"/>
          </w:rPr>
          <w:t>Payment Codes Knockout Extension JavaScript</w:t>
        </w:r>
        <w:r w:rsidR="00CB7254">
          <w:rPr>
            <w:webHidden/>
          </w:rPr>
          <w:tab/>
        </w:r>
        <w:r w:rsidR="00CB7254">
          <w:rPr>
            <w:webHidden/>
          </w:rPr>
          <w:fldChar w:fldCharType="begin"/>
        </w:r>
        <w:r w:rsidR="00CB7254">
          <w:rPr>
            <w:webHidden/>
          </w:rPr>
          <w:instrText xml:space="preserve"> PAGEREF _Toc456196453 \h </w:instrText>
        </w:r>
        <w:r w:rsidR="00CB7254">
          <w:rPr>
            <w:webHidden/>
          </w:rPr>
        </w:r>
        <w:r w:rsidR="00CB7254">
          <w:rPr>
            <w:webHidden/>
          </w:rPr>
          <w:fldChar w:fldCharType="separate"/>
        </w:r>
        <w:r w:rsidR="00CB7254">
          <w:rPr>
            <w:webHidden/>
          </w:rPr>
          <w:t>59</w:t>
        </w:r>
        <w:r w:rsidR="00CB7254">
          <w:rPr>
            <w:webHidden/>
          </w:rPr>
          <w:fldChar w:fldCharType="end"/>
        </w:r>
      </w:hyperlink>
    </w:p>
    <w:p w:rsidR="00CB7254" w:rsidRDefault="00FB62F3">
      <w:pPr>
        <w:pStyle w:val="TOC3"/>
        <w:rPr>
          <w:rFonts w:asciiTheme="minorHAnsi" w:eastAsiaTheme="minorEastAsia" w:hAnsiTheme="minorHAnsi"/>
        </w:rPr>
      </w:pPr>
      <w:hyperlink w:anchor="_Toc456196454" w:history="1">
        <w:r w:rsidR="00CB7254" w:rsidRPr="002953F1">
          <w:rPr>
            <w:rStyle w:val="Hyperlink"/>
          </w:rPr>
          <w:t>9.11.1</w:t>
        </w:r>
        <w:r w:rsidR="00CB7254">
          <w:rPr>
            <w:rFonts w:asciiTheme="minorHAnsi" w:eastAsiaTheme="minorEastAsia" w:hAnsiTheme="minorHAnsi"/>
          </w:rPr>
          <w:tab/>
        </w:r>
        <w:r w:rsidR="00CB7254" w:rsidRPr="002953F1">
          <w:rPr>
            <w:rStyle w:val="Hyperlink"/>
          </w:rPr>
          <w:t>…PaymentCodesKoExtn.js</w:t>
        </w:r>
        <w:r w:rsidR="00CB7254">
          <w:rPr>
            <w:webHidden/>
          </w:rPr>
          <w:tab/>
        </w:r>
        <w:r w:rsidR="00CB7254">
          <w:rPr>
            <w:webHidden/>
          </w:rPr>
          <w:fldChar w:fldCharType="begin"/>
        </w:r>
        <w:r w:rsidR="00CB7254">
          <w:rPr>
            <w:webHidden/>
          </w:rPr>
          <w:instrText xml:space="preserve"> PAGEREF _Toc456196454 \h </w:instrText>
        </w:r>
        <w:r w:rsidR="00CB7254">
          <w:rPr>
            <w:webHidden/>
          </w:rPr>
        </w:r>
        <w:r w:rsidR="00CB7254">
          <w:rPr>
            <w:webHidden/>
          </w:rPr>
          <w:fldChar w:fldCharType="separate"/>
        </w:r>
        <w:r w:rsidR="00CB7254">
          <w:rPr>
            <w:webHidden/>
          </w:rPr>
          <w:t>59</w:t>
        </w:r>
        <w:r w:rsidR="00CB7254">
          <w:rPr>
            <w:webHidden/>
          </w:rPr>
          <w:fldChar w:fldCharType="end"/>
        </w:r>
      </w:hyperlink>
    </w:p>
    <w:p w:rsidR="00CB7254" w:rsidRDefault="00FB62F3">
      <w:pPr>
        <w:pStyle w:val="TOC2"/>
        <w:rPr>
          <w:rFonts w:asciiTheme="minorHAnsi" w:eastAsiaTheme="minorEastAsia" w:hAnsiTheme="minorHAnsi"/>
        </w:rPr>
      </w:pPr>
      <w:hyperlink w:anchor="_Toc456196455" w:history="1">
        <w:r w:rsidR="00CB7254" w:rsidRPr="002953F1">
          <w:rPr>
            <w:rStyle w:val="Hyperlink"/>
          </w:rPr>
          <w:t>9.12</w:t>
        </w:r>
        <w:r w:rsidR="00CB7254">
          <w:rPr>
            <w:rFonts w:asciiTheme="minorHAnsi" w:eastAsiaTheme="minorEastAsia" w:hAnsiTheme="minorHAnsi"/>
          </w:rPr>
          <w:tab/>
        </w:r>
        <w:r w:rsidR="00CB7254" w:rsidRPr="002953F1">
          <w:rPr>
            <w:rStyle w:val="Hyperlink"/>
          </w:rPr>
          <w:t>Payment Codes Behaviour JavaScript</w:t>
        </w:r>
        <w:r w:rsidR="00CB7254">
          <w:rPr>
            <w:webHidden/>
          </w:rPr>
          <w:tab/>
        </w:r>
        <w:r w:rsidR="00CB7254">
          <w:rPr>
            <w:webHidden/>
          </w:rPr>
          <w:fldChar w:fldCharType="begin"/>
        </w:r>
        <w:r w:rsidR="00CB7254">
          <w:rPr>
            <w:webHidden/>
          </w:rPr>
          <w:instrText xml:space="preserve"> PAGEREF _Toc456196455 \h </w:instrText>
        </w:r>
        <w:r w:rsidR="00CB7254">
          <w:rPr>
            <w:webHidden/>
          </w:rPr>
        </w:r>
        <w:r w:rsidR="00CB7254">
          <w:rPr>
            <w:webHidden/>
          </w:rPr>
          <w:fldChar w:fldCharType="separate"/>
        </w:r>
        <w:r w:rsidR="00CB7254">
          <w:rPr>
            <w:webHidden/>
          </w:rPr>
          <w:t>60</w:t>
        </w:r>
        <w:r w:rsidR="00CB7254">
          <w:rPr>
            <w:webHidden/>
          </w:rPr>
          <w:fldChar w:fldCharType="end"/>
        </w:r>
      </w:hyperlink>
    </w:p>
    <w:p w:rsidR="00CB7254" w:rsidRDefault="00FB62F3">
      <w:pPr>
        <w:pStyle w:val="TOC3"/>
        <w:rPr>
          <w:rFonts w:asciiTheme="minorHAnsi" w:eastAsiaTheme="minorEastAsia" w:hAnsiTheme="minorHAnsi"/>
        </w:rPr>
      </w:pPr>
      <w:hyperlink w:anchor="_Toc456196456" w:history="1">
        <w:r w:rsidR="00CB7254" w:rsidRPr="002953F1">
          <w:rPr>
            <w:rStyle w:val="Hyperlink"/>
          </w:rPr>
          <w:t>9.12.1</w:t>
        </w:r>
        <w:r w:rsidR="00CB7254">
          <w:rPr>
            <w:rFonts w:asciiTheme="minorHAnsi" w:eastAsiaTheme="minorEastAsia" w:hAnsiTheme="minorHAnsi"/>
          </w:rPr>
          <w:tab/>
        </w:r>
        <w:r w:rsidR="00CB7254" w:rsidRPr="002953F1">
          <w:rPr>
            <w:rStyle w:val="Hyperlink"/>
          </w:rPr>
          <w:t>…PaymentCodesBahviour.js</w:t>
        </w:r>
        <w:r w:rsidR="00CB7254">
          <w:rPr>
            <w:webHidden/>
          </w:rPr>
          <w:tab/>
        </w:r>
        <w:r w:rsidR="00CB7254">
          <w:rPr>
            <w:webHidden/>
          </w:rPr>
          <w:fldChar w:fldCharType="begin"/>
        </w:r>
        <w:r w:rsidR="00CB7254">
          <w:rPr>
            <w:webHidden/>
          </w:rPr>
          <w:instrText xml:space="preserve"> PAGEREF _Toc456196456 \h </w:instrText>
        </w:r>
        <w:r w:rsidR="00CB7254">
          <w:rPr>
            <w:webHidden/>
          </w:rPr>
        </w:r>
        <w:r w:rsidR="00CB7254">
          <w:rPr>
            <w:webHidden/>
          </w:rPr>
          <w:fldChar w:fldCharType="separate"/>
        </w:r>
        <w:r w:rsidR="00CB7254">
          <w:rPr>
            <w:webHidden/>
          </w:rPr>
          <w:t>60</w:t>
        </w:r>
        <w:r w:rsidR="00CB7254">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56196401"/>
      <w:r>
        <w:lastRenderedPageBreak/>
        <w:t>Overview</w:t>
      </w:r>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 xml:space="preserve">This document is intended to serve as a guide for illustrating how to create a basic setup screen for Sage 300. </w:t>
      </w:r>
    </w:p>
    <w:p w:rsidR="007D5849" w:rsidRDefault="007D5849" w:rsidP="007D5849">
      <w:pPr>
        <w:pStyle w:val="SAGEBodyText"/>
      </w:pPr>
      <w:r>
        <w:t>Links and references to other documents and wiki articles are presented instead of duplicating their content.</w:t>
      </w:r>
    </w:p>
    <w:p w:rsidR="007D5849" w:rsidRDefault="007D5849" w:rsidP="007D5849">
      <w:pPr>
        <w:pStyle w:val="SAGEBodyText"/>
      </w:pPr>
      <w:r>
        <w:t>At present, there are several types or categories of screens that are developed for Sage 300:</w:t>
      </w:r>
    </w:p>
    <w:p w:rsidR="007D5849" w:rsidRDefault="007D5849" w:rsidP="00BB54BA">
      <w:pPr>
        <w:pStyle w:val="SAGEBullet1"/>
      </w:pPr>
      <w:r>
        <w:t>Setup screens (typically stateless)</w:t>
      </w:r>
    </w:p>
    <w:p w:rsidR="007D5849" w:rsidRDefault="007D5849" w:rsidP="00BB54BA">
      <w:pPr>
        <w:pStyle w:val="SAGEBullet1"/>
      </w:pPr>
      <w:r>
        <w:t>Options screens</w:t>
      </w:r>
    </w:p>
    <w:p w:rsidR="007D5849" w:rsidRDefault="007D5849" w:rsidP="00BB54BA">
      <w:pPr>
        <w:pStyle w:val="SAGEBullet1"/>
      </w:pPr>
      <w:r>
        <w:t>Header-Detail screens (typically stateful)</w:t>
      </w:r>
    </w:p>
    <w:p w:rsidR="007D5849" w:rsidRDefault="007D5849" w:rsidP="00BB54BA">
      <w:pPr>
        <w:pStyle w:val="SAGEBullet1"/>
      </w:pPr>
      <w:r>
        <w:t>Reports</w:t>
      </w:r>
    </w:p>
    <w:p w:rsidR="007D5849" w:rsidRDefault="007D5849" w:rsidP="00BB54BA">
      <w:pPr>
        <w:pStyle w:val="SAGEBullet1"/>
      </w:pPr>
      <w:r>
        <w:t>Process screens</w:t>
      </w:r>
    </w:p>
    <w:p w:rsidR="007D5849" w:rsidRDefault="007D5849" w:rsidP="00BB54BA">
      <w:pPr>
        <w:pStyle w:val="SAGEBullet1"/>
      </w:pPr>
      <w:r>
        <w:t>Inquiry screens</w:t>
      </w:r>
    </w:p>
    <w:p w:rsidR="007D5849" w:rsidRDefault="007D5849" w:rsidP="00BB54BA">
      <w:pPr>
        <w:pStyle w:val="SAGEBullet1"/>
      </w:pPr>
      <w:r>
        <w:t>Dynamic Query screens</w:t>
      </w:r>
    </w:p>
    <w:p w:rsidR="007D5849" w:rsidRDefault="007D5849" w:rsidP="007D5849">
      <w:pPr>
        <w:pStyle w:val="SAGEBodyText"/>
      </w:pPr>
      <w:r>
        <w:t>The initial versions of Sage 300 (R1, R2 and R3) are a Minimum Viable Product (MVP) and therefore not all functionality found in the Sage 300 Desktop are brought forth at this time into the Sage 300 Web UI’s.</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6" w:name="_Toc456196402"/>
      <w:r>
        <w:lastRenderedPageBreak/>
        <w:t>Sage 300 Desktop Screen</w:t>
      </w:r>
      <w:r w:rsidR="00F42906">
        <w:t>s</w:t>
      </w:r>
      <w:bookmarkEnd w:id="6"/>
    </w:p>
    <w:p w:rsidR="00F42906" w:rsidRDefault="00F42906" w:rsidP="007D5849">
      <w:pPr>
        <w:pStyle w:val="SAGEBodyText"/>
      </w:pPr>
      <w:r>
        <w:t>The first,</w:t>
      </w:r>
      <w:r w:rsidR="007D5849">
        <w:t xml:space="preserve"> and most important, step in the </w:t>
      </w:r>
      <w:r>
        <w:t>process of creating a Sage 300 web screen is to become familiar with the Sage 300 Desktop screen that will serve as the starting point.</w:t>
      </w:r>
    </w:p>
    <w:p w:rsidR="007D5849" w:rsidRDefault="007D5849" w:rsidP="007D5849">
      <w:pPr>
        <w:pStyle w:val="SAGEBodyText"/>
      </w:pPr>
      <w:r>
        <w:t xml:space="preserve">Development of any screen in Sage 300 will use the </w:t>
      </w:r>
      <w:r w:rsidR="00F42906">
        <w:t>desktop</w:t>
      </w:r>
      <w:r>
        <w:t xml:space="preserve"> screen and code as a reference for creating the new screen. We will call this process Comparison Development. What better way to create a screen than with </w:t>
      </w:r>
      <w:r w:rsidR="00F42906">
        <w:t>a functioning one as an example?</w:t>
      </w:r>
    </w:p>
    <w:p w:rsidR="00F42906" w:rsidRDefault="007D5849" w:rsidP="007D5849">
      <w:pPr>
        <w:pStyle w:val="SAGEBodyText"/>
      </w:pPr>
      <w:r>
        <w:t xml:space="preserve">The Visual Basic 6 code of the legacy screen contains the majority of the information required to make the new screen successful. It contains the business logic required to drive the screen and interact with the business layer (business views). </w:t>
      </w:r>
    </w:p>
    <w:p w:rsidR="007D5849" w:rsidRDefault="007D5849" w:rsidP="00F42906">
      <w:pPr>
        <w:pStyle w:val="SAGEAdmonitionNote"/>
      </w:pPr>
      <w:r w:rsidRPr="00F42906">
        <w:rPr>
          <w:b/>
        </w:rPr>
        <w:t>Note:</w:t>
      </w:r>
      <w:r>
        <w:t xml:space="preserve"> Not all code, logic and functionality will be brought into the new screen. For example, the new screen may not </w:t>
      </w:r>
      <w:r w:rsidR="00F42906">
        <w:t>be as “chatty”</w:t>
      </w:r>
      <w:r>
        <w:t xml:space="preserve"> with the business views</w:t>
      </w:r>
      <w:r w:rsidR="00F42906">
        <w:t>;</w:t>
      </w:r>
      <w:r>
        <w:t xml:space="preserve"> the web paradigm will aim to reduce this chattiness in order to reduce round trips to the server.</w:t>
      </w:r>
    </w:p>
    <w:p w:rsidR="007D5849" w:rsidRDefault="007D5849" w:rsidP="007D5849">
      <w:pPr>
        <w:pStyle w:val="SAGEBodyText"/>
      </w:pPr>
      <w:r>
        <w:t>The technology stack is different for Sage 300, yet the interaction with the business layer and the functional requirements of the screen will remain largely the same. Interaction with the Sage 300 .NET API layer is via a new Business Entity layer (a wrapper around the API).</w:t>
      </w:r>
    </w:p>
    <w:p w:rsidR="007D5849" w:rsidRDefault="00F42906" w:rsidP="007D5849">
      <w:pPr>
        <w:pStyle w:val="SAGEBodyText"/>
      </w:pPr>
      <w:r>
        <w:t>Numerous</w:t>
      </w:r>
      <w:r w:rsidR="007D5849">
        <w:t xml:space="preserve"> tools are leveraged throughout the creation process:</w:t>
      </w:r>
    </w:p>
    <w:p w:rsidR="007D5849" w:rsidRDefault="007D5849" w:rsidP="00BB54BA">
      <w:pPr>
        <w:pStyle w:val="SAGEBullet1"/>
      </w:pPr>
      <w:r>
        <w:t>Visual Studio 6 to research, evaluate</w:t>
      </w:r>
      <w:r w:rsidR="00F42906">
        <w:t>,</w:t>
      </w:r>
      <w:r>
        <w:t xml:space="preserve"> and debug the legacy screen</w:t>
      </w:r>
      <w:r w:rsidR="00F42906">
        <w:t>.</w:t>
      </w:r>
    </w:p>
    <w:p w:rsidR="007D5849" w:rsidRDefault="007D5849" w:rsidP="00BB54BA">
      <w:pPr>
        <w:pStyle w:val="SAGEBullet1"/>
      </w:pPr>
      <w:r>
        <w:t xml:space="preserve">RVSpy and DBSpy to record the interaction of the screen as it interacts with the API and </w:t>
      </w:r>
      <w:r w:rsidR="00BB54BA">
        <w:t>t</w:t>
      </w:r>
      <w:r>
        <w:t>he database</w:t>
      </w:r>
      <w:r w:rsidR="00F42906">
        <w:t>.</w:t>
      </w:r>
    </w:p>
    <w:p w:rsidR="007D5849" w:rsidRDefault="007D5849" w:rsidP="00BB54BA">
      <w:pPr>
        <w:pStyle w:val="SAGEBullet1"/>
      </w:pPr>
      <w:r>
        <w:t>Macros to record flow, interactions</w:t>
      </w:r>
      <w:r w:rsidR="00F42906">
        <w:t>,</w:t>
      </w:r>
      <w:r>
        <w:t xml:space="preserve"> and events</w:t>
      </w:r>
      <w:r w:rsidR="00F42906">
        <w:t>.</w:t>
      </w:r>
    </w:p>
    <w:p w:rsidR="007D5849" w:rsidRDefault="007D5849" w:rsidP="00BB54BA">
      <w:pPr>
        <w:pStyle w:val="SAGEBullet1"/>
      </w:pPr>
      <w:r>
        <w:t>UI Info and View Doc to understand the business views associated with the screen</w:t>
      </w:r>
      <w:r w:rsidR="00F42906">
        <w:t>.</w:t>
      </w:r>
    </w:p>
    <w:p w:rsidR="00BB54BA" w:rsidRDefault="00BB54BA">
      <w:pPr>
        <w:spacing w:after="200" w:line="0" w:lineRule="auto"/>
        <w:rPr>
          <w:b/>
          <w:color w:val="2E3456"/>
          <w:sz w:val="30"/>
          <w:lang w:val="en-US"/>
        </w:rPr>
      </w:pPr>
      <w:r>
        <w:br w:type="page"/>
      </w:r>
    </w:p>
    <w:p w:rsidR="007D5849" w:rsidRDefault="00F42906" w:rsidP="00CD5A27">
      <w:pPr>
        <w:pStyle w:val="SAGEHeading2"/>
      </w:pPr>
      <w:bookmarkStart w:id="7" w:name="_Toc456196403"/>
      <w:r>
        <w:lastRenderedPageBreak/>
        <w:t>Process Overview</w:t>
      </w:r>
      <w:bookmarkEnd w:id="7"/>
    </w:p>
    <w:p w:rsidR="007D5849" w:rsidRDefault="007D5849" w:rsidP="007D5849">
      <w:pPr>
        <w:pStyle w:val="SAGEBodyText"/>
      </w:pPr>
      <w:r>
        <w:t xml:space="preserve"> </w:t>
      </w:r>
      <w:r w:rsidR="00BB54BA">
        <w:rPr>
          <w:noProof/>
        </w:rPr>
        <w:drawing>
          <wp:inline distT="0" distB="0" distL="0" distR="0" wp14:anchorId="0E14CCDE" wp14:editId="4F0429A1">
            <wp:extent cx="5486400" cy="4410075"/>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D5849" w:rsidRDefault="007D5849" w:rsidP="00CD5A27">
      <w:pPr>
        <w:pStyle w:val="SAGEHeading2"/>
      </w:pPr>
      <w:bookmarkStart w:id="8" w:name="_Toc456196404"/>
      <w:r>
        <w:t>Links and References</w:t>
      </w:r>
      <w:bookmarkEnd w:id="8"/>
    </w:p>
    <w:tbl>
      <w:tblPr>
        <w:tblStyle w:val="SageTable"/>
        <w:tblW w:w="0" w:type="auto"/>
        <w:tblLook w:val="04A0" w:firstRow="1" w:lastRow="0" w:firstColumn="1" w:lastColumn="0" w:noHBand="0" w:noVBand="1"/>
      </w:tblPr>
      <w:tblGrid>
        <w:gridCol w:w="2880"/>
        <w:gridCol w:w="6337"/>
      </w:tblGrid>
      <w:tr w:rsidR="00BB54BA" w:rsidRPr="00BB54BA" w:rsidTr="003312BA">
        <w:trPr>
          <w:cnfStyle w:val="100000000000" w:firstRow="1" w:lastRow="0" w:firstColumn="0" w:lastColumn="0" w:oddVBand="0" w:evenVBand="0" w:oddHBand="0" w:evenHBand="0" w:firstRowFirstColumn="0" w:firstRowLastColumn="0" w:lastRowFirstColumn="0" w:lastRowLastColumn="0"/>
          <w:tblHeader/>
        </w:trPr>
        <w:tc>
          <w:tcPr>
            <w:tcW w:w="2880" w:type="dxa"/>
          </w:tcPr>
          <w:p w:rsidR="00BB54BA" w:rsidRPr="00BB54BA" w:rsidRDefault="003312BA" w:rsidP="00F42906">
            <w:pPr>
              <w:pStyle w:val="SAGEBodyText"/>
            </w:pPr>
            <w:r>
              <w:t>Resource</w:t>
            </w:r>
          </w:p>
        </w:tc>
        <w:tc>
          <w:tcPr>
            <w:tcW w:w="6337" w:type="dxa"/>
          </w:tcPr>
          <w:p w:rsidR="00BB54BA" w:rsidRPr="00BB54BA" w:rsidRDefault="003312BA" w:rsidP="00F42906">
            <w:pPr>
              <w:pStyle w:val="SAGEBodyText"/>
            </w:pPr>
            <w:r>
              <w:t>Location</w:t>
            </w:r>
          </w:p>
        </w:tc>
      </w:tr>
      <w:tr w:rsidR="003312BA" w:rsidRPr="00BB54BA" w:rsidTr="003312BA">
        <w:tc>
          <w:tcPr>
            <w:tcW w:w="2880" w:type="dxa"/>
          </w:tcPr>
          <w:p w:rsidR="003312BA" w:rsidRPr="00BB54BA" w:rsidRDefault="003312BA" w:rsidP="00F42906">
            <w:pPr>
              <w:pStyle w:val="SAGEBodyText"/>
            </w:pPr>
            <w:r w:rsidRPr="00BB54BA">
              <w:t>Sage 300 .NET API</w:t>
            </w:r>
          </w:p>
        </w:tc>
        <w:tc>
          <w:tcPr>
            <w:tcW w:w="6337" w:type="dxa"/>
          </w:tcPr>
          <w:p w:rsidR="003312BA" w:rsidRPr="00BB54BA" w:rsidRDefault="00FB62F3" w:rsidP="00F42906">
            <w:pPr>
              <w:pStyle w:val="SAGEBodyText"/>
            </w:pPr>
            <w:hyperlink r:id="rId22" w:history="1">
              <w:r w:rsidR="003312BA" w:rsidRPr="003312BA">
                <w:rPr>
                  <w:rStyle w:val="Hyperlink"/>
                </w:rPr>
                <w:t>http://smist08.wordpress.com/2013/10/12/an-introduction-to-the-sage-300-erp-net-api/</w:t>
              </w:r>
            </w:hyperlink>
          </w:p>
        </w:tc>
      </w:tr>
      <w:tr w:rsidR="003312BA" w:rsidRPr="00BB54BA" w:rsidTr="003312BA">
        <w:tc>
          <w:tcPr>
            <w:tcW w:w="2880" w:type="dxa"/>
          </w:tcPr>
          <w:p w:rsidR="003312BA" w:rsidRPr="00BB54BA" w:rsidRDefault="003312BA" w:rsidP="00F42906">
            <w:pPr>
              <w:pStyle w:val="SAGEBodyText"/>
            </w:pPr>
            <w:r w:rsidRPr="00BB54BA">
              <w:t>Programming Views in .NET</w:t>
            </w:r>
          </w:p>
        </w:tc>
        <w:tc>
          <w:tcPr>
            <w:tcW w:w="6337" w:type="dxa"/>
          </w:tcPr>
          <w:p w:rsidR="003312BA" w:rsidRPr="00BB54BA" w:rsidRDefault="00FB62F3" w:rsidP="00F42906">
            <w:pPr>
              <w:pStyle w:val="SAGEBodyText"/>
            </w:pPr>
            <w:hyperlink r:id="rId23" w:history="1">
              <w:r w:rsidR="003312BA" w:rsidRPr="003312BA">
                <w:rPr>
                  <w:rStyle w:val="Hyperlink"/>
                </w:rPr>
                <w:t>http://smist08.wordpress.com/2013/10/20/starting-to-program-the-sage-300-erp-views-in-net/</w:t>
              </w:r>
            </w:hyperlink>
          </w:p>
        </w:tc>
      </w:tr>
      <w:tr w:rsidR="003312BA" w:rsidRPr="00BB54BA" w:rsidTr="003312BA">
        <w:tc>
          <w:tcPr>
            <w:tcW w:w="2880" w:type="dxa"/>
          </w:tcPr>
          <w:p w:rsidR="003312BA" w:rsidRPr="00BB54BA" w:rsidRDefault="003312BA" w:rsidP="00F42906">
            <w:pPr>
              <w:pStyle w:val="SAGEBodyText"/>
            </w:pPr>
            <w:r w:rsidRPr="00BB54BA">
              <w:t>Opening Sage 300 .NET API Session</w:t>
            </w:r>
          </w:p>
        </w:tc>
        <w:tc>
          <w:tcPr>
            <w:tcW w:w="6337" w:type="dxa"/>
          </w:tcPr>
          <w:p w:rsidR="003312BA" w:rsidRPr="00BB54BA" w:rsidRDefault="00FB62F3" w:rsidP="00F42906">
            <w:pPr>
              <w:pStyle w:val="SAGEBodyText"/>
            </w:pPr>
            <w:hyperlink r:id="rId24" w:history="1">
              <w:r w:rsidR="003312BA" w:rsidRPr="003312BA">
                <w:rPr>
                  <w:rStyle w:val="Hyperlink"/>
                </w:rPr>
                <w:t>http://smist08.wordpress.com/2012/12/15/opening-sage-300-erp-sessions/</w:t>
              </w:r>
            </w:hyperlink>
          </w:p>
        </w:tc>
      </w:tr>
      <w:tr w:rsidR="003312BA" w:rsidRPr="00BB54BA" w:rsidTr="003312BA">
        <w:tc>
          <w:tcPr>
            <w:tcW w:w="2880" w:type="dxa"/>
          </w:tcPr>
          <w:p w:rsidR="003312BA" w:rsidRPr="00BB54BA" w:rsidRDefault="003312BA" w:rsidP="00F42906">
            <w:pPr>
              <w:pStyle w:val="SAGEBodyText"/>
            </w:pPr>
            <w:r w:rsidRPr="00BB54BA">
              <w:t>Visual Basic 6 IDE</w:t>
            </w:r>
          </w:p>
        </w:tc>
        <w:tc>
          <w:tcPr>
            <w:tcW w:w="6337" w:type="dxa"/>
          </w:tcPr>
          <w:p w:rsidR="003312BA" w:rsidRPr="00BB54BA" w:rsidRDefault="00FB62F3" w:rsidP="00F42906">
            <w:pPr>
              <w:pStyle w:val="SAGEBodyText"/>
            </w:pPr>
            <w:hyperlink r:id="rId25" w:history="1">
              <w:r w:rsidR="003312BA" w:rsidRPr="003312BA">
                <w:rPr>
                  <w:rStyle w:val="Hyperlink"/>
                </w:rPr>
                <w:t>http://www.vb6.us/tutorials/getting-know-vb6-ide</w:t>
              </w:r>
            </w:hyperlink>
          </w:p>
        </w:tc>
      </w:tr>
      <w:tr w:rsidR="003312BA" w:rsidRPr="003312BA" w:rsidTr="003312BA">
        <w:tc>
          <w:tcPr>
            <w:tcW w:w="2880" w:type="dxa"/>
          </w:tcPr>
          <w:p w:rsidR="003312BA" w:rsidRPr="003312BA" w:rsidRDefault="003312BA" w:rsidP="00F42906">
            <w:pPr>
              <w:pStyle w:val="SAGEBodyText"/>
            </w:pPr>
            <w:r w:rsidRPr="003312BA">
              <w:t>RVSpy and DBSpy</w:t>
            </w:r>
          </w:p>
        </w:tc>
        <w:tc>
          <w:tcPr>
            <w:tcW w:w="6337" w:type="dxa"/>
          </w:tcPr>
          <w:p w:rsidR="003312BA" w:rsidRPr="003312BA" w:rsidRDefault="00FB62F3" w:rsidP="00F42906">
            <w:pPr>
              <w:pStyle w:val="SAGEBodyText"/>
            </w:pPr>
            <w:hyperlink r:id="rId26" w:history="1">
              <w:r w:rsidR="003312BA" w:rsidRPr="003312BA">
                <w:rPr>
                  <w:rStyle w:val="Hyperlink"/>
                </w:rPr>
                <w:t>http://smist08.wordpress.com/2011/03/12/rvspy-and-dbspy/</w:t>
              </w:r>
            </w:hyperlink>
          </w:p>
        </w:tc>
      </w:tr>
      <w:tr w:rsidR="003312BA" w:rsidRPr="003312BA" w:rsidTr="003312BA">
        <w:tc>
          <w:tcPr>
            <w:tcW w:w="2880" w:type="dxa"/>
          </w:tcPr>
          <w:p w:rsidR="003312BA" w:rsidRPr="003312BA" w:rsidRDefault="003312BA" w:rsidP="003312BA">
            <w:pPr>
              <w:pStyle w:val="SAGEBodyText"/>
            </w:pPr>
            <w:r w:rsidRPr="003312BA">
              <w:t>Sage 300 Business Logic</w:t>
            </w:r>
          </w:p>
        </w:tc>
        <w:tc>
          <w:tcPr>
            <w:tcW w:w="6337" w:type="dxa"/>
          </w:tcPr>
          <w:p w:rsidR="003312BA" w:rsidRPr="003312BA" w:rsidRDefault="00FB62F3" w:rsidP="003312BA">
            <w:pPr>
              <w:pStyle w:val="SAGEBodyText"/>
            </w:pPr>
            <w:hyperlink r:id="rId27" w:history="1">
              <w:r w:rsidR="003312BA" w:rsidRPr="003312BA">
                <w:rPr>
                  <w:rStyle w:val="Hyperlink"/>
                </w:rPr>
                <w:t>http://smist08.wordpress.com/2010/09/11/accpacs-business-logic/</w:t>
              </w:r>
            </w:hyperlink>
          </w:p>
        </w:tc>
      </w:tr>
      <w:tr w:rsidR="003312BA" w:rsidRPr="003312BA" w:rsidTr="003312BA">
        <w:tc>
          <w:tcPr>
            <w:tcW w:w="2880" w:type="dxa"/>
          </w:tcPr>
          <w:p w:rsidR="003312BA" w:rsidRPr="003312BA" w:rsidRDefault="003312BA" w:rsidP="003312BA">
            <w:pPr>
              <w:pStyle w:val="SAGEBodyText"/>
            </w:pPr>
            <w:r w:rsidRPr="003312BA">
              <w:lastRenderedPageBreak/>
              <w:t>Sage 300 Databases</w:t>
            </w:r>
          </w:p>
        </w:tc>
        <w:tc>
          <w:tcPr>
            <w:tcW w:w="6337" w:type="dxa"/>
          </w:tcPr>
          <w:p w:rsidR="003312BA" w:rsidRPr="003312BA" w:rsidRDefault="00FB62F3" w:rsidP="003312BA">
            <w:pPr>
              <w:pStyle w:val="SAGEBodyText"/>
            </w:pPr>
            <w:hyperlink r:id="rId28" w:history="1">
              <w:r w:rsidR="003312BA" w:rsidRPr="003312BA">
                <w:rPr>
                  <w:rStyle w:val="Hyperlink"/>
                </w:rPr>
                <w:t>http://smist08.wordpress.com/2010/07/10/accpac-and-its-databases/</w:t>
              </w:r>
            </w:hyperlink>
          </w:p>
        </w:tc>
      </w:tr>
      <w:tr w:rsidR="003312BA" w:rsidRPr="003312BA" w:rsidTr="003312BA">
        <w:tc>
          <w:tcPr>
            <w:tcW w:w="2880" w:type="dxa"/>
          </w:tcPr>
          <w:p w:rsidR="003312BA" w:rsidRPr="003312BA" w:rsidRDefault="003312BA" w:rsidP="003312BA">
            <w:pPr>
              <w:pStyle w:val="SAGEBodyText"/>
            </w:pPr>
            <w:r w:rsidRPr="003312BA">
              <w:t>Sonata Induction Kit</w:t>
            </w:r>
          </w:p>
        </w:tc>
        <w:tc>
          <w:tcPr>
            <w:tcW w:w="6337" w:type="dxa"/>
          </w:tcPr>
          <w:p w:rsidR="003312BA" w:rsidRPr="003312BA" w:rsidRDefault="003312BA" w:rsidP="003312BA">
            <w:pPr>
              <w:pStyle w:val="SAGEBodyText"/>
              <w:rPr>
                <w:rStyle w:val="SAGETextFilename"/>
              </w:rPr>
            </w:pPr>
            <w:r w:rsidRPr="003312BA">
              <w:rPr>
                <w:rStyle w:val="SAGETextFilename"/>
              </w:rPr>
              <w:t>Sage300ERP-VBAnalysis-BestPractices v0 1.docx</w:t>
            </w:r>
          </w:p>
        </w:tc>
      </w:tr>
      <w:tr w:rsidR="00656A81" w:rsidRPr="003312BA" w:rsidTr="003312BA">
        <w:tc>
          <w:tcPr>
            <w:tcW w:w="2880" w:type="dxa"/>
          </w:tcPr>
          <w:p w:rsidR="00656A81" w:rsidRPr="003312BA" w:rsidRDefault="00656A81" w:rsidP="003312BA">
            <w:pPr>
              <w:pStyle w:val="SAGEBodyText"/>
            </w:pPr>
            <w:r>
              <w:t>Stephen Smith Blog</w:t>
            </w:r>
          </w:p>
        </w:tc>
        <w:tc>
          <w:tcPr>
            <w:tcW w:w="6337" w:type="dxa"/>
          </w:tcPr>
          <w:p w:rsidR="00656A81" w:rsidRPr="00656A81" w:rsidRDefault="00FB62F3" w:rsidP="00656A81">
            <w:pPr>
              <w:pStyle w:val="SAGEBodyText"/>
              <w:rPr>
                <w:rStyle w:val="SAGETextFilename"/>
                <w:color w:val="auto"/>
              </w:rPr>
            </w:pPr>
            <w:hyperlink r:id="rId29" w:history="1">
              <w:r w:rsidR="00656A81" w:rsidRPr="00073BC2">
                <w:rPr>
                  <w:rStyle w:val="Hyperlink"/>
                </w:rPr>
                <w:t>https://smist08.wordpress.com</w:t>
              </w:r>
            </w:hyperlink>
          </w:p>
        </w:tc>
      </w:tr>
      <w:tr w:rsidR="00656A81" w:rsidRPr="003312BA" w:rsidTr="003312BA">
        <w:tc>
          <w:tcPr>
            <w:tcW w:w="2880" w:type="dxa"/>
          </w:tcPr>
          <w:p w:rsidR="00656A81" w:rsidRDefault="00656A81" w:rsidP="003312BA">
            <w:pPr>
              <w:pStyle w:val="SAGEBodyText"/>
            </w:pPr>
            <w:r>
              <w:t>John Thomas Blog</w:t>
            </w:r>
          </w:p>
        </w:tc>
        <w:tc>
          <w:tcPr>
            <w:tcW w:w="6337" w:type="dxa"/>
          </w:tcPr>
          <w:p w:rsidR="00656A81" w:rsidRDefault="00FB62F3" w:rsidP="00656A81">
            <w:pPr>
              <w:pStyle w:val="SAGEBodyText"/>
            </w:pPr>
            <w:hyperlink r:id="rId30" w:history="1">
              <w:r w:rsidR="00656A81" w:rsidRPr="00073BC2">
                <w:rPr>
                  <w:rStyle w:val="Hyperlink"/>
                </w:rPr>
                <w:t>https://jthomas903.wordpress.com</w:t>
              </w:r>
            </w:hyperlink>
          </w:p>
        </w:tc>
      </w:tr>
      <w:tr w:rsidR="00656A81" w:rsidRPr="003312BA" w:rsidTr="003312BA">
        <w:tc>
          <w:tcPr>
            <w:tcW w:w="2880" w:type="dxa"/>
          </w:tcPr>
          <w:p w:rsidR="00656A81" w:rsidRDefault="00656A81" w:rsidP="003312BA">
            <w:pPr>
              <w:pStyle w:val="SAGEBodyText"/>
            </w:pPr>
          </w:p>
        </w:tc>
        <w:tc>
          <w:tcPr>
            <w:tcW w:w="6337" w:type="dxa"/>
          </w:tcPr>
          <w:p w:rsidR="00656A81" w:rsidRDefault="00656A81" w:rsidP="00656A81">
            <w:pPr>
              <w:pStyle w:val="SAGEBodyText"/>
            </w:pPr>
          </w:p>
        </w:tc>
      </w:tr>
    </w:tbl>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9" w:name="_Toc456196405"/>
      <w:r>
        <w:lastRenderedPageBreak/>
        <w:t>Coding Standards</w:t>
      </w:r>
      <w:bookmarkEnd w:id="9"/>
    </w:p>
    <w:p w:rsidR="007D5849" w:rsidRDefault="007D5849" w:rsidP="007D5849">
      <w:pPr>
        <w:pStyle w:val="SAGEBodyText"/>
      </w:pPr>
      <w:r>
        <w:t xml:space="preserve">Before getting start with screen development, it is important to understand all of the </w:t>
      </w:r>
      <w:r w:rsidR="00F42906">
        <w:t>c</w:t>
      </w:r>
      <w:r>
        <w:t xml:space="preserve">oding </w:t>
      </w:r>
      <w:r w:rsidR="00F42906">
        <w:t>s</w:t>
      </w:r>
      <w:r>
        <w:t>tandards that have been implemented in Sage 300.</w:t>
      </w:r>
    </w:p>
    <w:p w:rsidR="007D5849" w:rsidRDefault="00F42906" w:rsidP="007D5849">
      <w:pPr>
        <w:pStyle w:val="SAGEBodyText"/>
      </w:pPr>
      <w:r>
        <w:t xml:space="preserve">Refer to the following documents: </w:t>
      </w:r>
    </w:p>
    <w:p w:rsidR="007D5849" w:rsidRPr="00A64190" w:rsidRDefault="007D5849" w:rsidP="003312BA">
      <w:pPr>
        <w:pStyle w:val="SAGEBullet1"/>
        <w:rPr>
          <w:rStyle w:val="SAGETextBoldListItem"/>
          <w:b w:val="0"/>
          <w:i/>
        </w:rPr>
      </w:pPr>
      <w:r w:rsidRPr="00A64190">
        <w:rPr>
          <w:rStyle w:val="SAGETextBoldListItem"/>
          <w:b w:val="0"/>
          <w:i/>
        </w:rPr>
        <w:t>All-In-One Code Framework Coding Standards</w:t>
      </w:r>
    </w:p>
    <w:p w:rsidR="007D5849" w:rsidRDefault="007D5849" w:rsidP="003312BA">
      <w:pPr>
        <w:pStyle w:val="SAGEIndentedText"/>
      </w:pPr>
      <w:r>
        <w:t>This is a Microsoft document that illustrates standards which Sage 300 has adopted</w:t>
      </w:r>
    </w:p>
    <w:p w:rsidR="007D5849" w:rsidRPr="00A64190" w:rsidRDefault="00A64190" w:rsidP="003312BA">
      <w:pPr>
        <w:pStyle w:val="SAGEBullet1"/>
        <w:rPr>
          <w:rStyle w:val="SAGETextBoldListItem"/>
          <w:b w:val="0"/>
          <w:i/>
        </w:rPr>
      </w:pPr>
      <w:r w:rsidRPr="00A64190">
        <w:rPr>
          <w:rStyle w:val="SAGETextBoldListItem"/>
          <w:b w:val="0"/>
          <w:i/>
        </w:rPr>
        <w:t xml:space="preserve">Sage 300 </w:t>
      </w:r>
      <w:r w:rsidR="000F0B3D">
        <w:rPr>
          <w:rStyle w:val="SAGETextBoldListItem"/>
          <w:b w:val="0"/>
          <w:i/>
        </w:rPr>
        <w:t xml:space="preserve">SDK </w:t>
      </w:r>
      <w:r w:rsidRPr="00A64190">
        <w:rPr>
          <w:rStyle w:val="SAGETextBoldListItem"/>
          <w:b w:val="0"/>
          <w:i/>
        </w:rPr>
        <w:t>Coding Standards</w:t>
      </w:r>
      <w:r w:rsidR="000F0B3D">
        <w:rPr>
          <w:rStyle w:val="SAGETextBoldListItem"/>
          <w:b w:val="0"/>
          <w:i/>
        </w:rPr>
        <w:t xml:space="preserve"> (Web Screens)</w:t>
      </w:r>
    </w:p>
    <w:p w:rsidR="007D5849" w:rsidRDefault="007D5849" w:rsidP="003312BA">
      <w:pPr>
        <w:pStyle w:val="SAGEIndentedText"/>
      </w:pPr>
      <w:r>
        <w:t>This is a Sage document that supplements and, at times, overrides the Microsoft document.</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A64190" w:rsidP="00CD5A27">
      <w:pPr>
        <w:pStyle w:val="SAGEHeading1"/>
        <w:framePr w:wrap="around"/>
      </w:pPr>
      <w:bookmarkStart w:id="10" w:name="_Toc456196406"/>
      <w:r>
        <w:lastRenderedPageBreak/>
        <w:t>Getting</w:t>
      </w:r>
      <w:r w:rsidR="007D5849">
        <w:t xml:space="preserve"> Started</w:t>
      </w:r>
      <w:bookmarkEnd w:id="10"/>
    </w:p>
    <w:p w:rsidR="007D5849" w:rsidRDefault="007D5849" w:rsidP="007D5849">
      <w:pPr>
        <w:pStyle w:val="SAGEBodyText"/>
      </w:pPr>
      <w:r>
        <w:t xml:space="preserve">With a firm foundation of the screen, it is now time to start creating </w:t>
      </w:r>
      <w:r w:rsidR="00A64190">
        <w:t>a</w:t>
      </w:r>
      <w:r>
        <w:t xml:space="preserve"> screen in the new paradigm (an MVC application using C#)!</w:t>
      </w:r>
    </w:p>
    <w:p w:rsidR="007D5849" w:rsidRDefault="007D5849" w:rsidP="003312BA">
      <w:pPr>
        <w:pStyle w:val="SAGEAdmonitionTip"/>
      </w:pPr>
      <w:r w:rsidRPr="003312BA">
        <w:rPr>
          <w:b/>
        </w:rPr>
        <w:t>Tip:</w:t>
      </w:r>
      <w:r>
        <w:t xml:space="preserve"> Always have access to the legacy screen for Comparison Development </w:t>
      </w:r>
      <w:r w:rsidR="00A64190">
        <w:t>so you aren’t</w:t>
      </w:r>
      <w:r w:rsidR="003312BA">
        <w:t xml:space="preserve"> reinventing the wheel!</w:t>
      </w:r>
    </w:p>
    <w:p w:rsidR="007D5849" w:rsidRDefault="007D5849" w:rsidP="00CD5A27">
      <w:pPr>
        <w:pStyle w:val="SAGEHeading2"/>
      </w:pPr>
      <w:bookmarkStart w:id="11" w:name="_Toc456196407"/>
      <w:r>
        <w:t>A</w:t>
      </w:r>
      <w:r w:rsidR="00A64190">
        <w:t>/</w:t>
      </w:r>
      <w:r>
        <w:t>R Payment Code</w:t>
      </w:r>
      <w:r w:rsidR="00A64190">
        <w:t>s Screen</w:t>
      </w:r>
      <w:bookmarkEnd w:id="11"/>
    </w:p>
    <w:p w:rsidR="007D5849" w:rsidRDefault="007D5849" w:rsidP="007D5849">
      <w:pPr>
        <w:pStyle w:val="SAGEBodyText"/>
      </w:pPr>
      <w:r>
        <w:t>The A</w:t>
      </w:r>
      <w:r w:rsidR="00A64190">
        <w:t>/</w:t>
      </w:r>
      <w:r>
        <w:t>R Payment Code</w:t>
      </w:r>
      <w:r w:rsidR="00A64190">
        <w:t>s</w:t>
      </w:r>
      <w:r>
        <w:t xml:space="preserve"> screen</w:t>
      </w:r>
      <w:r w:rsidR="00A64190">
        <w:t xml:space="preserve"> (business view AR0012)</w:t>
      </w:r>
      <w:r>
        <w:t xml:space="preserve"> is used as the sample screen in this d</w:t>
      </w:r>
      <w:r w:rsidR="003312BA">
        <w:t>ocument.</w:t>
      </w:r>
    </w:p>
    <w:p w:rsidR="007D5849" w:rsidRDefault="00A64190" w:rsidP="00A64190">
      <w:pPr>
        <w:pStyle w:val="SAGEHeading3"/>
      </w:pPr>
      <w:bookmarkStart w:id="12" w:name="_Toc456196408"/>
      <w:r>
        <w:t>A/R Payment Codes – Sage 300 Desktop</w:t>
      </w:r>
      <w:bookmarkEnd w:id="12"/>
    </w:p>
    <w:p w:rsidR="007D5849" w:rsidRDefault="003312BA" w:rsidP="007D5849">
      <w:pPr>
        <w:pStyle w:val="SAGEBodyText"/>
      </w:pPr>
      <w:r>
        <w:rPr>
          <w:noProof/>
        </w:rPr>
        <w:drawing>
          <wp:inline distT="0" distB="0" distL="0" distR="0" wp14:anchorId="6DBDDC2E" wp14:editId="27B4B09F">
            <wp:extent cx="5486400" cy="191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1911350"/>
                    </a:xfrm>
                    <a:prstGeom prst="rect">
                      <a:avLst/>
                    </a:prstGeom>
                  </pic:spPr>
                </pic:pic>
              </a:graphicData>
            </a:graphic>
          </wp:inline>
        </w:drawing>
      </w:r>
    </w:p>
    <w:p w:rsidR="003312BA" w:rsidRDefault="003312BA">
      <w:pPr>
        <w:spacing w:after="200" w:line="0" w:lineRule="auto"/>
        <w:rPr>
          <w:b/>
          <w:lang w:val="en-US"/>
        </w:rPr>
      </w:pPr>
      <w:r>
        <w:br w:type="page"/>
      </w:r>
    </w:p>
    <w:p w:rsidR="007D5849" w:rsidRDefault="00A64190" w:rsidP="00A64190">
      <w:pPr>
        <w:pStyle w:val="SAGEHeading3"/>
      </w:pPr>
      <w:bookmarkStart w:id="13" w:name="_Toc456196409"/>
      <w:r>
        <w:lastRenderedPageBreak/>
        <w:t>A/R Payment Codes - S</w:t>
      </w:r>
      <w:r w:rsidR="007D5849">
        <w:t xml:space="preserve">age 300 </w:t>
      </w:r>
      <w:r>
        <w:t>Web Screen</w:t>
      </w:r>
      <w:bookmarkEnd w:id="13"/>
    </w:p>
    <w:p w:rsidR="007F337C" w:rsidRDefault="00F22FB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extent cx="6520574" cy="277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24019" cy="2773239"/>
                    </a:xfrm>
                    <a:prstGeom prst="rect">
                      <a:avLst/>
                    </a:prstGeom>
                    <a:noFill/>
                    <a:ln>
                      <a:noFill/>
                    </a:ln>
                  </pic:spPr>
                </pic:pic>
              </a:graphicData>
            </a:graphic>
          </wp:inline>
        </w:drawing>
      </w:r>
    </w:p>
    <w:p w:rsidR="007D5849" w:rsidRDefault="00CD5A27" w:rsidP="00CD5A27">
      <w:pPr>
        <w:pStyle w:val="SAGEHeading1"/>
        <w:framePr w:wrap="around"/>
      </w:pPr>
      <w:bookmarkStart w:id="14" w:name="_Toc456196410"/>
      <w:r>
        <w:lastRenderedPageBreak/>
        <w:t>C</w:t>
      </w:r>
      <w:r w:rsidR="007D5849">
        <w:t>ode Generation Wizard</w:t>
      </w:r>
      <w:bookmarkEnd w:id="14"/>
    </w:p>
    <w:p w:rsidR="007D5849" w:rsidRDefault="007D5849" w:rsidP="007D5849">
      <w:pPr>
        <w:pStyle w:val="SAGEBodyText"/>
      </w:pPr>
      <w:r>
        <w:t>The Code Generation Wizard is a C# plug-in developed in Visual Studio 2013</w:t>
      </w:r>
      <w:r w:rsidR="00F22FB6">
        <w:t>, compatible with Visual Studio 2015</w:t>
      </w:r>
      <w:r>
        <w:t xml:space="preserve"> and invoked from Visual Studio. This is used to generate code files from a Sage 300 Business View</w:t>
      </w:r>
      <w:r w:rsidR="00A64190">
        <w:t xml:space="preserve"> or</w:t>
      </w:r>
      <w:r>
        <w:t xml:space="preserve"> a Sage 300 Report</w:t>
      </w:r>
      <w:r w:rsidR="00A64190">
        <w:t>,</w:t>
      </w:r>
      <w:r>
        <w:t xml:space="preserve"> or from manually entered criteria for Dynamic Queries. </w:t>
      </w:r>
    </w:p>
    <w:p w:rsidR="007D5849" w:rsidRDefault="007D5849" w:rsidP="007D5849">
      <w:pPr>
        <w:pStyle w:val="SAGEBodyText"/>
      </w:pPr>
      <w:r>
        <w:t xml:space="preserve">The types of files generated are: </w:t>
      </w:r>
    </w:p>
    <w:p w:rsidR="007D5849" w:rsidRPr="004106FA" w:rsidRDefault="007D5849" w:rsidP="003312BA">
      <w:pPr>
        <w:pStyle w:val="SAGEBullet1"/>
        <w:rPr>
          <w:rStyle w:val="SAGETextBoldListItem"/>
        </w:rPr>
      </w:pPr>
      <w:r w:rsidRPr="004106FA">
        <w:rPr>
          <w:rStyle w:val="SAGETextBoldListItem"/>
        </w:rPr>
        <w:t>Model File</w:t>
      </w:r>
    </w:p>
    <w:p w:rsidR="007D5849" w:rsidRDefault="007D5849" w:rsidP="003312BA">
      <w:pPr>
        <w:pStyle w:val="SAGEIndentedText"/>
      </w:pPr>
      <w:r>
        <w:t>The new Business Entity which represents the Business View’s fields in the MVC pattern</w:t>
      </w:r>
      <w:r w:rsidR="00A64190">
        <w:t>.</w:t>
      </w:r>
    </w:p>
    <w:p w:rsidR="007D5849" w:rsidRPr="004106FA" w:rsidRDefault="007D5849" w:rsidP="003312BA">
      <w:pPr>
        <w:pStyle w:val="SAGEBullet1"/>
        <w:rPr>
          <w:rStyle w:val="SAGETextBoldListItem"/>
        </w:rPr>
      </w:pPr>
      <w:r w:rsidRPr="004106FA">
        <w:rPr>
          <w:rStyle w:val="SAGETextBoldListItem"/>
        </w:rPr>
        <w:t>Model Mapper File</w:t>
      </w:r>
    </w:p>
    <w:p w:rsidR="007D5849" w:rsidRDefault="007D5849" w:rsidP="003312BA">
      <w:pPr>
        <w:pStyle w:val="SAGEIndentedText"/>
      </w:pPr>
      <w:r>
        <w:t>Maps the Business View fields to the Business Entity properties</w:t>
      </w:r>
      <w:r w:rsidR="00A64190">
        <w:t>.</w:t>
      </w:r>
    </w:p>
    <w:p w:rsidR="007D5849" w:rsidRPr="004106FA" w:rsidRDefault="007D5849" w:rsidP="003312BA">
      <w:pPr>
        <w:pStyle w:val="SAGEBullet1"/>
        <w:rPr>
          <w:rStyle w:val="SAGETextBoldListItem"/>
        </w:rPr>
      </w:pPr>
      <w:r w:rsidRPr="004106FA">
        <w:rPr>
          <w:rStyle w:val="SAGETextBoldListItem"/>
        </w:rPr>
        <w:t>Model Fields File</w:t>
      </w:r>
    </w:p>
    <w:p w:rsidR="007D5849" w:rsidRDefault="007D5849" w:rsidP="003312BA">
      <w:pPr>
        <w:pStyle w:val="SAGEIndentedText"/>
      </w:pPr>
      <w:r>
        <w:t>Business Entity classes for referencing Business View fields by Index and/or by Name</w:t>
      </w:r>
      <w:r w:rsidR="00A64190">
        <w:t>.</w:t>
      </w:r>
    </w:p>
    <w:p w:rsidR="007D5849" w:rsidRPr="004106FA" w:rsidRDefault="007D5849" w:rsidP="003312BA">
      <w:pPr>
        <w:pStyle w:val="SAGEBullet1"/>
        <w:rPr>
          <w:rStyle w:val="SAGETextBoldListItem"/>
        </w:rPr>
      </w:pPr>
      <w:r w:rsidRPr="004106FA">
        <w:rPr>
          <w:rStyle w:val="SAGETextBoldListItem"/>
        </w:rPr>
        <w:t>Enumeration Files</w:t>
      </w:r>
    </w:p>
    <w:p w:rsidR="007D5849" w:rsidRDefault="007D5849" w:rsidP="003312BA">
      <w:pPr>
        <w:pStyle w:val="SAGEIndentedText"/>
      </w:pPr>
      <w:r>
        <w:t>Business View Presentation Lists created as enumerations for the Model</w:t>
      </w:r>
      <w:r w:rsidR="00A64190">
        <w:t>.</w:t>
      </w:r>
    </w:p>
    <w:p w:rsidR="007D5849" w:rsidRDefault="007D5849" w:rsidP="003312BA">
      <w:pPr>
        <w:pStyle w:val="SAGEBullet1"/>
      </w:pPr>
      <w:r w:rsidRPr="004106FA">
        <w:rPr>
          <w:rStyle w:val="SAGETextBoldListItem"/>
        </w:rPr>
        <w:t>Razor View Files</w:t>
      </w:r>
      <w:r>
        <w:t xml:space="preserve"> (for all code types other than Dynamic Query)</w:t>
      </w:r>
    </w:p>
    <w:p w:rsidR="007D5849" w:rsidRDefault="007D5849" w:rsidP="003312BA">
      <w:pPr>
        <w:pStyle w:val="SAGEBullet2"/>
      </w:pPr>
      <w:r>
        <w:t>Main Razor View</w:t>
      </w:r>
      <w:r w:rsidR="00A64190">
        <w:t>.</w:t>
      </w:r>
    </w:p>
    <w:p w:rsidR="007D5849" w:rsidRDefault="007D5849" w:rsidP="003312BA">
      <w:pPr>
        <w:pStyle w:val="SAGEBullet2"/>
      </w:pPr>
      <w:r>
        <w:t>Partial Razor View to support localization</w:t>
      </w:r>
      <w:r w:rsidR="00A64190">
        <w:t>.</w:t>
      </w:r>
    </w:p>
    <w:p w:rsidR="007D5849" w:rsidRDefault="007D5849" w:rsidP="003312BA">
      <w:pPr>
        <w:pStyle w:val="SAGEBullet2"/>
      </w:pPr>
      <w:r>
        <w:t>Partial Razor View to support the content of the screen (only Flat code types at this time)</w:t>
      </w:r>
      <w:r w:rsidR="00A64190">
        <w:t>.</w:t>
      </w:r>
    </w:p>
    <w:p w:rsidR="007D5849" w:rsidRPr="004106FA" w:rsidRDefault="007D5849" w:rsidP="003312BA">
      <w:pPr>
        <w:pStyle w:val="SAGEBullet1"/>
        <w:rPr>
          <w:rStyle w:val="SAGETextBoldListItem"/>
        </w:rPr>
      </w:pPr>
      <w:r w:rsidRPr="004106FA">
        <w:rPr>
          <w:rStyle w:val="SAGETextBoldListItem"/>
        </w:rPr>
        <w:t>Interface Files</w:t>
      </w:r>
    </w:p>
    <w:p w:rsidR="007D5849" w:rsidRDefault="007D5849" w:rsidP="003312BA">
      <w:pPr>
        <w:pStyle w:val="SAGEIndentedText"/>
      </w:pPr>
      <w:r>
        <w:t>Business Entity interfaces for the Repository and Service layers</w:t>
      </w:r>
      <w:r w:rsidR="00A64190">
        <w:t>.</w:t>
      </w:r>
    </w:p>
    <w:p w:rsidR="007D5849" w:rsidRPr="004106FA" w:rsidRDefault="007D5849" w:rsidP="003312BA">
      <w:pPr>
        <w:pStyle w:val="SAGEBullet1"/>
        <w:rPr>
          <w:rStyle w:val="SAGETextBoldListItem"/>
        </w:rPr>
      </w:pPr>
      <w:r w:rsidRPr="004106FA">
        <w:rPr>
          <w:rStyle w:val="SAGETextBoldListItem"/>
        </w:rPr>
        <w:t>Service File</w:t>
      </w:r>
    </w:p>
    <w:p w:rsidR="007D5849" w:rsidRDefault="007D5849" w:rsidP="003312BA">
      <w:pPr>
        <w:pStyle w:val="SAGEIndentedText"/>
      </w:pPr>
      <w:r>
        <w:t>Business Entity Service class for the Repository</w:t>
      </w:r>
      <w:r w:rsidR="00A64190">
        <w:t>.</w:t>
      </w:r>
    </w:p>
    <w:p w:rsidR="007D5849" w:rsidRPr="004106FA" w:rsidRDefault="007D5849" w:rsidP="003312BA">
      <w:pPr>
        <w:pStyle w:val="SAGEBullet1"/>
        <w:rPr>
          <w:rStyle w:val="SAGETextBoldListItem"/>
        </w:rPr>
      </w:pPr>
      <w:r w:rsidRPr="004106FA">
        <w:rPr>
          <w:rStyle w:val="SAGETextBoldListItem"/>
        </w:rPr>
        <w:t>Repository File</w:t>
      </w:r>
    </w:p>
    <w:p w:rsidR="007D5849" w:rsidRDefault="007D5849" w:rsidP="0001538D">
      <w:pPr>
        <w:pStyle w:val="SAGEIndentedText"/>
      </w:pPr>
      <w:r>
        <w:t>Business Entity Repository for the Business Entity</w:t>
      </w:r>
      <w:r w:rsidR="00A64190">
        <w:t>.</w:t>
      </w:r>
    </w:p>
    <w:p w:rsidR="007D5849" w:rsidRPr="004106FA" w:rsidRDefault="007D5849" w:rsidP="003312BA">
      <w:pPr>
        <w:pStyle w:val="SAGEBullet1"/>
        <w:rPr>
          <w:rStyle w:val="SAGETextBoldListItem"/>
        </w:rPr>
      </w:pPr>
      <w:r w:rsidRPr="004106FA">
        <w:rPr>
          <w:rStyle w:val="SAGETextBoldListItem"/>
        </w:rPr>
        <w:t>View Model File</w:t>
      </w:r>
    </w:p>
    <w:p w:rsidR="007D5849" w:rsidRDefault="007D5849" w:rsidP="0001538D">
      <w:pPr>
        <w:pStyle w:val="SAGEIndentedText"/>
      </w:pPr>
      <w:r>
        <w:t>View Model for the Razor View</w:t>
      </w:r>
      <w:r w:rsidR="00A64190">
        <w:t>.</w:t>
      </w:r>
    </w:p>
    <w:p w:rsidR="007D5849" w:rsidRDefault="007D5849" w:rsidP="003312BA">
      <w:pPr>
        <w:pStyle w:val="SAGEBullet1"/>
      </w:pPr>
      <w:r w:rsidRPr="004106FA">
        <w:rPr>
          <w:rStyle w:val="SAGETextBoldListItem"/>
        </w:rPr>
        <w:t>Controller File</w:t>
      </w:r>
      <w:r>
        <w:t xml:space="preserve"> (Internal)</w:t>
      </w:r>
    </w:p>
    <w:p w:rsidR="007D5849" w:rsidRDefault="007D5849" w:rsidP="0001538D">
      <w:pPr>
        <w:pStyle w:val="SAGEIndentedText"/>
      </w:pPr>
      <w:r>
        <w:t>Internal controller (internal methods only) for the public controller</w:t>
      </w:r>
      <w:r w:rsidR="00A64190">
        <w:t>.</w:t>
      </w:r>
    </w:p>
    <w:p w:rsidR="007D5849" w:rsidRDefault="007D5849" w:rsidP="003312BA">
      <w:pPr>
        <w:pStyle w:val="SAGEBullet1"/>
      </w:pPr>
      <w:r w:rsidRPr="004106FA">
        <w:rPr>
          <w:rStyle w:val="SAGETextBoldListItem"/>
        </w:rPr>
        <w:t>Controller File</w:t>
      </w:r>
      <w:r>
        <w:t xml:space="preserve"> (Public)</w:t>
      </w:r>
    </w:p>
    <w:p w:rsidR="007D5849" w:rsidRDefault="007D5849" w:rsidP="0001538D">
      <w:pPr>
        <w:pStyle w:val="SAGEIndentedText"/>
      </w:pPr>
      <w:r>
        <w:lastRenderedPageBreak/>
        <w:t>Public controller (public methods)</w:t>
      </w:r>
      <w:r w:rsidR="00A64190">
        <w:t>.</w:t>
      </w:r>
    </w:p>
    <w:p w:rsidR="007D5849" w:rsidRDefault="007D5849" w:rsidP="003312BA">
      <w:pPr>
        <w:pStyle w:val="SAGEBullet1"/>
      </w:pPr>
      <w:r w:rsidRPr="004106FA">
        <w:rPr>
          <w:rStyle w:val="SAGETextBoldListItem"/>
        </w:rPr>
        <w:t>Finder Controller</w:t>
      </w:r>
      <w:r>
        <w:t xml:space="preserve"> (optional)</w:t>
      </w:r>
    </w:p>
    <w:p w:rsidR="007D5849" w:rsidRDefault="007D5849" w:rsidP="0001538D">
      <w:pPr>
        <w:pStyle w:val="SAGEIndentedText"/>
      </w:pPr>
      <w:r>
        <w:t>Finder controller (internal controller) for the Business Entity</w:t>
      </w:r>
      <w:r w:rsidR="00A64190">
        <w:t>.</w:t>
      </w:r>
    </w:p>
    <w:p w:rsidR="007D5849" w:rsidRDefault="007D5849" w:rsidP="003312BA">
      <w:pPr>
        <w:pStyle w:val="SAGEBullet1"/>
      </w:pPr>
      <w:r w:rsidRPr="004106FA">
        <w:rPr>
          <w:rStyle w:val="SAGETextBoldListItem"/>
        </w:rPr>
        <w:t>JavaScript Files</w:t>
      </w:r>
      <w:r>
        <w:t xml:space="preserve"> (for only Flat code types at this time)</w:t>
      </w:r>
    </w:p>
    <w:p w:rsidR="007D5849" w:rsidRDefault="007D5849" w:rsidP="004106FA">
      <w:pPr>
        <w:pStyle w:val="SAGEBullet2"/>
      </w:pPr>
      <w:r>
        <w:t>Behaviour Script to support Razor View behavior</w:t>
      </w:r>
      <w:r w:rsidR="00A64190">
        <w:t>.</w:t>
      </w:r>
    </w:p>
    <w:p w:rsidR="007D5849" w:rsidRDefault="007D5849" w:rsidP="004106FA">
      <w:pPr>
        <w:pStyle w:val="SAGEBullet2"/>
      </w:pPr>
      <w:r>
        <w:t>Knockout Extension Script to support special Knockout Binding</w:t>
      </w:r>
      <w:r w:rsidR="00A64190">
        <w:t>.</w:t>
      </w:r>
    </w:p>
    <w:p w:rsidR="007D5849" w:rsidRDefault="007D5849" w:rsidP="004106FA">
      <w:pPr>
        <w:pStyle w:val="SAGEBullet2"/>
      </w:pPr>
      <w:r>
        <w:t>Repository Script to support callbacks to the Public Controller</w:t>
      </w:r>
      <w:r w:rsidR="00A64190">
        <w:t>.</w:t>
      </w:r>
    </w:p>
    <w:p w:rsidR="007D5849" w:rsidRPr="004106FA" w:rsidRDefault="007D5849" w:rsidP="003312BA">
      <w:pPr>
        <w:pStyle w:val="SAGEBullet1"/>
        <w:rPr>
          <w:rStyle w:val="SAGETextBoldListItem"/>
        </w:rPr>
      </w:pPr>
      <w:r w:rsidRPr="004106FA">
        <w:rPr>
          <w:rStyle w:val="SAGETextBoldListItem"/>
        </w:rPr>
        <w:t>Resx Files</w:t>
      </w:r>
    </w:p>
    <w:p w:rsidR="00A64190" w:rsidRDefault="007D5849" w:rsidP="004106FA">
      <w:pPr>
        <w:pStyle w:val="SAGEIndentedText"/>
      </w:pPr>
      <w:r>
        <w:t xml:space="preserve">The five (5) supported languages within Sage 300 will have an associated Resx file. </w:t>
      </w:r>
    </w:p>
    <w:p w:rsidR="00A64190" w:rsidRDefault="007D5849" w:rsidP="00A64190">
      <w:pPr>
        <w:pStyle w:val="SAGEBullet2"/>
      </w:pPr>
      <w:r>
        <w:t>The English Resx file is the default and it wi</w:t>
      </w:r>
      <w:r w:rsidR="00A64190">
        <w:t>ll be marked as Public.</w:t>
      </w:r>
    </w:p>
    <w:p w:rsidR="007D5849" w:rsidRDefault="00A64190" w:rsidP="00A64190">
      <w:pPr>
        <w:pStyle w:val="SAGEBullet2"/>
      </w:pPr>
      <w:r>
        <w:t>T</w:t>
      </w:r>
      <w:r w:rsidR="007D5849">
        <w:t>he other resx files (Spanish, French Canadian, Chinese Simplified and Chinese Traditional</w:t>
      </w:r>
      <w:r>
        <w:t>)</w:t>
      </w:r>
      <w:r w:rsidR="007D5849">
        <w:t xml:space="preserve"> will </w:t>
      </w:r>
      <w:r>
        <w:t>be marked as No Code Generation</w:t>
      </w:r>
      <w:r w:rsidR="007D5849">
        <w:t>.</w:t>
      </w:r>
    </w:p>
    <w:p w:rsidR="007D5849" w:rsidRDefault="007D5849" w:rsidP="007D5849">
      <w:pPr>
        <w:pStyle w:val="SAGEBodyText"/>
      </w:pPr>
      <w:r>
        <w:t>The existing files that are modified are:</w:t>
      </w:r>
    </w:p>
    <w:p w:rsidR="007D5849" w:rsidRPr="004106FA" w:rsidRDefault="007D5849" w:rsidP="004106FA">
      <w:pPr>
        <w:pStyle w:val="SAGEBullet1"/>
        <w:rPr>
          <w:rStyle w:val="SAGETextBoldListItem"/>
        </w:rPr>
      </w:pPr>
      <w:r w:rsidRPr="004106FA">
        <w:rPr>
          <w:rStyle w:val="SAGETextBoldListItem"/>
        </w:rPr>
        <w:t>Bootstrapper Files</w:t>
      </w:r>
    </w:p>
    <w:p w:rsidR="007D5849" w:rsidRDefault="007D5849" w:rsidP="004106FA">
      <w:pPr>
        <w:pStyle w:val="SAGEIndentedText"/>
      </w:pPr>
      <w:r>
        <w:t>Module and Web Bootstrappers to support the UnityFramework</w:t>
      </w:r>
      <w:r w:rsidR="00A64190">
        <w:t>.</w:t>
      </w:r>
    </w:p>
    <w:p w:rsidR="007D5849" w:rsidRPr="004106FA" w:rsidRDefault="007D5849" w:rsidP="004106FA">
      <w:pPr>
        <w:pStyle w:val="SAGEBullet1"/>
        <w:rPr>
          <w:rStyle w:val="SAGETextBoldListItem"/>
        </w:rPr>
      </w:pPr>
      <w:r w:rsidRPr="004106FA">
        <w:rPr>
          <w:rStyle w:val="SAGETextBoldListItem"/>
        </w:rPr>
        <w:t>Bundle Files</w:t>
      </w:r>
    </w:p>
    <w:p w:rsidR="007D5849" w:rsidRDefault="007D5849" w:rsidP="004106FA">
      <w:pPr>
        <w:pStyle w:val="SAGEIndentedText"/>
      </w:pPr>
      <w:r>
        <w:t>Bundle Registration Files to support JavaScript Bundles</w:t>
      </w:r>
      <w:r w:rsidR="00A64190">
        <w:t>.</w:t>
      </w:r>
    </w:p>
    <w:p w:rsidR="007D5849" w:rsidRPr="004106FA" w:rsidRDefault="007D5849" w:rsidP="004106FA">
      <w:pPr>
        <w:pStyle w:val="SAGEBullet1"/>
        <w:rPr>
          <w:rStyle w:val="SAGETextBoldListItem"/>
        </w:rPr>
      </w:pPr>
      <w:r w:rsidRPr="004106FA">
        <w:rPr>
          <w:rStyle w:val="SAGETextBoldListItem"/>
        </w:rPr>
        <w:t>Menu Files</w:t>
      </w:r>
    </w:p>
    <w:p w:rsidR="007D5849" w:rsidRDefault="007D5849" w:rsidP="004106FA">
      <w:pPr>
        <w:pStyle w:val="SAGEIndentedText"/>
      </w:pPr>
      <w:r>
        <w:t>Menu Details to support the Sage 300 Menu Navigation</w:t>
      </w:r>
      <w:r w:rsidR="00A64190">
        <w:t>.</w:t>
      </w:r>
    </w:p>
    <w:p w:rsidR="007D5849" w:rsidRDefault="007D5849" w:rsidP="00CD5A27">
      <w:pPr>
        <w:pStyle w:val="SAGEHeading2"/>
      </w:pPr>
      <w:bookmarkStart w:id="15" w:name="_Toc456196411"/>
      <w:r>
        <w:t>Reference</w:t>
      </w:r>
      <w:bookmarkEnd w:id="15"/>
    </w:p>
    <w:p w:rsidR="00A64190" w:rsidRDefault="00A64190" w:rsidP="007D5849">
      <w:pPr>
        <w:pStyle w:val="SAGEBodyText"/>
      </w:pPr>
      <w:r>
        <w:t xml:space="preserve">For more information, see </w:t>
      </w:r>
      <w:r w:rsidRPr="00A64190">
        <w:rPr>
          <w:i/>
        </w:rPr>
        <w:t>Sage 300 Web Screens SDK – Code Generation Wizard</w:t>
      </w:r>
      <w:r>
        <w:t>.</w:t>
      </w:r>
    </w:p>
    <w:p w:rsidR="00371B8B" w:rsidRDefault="00371B8B">
      <w:pPr>
        <w:spacing w:after="200" w:line="0" w:lineRule="auto"/>
        <w:rPr>
          <w:b/>
          <w:color w:val="2E3456"/>
          <w:sz w:val="30"/>
          <w:lang w:val="en-US"/>
        </w:rPr>
      </w:pPr>
      <w:r>
        <w:br w:type="page"/>
      </w:r>
    </w:p>
    <w:p w:rsidR="007D5849" w:rsidRDefault="007D5849" w:rsidP="00CD5A27">
      <w:pPr>
        <w:pStyle w:val="SAGEHeading2"/>
      </w:pPr>
      <w:bookmarkStart w:id="16" w:name="_Toc456196412"/>
      <w:r>
        <w:lastRenderedPageBreak/>
        <w:t>Wizard Inputs</w:t>
      </w:r>
      <w:bookmarkEnd w:id="16"/>
    </w:p>
    <w:p w:rsidR="00371B8B" w:rsidRDefault="00371B8B" w:rsidP="007D5849">
      <w:pPr>
        <w:pStyle w:val="SAGEBodyText"/>
      </w:pPr>
      <w:r>
        <w:rPr>
          <w:noProof/>
        </w:rPr>
        <w:drawing>
          <wp:inline distT="0" distB="0" distL="0" distR="0" wp14:anchorId="7B4F18C6" wp14:editId="24766BB4">
            <wp:extent cx="4667250" cy="531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7250" cy="5314950"/>
                    </a:xfrm>
                    <a:prstGeom prst="rect">
                      <a:avLst/>
                    </a:prstGeom>
                  </pic:spPr>
                </pic:pic>
              </a:graphicData>
            </a:graphic>
          </wp:inline>
        </w:drawing>
      </w:r>
    </w:p>
    <w:p w:rsidR="007D5849" w:rsidRDefault="00A64190" w:rsidP="007D5849">
      <w:pPr>
        <w:pStyle w:val="SAGEBodyText"/>
      </w:pPr>
      <w:r>
        <w:t>For A/R</w:t>
      </w:r>
      <w:r w:rsidR="007D5849">
        <w:t xml:space="preserve"> Payment </w:t>
      </w:r>
      <w:r>
        <w:t>Codes</w:t>
      </w:r>
      <w:r w:rsidR="007D5849">
        <w:t>, the wizard wil</w:t>
      </w:r>
      <w:r w:rsidR="004106FA">
        <w:t>l require the following inputs:</w:t>
      </w:r>
    </w:p>
    <w:p w:rsidR="007D5849" w:rsidRDefault="007D5849" w:rsidP="00A64190">
      <w:pPr>
        <w:pStyle w:val="SAGEBodyText"/>
      </w:pPr>
      <w:r>
        <w:t xml:space="preserve">Selection of the </w:t>
      </w:r>
      <w:r w:rsidRPr="00A64190">
        <w:rPr>
          <w:rStyle w:val="SAGETextUI"/>
          <w:b w:val="0"/>
        </w:rPr>
        <w:t>Flat</w:t>
      </w:r>
      <w:r>
        <w:t xml:space="preserve"> </w:t>
      </w:r>
      <w:r w:rsidR="00A64190">
        <w:t>code type</w:t>
      </w:r>
      <w:r>
        <w:t xml:space="preserve"> </w:t>
      </w:r>
      <w:r w:rsidR="00A64190">
        <w:t>because</w:t>
      </w:r>
      <w:r>
        <w:t xml:space="preserve"> this is a </w:t>
      </w:r>
      <w:r w:rsidR="004106FA">
        <w:t>simple setup screen (stateless)</w:t>
      </w:r>
      <w:r w:rsidR="00A64190">
        <w:t>.</w:t>
      </w:r>
    </w:p>
    <w:p w:rsidR="007D5849" w:rsidRDefault="007D5849" w:rsidP="004106FA">
      <w:pPr>
        <w:pStyle w:val="SAGEBullet1"/>
      </w:pPr>
      <w:r>
        <w:t>The business view for AR Payment Code is AR0012</w:t>
      </w:r>
      <w:r w:rsidR="00A64190">
        <w:t>.</w:t>
      </w:r>
    </w:p>
    <w:p w:rsidR="007D5849" w:rsidRDefault="007D5849" w:rsidP="004106FA">
      <w:pPr>
        <w:pStyle w:val="SAGEBullet1"/>
      </w:pPr>
      <w:r>
        <w:t>After entering the Business View, the Name will default to PaymentCode for the Entity being created, which is generated from the Business View’s description</w:t>
      </w:r>
      <w:r w:rsidR="00A64190">
        <w:t>.</w:t>
      </w:r>
    </w:p>
    <w:p w:rsidR="007D5849" w:rsidRDefault="007D5849" w:rsidP="004106FA">
      <w:pPr>
        <w:pStyle w:val="SAGEIndentedText"/>
      </w:pPr>
      <w:r>
        <w:t>Th</w:t>
      </w:r>
      <w:r w:rsidR="00A64190">
        <w:t xml:space="preserve">e Name column can be </w:t>
      </w:r>
      <w:r>
        <w:t>changed if a different name is required</w:t>
      </w:r>
      <w:r w:rsidR="00A64190">
        <w:t>.</w:t>
      </w:r>
    </w:p>
    <w:p w:rsidR="007D5849" w:rsidRDefault="007D5849" w:rsidP="004106FA">
      <w:pPr>
        <w:pStyle w:val="SAGEAdmonitionNote"/>
        <w:ind w:left="432"/>
      </w:pPr>
      <w:r w:rsidRPr="004106FA">
        <w:rPr>
          <w:b/>
        </w:rPr>
        <w:t>Note:</w:t>
      </w:r>
      <w:r>
        <w:t xml:space="preserve"> In the case of the A</w:t>
      </w:r>
      <w:r w:rsidR="00A64190">
        <w:t>/</w:t>
      </w:r>
      <w:r>
        <w:t>R Payment Code</w:t>
      </w:r>
      <w:r w:rsidR="00A64190">
        <w:t>s</w:t>
      </w:r>
      <w:r>
        <w:t xml:space="preserve"> screen, this was overridden to PaymentCodes since the Model will contain a field/property called PaymentCode. The Name input allows this conflict to be resolved before code is generated.</w:t>
      </w:r>
    </w:p>
    <w:p w:rsidR="007D5849" w:rsidRDefault="007D5849" w:rsidP="004106FA">
      <w:pPr>
        <w:pStyle w:val="SAGEBullet1"/>
      </w:pPr>
      <w:r>
        <w:lastRenderedPageBreak/>
        <w:t xml:space="preserve">The Module </w:t>
      </w:r>
      <w:r w:rsidR="00A64190">
        <w:t>list</w:t>
      </w:r>
      <w:r>
        <w:t xml:space="preserve"> allows the selection of a Module if more than one module is present in the current solution.</w:t>
      </w:r>
    </w:p>
    <w:p w:rsidR="007D5849" w:rsidRDefault="007D5849" w:rsidP="004106FA">
      <w:pPr>
        <w:pStyle w:val="SAGEBullet1"/>
      </w:pPr>
      <w:r>
        <w:t>Application Credentials are default</w:t>
      </w:r>
      <w:r w:rsidR="004106FA">
        <w:t>ed and can be changed as needed</w:t>
      </w:r>
      <w:r w:rsidR="00A64190">
        <w:t>.</w:t>
      </w:r>
    </w:p>
    <w:p w:rsidR="00371B8B" w:rsidRDefault="004D0D91" w:rsidP="00371B8B">
      <w:pPr>
        <w:pStyle w:val="SAGEIndentedText"/>
      </w:pPr>
      <w:r>
        <w:rPr>
          <w:noProof/>
        </w:rPr>
        <w:drawing>
          <wp:inline distT="0" distB="0" distL="0" distR="0">
            <wp:extent cx="4533900"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33900" cy="5257800"/>
                    </a:xfrm>
                    <a:prstGeom prst="rect">
                      <a:avLst/>
                    </a:prstGeom>
                    <a:noFill/>
                    <a:ln>
                      <a:noFill/>
                    </a:ln>
                  </pic:spPr>
                </pic:pic>
              </a:graphicData>
            </a:graphic>
          </wp:inline>
        </w:drawing>
      </w:r>
    </w:p>
    <w:p w:rsidR="007D5849" w:rsidRDefault="007D5849" w:rsidP="004106FA">
      <w:pPr>
        <w:pStyle w:val="SAGEBullet1"/>
      </w:pPr>
      <w:r>
        <w:t>The Resource Name is defaulted from the Business View’s des</w:t>
      </w:r>
      <w:r w:rsidR="004106FA">
        <w:t>cription and can be overridden.</w:t>
      </w:r>
    </w:p>
    <w:p w:rsidR="00371B8B" w:rsidRDefault="00B94256" w:rsidP="00371B8B">
      <w:pPr>
        <w:pStyle w:val="SAGEIndentedText"/>
      </w:pPr>
      <w:r>
        <w:rPr>
          <w:noProof/>
        </w:rPr>
        <w:lastRenderedPageBreak/>
        <w:drawing>
          <wp:inline distT="0" distB="0" distL="0" distR="0" wp14:anchorId="3C6884ED" wp14:editId="3E984467">
            <wp:extent cx="4667250" cy="531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7250" cy="5314950"/>
                    </a:xfrm>
                    <a:prstGeom prst="rect">
                      <a:avLst/>
                    </a:prstGeom>
                  </pic:spPr>
                </pic:pic>
              </a:graphicData>
            </a:graphic>
          </wp:inline>
        </w:drawing>
      </w:r>
    </w:p>
    <w:p w:rsidR="007D5849" w:rsidRDefault="007D5849" w:rsidP="004106FA">
      <w:pPr>
        <w:pStyle w:val="SAGEBullet1"/>
      </w:pPr>
      <w:r>
        <w:t>Select Options</w:t>
      </w:r>
    </w:p>
    <w:p w:rsidR="007D5849" w:rsidRDefault="007D5849" w:rsidP="004106FA">
      <w:pPr>
        <w:pStyle w:val="SAGEBullet2"/>
      </w:pPr>
      <w:r>
        <w:t xml:space="preserve">The </w:t>
      </w:r>
      <w:r w:rsidRPr="00A64190">
        <w:rPr>
          <w:rStyle w:val="SAGETextUI"/>
        </w:rPr>
        <w:t>Generate Finder</w:t>
      </w:r>
      <w:r>
        <w:t xml:space="preserve"> check</w:t>
      </w:r>
      <w:r w:rsidR="00A64190">
        <w:t xml:space="preserve"> </w:t>
      </w:r>
      <w:r>
        <w:t xml:space="preserve">box is optional and will generate the </w:t>
      </w:r>
      <w:r w:rsidR="00A64190">
        <w:t>Finder’s</w:t>
      </w:r>
      <w:r>
        <w:t xml:space="preserve"> internal controller for the view selected</w:t>
      </w:r>
      <w:r w:rsidR="00A64190">
        <w:t>.</w:t>
      </w:r>
    </w:p>
    <w:p w:rsidR="007D5849" w:rsidRDefault="007D5849" w:rsidP="004106FA">
      <w:pPr>
        <w:pStyle w:val="SAGEBullet2"/>
      </w:pPr>
      <w:r>
        <w:t xml:space="preserve">The </w:t>
      </w:r>
      <w:r w:rsidRPr="00A64190">
        <w:rPr>
          <w:rStyle w:val="SAGETextUI"/>
        </w:rPr>
        <w:t>Generate Dynamic Enablement</w:t>
      </w:r>
      <w:r>
        <w:t xml:space="preserve"> check</w:t>
      </w:r>
      <w:r w:rsidR="00A64190">
        <w:t xml:space="preserve"> </w:t>
      </w:r>
      <w:r>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7D5849" w:rsidRDefault="007D5849" w:rsidP="004106FA">
      <w:pPr>
        <w:pStyle w:val="SAGEBullet2"/>
      </w:pPr>
      <w:r>
        <w:t xml:space="preserve">The </w:t>
      </w:r>
      <w:r w:rsidRPr="00A64190">
        <w:rPr>
          <w:rStyle w:val="SAGETextUI"/>
        </w:rPr>
        <w:t>Prompt If Exists</w:t>
      </w:r>
      <w:r>
        <w:t xml:space="preserve"> check</w:t>
      </w:r>
      <w:r w:rsidR="00A64190">
        <w:t xml:space="preserve"> </w:t>
      </w:r>
      <w:r>
        <w:t xml:space="preserve">box is intended to allow </w:t>
      </w:r>
      <w:r w:rsidR="00A64190">
        <w:t>you</w:t>
      </w:r>
      <w:r>
        <w:t xml:space="preserve"> to skip files that are generated in case they already exist. An example of this would be if </w:t>
      </w:r>
      <w:r w:rsidR="00A64190">
        <w:t>you</w:t>
      </w:r>
      <w:r>
        <w:t xml:space="preserve"> ran the wizard twice </w:t>
      </w:r>
      <w:r w:rsidR="004106FA">
        <w:t>on the same Business View</w:t>
      </w:r>
      <w:r w:rsidR="00A64190">
        <w:t>.</w:t>
      </w:r>
    </w:p>
    <w:p w:rsidR="00371B8B" w:rsidRDefault="00371B8B" w:rsidP="00371B8B">
      <w:pPr>
        <w:pStyle w:val="SAGEIndentedText"/>
      </w:pPr>
      <w:r>
        <w:rPr>
          <w:noProof/>
        </w:rPr>
        <w:lastRenderedPageBreak/>
        <w:drawing>
          <wp:inline distT="0" distB="0" distL="0" distR="0" wp14:anchorId="2E80D9F7" wp14:editId="20369F51">
            <wp:extent cx="4667250" cy="531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67250" cy="5314950"/>
                    </a:xfrm>
                    <a:prstGeom prst="rect">
                      <a:avLst/>
                    </a:prstGeom>
                  </pic:spPr>
                </pic:pic>
              </a:graphicData>
            </a:graphic>
          </wp:inline>
        </w:drawing>
      </w:r>
    </w:p>
    <w:p w:rsidR="007D5849" w:rsidRDefault="007D5849" w:rsidP="00CD5A27">
      <w:pPr>
        <w:pStyle w:val="SAGEHeading2"/>
      </w:pPr>
      <w:bookmarkStart w:id="17" w:name="_Toc456196413"/>
      <w:r>
        <w:t>Wizard Completion</w:t>
      </w:r>
      <w:bookmarkEnd w:id="17"/>
    </w:p>
    <w:p w:rsidR="007D5849"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Prompt If Exists option, have been added to the appropriate projects within the solution. The solution is able to be compiled</w:t>
      </w:r>
      <w:r w:rsidR="00422ADC">
        <w:t xml:space="preserve"> and</w:t>
      </w:r>
      <w:r>
        <w:t xml:space="preserve"> run to display the screen with a working </w:t>
      </w:r>
      <w:r w:rsidR="00422ADC">
        <w:t>Finder, and</w:t>
      </w:r>
      <w:r>
        <w:t xml:space="preserve"> Save, Delete</w:t>
      </w:r>
      <w:r w:rsidR="00422ADC">
        <w:t>, and Create New buttons.</w:t>
      </w:r>
    </w:p>
    <w:p w:rsidR="007D5849" w:rsidRDefault="00422ADC" w:rsidP="007D5849">
      <w:pPr>
        <w:pStyle w:val="SAGEBodyText"/>
      </w:pPr>
      <w:r>
        <w:t>From this</w:t>
      </w:r>
      <w:r w:rsidR="007D5849">
        <w:t xml:space="preserve"> starting point, the real work begins in adding controls to the Razor Views, adding custom processing logic and generally wiring things up.</w:t>
      </w:r>
    </w:p>
    <w:p w:rsidR="007D5849" w:rsidRDefault="007D5849" w:rsidP="00A94571">
      <w:pPr>
        <w:pStyle w:val="SAGEAdmonitionNote"/>
      </w:pPr>
      <w:r w:rsidRPr="00A94571">
        <w:rPr>
          <w:b/>
        </w:rPr>
        <w:t>Note:</w:t>
      </w:r>
      <w:r w:rsidR="00422ADC">
        <w:t xml:space="preserve"> This boiler</w:t>
      </w:r>
      <w:r w:rsidR="00EA1714">
        <w:t>-</w:t>
      </w:r>
      <w:r>
        <w:t>plating will still require evaluation to ensure correctness and potentially some TODO resolution (TODO statements may be included in the generated code where the wizard is unable to determine specific values required by the generated code).</w:t>
      </w:r>
    </w:p>
    <w:p w:rsidR="00371B8B" w:rsidRDefault="00371B8B" w:rsidP="00371B8B">
      <w:pPr>
        <w:pStyle w:val="SAGEIndentedText"/>
      </w:pPr>
      <w:r>
        <w:rPr>
          <w:noProof/>
        </w:rPr>
        <w:lastRenderedPageBreak/>
        <w:drawing>
          <wp:inline distT="0" distB="0" distL="0" distR="0" wp14:anchorId="6A8A9DF2" wp14:editId="62DA3D9B">
            <wp:extent cx="466725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67250" cy="5314950"/>
                    </a:xfrm>
                    <a:prstGeom prst="rect">
                      <a:avLst/>
                    </a:prstGeom>
                  </pic:spPr>
                </pic:pic>
              </a:graphicData>
            </a:graphic>
          </wp:inline>
        </w:drawing>
      </w:r>
    </w:p>
    <w:p w:rsidR="007D5849" w:rsidRDefault="007D5849" w:rsidP="00CD5A27">
      <w:pPr>
        <w:pStyle w:val="SAGEHeading2"/>
      </w:pPr>
      <w:bookmarkStart w:id="18" w:name="_Toc456196414"/>
      <w:r>
        <w:t>Wizard Outputs</w:t>
      </w:r>
      <w:bookmarkEnd w:id="18"/>
    </w:p>
    <w:p w:rsidR="007D5849" w:rsidRDefault="007D5849" w:rsidP="00A94571">
      <w:pPr>
        <w:pStyle w:val="SAGEHeading4"/>
      </w:pPr>
      <w:r>
        <w:t>PaymentCodes.cs</w:t>
      </w:r>
    </w:p>
    <w:p w:rsidR="007D5849" w:rsidRDefault="007D5849" w:rsidP="00A94571">
      <w:pPr>
        <w:pStyle w:val="SAGEBullet1"/>
      </w:pPr>
      <w:r>
        <w:t>This is the model class</w:t>
      </w:r>
      <w:r w:rsidR="00422ADC">
        <w:t>.</w:t>
      </w:r>
    </w:p>
    <w:p w:rsidR="007D5849" w:rsidRDefault="007D5849" w:rsidP="00A94571">
      <w:pPr>
        <w:pStyle w:val="SAGEBullet1"/>
      </w:pPr>
      <w:r>
        <w:t>The name is singular by default unless overridden in the wizard</w:t>
      </w:r>
      <w:r w:rsidR="00422ADC">
        <w:t>.</w:t>
      </w:r>
    </w:p>
    <w:p w:rsidR="007D5849" w:rsidRDefault="007D5849" w:rsidP="00A94571">
      <w:pPr>
        <w:pStyle w:val="SAGEHeading4"/>
      </w:pPr>
      <w:r>
        <w:t>PaymentCodesMapper.cs</w:t>
      </w:r>
    </w:p>
    <w:p w:rsidR="007D5849" w:rsidRDefault="007D5849" w:rsidP="00A94571">
      <w:pPr>
        <w:pStyle w:val="SAGEBullet1"/>
      </w:pPr>
      <w:r>
        <w:t>This is the mapping between the Sage 300 Business View (business view) and the Sage 300 Model (model), which is the Business Entity used in the MVC pattern</w:t>
      </w:r>
      <w:r w:rsidR="00422ADC">
        <w:t>.</w:t>
      </w:r>
    </w:p>
    <w:p w:rsidR="007D5849" w:rsidRDefault="007D5849" w:rsidP="00A94571">
      <w:pPr>
        <w:pStyle w:val="SAGEBullet1"/>
      </w:pPr>
      <w:r>
        <w:t>The base name is singular by default unless overridden in the wizard</w:t>
      </w:r>
      <w:r w:rsidR="00422ADC">
        <w:t>.</w:t>
      </w:r>
    </w:p>
    <w:p w:rsidR="00422ADC" w:rsidRDefault="00422ADC">
      <w:pPr>
        <w:spacing w:after="200" w:line="0" w:lineRule="auto"/>
        <w:rPr>
          <w:b/>
          <w:lang w:val="en-US"/>
        </w:rPr>
      </w:pPr>
      <w:r>
        <w:br w:type="page"/>
      </w:r>
    </w:p>
    <w:p w:rsidR="007D5849" w:rsidRDefault="007D5849" w:rsidP="00A94571">
      <w:pPr>
        <w:pStyle w:val="SAGEHeading4"/>
      </w:pPr>
      <w:r>
        <w:lastRenderedPageBreak/>
        <w:t>PaymentCodesFields.cs</w:t>
      </w:r>
    </w:p>
    <w:p w:rsidR="007D5849" w:rsidRDefault="007D5849" w:rsidP="00A94571">
      <w:pPr>
        <w:pStyle w:val="SAGEBullet1"/>
      </w:pPr>
      <w:r>
        <w:t xml:space="preserve">This is the class </w:t>
      </w:r>
      <w:r w:rsidR="00422ADC">
        <w:t>that</w:t>
      </w:r>
      <w:r>
        <w:t xml:space="preserve"> holds the field names and index values for model and the business view which allow access to the Sage 300 .NET API either via the field/property name and/or its ordinal value.</w:t>
      </w:r>
    </w:p>
    <w:p w:rsidR="007D5849" w:rsidRDefault="007D5849" w:rsidP="00A94571">
      <w:pPr>
        <w:pStyle w:val="SAGEBullet1"/>
      </w:pPr>
      <w:r>
        <w:t xml:space="preserve">The names are generated from the description of the field/property names. Logic has been implemented to generate the best possible name for the model’s property. </w:t>
      </w:r>
    </w:p>
    <w:p w:rsidR="007D5849" w:rsidRDefault="007D5849" w:rsidP="00A94571">
      <w:pPr>
        <w:pStyle w:val="SAGEAdmonitionNote"/>
        <w:ind w:left="432"/>
      </w:pPr>
      <w:r w:rsidRPr="00A94571">
        <w:rPr>
          <w:b/>
        </w:rPr>
        <w:t>Note:</w:t>
      </w:r>
      <w:r>
        <w:t xml:space="preserve"> Each property name must be evaluated and modified where applicable. Do not assume that since the property name is generated that it must be accepted without question.</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t>Status.cs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PaymentType.cs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Index.cshtml</w:t>
      </w:r>
    </w:p>
    <w:p w:rsidR="007D5849" w:rsidRDefault="007D5849" w:rsidP="007D5849">
      <w:pPr>
        <w:pStyle w:val="SAGEBodyText"/>
      </w:pPr>
      <w:r>
        <w:t>This razor view is the starting point for the screen being developed and will display the partial view(s) required to display the screen being developed.</w:t>
      </w:r>
    </w:p>
    <w:p w:rsidR="007D5849" w:rsidRDefault="007D5849" w:rsidP="00A94571">
      <w:pPr>
        <w:pStyle w:val="SAGEHeading4"/>
      </w:pPr>
      <w:r>
        <w:t>_Localization.cshtml</w:t>
      </w:r>
    </w:p>
    <w:p w:rsidR="007D5849" w:rsidRDefault="007D5849" w:rsidP="007D5849">
      <w:pPr>
        <w:pStyle w:val="SAGEBodyText"/>
      </w:pPr>
      <w:r>
        <w:t>This razor view is used to localize the screen being developed. It only contains the minimum number of strings required by the generated code and is used as a starting point and example for other localized strings based upon the screen’s requirements.</w:t>
      </w:r>
    </w:p>
    <w:p w:rsidR="007D5849" w:rsidRDefault="007D5849" w:rsidP="00A94571">
      <w:pPr>
        <w:pStyle w:val="SAGEHeading4"/>
      </w:pPr>
      <w:r>
        <w:t>_PaymentCodes.cshtml</w:t>
      </w:r>
    </w:p>
    <w:p w:rsidR="007D5849" w:rsidRDefault="007D5849" w:rsidP="00A94571">
      <w:pPr>
        <w:pStyle w:val="SAGEBullet1"/>
      </w:pPr>
      <w:r>
        <w:t xml:space="preserve">This razor view is the partial view containing the minimal number of generated controls for the screen (key field, Create New </w:t>
      </w:r>
      <w:r w:rsidR="00422ADC">
        <w:t>b</w:t>
      </w:r>
      <w:r>
        <w:t xml:space="preserve">utton, </w:t>
      </w:r>
      <w:proofErr w:type="gramStart"/>
      <w:r>
        <w:t>Save</w:t>
      </w:r>
      <w:proofErr w:type="gramEnd"/>
      <w:r>
        <w:t xml:space="preserve"> </w:t>
      </w:r>
      <w:r w:rsidR="00422ADC">
        <w:t>b</w:t>
      </w:r>
      <w:r>
        <w:t xml:space="preserve">utton, Delete </w:t>
      </w:r>
      <w:r w:rsidR="00422ADC">
        <w:t>b</w:t>
      </w:r>
      <w:r>
        <w:t xml:space="preserve">utton, Import/Export </w:t>
      </w:r>
      <w:r w:rsidR="00422ADC">
        <w:t>o</w:t>
      </w:r>
      <w:r>
        <w:t xml:space="preserve">ptions, and the Finder </w:t>
      </w:r>
      <w:r w:rsidR="00422ADC">
        <w:t>b</w:t>
      </w:r>
      <w:r>
        <w:t>utton)</w:t>
      </w:r>
    </w:p>
    <w:p w:rsidR="007D5849" w:rsidRDefault="007D5849" w:rsidP="00A94571">
      <w:pPr>
        <w:pStyle w:val="SAGEBullet1"/>
      </w:pPr>
      <w:r>
        <w:t>The base name is singular by default unless overridden in the wizard</w:t>
      </w:r>
    </w:p>
    <w:p w:rsidR="007D5849" w:rsidRDefault="007D5849" w:rsidP="00A94571">
      <w:pPr>
        <w:pStyle w:val="SAGEHeading4"/>
      </w:pPr>
      <w:r>
        <w:t>IPaymentCodesEntity.cs</w:t>
      </w:r>
    </w:p>
    <w:p w:rsidR="007D5849" w:rsidRDefault="007D5849" w:rsidP="00A94571">
      <w:pPr>
        <w:pStyle w:val="SAGEBullet1"/>
      </w:pPr>
      <w:r>
        <w:t>This is the interface class for the Business Repository</w:t>
      </w:r>
      <w:r w:rsidR="00422ADC">
        <w:t>.</w:t>
      </w:r>
    </w:p>
    <w:p w:rsidR="007D5849" w:rsidRDefault="007D5849" w:rsidP="00A94571">
      <w:pPr>
        <w:pStyle w:val="SAGEBullet1"/>
      </w:pPr>
      <w:r>
        <w:t>Any public methods added to the Business Repository will be defined here</w:t>
      </w:r>
      <w:r w:rsidR="00422ADC">
        <w:t>.</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lastRenderedPageBreak/>
        <w:t>IPaymentCodesService.cs</w:t>
      </w:r>
    </w:p>
    <w:p w:rsidR="007D5849" w:rsidRDefault="007D5849" w:rsidP="00A94571">
      <w:pPr>
        <w:pStyle w:val="SAGEBullet1"/>
      </w:pPr>
      <w:r>
        <w:t>This is the interface class for the Business Service</w:t>
      </w:r>
      <w:r w:rsidR="00F30126">
        <w:t>.</w:t>
      </w:r>
    </w:p>
    <w:p w:rsidR="007D5849" w:rsidRDefault="007D5849" w:rsidP="00A94571">
      <w:pPr>
        <w:pStyle w:val="SAGEBullet1"/>
      </w:pPr>
      <w:r>
        <w:t>Any public methods added to the Business Service will be defined here</w:t>
      </w:r>
      <w:r w:rsidR="00F30126">
        <w:t>.</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PaymentCodesEntityService.cs</w:t>
      </w:r>
    </w:p>
    <w:p w:rsidR="007D5849" w:rsidRDefault="007D5849" w:rsidP="00A94571">
      <w:pPr>
        <w:pStyle w:val="SAGEBullet1"/>
      </w:pPr>
      <w:r>
        <w:t>This is the class for the Business Service.</w:t>
      </w:r>
    </w:p>
    <w:p w:rsidR="007D5849" w:rsidRDefault="007D5849" w:rsidP="00A94571">
      <w:pPr>
        <w:pStyle w:val="SAGEBullet1"/>
      </w:pPr>
      <w:r>
        <w:t>The Business Service is a layer between the Controller and the Repository.</w:t>
      </w:r>
    </w:p>
    <w:p w:rsidR="007D5849" w:rsidRDefault="007D5849" w:rsidP="00A94571">
      <w:pPr>
        <w:pStyle w:val="SAGEBullet1"/>
      </w:pPr>
      <w:r>
        <w:t>Any public methods added to the Business Service Interface will be implemented here.</w:t>
      </w:r>
    </w:p>
    <w:p w:rsidR="007D5849" w:rsidRDefault="007D5849" w:rsidP="00A94571">
      <w:pPr>
        <w:pStyle w:val="SAGEIndentedText"/>
      </w:pPr>
      <w:r>
        <w:t>This class is typically a pass through layer to the Business repository and does not usually contain any business logic.</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PaymentCodesViewModel.cs</w:t>
      </w:r>
    </w:p>
    <w:p w:rsidR="007D5849" w:rsidRDefault="007D5849" w:rsidP="009563A2">
      <w:pPr>
        <w:pStyle w:val="SAGEBullet1"/>
      </w:pPr>
      <w:r>
        <w:t>This is the class for the model being displayed in the razor view.</w:t>
      </w:r>
    </w:p>
    <w:p w:rsidR="007D5849" w:rsidRDefault="007D5849" w:rsidP="009563A2">
      <w:pPr>
        <w:pStyle w:val="SAGEBullet1"/>
      </w:pPr>
      <w:r>
        <w:t>If any enumeration classes for non-intrinsic data types have been created, public methods will be created in this class to access the enumeration list.</w:t>
      </w:r>
    </w:p>
    <w:p w:rsidR="007D5849" w:rsidRDefault="007D5849" w:rsidP="009563A2">
      <w:pPr>
        <w:pStyle w:val="SAGEAdmonitionNote"/>
        <w:ind w:left="432"/>
      </w:pPr>
      <w:r w:rsidRPr="009563A2">
        <w:rPr>
          <w:b/>
        </w:rPr>
        <w:t>Note:</w:t>
      </w:r>
      <w:r>
        <w:t xml:space="preserve"> If filtering of this list is required by the business requirements, these methods will require modification.</w:t>
      </w:r>
    </w:p>
    <w:p w:rsidR="007D5849" w:rsidRDefault="007D5849" w:rsidP="009563A2">
      <w:pPr>
        <w:pStyle w:val="SAGEBullet1"/>
      </w:pPr>
      <w:r>
        <w:t>The base name is singular by default unless overridden in the wizard</w:t>
      </w:r>
    </w:p>
    <w:p w:rsidR="007D5849" w:rsidRDefault="007D5849" w:rsidP="009563A2">
      <w:pPr>
        <w:pStyle w:val="SAGEHeading4"/>
      </w:pPr>
      <w:r>
        <w:t>PaymentCodesControllerInternal.cs</w:t>
      </w:r>
    </w:p>
    <w:p w:rsidR="007D5849" w:rsidRDefault="007D5849" w:rsidP="009563A2">
      <w:pPr>
        <w:pStyle w:val="SAGEBullet1"/>
      </w:pPr>
      <w:r>
        <w:t>This is the class for the internal controller methods.</w:t>
      </w:r>
    </w:p>
    <w:p w:rsidR="007D5849" w:rsidRDefault="007D5849" w:rsidP="009563A2">
      <w:pPr>
        <w:pStyle w:val="SAGEAdmonitionNote"/>
        <w:ind w:left="432"/>
      </w:pPr>
      <w:r w:rsidRPr="009563A2">
        <w:rPr>
          <w:b/>
        </w:rPr>
        <w:t>Note:</w:t>
      </w:r>
      <w:r>
        <w:t xml:space="preserve"> These internal classes were simply created in an effort to simplify the public implementation</w:t>
      </w:r>
      <w:r w:rsidR="00F30126">
        <w:t>.</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PaymentCodesController.cs</w:t>
      </w:r>
    </w:p>
    <w:p w:rsidR="007D5849" w:rsidRDefault="007D5849" w:rsidP="009563A2">
      <w:pPr>
        <w:pStyle w:val="SAGEBullet1"/>
      </w:pPr>
      <w:r>
        <w:t>This is the class for the public controller methods.</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lastRenderedPageBreak/>
        <w:t>PaymentCodesRepository.cs</w:t>
      </w:r>
    </w:p>
    <w:p w:rsidR="007D5849" w:rsidRDefault="007D5849" w:rsidP="009563A2">
      <w:pPr>
        <w:pStyle w:val="SAGEBullet1"/>
      </w:pPr>
      <w:r>
        <w:t>This is the class for the Business Entity and will contain the bulk of the business logic.</w:t>
      </w:r>
    </w:p>
    <w:p w:rsidR="007D5849" w:rsidRDefault="007D5849" w:rsidP="009563A2">
      <w:pPr>
        <w:pStyle w:val="SAGEBullet1"/>
      </w:pPr>
      <w:r>
        <w:t>The Business Repository is the destination layer which communicates with the business layer on the server.</w:t>
      </w:r>
    </w:p>
    <w:p w:rsidR="007D5849" w:rsidRDefault="007D5849" w:rsidP="009563A2">
      <w:pPr>
        <w:pStyle w:val="SAGEBullet1"/>
      </w:pPr>
      <w:r>
        <w:t>Any public methods added to the Business Repository Interface will be implemented here.</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FindPaymentCodesControllerInternal.cs</w:t>
      </w:r>
    </w:p>
    <w:p w:rsidR="007D5849" w:rsidRDefault="007D5849" w:rsidP="009563A2">
      <w:pPr>
        <w:pStyle w:val="SAGEBullet1"/>
      </w:pPr>
      <w:r>
        <w:t>This is the class for the finder’s controller methods for the Business Entity</w:t>
      </w:r>
      <w:r w:rsidR="00F30126">
        <w:t>.</w:t>
      </w:r>
    </w:p>
    <w:p w:rsidR="007D5849" w:rsidRDefault="007D5849" w:rsidP="009563A2">
      <w:pPr>
        <w:pStyle w:val="SAGEBullet1"/>
      </w:pPr>
      <w:r>
        <w:t>A TODO statement is included to instruct the developer to that all columns have been added to the GetDefaultColumns method. Therefore, the developer will be required to modify this list if all columns are not to be defaulted.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PaymentCodesResx.resx</w:t>
      </w:r>
    </w:p>
    <w:p w:rsidR="007D5849" w:rsidRDefault="007D5849" w:rsidP="007D5849">
      <w:pPr>
        <w:pStyle w:val="SAGEBodyText"/>
      </w:pPr>
      <w:r>
        <w:t>This is the default Resx file for English. It will contain keys and values from the Business View and the Presentation Lists of certain fields.</w:t>
      </w:r>
    </w:p>
    <w:p w:rsidR="007D5849" w:rsidRDefault="007D5849" w:rsidP="005C5F51">
      <w:pPr>
        <w:pStyle w:val="SAGEHeading4"/>
      </w:pPr>
      <w:r>
        <w:t>PaymentCodesResx.es.resx</w:t>
      </w:r>
    </w:p>
    <w:p w:rsidR="007D5849" w:rsidRDefault="007D5849" w:rsidP="007D5849">
      <w:pPr>
        <w:pStyle w:val="SAGEBodyText"/>
      </w:pPr>
      <w:r>
        <w:t>This is the Resx file for Spanish. It will contain only keys and blank values</w:t>
      </w:r>
      <w:r w:rsidR="0076010F">
        <w:t>, if Spanish is selected in the Solution Wizard’s Resource Files Step</w:t>
      </w:r>
      <w:r>
        <w:t>.</w:t>
      </w:r>
    </w:p>
    <w:p w:rsidR="007D5849" w:rsidRDefault="007D5849" w:rsidP="005C5F51">
      <w:pPr>
        <w:pStyle w:val="SAGEHeading4"/>
      </w:pPr>
      <w:r>
        <w:t>PaymentCodesResx.fr-CA.resx</w:t>
      </w:r>
    </w:p>
    <w:p w:rsidR="007D5849" w:rsidRDefault="007D5849" w:rsidP="007D5849">
      <w:pPr>
        <w:pStyle w:val="SAGEBodyText"/>
      </w:pPr>
      <w:r>
        <w:t>This is the Resx file for French. It will contain only keys and blank values</w:t>
      </w:r>
      <w:r w:rsidR="0076010F">
        <w:t xml:space="preserve">, if </w:t>
      </w:r>
      <w:r w:rsidR="0076010F">
        <w:t>French</w:t>
      </w:r>
      <w:r w:rsidR="0076010F">
        <w:t xml:space="preserve"> is selected in the Solution Wizard’s Resource Files Step</w:t>
      </w:r>
      <w:r>
        <w:t>.</w:t>
      </w:r>
    </w:p>
    <w:p w:rsidR="007D5849" w:rsidRDefault="007D5849" w:rsidP="005C5F51">
      <w:pPr>
        <w:pStyle w:val="SAGEHeading4"/>
      </w:pPr>
      <w:r>
        <w:t>PaymentCodesResx.zh-Hans.resx</w:t>
      </w:r>
    </w:p>
    <w:p w:rsidR="007D5849" w:rsidRDefault="007D5849" w:rsidP="007D5849">
      <w:pPr>
        <w:pStyle w:val="SAGEBodyText"/>
      </w:pPr>
      <w:r>
        <w:t>This is the Resx file for Chinese Simplified. It will contain only keys and blank values</w:t>
      </w:r>
      <w:r w:rsidR="0076010F">
        <w:t xml:space="preserve">, if </w:t>
      </w:r>
      <w:r w:rsidR="0076010F">
        <w:t>Chinese Simplified</w:t>
      </w:r>
      <w:r w:rsidR="0076010F">
        <w:t xml:space="preserve"> is selected in the Solution Wizard’s Resource Files Step</w:t>
      </w:r>
      <w:r>
        <w:t>.</w:t>
      </w:r>
    </w:p>
    <w:p w:rsidR="007D5849" w:rsidRDefault="007D5849" w:rsidP="005C5F51">
      <w:pPr>
        <w:pStyle w:val="SAGEHeading4"/>
      </w:pPr>
      <w:r>
        <w:t>PaymentCodesResx.zh-Hant.resx</w:t>
      </w:r>
    </w:p>
    <w:p w:rsidR="007D5849" w:rsidRDefault="007D5849" w:rsidP="007D5849">
      <w:pPr>
        <w:pStyle w:val="SAGEBodyText"/>
      </w:pPr>
      <w:r>
        <w:t>This is the Resx file for Chinese Traditional. It will contain only keys and blank values</w:t>
      </w:r>
      <w:r w:rsidR="0076010F">
        <w:t xml:space="preserve">, if </w:t>
      </w:r>
      <w:r w:rsidR="0076010F">
        <w:t>Chinese Traditional</w:t>
      </w:r>
      <w:r w:rsidR="0076010F">
        <w:t xml:space="preserve"> is selected in the Solution Wizard’s Resource Files Step</w:t>
      </w:r>
      <w:r>
        <w:t>.</w:t>
      </w:r>
    </w:p>
    <w:p w:rsidR="007D5849" w:rsidRDefault="007D5849" w:rsidP="005C5F51">
      <w:pPr>
        <w:pStyle w:val="SAGEAdmonitionNote"/>
      </w:pPr>
      <w:r w:rsidRPr="005C5F51">
        <w:rPr>
          <w:b/>
        </w:rPr>
        <w:t>Note:</w:t>
      </w:r>
      <w:r>
        <w:t xml:space="preserve"> These code files have been generated based upon the information available in the business view and the coding standards for Sage 300. They will require evaluation and potential changes based upon the specific needs and requirements of the screen. We will continue to modify the wizard to generate the most accurate code possible.</w:t>
      </w:r>
    </w:p>
    <w:p w:rsidR="007D5849" w:rsidRDefault="007D5849" w:rsidP="00CD5A27">
      <w:pPr>
        <w:pStyle w:val="SAGEHeading3"/>
      </w:pPr>
      <w:bookmarkStart w:id="19" w:name="_Toc456196415"/>
      <w:r>
        <w:t>Evaluate Generated Code</w:t>
      </w:r>
      <w:bookmarkEnd w:id="19"/>
    </w:p>
    <w:p w:rsidR="007D5849" w:rsidRDefault="007D5849" w:rsidP="007D5849">
      <w:pPr>
        <w:pStyle w:val="SAGEBodyText"/>
      </w:pPr>
      <w:r>
        <w:lastRenderedPageBreak/>
        <w:t>At this point, it is important to evaluate and get acquainted with the generated code files.</w:t>
      </w:r>
    </w:p>
    <w:p w:rsidR="007D5849" w:rsidRDefault="007D5849" w:rsidP="00CD5A27">
      <w:pPr>
        <w:pStyle w:val="SAGEHeading4"/>
      </w:pPr>
      <w:r>
        <w:t>5.4.1.1</w:t>
      </w:r>
      <w:r>
        <w:tab/>
        <w:t>Model Class – PaymentCodes.cs</w:t>
      </w:r>
    </w:p>
    <w:p w:rsidR="007D5849" w:rsidRDefault="007D5849" w:rsidP="005C5F51">
      <w:pPr>
        <w:pStyle w:val="SAGEBullet1"/>
      </w:pPr>
      <w:r>
        <w:t>Evaluate the attributes that have been added to the generated properties</w:t>
      </w:r>
      <w:r w:rsidR="00F30126">
        <w:t>.</w:t>
      </w:r>
    </w:p>
    <w:p w:rsidR="007D5849" w:rsidRDefault="007D5849" w:rsidP="005C5F51">
      <w:pPr>
        <w:pStyle w:val="SAGEBullet1"/>
      </w:pPr>
      <w:r>
        <w:t>Evaluate the property names that have been generated by the wizard</w:t>
      </w:r>
      <w:r w:rsidR="00F30126">
        <w:t>.</w:t>
      </w:r>
    </w:p>
    <w:p w:rsidR="007D5849" w:rsidRDefault="007D5849" w:rsidP="005C5F51">
      <w:pPr>
        <w:pStyle w:val="SAGEBullet2"/>
      </w:pPr>
      <w:r>
        <w:t>These generated names are not set in st</w:t>
      </w:r>
      <w:r w:rsidR="00F30126">
        <w:t>one.</w:t>
      </w:r>
    </w:p>
    <w:p w:rsidR="007D5849" w:rsidRDefault="007D5849" w:rsidP="005C5F51">
      <w:pPr>
        <w:pStyle w:val="SAGEBullet2"/>
      </w:pPr>
      <w:r>
        <w:t>These names have been generated from the description of the field/property in the business view. If it does not make sense, is not properly cased or whatever, it is the developer’s responsibility to change it.</w:t>
      </w:r>
    </w:p>
    <w:p w:rsidR="007D5849" w:rsidRDefault="007D5849" w:rsidP="005C5F51">
      <w:pPr>
        <w:pStyle w:val="SAGEBullet1"/>
      </w:pPr>
      <w:r>
        <w:t>Additional attributes may be added later in the development process</w:t>
      </w:r>
      <w:r w:rsidR="00F30126">
        <w:t>.</w:t>
      </w:r>
    </w:p>
    <w:p w:rsidR="007D5849" w:rsidRDefault="007D5849" w:rsidP="00CD5A27">
      <w:pPr>
        <w:pStyle w:val="SAGEHeading4"/>
      </w:pPr>
      <w:r>
        <w:t>5.4.1.2</w:t>
      </w:r>
      <w:r>
        <w:tab/>
        <w:t>Model Mapper Class – PaymentCodesMapper.cs</w:t>
      </w:r>
    </w:p>
    <w:p w:rsidR="007D5849" w:rsidRDefault="007D5849" w:rsidP="005C5F51">
      <w:pPr>
        <w:pStyle w:val="SAGEBullet1"/>
      </w:pPr>
      <w:r>
        <w:t xml:space="preserve">Evaluate the </w:t>
      </w:r>
      <w:proofErr w:type="gramStart"/>
      <w:r w:rsidRPr="00F30126">
        <w:rPr>
          <w:rStyle w:val="SAGETextCodeinline"/>
        </w:rPr>
        <w:t>base.Map</w:t>
      </w:r>
      <w:proofErr w:type="gramEnd"/>
      <w:r w:rsidRPr="00F30126">
        <w:rPr>
          <w:rStyle w:val="SAGETextCodeinline"/>
        </w:rPr>
        <w:t>(entity)</w:t>
      </w:r>
      <w:r>
        <w:t xml:space="preserve"> call in the Map getter routine. This is used for concurrency checking and is crucial</w:t>
      </w:r>
      <w:r w:rsidR="00F30126">
        <w:t>.</w:t>
      </w:r>
    </w:p>
    <w:p w:rsidR="007D5849" w:rsidRDefault="007D5849" w:rsidP="005C5F51">
      <w:pPr>
        <w:pStyle w:val="SAGEBullet1"/>
      </w:pPr>
      <w:r>
        <w:t>Evaluate the mapping of data from the business view to the model</w:t>
      </w:r>
      <w:r w:rsidR="00F30126">
        <w:t>.</w:t>
      </w:r>
    </w:p>
    <w:p w:rsidR="007D5849" w:rsidRDefault="007D5849" w:rsidP="005C5F51">
      <w:pPr>
        <w:pStyle w:val="SAGEHeading4"/>
      </w:pPr>
      <w:r>
        <w:t>5.4.1.3</w:t>
      </w:r>
      <w:r>
        <w:tab/>
        <w:t>Model Fields Class – PaymentCodesFields.cs</w:t>
      </w:r>
    </w:p>
    <w:p w:rsidR="007D5849" w:rsidRDefault="007D5849" w:rsidP="00371B8B">
      <w:pPr>
        <w:pStyle w:val="SAGEBullet1"/>
      </w:pPr>
      <w:r>
        <w:t xml:space="preserve">Evaluate </w:t>
      </w:r>
      <w:r w:rsidRPr="00F30126">
        <w:rPr>
          <w:rStyle w:val="SAGETextCodeinline"/>
        </w:rPr>
        <w:t>EntityName</w:t>
      </w:r>
      <w:r>
        <w:t xml:space="preserve"> variable which contains the business view</w:t>
      </w:r>
      <w:r w:rsidR="00F30126">
        <w:t>.</w:t>
      </w:r>
    </w:p>
    <w:p w:rsidR="007D5849" w:rsidRDefault="007D5849" w:rsidP="00371B8B">
      <w:pPr>
        <w:pStyle w:val="SAGEBullet1"/>
      </w:pPr>
      <w:r>
        <w:t xml:space="preserve">Evaluate the </w:t>
      </w:r>
      <w:r w:rsidRPr="00F30126">
        <w:rPr>
          <w:rStyle w:val="SAGETextCodeinline"/>
        </w:rPr>
        <w:t>Fields</w:t>
      </w:r>
      <w:r>
        <w:t xml:space="preserve"> class which is used to reference the business view by name</w:t>
      </w:r>
      <w:r w:rsidR="00F30126">
        <w:t>.</w:t>
      </w:r>
    </w:p>
    <w:p w:rsidR="007D5849" w:rsidRDefault="007D5849" w:rsidP="00371B8B">
      <w:pPr>
        <w:pStyle w:val="SAGEBullet1"/>
      </w:pPr>
      <w:r>
        <w:t xml:space="preserve">Evaluate the </w:t>
      </w:r>
      <w:r w:rsidRPr="00F30126">
        <w:rPr>
          <w:rStyle w:val="SAGETextCodeinline"/>
        </w:rPr>
        <w:t>Index</w:t>
      </w:r>
      <w:r>
        <w:t xml:space="preserve"> class which is used to reference the business view by ordinal value</w:t>
      </w:r>
      <w:r w:rsidR="00F30126">
        <w:t>.</w:t>
      </w:r>
    </w:p>
    <w:p w:rsidR="007D5849" w:rsidRDefault="007D5849" w:rsidP="00CD5A27">
      <w:pPr>
        <w:pStyle w:val="SAGEHeading4"/>
      </w:pPr>
      <w:r>
        <w:t>5.4.1.4</w:t>
      </w:r>
      <w:r>
        <w:tab/>
        <w:t>Enumeration Class – Status.cs</w:t>
      </w:r>
    </w:p>
    <w:p w:rsidR="007D5849" w:rsidRDefault="007D5849" w:rsidP="00371B8B">
      <w:pPr>
        <w:pStyle w:val="SAGEBodyText"/>
      </w:pPr>
      <w:r>
        <w:t>Evaluate the enumerations generated from the presentation list of the business view’s property</w:t>
      </w:r>
      <w:r w:rsidR="00F30126">
        <w:t>.</w:t>
      </w:r>
    </w:p>
    <w:p w:rsidR="007D5849" w:rsidRDefault="007D5849" w:rsidP="00371B8B">
      <w:pPr>
        <w:pStyle w:val="SAGEAdmonitionNote"/>
      </w:pPr>
      <w:r w:rsidRPr="00371B8B">
        <w:rPr>
          <w:b/>
        </w:rPr>
        <w:t>Note:</w:t>
      </w:r>
      <w:r>
        <w:t xml:space="preserve"> The enumeration has already been decorated with annotations from the generated resx file for localization</w:t>
      </w:r>
    </w:p>
    <w:p w:rsidR="007D5849" w:rsidRDefault="007D5849" w:rsidP="00371B8B">
      <w:pPr>
        <w:pStyle w:val="SAGEHeading4"/>
      </w:pPr>
      <w:r>
        <w:t>5.4.1.5</w:t>
      </w:r>
      <w:r>
        <w:tab/>
        <w:t>Enumeration Class – PaymentType.cs</w:t>
      </w:r>
    </w:p>
    <w:p w:rsidR="007D5849" w:rsidRDefault="007D5849" w:rsidP="007D5849">
      <w:pPr>
        <w:pStyle w:val="SAGEBodyText"/>
      </w:pPr>
      <w:r>
        <w:t>Evaluate the enumerations generated from the presentation list of the business view’s property</w:t>
      </w:r>
    </w:p>
    <w:p w:rsidR="007D5849" w:rsidRDefault="007D5849" w:rsidP="00371B8B">
      <w:pPr>
        <w:pStyle w:val="SAGEAdmonitionNote"/>
      </w:pPr>
      <w:r>
        <w:t>Note: The enumeration has already been decorated with annotations from the generated resx file for localization</w:t>
      </w:r>
      <w:r w:rsidR="00F30126">
        <w:t>.</w:t>
      </w:r>
    </w:p>
    <w:p w:rsidR="007D5849" w:rsidRDefault="007D5849" w:rsidP="00CD5A27">
      <w:pPr>
        <w:pStyle w:val="SAGEHeading4"/>
      </w:pPr>
      <w:r>
        <w:t>5.4.1.6</w:t>
      </w:r>
      <w:r>
        <w:tab/>
        <w:t>Interface Class – IPaymentCodesEntity.cs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5.4.1.7</w:t>
      </w:r>
      <w:r>
        <w:tab/>
        <w:t>Interface Class – IPaymentCodesService.cs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lastRenderedPageBreak/>
        <w:t>5.4.1.8</w:t>
      </w:r>
      <w:r>
        <w:tab/>
        <w:t>Repository Class – PaymentCodesRepository.cs</w:t>
      </w:r>
    </w:p>
    <w:p w:rsidR="00F30126" w:rsidRDefault="007D5849" w:rsidP="007D584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7D5849" w:rsidRDefault="007D5849" w:rsidP="007D5849">
      <w:pPr>
        <w:pStyle w:val="SAGEBodyText"/>
      </w:pPr>
      <w:r>
        <w:t xml:space="preserve">What does this mean? If the screen has a single business entity, the wizard will name it </w:t>
      </w:r>
      <w:r w:rsidRPr="00F30126">
        <w:rPr>
          <w:rStyle w:val="SAGETextCodeinline"/>
        </w:rPr>
        <w:t>_businessEntity</w:t>
      </w:r>
      <w:r>
        <w:t xml:space="preserve"> instead of something specific to the entity. Parameters will be generic unless multiple entities prevents this (</w:t>
      </w:r>
      <w:r w:rsidR="00F30126">
        <w:t>such as</w:t>
      </w:r>
      <w:r w:rsidR="00371B8B">
        <w:t xml:space="preserve"> </w:t>
      </w:r>
      <w:r w:rsidR="00371B8B" w:rsidRPr="00F30126">
        <w:rPr>
          <w:rStyle w:val="SAGETextCodeinline"/>
        </w:rPr>
        <w:t>id</w:t>
      </w:r>
      <w:r w:rsidR="00F30126">
        <w:t xml:space="preserve"> vs. </w:t>
      </w:r>
      <w:r w:rsidR="00F30126" w:rsidRPr="00F30126">
        <w:rPr>
          <w:rStyle w:val="SAGETextCodeinline"/>
        </w:rPr>
        <w:t>paymentCode</w:t>
      </w:r>
      <w:r w:rsidR="00371B8B">
        <w:t>).</w:t>
      </w:r>
    </w:p>
    <w:p w:rsidR="007D5849" w:rsidRDefault="007D5849" w:rsidP="00CD5A27">
      <w:pPr>
        <w:pStyle w:val="SAGEHeading4"/>
      </w:pPr>
      <w:r>
        <w:t>5.4.1.9</w:t>
      </w:r>
      <w:r>
        <w:tab/>
        <w:t>Service Class – PaymentCodesEntityService.cs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5.4.1.10</w:t>
      </w:r>
      <w:r>
        <w:tab/>
        <w:t>Razor View – Index.cshtml</w:t>
      </w:r>
    </w:p>
    <w:p w:rsidR="007D5849" w:rsidRDefault="007D5849" w:rsidP="00371B8B">
      <w:pPr>
        <w:pStyle w:val="SAGEBullet1"/>
      </w:pPr>
      <w:r>
        <w:t>This is the main view for the screen. It is merely a shell and will host the other partial view or views that make up the screen.</w:t>
      </w:r>
    </w:p>
    <w:p w:rsidR="007D5849" w:rsidRDefault="007D5849" w:rsidP="00371B8B">
      <w:pPr>
        <w:pStyle w:val="SAGEBullet1"/>
      </w:pPr>
      <w:r>
        <w:t>Partial views are used to encapsulate logic, to reduce clutter when looking at a screen and to provide reuse.</w:t>
      </w:r>
    </w:p>
    <w:p w:rsidR="007D5849" w:rsidRDefault="007D5849" w:rsidP="00371B8B">
      <w:pPr>
        <w:pStyle w:val="SAGEBullet1"/>
      </w:pPr>
      <w:r>
        <w:t>The screens are segmented into partial views based upon format, grouping or other considerations.</w:t>
      </w:r>
    </w:p>
    <w:p w:rsidR="007D5849" w:rsidRDefault="007D5849" w:rsidP="00CD5A27">
      <w:pPr>
        <w:pStyle w:val="SAGEHeading4"/>
      </w:pPr>
      <w:r>
        <w:t>5.4.1.11</w:t>
      </w:r>
      <w:r>
        <w:tab/>
        <w:t>Razor View – _Localization.cshtml</w:t>
      </w:r>
    </w:p>
    <w:p w:rsidR="007D5849" w:rsidRDefault="007D5849" w:rsidP="00371B8B">
      <w:pPr>
        <w:pStyle w:val="SAGEBullet1"/>
      </w:pPr>
      <w:r>
        <w:t>This is the view for the screen that contains localized strings for both the views and JavaScript files.</w:t>
      </w:r>
    </w:p>
    <w:p w:rsidR="007D5849" w:rsidRDefault="007D5849" w:rsidP="00371B8B">
      <w:pPr>
        <w:pStyle w:val="SAGEBullet1"/>
      </w:pPr>
      <w:r>
        <w:t xml:space="preserve">All strings localized in this view will be wrapped in the </w:t>
      </w:r>
      <w:r w:rsidRPr="00F30126">
        <w:rPr>
          <w:rStyle w:val="SAGETextCodeinline"/>
        </w:rPr>
        <w:t>SageRaw</w:t>
      </w:r>
      <w:r>
        <w:t xml:space="preserve"> helper function to eliminate any unwanted characters</w:t>
      </w:r>
    </w:p>
    <w:p w:rsidR="007D5849" w:rsidRDefault="007D5849" w:rsidP="00371B8B">
      <w:pPr>
        <w:pStyle w:val="SAGEBullet1"/>
      </w:pPr>
      <w:r>
        <w:t>No further action at this time until additional localized strings are required. This will be addressed when the partial v</w:t>
      </w:r>
      <w:r w:rsidR="00F30126">
        <w:t>iew for the screen is developed.</w:t>
      </w:r>
    </w:p>
    <w:p w:rsidR="007D5849" w:rsidRDefault="007D5849" w:rsidP="00CD5A27">
      <w:pPr>
        <w:pStyle w:val="SAGEHeading4"/>
      </w:pPr>
      <w:r>
        <w:t>5.4.1.12</w:t>
      </w:r>
      <w:r>
        <w:tab/>
        <w:t>Razor View – _PaymentCodes.cshtml</w:t>
      </w:r>
    </w:p>
    <w:p w:rsidR="007D5849" w:rsidRDefault="007D5849" w:rsidP="007D5849">
      <w:pPr>
        <w:pStyle w:val="SAGEBodyText"/>
      </w:pPr>
      <w:r>
        <w:t>This is the view for the screen that contains the generated controls. This is view that will be enhanced to display additional controls.</w:t>
      </w:r>
    </w:p>
    <w:p w:rsidR="007D5849" w:rsidRDefault="007D5849" w:rsidP="00CD5A27">
      <w:pPr>
        <w:pStyle w:val="SAGEHeading4"/>
      </w:pPr>
      <w:r>
        <w:t>5.4.1.13</w:t>
      </w:r>
      <w:r>
        <w:tab/>
        <w:t>View Model – PaymentCodesViewMode</w:t>
      </w:r>
      <w:r w:rsidR="009F3BAA">
        <w:t>l</w:t>
      </w:r>
      <w:r>
        <w:t>.cs</w:t>
      </w:r>
    </w:p>
    <w:p w:rsidR="007D5849" w:rsidRDefault="007D5849" w:rsidP="007D5849">
      <w:pPr>
        <w:pStyle w:val="SAGEBodyText"/>
      </w:pPr>
      <w:r>
        <w:t>There are no changes required unless the razor view, once developed</w:t>
      </w:r>
      <w:r w:rsidR="00F30126">
        <w:t>,</w:t>
      </w:r>
      <w:r>
        <w:t xml:space="preserve"> has new requirements for the screen</w:t>
      </w:r>
      <w:r w:rsidR="00F30126">
        <w:t>.</w:t>
      </w:r>
    </w:p>
    <w:p w:rsidR="007D5849" w:rsidRDefault="007D5849" w:rsidP="00CD5A27">
      <w:pPr>
        <w:pStyle w:val="SAGEHeading4"/>
      </w:pPr>
      <w:r>
        <w:t>5.4.1.14</w:t>
      </w:r>
      <w:r>
        <w:tab/>
        <w:t>Controller – PaymentCodesControllerInternal.cs</w:t>
      </w:r>
    </w:p>
    <w:p w:rsidR="007D5849" w:rsidRDefault="007D5849" w:rsidP="007D5849">
      <w:pPr>
        <w:pStyle w:val="SAGEBodyText"/>
      </w:pPr>
      <w:r>
        <w:t>Internal methods are only used by the public controller and the complexities are placed here as opposed to the public controller</w:t>
      </w:r>
      <w:r w:rsidR="00F30126">
        <w:t>.</w:t>
      </w:r>
    </w:p>
    <w:p w:rsidR="007D5849" w:rsidRDefault="007D5849" w:rsidP="00CD5A27">
      <w:pPr>
        <w:pStyle w:val="SAGEHeading4"/>
      </w:pPr>
      <w:r>
        <w:t>5.4.1.15</w:t>
      </w:r>
      <w:r>
        <w:tab/>
        <w:t>Controller – PaymentCodesController.cs</w:t>
      </w:r>
    </w:p>
    <w:p w:rsidR="007D5849" w:rsidRDefault="007D5849" w:rsidP="007D5849">
      <w:pPr>
        <w:pStyle w:val="SAGEBodyText"/>
      </w:pPr>
      <w:r>
        <w:lastRenderedPageBreak/>
        <w:t>Public methods are invoked by the MVC framework and from JavaScript. The complexities of the public methods are hidden in the internal controller’s methods.</w:t>
      </w:r>
    </w:p>
    <w:p w:rsidR="007D5849" w:rsidRDefault="007D5849" w:rsidP="00CD5A27">
      <w:pPr>
        <w:pStyle w:val="SAGEHeading4"/>
      </w:pPr>
      <w:r>
        <w:t>5.4.1.16</w:t>
      </w:r>
      <w:r>
        <w:tab/>
        <w:t>Controller – FindPaymentCodesControllerInternal.cs</w:t>
      </w:r>
    </w:p>
    <w:p w:rsidR="007D5849" w:rsidRDefault="007D5849" w:rsidP="007D5849">
      <w:pPr>
        <w:pStyle w:val="SAGEBodyText"/>
      </w:pPr>
      <w:r>
        <w:t>Internal methods are only used by a generic p</w:t>
      </w:r>
      <w:r w:rsidR="00F30126">
        <w:t>ublic controller for all Finders.</w:t>
      </w:r>
    </w:p>
    <w:p w:rsidR="007D5849" w:rsidRDefault="007D5849" w:rsidP="00CD5A27">
      <w:pPr>
        <w:pStyle w:val="SAGEHeading4"/>
      </w:pPr>
      <w:r>
        <w:t>5.4.1.17</w:t>
      </w:r>
      <w:r>
        <w:tab/>
        <w:t>Resx File – PaymentCodesResx.resx</w:t>
      </w:r>
    </w:p>
    <w:p w:rsidR="007D5849" w:rsidRDefault="007D5849" w:rsidP="007D5849">
      <w:pPr>
        <w:pStyle w:val="SAGEBodyText"/>
      </w:pPr>
      <w:r>
        <w:t>English resource file containing strings for all generated columns in the model in addition to descriptions from the Presentation Lists (used by Enumeration Classes)</w:t>
      </w:r>
      <w:r w:rsidR="00F30126">
        <w:t>.</w:t>
      </w:r>
    </w:p>
    <w:p w:rsidR="007D5849" w:rsidRDefault="007D5849" w:rsidP="00CD5A27">
      <w:pPr>
        <w:pStyle w:val="SAGEHeading4"/>
      </w:pPr>
      <w:r>
        <w:t>5.4.1.18</w:t>
      </w:r>
      <w:r>
        <w:tab/>
        <w:t>Resx File – PaymentCodesResx.es.resx</w:t>
      </w:r>
    </w:p>
    <w:p w:rsidR="007D5849" w:rsidRDefault="007D5849" w:rsidP="007D5849">
      <w:pPr>
        <w:pStyle w:val="SAGEBodyText"/>
      </w:pPr>
      <w:r>
        <w:t>Spanish resource file containing strings for all generated columns in the model in addition to keys only from the Presentation Lists (used by Enumeration Classes)</w:t>
      </w:r>
      <w:r w:rsidR="0076010F">
        <w:t>, if Spanish is selected in the Solution Wizard’s Resource Files Step</w:t>
      </w:r>
      <w:r w:rsidR="00F30126">
        <w:t>.</w:t>
      </w:r>
    </w:p>
    <w:p w:rsidR="007D5849" w:rsidRDefault="007D5849" w:rsidP="00CD5A27">
      <w:pPr>
        <w:pStyle w:val="SAGEHeading4"/>
      </w:pPr>
      <w:r>
        <w:t>5.4.1.19</w:t>
      </w:r>
      <w:r>
        <w:tab/>
        <w:t>Resx File – PaymentCodesResx.fr-CA.resx</w:t>
      </w:r>
    </w:p>
    <w:p w:rsidR="007D5849" w:rsidRDefault="007D5849" w:rsidP="007D5849">
      <w:pPr>
        <w:pStyle w:val="SAGEBodyText"/>
      </w:pPr>
      <w:r>
        <w:t>French resource file containing strings for all generated columns in the model in addition to keys only from the Presentation Lists (used by Enumeration Classes)</w:t>
      </w:r>
      <w:r w:rsidR="0076010F">
        <w:t>,</w:t>
      </w:r>
      <w:r w:rsidR="0076010F">
        <w:t xml:space="preserve"> if </w:t>
      </w:r>
      <w:r w:rsidR="0076010F">
        <w:t>French</w:t>
      </w:r>
      <w:r w:rsidR="0076010F">
        <w:t xml:space="preserve"> is selected in the Solution Wizard’s Resource Files Step</w:t>
      </w:r>
      <w:r w:rsidR="00F30126">
        <w:t>.</w:t>
      </w:r>
    </w:p>
    <w:p w:rsidR="007D5849" w:rsidRDefault="007D5849" w:rsidP="00CD5A27">
      <w:pPr>
        <w:pStyle w:val="SAGEHeading4"/>
      </w:pPr>
      <w:r>
        <w:t>5.4.1.20</w:t>
      </w:r>
      <w:r>
        <w:tab/>
        <w:t>Resx File – PaymentCodesResx.zh-Hans.resx</w:t>
      </w:r>
    </w:p>
    <w:p w:rsidR="007D5849" w:rsidRDefault="007D5849" w:rsidP="007D5849">
      <w:pPr>
        <w:pStyle w:val="SAGEBodyText"/>
      </w:pPr>
      <w:r>
        <w:t>Chinese Simplified resource file containing strings for all generated columns in the model in addition to keys only from the Presentation Lists (used by Enumeration Classes)</w:t>
      </w:r>
      <w:r w:rsidR="0076010F">
        <w:t>,</w:t>
      </w:r>
      <w:r w:rsidR="0076010F">
        <w:t xml:space="preserve"> if </w:t>
      </w:r>
      <w:r w:rsidR="0076010F">
        <w:t>Chinese Simplified</w:t>
      </w:r>
      <w:r w:rsidR="0076010F">
        <w:t xml:space="preserve"> is selected in the Solution Wizard’s Resource Files Step</w:t>
      </w:r>
      <w:r w:rsidR="00F30126">
        <w:t>.</w:t>
      </w:r>
    </w:p>
    <w:p w:rsidR="007D5849" w:rsidRDefault="007D5849" w:rsidP="00CD5A27">
      <w:pPr>
        <w:pStyle w:val="SAGEHeading4"/>
      </w:pPr>
      <w:r>
        <w:t>5.4.1.21</w:t>
      </w:r>
      <w:r>
        <w:tab/>
        <w:t>Resx File – PaymentCodesResx.zh-Hant.resx</w:t>
      </w:r>
    </w:p>
    <w:p w:rsidR="007D5849" w:rsidRDefault="007D5849" w:rsidP="007D5849">
      <w:pPr>
        <w:pStyle w:val="SAGEBodyText"/>
      </w:pPr>
      <w:r>
        <w:t>Chinese Traditional resource file containing strings for all generated columns in the model in addition to keys only from the Presentation Lists (used by Enumeration Classes)</w:t>
      </w:r>
      <w:r w:rsidR="0076010F">
        <w:t xml:space="preserve">, </w:t>
      </w:r>
      <w:r w:rsidR="0076010F">
        <w:t xml:space="preserve">if </w:t>
      </w:r>
      <w:r w:rsidR="0076010F">
        <w:t>Chinese Traditional</w:t>
      </w:r>
      <w:r w:rsidR="0076010F">
        <w:t xml:space="preserve"> is selected in the Solution Wizard’s Resource Files Step</w:t>
      </w:r>
      <w:r w:rsidR="00F30126">
        <w:t>.</w:t>
      </w:r>
    </w:p>
    <w:p w:rsidR="007D5849" w:rsidRDefault="007D5849" w:rsidP="00CD5A27">
      <w:pPr>
        <w:pStyle w:val="SAGEHeading4"/>
      </w:pPr>
      <w:r>
        <w:t>5.4.1.22</w:t>
      </w:r>
      <w:r>
        <w:tab/>
        <w:t>JavaScript File – …PaymentCodesBehaviour.js</w:t>
      </w:r>
    </w:p>
    <w:p w:rsidR="007D5849" w:rsidRDefault="007D5849" w:rsidP="007D5849">
      <w:pPr>
        <w:pStyle w:val="SAGEBodyText"/>
      </w:pPr>
      <w:r>
        <w:t>The events for the generated controls and base display logic has already been generated. This script file will be enhanced when additional controls are added to the screens Razor View</w:t>
      </w:r>
      <w:r w:rsidR="00F30126">
        <w:t>.</w:t>
      </w:r>
    </w:p>
    <w:p w:rsidR="007D5849" w:rsidRDefault="007D5849" w:rsidP="00CD5A27">
      <w:pPr>
        <w:pStyle w:val="SAGEHeading4"/>
      </w:pPr>
      <w:r>
        <w:t>5.4.1.23</w:t>
      </w:r>
      <w:r>
        <w:tab/>
        <w:t>JavaScript File – …PaymentCodesKoExtn.js</w:t>
      </w:r>
    </w:p>
    <w:p w:rsidR="007D5849" w:rsidRDefault="007D5849" w:rsidP="007D5849">
      <w:pPr>
        <w:pStyle w:val="SAGEBodyText"/>
      </w:pPr>
      <w:r>
        <w:t>The minimal Knockout binding has already been generated. This script file will be enhanced when additional controls are added to the screens Razor View for computed fields</w:t>
      </w:r>
      <w:r w:rsidR="00F30126">
        <w:t>.</w:t>
      </w:r>
    </w:p>
    <w:p w:rsidR="007D5849" w:rsidRDefault="007D5849" w:rsidP="003E2C9B">
      <w:pPr>
        <w:pStyle w:val="SAGEHeading4"/>
      </w:pPr>
      <w:r>
        <w:t>5.4.1.24</w:t>
      </w:r>
      <w:r>
        <w:tab/>
        <w:t>JavaScript File – …PaymentCodesRepository.js</w:t>
      </w:r>
    </w:p>
    <w:p w:rsidR="007F337C" w:rsidRDefault="007D5849" w:rsidP="007D5849">
      <w:pPr>
        <w:pStyle w:val="SAGEBodyText"/>
        <w:sectPr w:rsidR="007F337C" w:rsidSect="0088402A">
          <w:pgSz w:w="12242" w:h="15842" w:code="1"/>
          <w:pgMar w:top="709" w:right="1440" w:bottom="1701" w:left="1584" w:header="624" w:footer="397" w:gutter="0"/>
          <w:cols w:space="708"/>
          <w:titlePg/>
          <w:docGrid w:linePitch="360"/>
        </w:sectPr>
      </w:pPr>
      <w:r>
        <w:t>The methods for the generated controller actions have already been generated. This script file will be enhanced when additional controller actions are added</w:t>
      </w:r>
      <w:r w:rsidR="00F30126">
        <w:t>.</w:t>
      </w:r>
    </w:p>
    <w:p w:rsidR="007D5849" w:rsidRDefault="007D5849" w:rsidP="003E2C9B">
      <w:pPr>
        <w:pStyle w:val="SAGEHeading1"/>
        <w:framePr w:wrap="around"/>
      </w:pPr>
      <w:bookmarkStart w:id="20" w:name="_Toc456196416"/>
      <w:r>
        <w:lastRenderedPageBreak/>
        <w:t>Portal Menu Help</w:t>
      </w:r>
      <w:bookmarkEnd w:id="20"/>
    </w:p>
    <w:p w:rsidR="007D5849" w:rsidRDefault="007D5849" w:rsidP="007D5849">
      <w:pPr>
        <w:pStyle w:val="SAGEBodyText"/>
      </w:pPr>
      <w:r>
        <w:t>Menu Help is available via the Portal.</w:t>
      </w:r>
    </w:p>
    <w:p w:rsidR="007D5849" w:rsidRDefault="007D5849" w:rsidP="007D5849">
      <w:pPr>
        <w:pStyle w:val="SAGEBodyText"/>
      </w:pPr>
      <w:r>
        <w:t>The current storage structure is an XML file which resi</w:t>
      </w:r>
      <w:r w:rsidR="00371B8B">
        <w:t>des locally in the application.</w:t>
      </w:r>
    </w:p>
    <w:p w:rsidR="007D5849" w:rsidRDefault="007D5849" w:rsidP="003E2C9B">
      <w:pPr>
        <w:pStyle w:val="SAGEHeading2"/>
      </w:pPr>
      <w:bookmarkStart w:id="21" w:name="_Toc456196417"/>
      <w:r>
        <w:t>Adding to the Portal Menu Help</w:t>
      </w:r>
      <w:bookmarkEnd w:id="21"/>
    </w:p>
    <w:p w:rsidR="007D5849" w:rsidRDefault="00F30126" w:rsidP="007D5849">
      <w:pPr>
        <w:pStyle w:val="SAGEBodyText"/>
      </w:pPr>
      <w:r>
        <w:t>Portal Menu Help ID</w:t>
      </w:r>
      <w:r w:rsidR="007D5849">
        <w:t xml:space="preserve">s are </w:t>
      </w:r>
      <w:r>
        <w:t>specified by the Product Design &amp; Experience team</w:t>
      </w:r>
      <w:r w:rsidR="007D5849">
        <w:t>.</w:t>
      </w:r>
    </w:p>
    <w:p w:rsidR="007D5849" w:rsidRDefault="007D5849" w:rsidP="00AB1138">
      <w:pPr>
        <w:pStyle w:val="SAGENumberedList"/>
      </w:pPr>
      <w:r>
        <w:t xml:space="preserve">Locate </w:t>
      </w:r>
      <w:r w:rsidR="00834021">
        <w:t xml:space="preserve">the </w:t>
      </w:r>
      <w:r w:rsidRPr="00834021">
        <w:rPr>
          <w:rStyle w:val="SAGETextFilename"/>
        </w:rPr>
        <w:t>MenuHelp.xml</w:t>
      </w:r>
      <w:r>
        <w:t xml:space="preserve"> file of the web project in the </w:t>
      </w:r>
      <w:r w:rsidRPr="00834021">
        <w:rPr>
          <w:rStyle w:val="SAGETextFilename"/>
        </w:rPr>
        <w:t>App_Data</w:t>
      </w:r>
      <w:r>
        <w:t xml:space="preserve"> folder</w:t>
      </w:r>
      <w:r w:rsidR="00AB1138">
        <w:t>.</w:t>
      </w:r>
    </w:p>
    <w:p w:rsidR="007D5849" w:rsidRDefault="007D5849" w:rsidP="007D5849">
      <w:pPr>
        <w:pStyle w:val="SAGENumberedList"/>
      </w:pPr>
      <w:r>
        <w:t>Locate the appropriate location for the help and add the item for the A</w:t>
      </w:r>
      <w:r w:rsidR="00834021">
        <w:t>/</w:t>
      </w:r>
      <w:r>
        <w:t>R Payment Code</w:t>
      </w:r>
      <w:r w:rsidR="00834021">
        <w:t>s</w:t>
      </w:r>
      <w:r>
        <w:t xml:space="preserve"> screen</w:t>
      </w:r>
      <w:r w:rsidR="00AB1138">
        <w:t>:</w:t>
      </w:r>
    </w:p>
    <w:p w:rsidR="007F337C" w:rsidRDefault="00AB1138" w:rsidP="00AB1138">
      <w:pPr>
        <w:pStyle w:val="SAGEIndentedText"/>
        <w:sectPr w:rsidR="007F337C" w:rsidSect="0088402A">
          <w:pgSz w:w="12242" w:h="15842" w:code="1"/>
          <w:pgMar w:top="709" w:right="1440" w:bottom="1701" w:left="1584" w:header="624" w:footer="397" w:gutter="0"/>
          <w:cols w:space="708"/>
          <w:titlePg/>
          <w:docGrid w:linePitch="360"/>
        </w:sectPr>
      </w:pPr>
      <w:r>
        <w:rPr>
          <w:rFonts w:cs="Arial"/>
          <w:noProof/>
        </w:rPr>
        <w:drawing>
          <wp:inline distT="0" distB="0" distL="0" distR="0" wp14:anchorId="697A4457" wp14:editId="129CA010">
            <wp:extent cx="5853430" cy="4766671"/>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53430" cy="4766671"/>
                    </a:xfrm>
                    <a:prstGeom prst="rect">
                      <a:avLst/>
                    </a:prstGeom>
                    <a:noFill/>
                    <a:ln>
                      <a:noFill/>
                    </a:ln>
                  </pic:spPr>
                </pic:pic>
              </a:graphicData>
            </a:graphic>
          </wp:inline>
        </w:drawing>
      </w:r>
    </w:p>
    <w:p w:rsidR="007D5849" w:rsidRDefault="007D5849" w:rsidP="003E2C9B">
      <w:pPr>
        <w:pStyle w:val="SAGEHeading1"/>
        <w:framePr w:wrap="around"/>
      </w:pPr>
      <w:bookmarkStart w:id="22" w:name="_Toc456196418"/>
      <w:r>
        <w:lastRenderedPageBreak/>
        <w:t>Complete the Screen</w:t>
      </w:r>
      <w:bookmarkEnd w:id="22"/>
    </w:p>
    <w:p w:rsidR="007D5849" w:rsidRDefault="007D5849" w:rsidP="007D5849">
      <w:pPr>
        <w:pStyle w:val="SAGEBodyText"/>
      </w:pPr>
      <w:r>
        <w:t>The generation activities up to this point have dealt with creating the components required for the A</w:t>
      </w:r>
      <w:r w:rsidR="00834021">
        <w:t>/</w:t>
      </w:r>
      <w:r>
        <w:t>R Payment Code</w:t>
      </w:r>
      <w:r w:rsidR="00834021">
        <w:t>s</w:t>
      </w:r>
      <w:r>
        <w:t xml:space="preserve"> scree</w:t>
      </w:r>
      <w:r w:rsidR="00834021">
        <w:t>n and implementing base behavio</w:t>
      </w:r>
      <w:r>
        <w:t xml:space="preserve">rs and minimal functionality. </w:t>
      </w:r>
    </w:p>
    <w:p w:rsidR="007D5849" w:rsidRDefault="007D5849" w:rsidP="007D5849">
      <w:pPr>
        <w:pStyle w:val="SAGEBodyText"/>
      </w:pPr>
      <w:r>
        <w:t>The screen is able t</w:t>
      </w:r>
      <w:r w:rsidR="00834021">
        <w:t>o be compiled and is functional.</w:t>
      </w:r>
    </w:p>
    <w:p w:rsidR="007D5849" w:rsidRDefault="007D5849" w:rsidP="007D5849">
      <w:pPr>
        <w:pStyle w:val="SAGEBodyText"/>
      </w:pPr>
      <w:r>
        <w:t>This section will deal with specific changes to complete the A</w:t>
      </w:r>
      <w:r w:rsidR="00834021">
        <w:t>/</w:t>
      </w:r>
      <w:r>
        <w:t>R Payment Code</w:t>
      </w:r>
      <w:r w:rsidR="00834021">
        <w:t>s</w:t>
      </w:r>
      <w:r>
        <w:t xml:space="preserve"> screen.</w:t>
      </w:r>
    </w:p>
    <w:p w:rsidR="007D5849" w:rsidRDefault="002C4E26" w:rsidP="007D5849">
      <w:pPr>
        <w:pStyle w:val="SAGEBodyText"/>
      </w:pPr>
      <w:r>
        <w:t>See the Appendix for a list</w:t>
      </w:r>
      <w:r w:rsidR="007D5849">
        <w:t xml:space="preserve"> of the code files affected by the following changes.</w:t>
      </w:r>
    </w:p>
    <w:p w:rsidR="007D5849" w:rsidRDefault="007D5849" w:rsidP="003E2C9B">
      <w:pPr>
        <w:pStyle w:val="SAGEHeading2"/>
      </w:pPr>
      <w:bookmarkStart w:id="23" w:name="_Toc456196419"/>
      <w:r>
        <w:t>Payment Codes Business Entity Interface</w:t>
      </w:r>
      <w:bookmarkEnd w:id="23"/>
    </w:p>
    <w:p w:rsidR="007D5849" w:rsidRDefault="007D5849" w:rsidP="007D5849">
      <w:pPr>
        <w:pStyle w:val="SAGEBodyText"/>
      </w:pPr>
      <w:r>
        <w:t xml:space="preserve">Access the </w:t>
      </w:r>
      <w:r w:rsidRPr="002C4E26">
        <w:rPr>
          <w:rStyle w:val="SAGETextCodeinline"/>
        </w:rPr>
        <w:t>IPaymentCodesEntity.cs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Se</w:t>
      </w:r>
      <w:r w:rsidR="00AB1138">
        <w:t xml:space="preserve">e </w:t>
      </w:r>
      <w:r w:rsidR="00AB1138" w:rsidRPr="00AB1138">
        <w:rPr>
          <w:i/>
        </w:rPr>
        <w:fldChar w:fldCharType="begin"/>
      </w:r>
      <w:r w:rsidR="00AB1138" w:rsidRPr="00AB1138">
        <w:rPr>
          <w:i/>
        </w:rPr>
        <w:instrText xml:space="preserve"> REF _Ref440891016 \r \h </w:instrText>
      </w:r>
      <w:r w:rsidR="00AB1138">
        <w:rPr>
          <w:i/>
        </w:rPr>
        <w:instrText xml:space="preserve"> \* MERGEFORMAT </w:instrText>
      </w:r>
      <w:r w:rsidR="00AB1138" w:rsidRPr="00AB1138">
        <w:rPr>
          <w:i/>
        </w:rPr>
      </w:r>
      <w:r w:rsidR="00AB1138" w:rsidRPr="00AB1138">
        <w:rPr>
          <w:i/>
        </w:rPr>
        <w:fldChar w:fldCharType="separate"/>
      </w:r>
      <w:r w:rsidR="00632E69">
        <w:rPr>
          <w:i/>
        </w:rPr>
        <w:t>9.1</w:t>
      </w:r>
      <w:r w:rsidR="00AB1138" w:rsidRPr="00AB1138">
        <w:rPr>
          <w:i/>
        </w:rPr>
        <w:fldChar w:fldCharType="end"/>
      </w:r>
      <w:r w:rsidR="00AB1138">
        <w:rPr>
          <w:i/>
        </w:rPr>
        <w:t xml:space="preserve"> </w:t>
      </w:r>
      <w:r w:rsidR="00AB1138" w:rsidRPr="00AB1138">
        <w:rPr>
          <w:i/>
        </w:rPr>
        <w:fldChar w:fldCharType="begin"/>
      </w:r>
      <w:r w:rsidR="00AB1138" w:rsidRPr="00AB1138">
        <w:rPr>
          <w:i/>
        </w:rPr>
        <w:instrText xml:space="preserve"> REF _Ref440890981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Business Entity Interface</w:t>
      </w:r>
      <w:r w:rsidR="00AB1138" w:rsidRPr="00AB1138">
        <w:rPr>
          <w:i/>
        </w:rPr>
        <w:fldChar w:fldCharType="end"/>
      </w:r>
      <w:r>
        <w:t xml:space="preserve"> for reference.</w:t>
      </w:r>
    </w:p>
    <w:p w:rsidR="007D5849" w:rsidRDefault="007D5849" w:rsidP="003E2C9B">
      <w:pPr>
        <w:pStyle w:val="SAGEHeading2"/>
      </w:pPr>
      <w:bookmarkStart w:id="24" w:name="_Toc456196420"/>
      <w:r>
        <w:t>Payment Codes Service Interface</w:t>
      </w:r>
      <w:bookmarkEnd w:id="24"/>
    </w:p>
    <w:p w:rsidR="007D5849" w:rsidRDefault="007D5849" w:rsidP="007D5849">
      <w:pPr>
        <w:pStyle w:val="SAGEBodyText"/>
      </w:pPr>
      <w:r>
        <w:t xml:space="preserve">Access the </w:t>
      </w:r>
      <w:r w:rsidRPr="002C4E26">
        <w:rPr>
          <w:rStyle w:val="SAGETextCodeinline"/>
        </w:rPr>
        <w:t>IPaymentCodesService.cs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_Ref440891065 \r \h </w:instrText>
      </w:r>
      <w:r w:rsidR="00AB1138">
        <w:rPr>
          <w:i/>
        </w:rPr>
        <w:instrText xml:space="preserve"> \* MERGEFORMAT </w:instrText>
      </w:r>
      <w:r w:rsidR="00AB1138" w:rsidRPr="00AB1138">
        <w:rPr>
          <w:i/>
        </w:rPr>
      </w:r>
      <w:r w:rsidR="00AB1138" w:rsidRPr="00AB1138">
        <w:rPr>
          <w:i/>
        </w:rPr>
        <w:fldChar w:fldCharType="separate"/>
      </w:r>
      <w:r w:rsidR="00632E69">
        <w:rPr>
          <w:i/>
        </w:rPr>
        <w:t>9.2</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_Ref440891071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 Interface</w:t>
      </w:r>
      <w:r w:rsidR="00AB1138" w:rsidRPr="00AB1138">
        <w:rPr>
          <w:i/>
        </w:rPr>
        <w:fldChar w:fldCharType="end"/>
      </w:r>
      <w:r>
        <w:t xml:space="preserve"> for reference.</w:t>
      </w:r>
    </w:p>
    <w:p w:rsidR="007D5849" w:rsidRDefault="007D5849" w:rsidP="003E2C9B">
      <w:pPr>
        <w:pStyle w:val="SAGEHeading2"/>
      </w:pPr>
      <w:bookmarkStart w:id="25" w:name="_Toc456196421"/>
      <w:r>
        <w:t>Payment Codes Service</w:t>
      </w:r>
      <w:bookmarkEnd w:id="25"/>
    </w:p>
    <w:p w:rsidR="007D5849" w:rsidRDefault="007D5849" w:rsidP="007D5849">
      <w:pPr>
        <w:pStyle w:val="SAGEBodyText"/>
      </w:pPr>
      <w:r>
        <w:t xml:space="preserve">Access the </w:t>
      </w:r>
      <w:r w:rsidRPr="002C4E26">
        <w:rPr>
          <w:rStyle w:val="SAGETextCodeinline"/>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_Ref440891119 \r \h </w:instrText>
      </w:r>
      <w:r w:rsidR="00AB1138">
        <w:rPr>
          <w:i/>
        </w:rPr>
        <w:instrText xml:space="preserve"> \* MERGEFORMAT </w:instrText>
      </w:r>
      <w:r w:rsidR="00AB1138" w:rsidRPr="00AB1138">
        <w:rPr>
          <w:i/>
        </w:rPr>
      </w:r>
      <w:r w:rsidR="00AB1138" w:rsidRPr="00AB1138">
        <w:rPr>
          <w:i/>
        </w:rPr>
        <w:fldChar w:fldCharType="separate"/>
      </w:r>
      <w:r w:rsidR="00632E69">
        <w:rPr>
          <w:i/>
        </w:rPr>
        <w:t>9.3</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_Ref440891114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w:t>
      </w:r>
      <w:r w:rsidR="00AB1138" w:rsidRPr="00AB1138">
        <w:rPr>
          <w:i/>
        </w:rPr>
        <w:fldChar w:fldCharType="end"/>
      </w:r>
      <w:r w:rsidR="00AB1138">
        <w:t xml:space="preserve"> for reference.</w:t>
      </w:r>
    </w:p>
    <w:p w:rsidR="007D5849" w:rsidRDefault="007D5849" w:rsidP="003E2C9B">
      <w:pPr>
        <w:pStyle w:val="SAGEHeading2"/>
      </w:pPr>
      <w:bookmarkStart w:id="26" w:name="_Toc456196422"/>
      <w:r>
        <w:t>Payment Codes Repository</w:t>
      </w:r>
      <w:bookmarkEnd w:id="26"/>
    </w:p>
    <w:p w:rsidR="007D5849" w:rsidRDefault="007D5849" w:rsidP="007D5849">
      <w:pPr>
        <w:pStyle w:val="SAGEBodyText"/>
      </w:pPr>
      <w:r>
        <w:t xml:space="preserve">Access the </w:t>
      </w:r>
      <w:r w:rsidRPr="002C4E26">
        <w:rPr>
          <w:rStyle w:val="SAGETextCodeinline"/>
        </w:rPr>
        <w:t>PaymentCodesRepository.cs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rsidRPr="00AB1138">
        <w:t>See</w:t>
      </w:r>
      <w:r w:rsidRPr="00AB1138">
        <w:rPr>
          <w:i/>
        </w:rPr>
        <w:t xml:space="preserve"> </w:t>
      </w:r>
      <w:r w:rsidR="00AB1138" w:rsidRPr="00AB1138">
        <w:rPr>
          <w:i/>
        </w:rPr>
        <w:fldChar w:fldCharType="begin"/>
      </w:r>
      <w:r w:rsidR="00AB1138" w:rsidRPr="00AB1138">
        <w:rPr>
          <w:i/>
        </w:rPr>
        <w:instrText xml:space="preserve"> REF _Ref440891169 \r \h </w:instrText>
      </w:r>
      <w:r w:rsidR="00AB1138">
        <w:rPr>
          <w:i/>
        </w:rPr>
        <w:instrText xml:space="preserve"> \* MERGEFORMAT </w:instrText>
      </w:r>
      <w:r w:rsidR="00AB1138" w:rsidRPr="00AB1138">
        <w:rPr>
          <w:i/>
        </w:rPr>
      </w:r>
      <w:r w:rsidR="00AB1138" w:rsidRPr="00AB1138">
        <w:rPr>
          <w:i/>
        </w:rPr>
        <w:fldChar w:fldCharType="separate"/>
      </w:r>
      <w:r w:rsidR="00632E69">
        <w:rPr>
          <w:i/>
        </w:rPr>
        <w:t>9.4</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_Ref440891172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Repository</w:t>
      </w:r>
      <w:r w:rsidR="00AB1138" w:rsidRPr="00AB1138">
        <w:rPr>
          <w:i/>
        </w:rPr>
        <w:fldChar w:fldCharType="end"/>
      </w:r>
      <w:r w:rsidR="00AB1138">
        <w:t xml:space="preserve"> for reference.</w:t>
      </w:r>
    </w:p>
    <w:p w:rsidR="007D5849" w:rsidRDefault="007D5849" w:rsidP="003E2C9B">
      <w:pPr>
        <w:pStyle w:val="SAGEHeading2"/>
      </w:pPr>
      <w:bookmarkStart w:id="27" w:name="_Toc456196423"/>
      <w:r>
        <w:t>Payment Codes Model</w:t>
      </w:r>
      <w:bookmarkEnd w:id="27"/>
    </w:p>
    <w:p w:rsidR="007D5849" w:rsidRDefault="007D5849" w:rsidP="007D5849">
      <w:pPr>
        <w:pStyle w:val="SAGEBodyText"/>
      </w:pPr>
      <w:r>
        <w:t xml:space="preserve">Access the </w:t>
      </w:r>
      <w:r w:rsidRPr="002C4E26">
        <w:rPr>
          <w:rStyle w:val="SAGETextCodeinline"/>
        </w:rPr>
        <w:t>PaymentCodes.cs</w:t>
      </w:r>
      <w:r>
        <w:t xml:space="preserve"> class and add the </w:t>
      </w:r>
      <w:r w:rsidRPr="002C4E26">
        <w:rPr>
          <w:rStyle w:val="SAGETextCodeinline"/>
        </w:rPr>
        <w:t>RegularExpression</w:t>
      </w:r>
      <w:r>
        <w:t xml:space="preserve"> annotation to the </w:t>
      </w:r>
      <w:r w:rsidRPr="002C4E26">
        <w:rPr>
          <w:rStyle w:val="SAGETextCodeinline"/>
        </w:rPr>
        <w:t>PaymentCode</w:t>
      </w:r>
      <w:r>
        <w:t xml:space="preserve"> property. </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_Ref440892091 \r \h </w:instrText>
      </w:r>
      <w:r w:rsidR="00402DCC">
        <w:rPr>
          <w:i/>
        </w:rPr>
        <w:instrText xml:space="preserve"> \* MERGEFORMAT </w:instrText>
      </w:r>
      <w:r w:rsidR="00402DCC" w:rsidRPr="00402DCC">
        <w:rPr>
          <w:i/>
        </w:rPr>
      </w:r>
      <w:r w:rsidR="00402DCC" w:rsidRPr="00402DCC">
        <w:rPr>
          <w:i/>
        </w:rPr>
        <w:fldChar w:fldCharType="separate"/>
      </w:r>
      <w:r w:rsidR="00632E69">
        <w:rPr>
          <w:i/>
        </w:rPr>
        <w:t>9.5</w:t>
      </w:r>
      <w:r w:rsidR="00402DCC" w:rsidRPr="00402DCC">
        <w:rPr>
          <w:i/>
        </w:rPr>
        <w:fldChar w:fldCharType="end"/>
      </w:r>
      <w:r w:rsidR="006136F4" w:rsidRPr="00402DCC">
        <w:rPr>
          <w:i/>
        </w:rPr>
        <w:t xml:space="preserve"> </w:t>
      </w:r>
      <w:r w:rsidR="006136F4" w:rsidRPr="00402DCC">
        <w:rPr>
          <w:i/>
        </w:rPr>
        <w:fldChar w:fldCharType="begin"/>
      </w:r>
      <w:r w:rsidR="006136F4" w:rsidRPr="00402DCC">
        <w:rPr>
          <w:i/>
        </w:rPr>
        <w:instrText xml:space="preserve"> REF _Ref440891232 \h </w:instrText>
      </w:r>
      <w:r w:rsidR="00402DCC">
        <w:rPr>
          <w:i/>
        </w:rPr>
        <w:instrText xml:space="preserve"> \* MERGEFORMAT </w:instrText>
      </w:r>
      <w:r w:rsidR="006136F4" w:rsidRPr="00402DCC">
        <w:rPr>
          <w:i/>
        </w:rPr>
      </w:r>
      <w:r w:rsidR="006136F4" w:rsidRPr="00402DCC">
        <w:rPr>
          <w:i/>
        </w:rPr>
        <w:fldChar w:fldCharType="separate"/>
      </w:r>
      <w:r w:rsidR="00632E69" w:rsidRPr="00632E69">
        <w:rPr>
          <w:i/>
        </w:rPr>
        <w:t>Payment Codes Model</w:t>
      </w:r>
      <w:r w:rsidR="006136F4" w:rsidRPr="00402DCC">
        <w:rPr>
          <w:i/>
        </w:rPr>
        <w:fldChar w:fldCharType="end"/>
      </w:r>
      <w:r>
        <w:t xml:space="preserve"> for reference.</w:t>
      </w:r>
    </w:p>
    <w:p w:rsidR="007D5849" w:rsidRDefault="007D5849" w:rsidP="007D5849">
      <w:pPr>
        <w:pStyle w:val="SAGEBodyText"/>
      </w:pPr>
    </w:p>
    <w:p w:rsidR="007D5849" w:rsidRDefault="007D5849" w:rsidP="003E2C9B">
      <w:pPr>
        <w:pStyle w:val="SAGEHeading2"/>
      </w:pPr>
      <w:bookmarkStart w:id="28" w:name="_Toc456196424"/>
      <w:r>
        <w:lastRenderedPageBreak/>
        <w:t>Payment Codes View Model</w:t>
      </w:r>
      <w:bookmarkEnd w:id="28"/>
    </w:p>
    <w:p w:rsidR="007D5849" w:rsidRDefault="007D5849" w:rsidP="007D5849">
      <w:pPr>
        <w:pStyle w:val="SAGEBodyText"/>
      </w:pPr>
      <w:r>
        <w:t xml:space="preserve">Access the </w:t>
      </w:r>
      <w:r w:rsidRPr="002C4E26">
        <w:rPr>
          <w:rStyle w:val="SAGETextCodeinline"/>
        </w:rPr>
        <w:t>PaymentCodesViewModel.cs</w:t>
      </w:r>
      <w:r>
        <w:t xml:space="preserve"> class and add the </w:t>
      </w:r>
      <w:r w:rsidRPr="002C4E26">
        <w:rPr>
          <w:rStyle w:val="SAGETextCodeinline"/>
        </w:rPr>
        <w:t>FormattedInactiveDate</w:t>
      </w:r>
      <w:r>
        <w:t xml:space="preserve"> property and modify the </w:t>
      </w:r>
      <w:r w:rsidRPr="002C4E26">
        <w:rPr>
          <w:rStyle w:val="SAGETextCodeinline"/>
        </w:rPr>
        <w:t>PaymentTypes</w:t>
      </w:r>
      <w:r>
        <w:t xml:space="preserve"> property as this will now be set by the controller, since it will have a filter applied. </w:t>
      </w:r>
    </w:p>
    <w:p w:rsidR="007D5849" w:rsidRDefault="007D5849" w:rsidP="007D5849">
      <w:pPr>
        <w:pStyle w:val="SAGEBodyText"/>
      </w:pPr>
      <w:r>
        <w:t xml:space="preserve">See </w:t>
      </w:r>
      <w:r w:rsidR="007F7A0F">
        <w:rPr>
          <w:i/>
        </w:rPr>
        <w:fldChar w:fldCharType="begin"/>
      </w:r>
      <w:r w:rsidR="007F7A0F">
        <w:instrText xml:space="preserve"> REF _Ref440892751 \r \h </w:instrText>
      </w:r>
      <w:r w:rsidR="007F7A0F">
        <w:rPr>
          <w:i/>
        </w:rPr>
      </w:r>
      <w:r w:rsidR="007F7A0F">
        <w:rPr>
          <w:i/>
        </w:rPr>
        <w:fldChar w:fldCharType="separate"/>
      </w:r>
      <w:r w:rsidR="00632E69">
        <w:t>9.6</w:t>
      </w:r>
      <w:r w:rsidR="007F7A0F">
        <w:rPr>
          <w:i/>
        </w:rPr>
        <w:fldChar w:fldCharType="end"/>
      </w:r>
      <w:r w:rsidR="007F7A0F">
        <w:rPr>
          <w:i/>
        </w:rPr>
        <w:t xml:space="preserve"> </w:t>
      </w:r>
      <w:r w:rsidR="00402DCC" w:rsidRPr="00402DCC">
        <w:rPr>
          <w:i/>
        </w:rPr>
        <w:fldChar w:fldCharType="begin"/>
      </w:r>
      <w:r w:rsidR="00402DCC" w:rsidRPr="00402DCC">
        <w:rPr>
          <w:i/>
        </w:rPr>
        <w:instrText xml:space="preserve"> REF _Ref440892166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View Model</w:t>
      </w:r>
      <w:r w:rsidR="00402DCC" w:rsidRPr="00402DCC">
        <w:rPr>
          <w:i/>
        </w:rPr>
        <w:fldChar w:fldCharType="end"/>
      </w:r>
      <w:r w:rsidR="00402DCC">
        <w:t xml:space="preserve"> </w:t>
      </w:r>
      <w:r>
        <w:t>for reference.</w:t>
      </w:r>
    </w:p>
    <w:p w:rsidR="007D5849" w:rsidRDefault="007D5849" w:rsidP="003E2C9B">
      <w:pPr>
        <w:pStyle w:val="SAGEHeading2"/>
      </w:pPr>
      <w:bookmarkStart w:id="29" w:name="_Toc456196425"/>
      <w:r>
        <w:t>Payment Codes Internal Controller</w:t>
      </w:r>
      <w:bookmarkEnd w:id="29"/>
    </w:p>
    <w:p w:rsidR="007D5849" w:rsidRDefault="007D5849" w:rsidP="007D5849">
      <w:pPr>
        <w:pStyle w:val="SAGEBodyText"/>
      </w:pPr>
      <w:r>
        <w:t xml:space="preserve">Access the </w:t>
      </w:r>
      <w:r w:rsidRPr="002C4E26">
        <w:rPr>
          <w:rStyle w:val="SAGETextCodeinline"/>
        </w:rPr>
        <w:t>PaymentCodesControllerInternal.cs</w:t>
      </w:r>
      <w:r>
        <w:t xml:space="preserve"> class and add the private constants </w:t>
      </w:r>
      <w:r w:rsidRPr="002C4E26">
        <w:rPr>
          <w:rStyle w:val="SAGETextCodeinline"/>
        </w:rPr>
        <w:t>PaymentAndProcessingModuleId</w:t>
      </w:r>
      <w:r>
        <w:t xml:space="preserve"> and </w:t>
      </w:r>
      <w:r w:rsidRPr="002C4E26">
        <w:rPr>
          <w:rStyle w:val="SAGETextCodeinline"/>
        </w:rPr>
        <w:t>PaymentProcessing</w:t>
      </w:r>
      <w:r>
        <w:t>.</w:t>
      </w:r>
    </w:p>
    <w:p w:rsidR="007D5849" w:rsidRDefault="007D5849" w:rsidP="007D5849">
      <w:pPr>
        <w:pStyle w:val="SAGEBodyText"/>
      </w:pPr>
      <w:r>
        <w:t xml:space="preserve">Add the </w:t>
      </w:r>
      <w:r w:rsidRPr="002C4E26">
        <w:rPr>
          <w:rStyle w:val="SAGETextCodeinline"/>
        </w:rPr>
        <w:t>UpdateInactiveStatus</w:t>
      </w:r>
      <w:r>
        <w:t xml:space="preserve"> routine to the class.</w:t>
      </w:r>
    </w:p>
    <w:p w:rsidR="007D5849" w:rsidRDefault="007D5849" w:rsidP="007D5849">
      <w:pPr>
        <w:pStyle w:val="SAGEBodyText"/>
      </w:pPr>
      <w:r>
        <w:t xml:space="preserve">Modify the </w:t>
      </w:r>
      <w:r w:rsidRPr="002C4E26">
        <w:rPr>
          <w:rStyle w:val="SAGETextCodeinline"/>
        </w:rPr>
        <w:t>GetViewInfo</w:t>
      </w:r>
      <w:r>
        <w:t xml:space="preserve"> routine and add the </w:t>
      </w:r>
      <w:r w:rsidRPr="002C4E26">
        <w:rPr>
          <w:rStyle w:val="SAGETextCodeinline"/>
        </w:rPr>
        <w:t>FilteredPaymentTypes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_Ref440892619 \r \h </w:instrText>
      </w:r>
      <w:r w:rsidR="00402DCC">
        <w:rPr>
          <w:i/>
        </w:rPr>
        <w:instrText xml:space="preserve"> \* MERGEFORMAT </w:instrText>
      </w:r>
      <w:r w:rsidR="00402DCC" w:rsidRPr="00402DCC">
        <w:rPr>
          <w:i/>
        </w:rPr>
      </w:r>
      <w:r w:rsidR="00402DCC" w:rsidRPr="00402DCC">
        <w:rPr>
          <w:i/>
        </w:rPr>
        <w:fldChar w:fldCharType="separate"/>
      </w:r>
      <w:r w:rsidR="00632E69">
        <w:rPr>
          <w:i/>
        </w:rPr>
        <w:t>9.7</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_Ref440892598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Internal Controller</w:t>
      </w:r>
      <w:r w:rsidR="00402DCC" w:rsidRPr="00402DCC">
        <w:rPr>
          <w:i/>
        </w:rPr>
        <w:fldChar w:fldCharType="end"/>
      </w:r>
      <w:r w:rsidR="00402DCC">
        <w:t xml:space="preserve"> </w:t>
      </w:r>
      <w:r>
        <w:t>for reference.</w:t>
      </w:r>
    </w:p>
    <w:p w:rsidR="007D5849" w:rsidRDefault="007D5849" w:rsidP="003E2C9B">
      <w:pPr>
        <w:pStyle w:val="SAGEHeading2"/>
      </w:pPr>
      <w:bookmarkStart w:id="30" w:name="_Toc456196426"/>
      <w:r>
        <w:t>Payment Codes Controller</w:t>
      </w:r>
      <w:bookmarkEnd w:id="30"/>
    </w:p>
    <w:p w:rsidR="007D5849" w:rsidRDefault="007D5849" w:rsidP="007D5849">
      <w:pPr>
        <w:pStyle w:val="SAGEBodyText"/>
      </w:pPr>
      <w:r>
        <w:t xml:space="preserve">Access the </w:t>
      </w:r>
      <w:r w:rsidRPr="002C4E26">
        <w:rPr>
          <w:rStyle w:val="SAGETextCodeinline"/>
        </w:rPr>
        <w:t>PaymentCodesController.cs</w:t>
      </w:r>
      <w:r>
        <w:t xml:space="preserve"> class and add the </w:t>
      </w:r>
      <w:r w:rsidRPr="002C4E26">
        <w:rPr>
          <w:rStyle w:val="SAGETextCodeinline"/>
        </w:rPr>
        <w:t>UpdateInactiveStatus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_Ref440892648 \r \h </w:instrText>
      </w:r>
      <w:r w:rsidR="00402DCC">
        <w:rPr>
          <w:i/>
        </w:rPr>
        <w:instrText xml:space="preserve"> \* MERGEFORMAT </w:instrText>
      </w:r>
      <w:r w:rsidR="00402DCC" w:rsidRPr="00402DCC">
        <w:rPr>
          <w:i/>
        </w:rPr>
      </w:r>
      <w:r w:rsidR="00402DCC" w:rsidRPr="00402DCC">
        <w:rPr>
          <w:i/>
        </w:rPr>
        <w:fldChar w:fldCharType="separate"/>
      </w:r>
      <w:r w:rsidR="00632E69">
        <w:rPr>
          <w:i/>
        </w:rPr>
        <w:t>9.8</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_Ref440892652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Controller</w:t>
      </w:r>
      <w:r w:rsidR="00402DCC" w:rsidRPr="00402DCC">
        <w:rPr>
          <w:i/>
        </w:rPr>
        <w:fldChar w:fldCharType="end"/>
      </w:r>
      <w:r>
        <w:t xml:space="preserve"> for reference.</w:t>
      </w:r>
    </w:p>
    <w:p w:rsidR="007D5849" w:rsidRDefault="007D5849" w:rsidP="003E2C9B">
      <w:pPr>
        <w:pStyle w:val="SAGEHeading2"/>
      </w:pPr>
      <w:bookmarkStart w:id="31" w:name="_Toc456196427"/>
      <w:r>
        <w:t>Payment Codes Partial Razor View</w:t>
      </w:r>
      <w:bookmarkEnd w:id="31"/>
    </w:p>
    <w:p w:rsidR="007D5849" w:rsidRDefault="007D5849" w:rsidP="007D5849">
      <w:pPr>
        <w:pStyle w:val="SAGEBodyText"/>
      </w:pPr>
      <w:r>
        <w:t xml:space="preserve">Access the </w:t>
      </w:r>
      <w:r w:rsidRPr="002C4E26">
        <w:rPr>
          <w:rStyle w:val="SAGETextCodeinline"/>
        </w:rPr>
        <w:t>_PaymentCodes.cshtml</w:t>
      </w:r>
      <w:r>
        <w:t xml:space="preserve"> file and add the remaining controls to the screen.</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_Ref440892813 \r \h </w:instrText>
      </w:r>
      <w:r w:rsidR="007F7A0F">
        <w:rPr>
          <w:i/>
        </w:rPr>
        <w:instrText xml:space="preserve"> \* MERGEFORMAT </w:instrText>
      </w:r>
      <w:r w:rsidR="007F7A0F" w:rsidRPr="007F7A0F">
        <w:rPr>
          <w:i/>
        </w:rPr>
      </w:r>
      <w:r w:rsidR="007F7A0F" w:rsidRPr="007F7A0F">
        <w:rPr>
          <w:i/>
        </w:rPr>
        <w:fldChar w:fldCharType="separate"/>
      </w:r>
      <w:r w:rsidR="00632E69">
        <w:rPr>
          <w:i/>
        </w:rPr>
        <w:t>9.9</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_Ref440892822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Partial Razor View</w:t>
      </w:r>
      <w:r w:rsidR="007F7A0F" w:rsidRPr="007F7A0F">
        <w:rPr>
          <w:i/>
        </w:rPr>
        <w:fldChar w:fldCharType="end"/>
      </w:r>
      <w:r w:rsidR="007F7A0F">
        <w:t xml:space="preserve"> </w:t>
      </w:r>
      <w:r>
        <w:t>for reference.</w:t>
      </w:r>
    </w:p>
    <w:p w:rsidR="007D5849" w:rsidRDefault="007D5849" w:rsidP="003E2C9B">
      <w:pPr>
        <w:pStyle w:val="SAGEHeading2"/>
      </w:pPr>
      <w:bookmarkStart w:id="32" w:name="_Toc456196428"/>
      <w:r>
        <w:t>Payment Codes Repository JavaScript</w:t>
      </w:r>
      <w:bookmarkEnd w:id="32"/>
    </w:p>
    <w:p w:rsidR="007D5849" w:rsidRDefault="007D5849" w:rsidP="007D5849">
      <w:pPr>
        <w:pStyle w:val="SAGEBodyText"/>
      </w:pPr>
      <w:r>
        <w:t xml:space="preserve">Access the </w:t>
      </w:r>
      <w:r w:rsidRPr="002C4E26">
        <w:rPr>
          <w:rStyle w:val="SAGETextCodeinline"/>
        </w:rPr>
        <w:t>…PaymentCodesRepository.js</w:t>
      </w:r>
      <w:r>
        <w:t xml:space="preserve"> file and add the </w:t>
      </w:r>
      <w:r w:rsidRPr="002C4E26">
        <w:rPr>
          <w:rStyle w:val="SAGETextCodeinline"/>
        </w:rPr>
        <w:t>updateInactiveStatus</w:t>
      </w:r>
      <w:r>
        <w:t xml:space="preserve"> method.</w:t>
      </w:r>
    </w:p>
    <w:p w:rsidR="007F7A0F" w:rsidRDefault="007F7A0F" w:rsidP="007F7A0F">
      <w:pPr>
        <w:pStyle w:val="SAGEBodyText"/>
      </w:pPr>
      <w:r>
        <w:t xml:space="preserve">See </w:t>
      </w:r>
      <w:r w:rsidRPr="00402DCC">
        <w:rPr>
          <w:i/>
        </w:rPr>
        <w:fldChar w:fldCharType="begin"/>
      </w:r>
      <w:r w:rsidRPr="00402DCC">
        <w:rPr>
          <w:i/>
        </w:rPr>
        <w:instrText xml:space="preserve"> REF _Ref440892699 \r \h </w:instrText>
      </w:r>
      <w:r>
        <w:rPr>
          <w:i/>
        </w:rPr>
        <w:instrText xml:space="preserve"> \* MERGEFORMAT </w:instrText>
      </w:r>
      <w:r w:rsidRPr="00402DCC">
        <w:rPr>
          <w:i/>
        </w:rPr>
      </w:r>
      <w:r w:rsidRPr="00402DCC">
        <w:rPr>
          <w:i/>
        </w:rPr>
        <w:fldChar w:fldCharType="separate"/>
      </w:r>
      <w:r w:rsidR="00632E69">
        <w:rPr>
          <w:i/>
        </w:rPr>
        <w:t>9.10</w:t>
      </w:r>
      <w:r w:rsidRPr="00402DCC">
        <w:rPr>
          <w:i/>
        </w:rPr>
        <w:fldChar w:fldCharType="end"/>
      </w:r>
      <w:r>
        <w:rPr>
          <w:i/>
        </w:rPr>
        <w:t xml:space="preserve"> </w:t>
      </w:r>
      <w:r w:rsidRPr="00402DCC">
        <w:rPr>
          <w:i/>
        </w:rPr>
        <w:fldChar w:fldCharType="begin"/>
      </w:r>
      <w:r w:rsidRPr="00402DCC">
        <w:rPr>
          <w:i/>
        </w:rPr>
        <w:instrText xml:space="preserve"> REF _Ref440892706 \h </w:instrText>
      </w:r>
      <w:r>
        <w:rPr>
          <w:i/>
        </w:rPr>
        <w:instrText xml:space="preserve"> \* MERGEFORMAT </w:instrText>
      </w:r>
      <w:r w:rsidRPr="00402DCC">
        <w:rPr>
          <w:i/>
        </w:rPr>
      </w:r>
      <w:r w:rsidRPr="00402DCC">
        <w:rPr>
          <w:i/>
        </w:rPr>
        <w:fldChar w:fldCharType="separate"/>
      </w:r>
      <w:r w:rsidR="00632E69" w:rsidRPr="00632E69">
        <w:rPr>
          <w:i/>
        </w:rPr>
        <w:t>Payment Codes Repository JavaScript</w:t>
      </w:r>
      <w:r w:rsidRPr="00402DCC">
        <w:rPr>
          <w:i/>
        </w:rPr>
        <w:fldChar w:fldCharType="end"/>
      </w:r>
      <w:r>
        <w:t xml:space="preserve"> for reference.</w:t>
      </w:r>
    </w:p>
    <w:p w:rsidR="007D5849" w:rsidRDefault="007D5849" w:rsidP="003E2C9B">
      <w:pPr>
        <w:pStyle w:val="SAGEHeading2"/>
      </w:pPr>
      <w:bookmarkStart w:id="33" w:name="_Toc456196429"/>
      <w:r>
        <w:t>Payment Codes Knockout Extension JavaScript</w:t>
      </w:r>
      <w:bookmarkEnd w:id="33"/>
    </w:p>
    <w:p w:rsidR="007D5849" w:rsidRDefault="007D5849" w:rsidP="007D5849">
      <w:pPr>
        <w:pStyle w:val="SAGEBodyText"/>
      </w:pPr>
      <w:r>
        <w:t xml:space="preserve">Access the </w:t>
      </w:r>
      <w:r w:rsidRPr="002C4E26">
        <w:rPr>
          <w:rStyle w:val="SAGETextCodeinline"/>
        </w:rPr>
        <w:t>…PaymentCodesKoExtn.js</w:t>
      </w:r>
      <w:r>
        <w:t xml:space="preserve"> file and add the new computed properties for </w:t>
      </w:r>
      <w:r w:rsidRPr="002C4E26">
        <w:rPr>
          <w:rStyle w:val="SAGETextCodeinline"/>
        </w:rPr>
        <w:t>Status</w:t>
      </w:r>
      <w:r>
        <w:t xml:space="preserve">, </w:t>
      </w:r>
      <w:r w:rsidRPr="002C4E26">
        <w:rPr>
          <w:rStyle w:val="SAGETextCodeinline"/>
        </w:rPr>
        <w:t>InactiveDate</w:t>
      </w:r>
      <w:r w:rsidR="002C4E26">
        <w:t xml:space="preserve">, </w:t>
      </w:r>
      <w:r>
        <w:t xml:space="preserve">and </w:t>
      </w:r>
      <w:r w:rsidRPr="002C4E26">
        <w:rPr>
          <w:rStyle w:val="SAGETextCodeinline"/>
        </w:rPr>
        <w:t>DateLastMaintained</w:t>
      </w:r>
      <w:r>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_Ref440892857 \r \h </w:instrText>
      </w:r>
      <w:r w:rsidR="007F7A0F">
        <w:rPr>
          <w:i/>
        </w:rPr>
        <w:instrText xml:space="preserve"> \* MERGEFORMAT </w:instrText>
      </w:r>
      <w:r w:rsidR="007F7A0F" w:rsidRPr="007F7A0F">
        <w:rPr>
          <w:i/>
        </w:rPr>
      </w:r>
      <w:r w:rsidR="007F7A0F" w:rsidRPr="007F7A0F">
        <w:rPr>
          <w:i/>
        </w:rPr>
        <w:fldChar w:fldCharType="separate"/>
      </w:r>
      <w:r w:rsidR="00632E69">
        <w:rPr>
          <w:i/>
        </w:rPr>
        <w:t>9.11</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_Ref440892861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Knockout Extension JavaScript</w:t>
      </w:r>
      <w:r w:rsidR="007F7A0F" w:rsidRPr="007F7A0F">
        <w:rPr>
          <w:i/>
        </w:rPr>
        <w:fldChar w:fldCharType="end"/>
      </w:r>
      <w:r>
        <w:t xml:space="preserve"> for reference.</w:t>
      </w:r>
    </w:p>
    <w:p w:rsidR="002C4E26" w:rsidRDefault="002C4E26">
      <w:pPr>
        <w:spacing w:after="200" w:line="0" w:lineRule="auto"/>
        <w:rPr>
          <w:b/>
          <w:color w:val="2E3456"/>
          <w:sz w:val="30"/>
          <w:lang w:val="en-US"/>
        </w:rPr>
      </w:pPr>
      <w:r>
        <w:br w:type="page"/>
      </w:r>
    </w:p>
    <w:p w:rsidR="007D5849" w:rsidRDefault="007D5849" w:rsidP="003E2C9B">
      <w:pPr>
        <w:pStyle w:val="SAGEHeading2"/>
      </w:pPr>
      <w:bookmarkStart w:id="34" w:name="_Toc456196430"/>
      <w:r>
        <w:lastRenderedPageBreak/>
        <w:t>Payment Codes Behaviour JavaScript</w:t>
      </w:r>
      <w:bookmarkEnd w:id="34"/>
    </w:p>
    <w:p w:rsidR="007D5849" w:rsidRDefault="007D5849" w:rsidP="007D5849">
      <w:pPr>
        <w:pStyle w:val="SAGEBodyText"/>
      </w:pPr>
      <w:r>
        <w:t xml:space="preserve">Access the </w:t>
      </w:r>
      <w:r w:rsidRPr="002C4E26">
        <w:rPr>
          <w:rStyle w:val="SAGETextCodeinline"/>
        </w:rPr>
        <w:t>…PaymentCodesBehaviour.js</w:t>
      </w:r>
      <w:r>
        <w:t xml:space="preserve"> file and add the business logic for the new screen controls</w:t>
      </w:r>
      <w:r w:rsidR="002C4E26">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_Ref440892880 \r \h </w:instrText>
      </w:r>
      <w:r w:rsidR="007F7A0F">
        <w:rPr>
          <w:i/>
        </w:rPr>
        <w:instrText xml:space="preserve"> \* MERGEFORMAT </w:instrText>
      </w:r>
      <w:r w:rsidR="007F7A0F" w:rsidRPr="007F7A0F">
        <w:rPr>
          <w:i/>
        </w:rPr>
      </w:r>
      <w:r w:rsidR="007F7A0F" w:rsidRPr="007F7A0F">
        <w:rPr>
          <w:i/>
        </w:rPr>
        <w:fldChar w:fldCharType="separate"/>
      </w:r>
      <w:r w:rsidR="00632E69">
        <w:rPr>
          <w:i/>
        </w:rPr>
        <w:t>9.12</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_Ref440892884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Behaviour JavaScript</w:t>
      </w:r>
      <w:r w:rsidR="007F7A0F" w:rsidRPr="007F7A0F">
        <w:rPr>
          <w:i/>
        </w:rPr>
        <w:fldChar w:fldCharType="end"/>
      </w:r>
      <w:r w:rsidR="007F7A0F">
        <w:t xml:space="preserve"> </w:t>
      </w:r>
      <w:r>
        <w:t>for reference.</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2B6585" w:rsidP="00817283">
      <w:pPr>
        <w:pStyle w:val="SAGEHeading1"/>
        <w:framePr w:wrap="around"/>
      </w:pPr>
      <w:bookmarkStart w:id="35" w:name="_Toc456196431"/>
      <w:r>
        <w:lastRenderedPageBreak/>
        <w:t>Review the Screen</w:t>
      </w:r>
      <w:bookmarkEnd w:id="35"/>
    </w:p>
    <w:p w:rsidR="002C4E26" w:rsidRDefault="002C4E26" w:rsidP="007D5849">
      <w:pPr>
        <w:pStyle w:val="SAGEBodyText"/>
      </w:pPr>
      <w:r>
        <w:t>At this point, the screen should be complete and functioning as expected.</w:t>
      </w:r>
    </w:p>
    <w:p w:rsidR="002C4E26" w:rsidRDefault="00CD6883" w:rsidP="007D5849">
      <w:pPr>
        <w:pStyle w:val="SAGEBodyText"/>
      </w:pPr>
      <w:r>
        <w:rPr>
          <w:noProof/>
        </w:rPr>
        <w:drawing>
          <wp:inline distT="0" distB="0" distL="0" distR="0" wp14:anchorId="64F211DF" wp14:editId="35A487CE">
            <wp:extent cx="5853430" cy="24883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3430" cy="2488335"/>
                    </a:xfrm>
                    <a:prstGeom prst="rect">
                      <a:avLst/>
                    </a:prstGeom>
                    <a:noFill/>
                    <a:ln>
                      <a:noFill/>
                    </a:ln>
                  </pic:spPr>
                </pic:pic>
              </a:graphicData>
            </a:graphic>
          </wp:inline>
        </w:drawing>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7F337C">
      <w:pPr>
        <w:pStyle w:val="SAGEHeading1"/>
        <w:framePr w:wrap="around"/>
      </w:pPr>
      <w:bookmarkStart w:id="36" w:name="_Toc456196432"/>
      <w:r>
        <w:lastRenderedPageBreak/>
        <w:t>Appendix</w:t>
      </w:r>
      <w:r w:rsidR="00817283">
        <w:t>:</w:t>
      </w:r>
      <w:r>
        <w:t xml:space="preserve"> Complete Code Files</w:t>
      </w:r>
      <w:bookmarkEnd w:id="36"/>
    </w:p>
    <w:p w:rsidR="007D5849" w:rsidRDefault="007D5849" w:rsidP="007D5849">
      <w:pPr>
        <w:pStyle w:val="SAGEBodyText"/>
      </w:pPr>
      <w:r>
        <w:t xml:space="preserve">This section </w:t>
      </w:r>
      <w:r w:rsidR="007F7A0F">
        <w:t>contains</w:t>
      </w:r>
      <w:r>
        <w:t xml:space="preserve"> completed code files for most code files. The highlighted text is code that was manually entered in the Specific Changes section (</w:t>
      </w:r>
      <w:r w:rsidR="007F7A0F">
        <w:t>that is,</w:t>
      </w:r>
      <w:r>
        <w:t xml:space="preserve"> code that </w:t>
      </w:r>
      <w:r w:rsidR="007F7A0F">
        <w:t>is not generated by the wizard).</w:t>
      </w:r>
    </w:p>
    <w:p w:rsidR="007D5849" w:rsidRDefault="007D5849" w:rsidP="007D5849">
      <w:pPr>
        <w:pStyle w:val="SAGEHeading2"/>
      </w:pPr>
      <w:bookmarkStart w:id="37" w:name="_Ref440890923"/>
      <w:bookmarkStart w:id="38" w:name="_Ref440890955"/>
      <w:bookmarkStart w:id="39" w:name="_Ref440890981"/>
      <w:bookmarkStart w:id="40" w:name="_Ref440891016"/>
      <w:bookmarkStart w:id="41" w:name="_Toc456196433"/>
      <w:r>
        <w:t>Payment Codes Business Entity Interface</w:t>
      </w:r>
      <w:bookmarkEnd w:id="37"/>
      <w:bookmarkEnd w:id="38"/>
      <w:bookmarkEnd w:id="39"/>
      <w:bookmarkEnd w:id="40"/>
      <w:bookmarkEnd w:id="41"/>
    </w:p>
    <w:p w:rsidR="00E35B8F" w:rsidRDefault="00E35B8F" w:rsidP="00E35B8F">
      <w:pPr>
        <w:pStyle w:val="SAGEHeading3"/>
      </w:pPr>
      <w:bookmarkStart w:id="42" w:name="_Toc456196434"/>
      <w:r>
        <w:t>IPaymentCodesEntity.cs</w:t>
      </w:r>
      <w:bookmarkEnd w:id="42"/>
    </w:p>
    <w:p w:rsidR="00F22FB6" w:rsidRDefault="00F22FB6" w:rsidP="007F7A0F">
      <w:pPr>
        <w:pStyle w:val="SAGETextCodesection"/>
      </w:pPr>
    </w:p>
    <w:p w:rsidR="007D5849" w:rsidRDefault="00F22FB6" w:rsidP="007F7A0F">
      <w:pPr>
        <w:pStyle w:val="SAGETextCodesection"/>
      </w:pPr>
      <w:r>
        <w:softHyphen/>
      </w:r>
      <w:r>
        <w:softHyphen/>
      </w:r>
      <w:r>
        <w:softHyphen/>
      </w:r>
      <w:r>
        <w:softHyphen/>
      </w:r>
      <w:r w:rsidR="007D5849">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r>
        <w:t>using Sage.CA.SBS.ERP.Sage</w:t>
      </w:r>
      <w:proofErr w:type="gramStart"/>
      <w:r>
        <w:t>300.Common.Interfaces.Repository</w:t>
      </w:r>
      <w:proofErr w:type="gramEnd"/>
      <w:r>
        <w:t>;</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t>
      </w:r>
      <w:r w:rsidR="008D25A3">
        <w:t>TU</w:t>
      </w:r>
      <w:r>
        <w:t>.Interfaces.BusinessRepository</w:t>
      </w:r>
      <w:proofErr w:type="gramEnd"/>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IPaymentCodesEntity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IPaymentCodesEntity&lt;T</w:t>
      </w:r>
      <w:proofErr w:type="gramStart"/>
      <w:r>
        <w:t>&gt; :</w:t>
      </w:r>
      <w:proofErr w:type="gramEnd"/>
      <w:r>
        <w:t xml:space="preserve"> IBusinessRepository&lt;T&gt;, ISecurity </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3" w:name="OLE_LINK1"/>
      <w:bookmarkStart w:id="44" w:name="OLE_LINK2"/>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w:t>
      </w:r>
      <w:proofErr w:type="gramStart"/>
      <w:r w:rsidRPr="002C4E26">
        <w:rPr>
          <w:highlight w:val="yellow"/>
        </w:rPr>
        <w:t>UpdateInactiveStatus(</w:t>
      </w:r>
      <w:proofErr w:type="gramEnd"/>
      <w:r w:rsidRPr="002C4E26">
        <w:rPr>
          <w:highlight w:val="yellow"/>
        </w:rPr>
        <w:t>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w:t>
      </w:r>
      <w:proofErr w:type="gramStart"/>
      <w:r w:rsidRPr="002C4E26">
        <w:rPr>
          <w:highlight w:val="yellow"/>
        </w:rPr>
        <w:t>IsModuleActive(</w:t>
      </w:r>
      <w:proofErr w:type="gramEnd"/>
      <w:r w:rsidRPr="002C4E26">
        <w:rPr>
          <w:highlight w:val="yellow"/>
        </w:rPr>
        <w:t>string moduleId);</w:t>
      </w:r>
    </w:p>
    <w:bookmarkEnd w:id="43"/>
    <w:bookmarkEnd w:id="44"/>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45" w:name="_Ref440891065"/>
      <w:bookmarkStart w:id="46" w:name="_Ref440891071"/>
      <w:bookmarkStart w:id="47" w:name="_Toc456196435"/>
      <w:r>
        <w:t>Payment Codes Service Interface</w:t>
      </w:r>
      <w:bookmarkEnd w:id="45"/>
      <w:bookmarkEnd w:id="46"/>
      <w:bookmarkEnd w:id="47"/>
    </w:p>
    <w:p w:rsidR="007D5849" w:rsidRDefault="00E35B8F" w:rsidP="00F22FB6">
      <w:pPr>
        <w:pStyle w:val="SAGEHeading3"/>
      </w:pPr>
      <w:bookmarkStart w:id="48" w:name="_Toc456196436"/>
      <w:r>
        <w:t>IPaymentCodesService.cs</w:t>
      </w:r>
      <w:bookmarkEnd w:id="48"/>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r>
        <w:t>using Sage.CA.SBS.ERP.Sage</w:t>
      </w:r>
      <w:proofErr w:type="gramStart"/>
      <w:r>
        <w:t>300.Common.Interfaces.Service</w:t>
      </w:r>
      <w:proofErr w:type="gramEnd"/>
      <w:r>
        <w:t>;</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t>
      </w:r>
      <w:r w:rsidR="008D25A3">
        <w:t>TU</w:t>
      </w:r>
      <w:r>
        <w:t>.Interfaces.Services</w:t>
      </w:r>
      <w:proofErr w:type="gramEnd"/>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IPaymentCodesService</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IPaymentCodesService&lt;T</w:t>
      </w:r>
      <w:proofErr w:type="gramStart"/>
      <w:r>
        <w:t>&gt; :</w:t>
      </w:r>
      <w:proofErr w:type="gramEnd"/>
      <w:r>
        <w:t xml:space="preserve"> IEntityService&lt;T&gt;, ISecurityService </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9" w:name="OLE_LINK3"/>
      <w:bookmarkStart w:id="50" w:name="OLE_LINK4"/>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lastRenderedPageBreak/>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w:t>
      </w:r>
      <w:proofErr w:type="gramStart"/>
      <w:r w:rsidRPr="002C4E26">
        <w:rPr>
          <w:highlight w:val="yellow"/>
        </w:rPr>
        <w:t>UpdateInactiveStatus(</w:t>
      </w:r>
      <w:proofErr w:type="gramEnd"/>
      <w:r w:rsidRPr="002C4E26">
        <w:rPr>
          <w:highlight w:val="yellow"/>
        </w:rPr>
        <w:t>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w:t>
      </w:r>
      <w:proofErr w:type="gramStart"/>
      <w:r w:rsidRPr="002C4E26">
        <w:rPr>
          <w:highlight w:val="yellow"/>
        </w:rPr>
        <w:t>IsModuleActive(</w:t>
      </w:r>
      <w:proofErr w:type="gramEnd"/>
      <w:r w:rsidRPr="002C4E26">
        <w:rPr>
          <w:highlight w:val="yellow"/>
        </w:rPr>
        <w:t>string moduleId);</w:t>
      </w:r>
    </w:p>
    <w:bookmarkEnd w:id="49"/>
    <w:bookmarkEnd w:id="50"/>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51" w:name="_Ref440891114"/>
      <w:bookmarkStart w:id="52" w:name="_Ref440891119"/>
      <w:bookmarkStart w:id="53" w:name="_Toc456196437"/>
      <w:r>
        <w:t>Payment Codes Service</w:t>
      </w:r>
      <w:bookmarkEnd w:id="51"/>
      <w:bookmarkEnd w:id="52"/>
      <w:bookmarkEnd w:id="53"/>
    </w:p>
    <w:p w:rsidR="007D5849" w:rsidRDefault="00E35B8F" w:rsidP="00E35B8F">
      <w:pPr>
        <w:pStyle w:val="SAGEHeading3"/>
      </w:pPr>
      <w:bookmarkStart w:id="54" w:name="_Toc456196438"/>
      <w:r>
        <w:t>PaymentCodesEntityService.cs</w:t>
      </w:r>
      <w:bookmarkEnd w:id="54"/>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t>using Sage.CA.SBS.ERP.Sage</w:t>
      </w:r>
      <w:proofErr w:type="gramStart"/>
      <w:r>
        <w:t>300.Common.Services.Base</w:t>
      </w:r>
      <w:proofErr w:type="gramEnd"/>
      <w:r>
        <w:t>;</w:t>
      </w:r>
    </w:p>
    <w:p w:rsidR="007D5849" w:rsidRDefault="007D5849" w:rsidP="007F7A0F">
      <w:pPr>
        <w:pStyle w:val="SAGETextCodesection"/>
      </w:pPr>
      <w:r>
        <w:t xml:space="preserve">using </w:t>
      </w:r>
      <w:proofErr w:type="gramStart"/>
      <w:r>
        <w:t>ValuedPartner.</w:t>
      </w:r>
      <w:r w:rsidR="008D25A3">
        <w:t>TU</w:t>
      </w:r>
      <w:r>
        <w:t>.Interfaces.BusinessRepository</w:t>
      </w:r>
      <w:proofErr w:type="gramEnd"/>
      <w:r>
        <w:t>;</w:t>
      </w:r>
    </w:p>
    <w:p w:rsidR="007D5849" w:rsidRDefault="007D5849" w:rsidP="007F7A0F">
      <w:pPr>
        <w:pStyle w:val="SAGETextCodesection"/>
      </w:pPr>
      <w:r>
        <w:t xml:space="preserve">using </w:t>
      </w:r>
      <w:proofErr w:type="gramStart"/>
      <w:r>
        <w:t>ValuedPartner.</w:t>
      </w:r>
      <w:r w:rsidR="008D25A3">
        <w:t>TU</w:t>
      </w:r>
      <w:r>
        <w:t>.Interfaces.Services</w:t>
      </w:r>
      <w:proofErr w:type="gramEnd"/>
      <w:r>
        <w:t>;</w:t>
      </w: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t>
      </w:r>
      <w:r w:rsidR="008D25A3">
        <w:t>TU</w:t>
      </w:r>
      <w:r>
        <w:t>.Services</w:t>
      </w:r>
      <w:proofErr w:type="gramEnd"/>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PaymentCodesEntityService</w:t>
      </w: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&lt;typeparam name="T"&gt;Where T is type of &lt;see cref="PaymentCodes"/&gt;&lt;/typeparam&gt;</w:t>
      </w:r>
    </w:p>
    <w:p w:rsidR="007D5849" w:rsidRDefault="007D5849" w:rsidP="007F7A0F">
      <w:pPr>
        <w:pStyle w:val="SAGETextCodesection"/>
      </w:pPr>
      <w:r>
        <w:t xml:space="preserve">    public class PaymentCodesEntityService&lt;T</w:t>
      </w:r>
      <w:proofErr w:type="gramStart"/>
      <w:r>
        <w:t>&gt; :</w:t>
      </w:r>
      <w:proofErr w:type="gramEnd"/>
      <w:r>
        <w:t xml:space="preserve"> FlatService&lt;T, IPaymentCodesEntity&lt;T&gt;&gt;, IPaymentCodesService&lt;T&gt;</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name="context"&gt;Request Context&lt;/param&gt;</w:t>
      </w:r>
    </w:p>
    <w:p w:rsidR="007D5849" w:rsidRDefault="007D5849" w:rsidP="007F7A0F">
      <w:pPr>
        <w:pStyle w:val="SAGETextCodesection"/>
      </w:pPr>
      <w:r>
        <w:t xml:space="preserve">        public </w:t>
      </w:r>
      <w:proofErr w:type="gramStart"/>
      <w:r>
        <w:t>PaymentCodesEntityService(</w:t>
      </w:r>
      <w:proofErr w:type="gramEnd"/>
      <w:r>
        <w:t>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Pr="002C4E26" w:rsidRDefault="007D5849" w:rsidP="007F7A0F">
      <w:pPr>
        <w:pStyle w:val="SAGETextCodesection"/>
        <w:rPr>
          <w:highlight w:val="yellow"/>
        </w:rPr>
      </w:pPr>
      <w:bookmarkStart w:id="55" w:name="OLE_LINK5"/>
      <w:bookmarkStart w:id="56" w:name="OLE_LINK6"/>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public virtual T </w:t>
      </w:r>
      <w:proofErr w:type="gramStart"/>
      <w:r w:rsidRPr="002C4E26">
        <w:rPr>
          <w:highlight w:val="yellow"/>
        </w:rPr>
        <w:t>UpdateInactiveStatus(</w:t>
      </w:r>
      <w:proofErr w:type="gramEnd"/>
      <w:r w:rsidRPr="002C4E26">
        <w:rPr>
          <w:highlight w:val="yellow"/>
        </w:rPr>
        <w:t>T 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if (model == null)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throw new ArgumentNullException("model");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using (var repository = Resolve&lt;IPaymentCodesEntity&lt;T&gt;</w:t>
      </w:r>
      <w:proofErr w:type="gramStart"/>
      <w:r w:rsidRPr="002C4E26">
        <w:rPr>
          <w:highlight w:val="yellow"/>
        </w:rPr>
        <w:t>&gt;(</w:t>
      </w:r>
      <w:proofErr w:type="gramEnd"/>
      <w:r w:rsidRPr="002C4E26">
        <w:rPr>
          <w:highlight w:val="yellow"/>
        </w:rPr>
        <w: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w:t>
      </w:r>
      <w:proofErr w:type="gramStart"/>
      <w:r w:rsidRPr="002C4E26">
        <w:rPr>
          <w:highlight w:val="yellow"/>
        </w:rPr>
        <w:t>repository.UpdateInactiveStatus</w:t>
      </w:r>
      <w:proofErr w:type="gramEnd"/>
      <w:r w:rsidRPr="002C4E26">
        <w:rPr>
          <w:highlight w:val="yellow"/>
        </w:rPr>
        <w:t>(model);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Pr="002C4E26" w:rsidRDefault="007D5849" w:rsidP="007F7A0F">
      <w:pPr>
        <w:pStyle w:val="SAGETextCodesection"/>
        <w:rPr>
          <w:highlight w:val="yellow"/>
        </w:rPr>
      </w:pPr>
      <w:r w:rsidRPr="002C4E26">
        <w:rPr>
          <w:highlight w:val="yellow"/>
        </w:rPr>
        <w:t xml:space="preserve">        public bool </w:t>
      </w:r>
      <w:proofErr w:type="gramStart"/>
      <w:r w:rsidRPr="002C4E26">
        <w:rPr>
          <w:highlight w:val="yellow"/>
        </w:rPr>
        <w:t>IsModuleActive(</w:t>
      </w:r>
      <w:proofErr w:type="gramEnd"/>
      <w:r w:rsidRPr="002C4E26">
        <w:rPr>
          <w:highlight w:val="yellow"/>
        </w:rPr>
        <w:t>string moduleId)</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using (var repository = Resolve&lt;IPaymentCodesEntity&lt;T&gt;</w:t>
      </w:r>
      <w:proofErr w:type="gramStart"/>
      <w:r w:rsidRPr="002C4E26">
        <w:rPr>
          <w:highlight w:val="yellow"/>
        </w:rPr>
        <w:t>&gt;(</w:t>
      </w:r>
      <w:proofErr w:type="gramEnd"/>
      <w:r w:rsidRPr="002C4E26">
        <w:rPr>
          <w:highlight w:val="yellow"/>
        </w:rPr>
        <w: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w:t>
      </w:r>
      <w:proofErr w:type="gramStart"/>
      <w:r w:rsidRPr="002C4E26">
        <w:rPr>
          <w:highlight w:val="yellow"/>
        </w:rPr>
        <w:t>repository.IsModuleActive</w:t>
      </w:r>
      <w:proofErr w:type="gramEnd"/>
      <w:r w:rsidRPr="002C4E26">
        <w:rPr>
          <w:highlight w:val="yellow"/>
        </w:rPr>
        <w:t>(moduleId);</w:t>
      </w:r>
    </w:p>
    <w:p w:rsidR="007D5849" w:rsidRPr="002C4E26" w:rsidRDefault="007D5849" w:rsidP="007F7A0F">
      <w:pPr>
        <w:pStyle w:val="SAGETextCodesection"/>
        <w:rPr>
          <w:highlight w:val="yellow"/>
        </w:rPr>
      </w:pPr>
      <w:r w:rsidRPr="002C4E26">
        <w:rPr>
          <w:highlight w:val="yellow"/>
        </w:rPr>
        <w:t xml:space="preserve">            }</w:t>
      </w:r>
    </w:p>
    <w:p w:rsidR="007D5849" w:rsidRDefault="007D5849" w:rsidP="007F7A0F">
      <w:pPr>
        <w:pStyle w:val="SAGETextCodesection"/>
      </w:pPr>
      <w:r w:rsidRPr="002C4E26">
        <w:rPr>
          <w:highlight w:val="yellow"/>
        </w:rPr>
        <w:t xml:space="preserve">        }</w:t>
      </w:r>
    </w:p>
    <w:bookmarkEnd w:id="55"/>
    <w:bookmarkEnd w:id="56"/>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57" w:name="_Ref440891169"/>
      <w:bookmarkStart w:id="58" w:name="_Ref440891172"/>
      <w:bookmarkStart w:id="59" w:name="_Toc456196439"/>
      <w:r>
        <w:t>Payment Codes Repository</w:t>
      </w:r>
      <w:bookmarkEnd w:id="57"/>
      <w:bookmarkEnd w:id="58"/>
      <w:bookmarkEnd w:id="59"/>
    </w:p>
    <w:p w:rsidR="007D5849" w:rsidRDefault="00E35B8F" w:rsidP="00E35B8F">
      <w:pPr>
        <w:pStyle w:val="SAGEHeading3"/>
      </w:pPr>
      <w:bookmarkStart w:id="60" w:name="_Toc456196440"/>
      <w:r>
        <w:t>PaymentCodesRepository.cs</w:t>
      </w:r>
      <w:bookmarkEnd w:id="60"/>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 xml:space="preserve">using </w:t>
      </w:r>
      <w:proofErr w:type="gramStart"/>
      <w:r>
        <w:t>System.Linq.Expressions</w:t>
      </w:r>
      <w:proofErr w:type="gramEnd"/>
      <w:r>
        <w:t>;</w:t>
      </w:r>
    </w:p>
    <w:p w:rsidR="007D5849" w:rsidRDefault="007D5849" w:rsidP="007F7A0F">
      <w:pPr>
        <w:pStyle w:val="SAGETextCodesection"/>
      </w:pPr>
      <w:r>
        <w:t>using Sage.CA.SBS.ERP.Sage</w:t>
      </w:r>
      <w:proofErr w:type="gramStart"/>
      <w:r>
        <w:t>300.Common.BusinessRepository</w:t>
      </w:r>
      <w:proofErr w:type="gramEnd"/>
      <w:r>
        <w:t>;</w:t>
      </w:r>
    </w:p>
    <w:p w:rsidR="007D5849" w:rsidRDefault="007D5849" w:rsidP="007F7A0F">
      <w:pPr>
        <w:pStyle w:val="SAGETextCodesection"/>
      </w:pPr>
      <w:r>
        <w:t>using Sage.CA.SBS.ERP.Sage</w:t>
      </w:r>
      <w:proofErr w:type="gramStart"/>
      <w:r>
        <w:t>300.Common.BusinessRepository.Base</w:t>
      </w:r>
      <w:proofErr w:type="gramEnd"/>
      <w:r>
        <w:t>;</w:t>
      </w:r>
    </w:p>
    <w:p w:rsidR="007D5849" w:rsidRDefault="007D5849" w:rsidP="007F7A0F">
      <w:pPr>
        <w:pStyle w:val="SAGETextCodesection"/>
      </w:pPr>
      <w:r>
        <w:t>using Sage.CA.SBS.ERP.Sage</w:t>
      </w:r>
      <w:proofErr w:type="gramStart"/>
      <w:r>
        <w:t>300.Common.Interfaces.Entity</w:t>
      </w:r>
      <w:proofErr w:type="gramEnd"/>
      <w:r>
        <w:t>;</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t>using Sage.CA.SBS.ERP.Sage</w:t>
      </w:r>
      <w:proofErr w:type="gramStart"/>
      <w:r>
        <w:t>300.Common.Utilities</w:t>
      </w:r>
      <w:proofErr w:type="gramEnd"/>
      <w:r>
        <w:t>;</w:t>
      </w:r>
    </w:p>
    <w:p w:rsidR="007D5849" w:rsidRDefault="007D5849" w:rsidP="007F7A0F">
      <w:pPr>
        <w:pStyle w:val="SAGETextCodesection"/>
      </w:pPr>
      <w:r>
        <w:t>using Sage.CA.SBS.ERP.Sage</w:t>
      </w:r>
      <w:proofErr w:type="gramStart"/>
      <w:r>
        <w:t>300.Common.Models.Enums</w:t>
      </w:r>
      <w:proofErr w:type="gramEnd"/>
      <w:r>
        <w:t>;</w:t>
      </w:r>
    </w:p>
    <w:p w:rsidR="007D5849" w:rsidRDefault="007D5849" w:rsidP="007F7A0F">
      <w:pPr>
        <w:pStyle w:val="SAGETextCodesection"/>
      </w:pPr>
      <w:r>
        <w:t xml:space="preserve">using </w:t>
      </w:r>
      <w:proofErr w:type="gramStart"/>
      <w:r>
        <w:t>ValuedPartner.</w:t>
      </w:r>
      <w:r w:rsidR="008D25A3">
        <w:t>TU</w:t>
      </w:r>
      <w:r>
        <w:t>.BusinessRepository.Mappers</w:t>
      </w:r>
      <w:proofErr w:type="gramEnd"/>
      <w:r>
        <w:t>;</w:t>
      </w:r>
    </w:p>
    <w:p w:rsidR="007D5849" w:rsidRDefault="007D5849" w:rsidP="007F7A0F">
      <w:pPr>
        <w:pStyle w:val="SAGETextCodesection"/>
      </w:pPr>
      <w:r>
        <w:t xml:space="preserve">using </w:t>
      </w:r>
      <w:proofErr w:type="gramStart"/>
      <w:r>
        <w:t>ValuedPartner.</w:t>
      </w:r>
      <w:r w:rsidR="008D25A3">
        <w:t>TU</w:t>
      </w:r>
      <w:r>
        <w:t>.Interfaces.BusinessRepository</w:t>
      </w:r>
      <w:proofErr w:type="gramEnd"/>
      <w:r>
        <w:t>;</w:t>
      </w: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p>
    <w:p w:rsidR="007D5849" w:rsidRDefault="007D5849" w:rsidP="007F7A0F">
      <w:pPr>
        <w:pStyle w:val="SAGETextCodesection"/>
      </w:pPr>
      <w:r>
        <w:lastRenderedPageBreak/>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rsidR="008D25A3">
        <w:t>ValuedPartner.TU</w:t>
      </w:r>
      <w:r>
        <w:t>.BusinessRepository</w:t>
      </w:r>
      <w:proofErr w:type="gramEnd"/>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PaymentCodes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PaymentCodesRepository&lt;T</w:t>
      </w:r>
      <w:proofErr w:type="gramStart"/>
      <w:r>
        <w:t>&gt; :</w:t>
      </w:r>
      <w:proofErr w:type="gramEnd"/>
      <w:r>
        <w:t xml:space="preserve"> FlatRepository&lt;T&gt;, IPaymentCodesEntity&lt;T&gt;</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Variables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Mapper</w:t>
      </w:r>
    </w:p>
    <w:p w:rsidR="007D5849" w:rsidRDefault="007D5849" w:rsidP="007F7A0F">
      <w:pPr>
        <w:pStyle w:val="SAGETextCodesection"/>
      </w:pPr>
      <w:r>
        <w:t xml:space="preserve">        /// &lt;/summary&gt;</w:t>
      </w:r>
    </w:p>
    <w:p w:rsidR="007D5849" w:rsidRDefault="007D5849" w:rsidP="007F7A0F">
      <w:pPr>
        <w:pStyle w:val="SAGETextCodesection"/>
      </w:pPr>
      <w:r>
        <w:t xml:space="preserve">        private ModelMapper&lt;T&gt; _mapper;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Business Entity</w:t>
      </w:r>
    </w:p>
    <w:p w:rsidR="007D5849" w:rsidRDefault="007D5849" w:rsidP="007F7A0F">
      <w:pPr>
        <w:pStyle w:val="SAGETextCodesection"/>
      </w:pPr>
      <w:r>
        <w:t xml:space="preserve">        /// &lt;/summary&gt;</w:t>
      </w:r>
    </w:p>
    <w:p w:rsidR="007D5849" w:rsidRDefault="007D5849" w:rsidP="007F7A0F">
      <w:pPr>
        <w:pStyle w:val="SAGETextCodesection"/>
      </w:pPr>
      <w:r>
        <w:t xml:space="preserve">        private IBusinessEntity _businessEntity;</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w:t>
      </w:r>
      <w:proofErr w:type="gramStart"/>
      <w:r>
        <w:t>PaymentCodesRepository(</w:t>
      </w:r>
      <w:proofErr w:type="gramEnd"/>
      <w:r>
        <w:t>Context context)</w:t>
      </w:r>
    </w:p>
    <w:p w:rsidR="007D5849" w:rsidRDefault="007D5849" w:rsidP="007F7A0F">
      <w:pPr>
        <w:pStyle w:val="SAGETextCodesection"/>
      </w:pPr>
      <w:r>
        <w:t xml:space="preserve">            : </w:t>
      </w:r>
      <w:proofErr w:type="gramStart"/>
      <w:r>
        <w:t>base(</w:t>
      </w:r>
      <w:proofErr w:type="gramEnd"/>
      <w:r>
        <w:t>context, new PaymentCodesMapper&lt;T&gt;(context), ActiveFilter)</w:t>
      </w:r>
    </w:p>
    <w:p w:rsidR="007D5849" w:rsidRDefault="007D5849" w:rsidP="007F7A0F">
      <w:pPr>
        <w:pStyle w:val="SAGETextCodesection"/>
      </w:pPr>
      <w:r>
        <w:t xml:space="preserve">        {</w:t>
      </w:r>
    </w:p>
    <w:p w:rsidR="007D5849" w:rsidRDefault="007D5849" w:rsidP="007F7A0F">
      <w:pPr>
        <w:pStyle w:val="SAGETextCodesection"/>
      </w:pPr>
      <w:r>
        <w:lastRenderedPageBreak/>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 &lt;param name="session"&gt;Business Entity Session&lt;/param&gt;</w:t>
      </w:r>
    </w:p>
    <w:p w:rsidR="007D5849" w:rsidRDefault="007D5849" w:rsidP="007F7A0F">
      <w:pPr>
        <w:pStyle w:val="SAGETextCodesection"/>
      </w:pPr>
      <w:r>
        <w:t xml:space="preserve">        public </w:t>
      </w:r>
      <w:proofErr w:type="gramStart"/>
      <w:r>
        <w:t>PaymentCodesRepository(</w:t>
      </w:r>
      <w:proofErr w:type="gramEnd"/>
      <w:r>
        <w:t>Context context, IBusinessEntitySession session)</w:t>
      </w:r>
    </w:p>
    <w:p w:rsidR="007D5849" w:rsidRDefault="007D5849" w:rsidP="007F7A0F">
      <w:pPr>
        <w:pStyle w:val="SAGETextCodesection"/>
      </w:pPr>
      <w:r>
        <w:t xml:space="preserve">            : </w:t>
      </w:r>
      <w:proofErr w:type="gramStart"/>
      <w:r>
        <w:t>base(</w:t>
      </w:r>
      <w:proofErr w:type="gramEnd"/>
      <w:r>
        <w:t>context, new PaymentCodesMapper&lt;T&gt;(context), ActiveFilter, session)</w:t>
      </w:r>
    </w:p>
    <w:p w:rsidR="007D5849" w:rsidRDefault="007D5849" w:rsidP="007F7A0F">
      <w:pPr>
        <w:pStyle w:val="SAGETextCodesection"/>
      </w:pPr>
      <w:r>
        <w:t xml:space="preserve">        {</w:t>
      </w:r>
    </w:p>
    <w:p w:rsidR="007D5849" w:rsidRDefault="007D5849" w:rsidP="007F7A0F">
      <w:pPr>
        <w:pStyle w:val="SAGETextCodesection"/>
      </w:pPr>
      <w:r>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Protected/public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Additional Access Check for Export and Import</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&lt;returns&gt;User Access&lt;/returns&gt;</w:t>
      </w:r>
    </w:p>
    <w:p w:rsidR="007D5849" w:rsidRDefault="007D5849" w:rsidP="007F7A0F">
      <w:pPr>
        <w:pStyle w:val="SAGETextCodesection"/>
      </w:pPr>
      <w:r>
        <w:t xml:space="preserve">        public override UserAccess </w:t>
      </w:r>
      <w:proofErr w:type="gramStart"/>
      <w:r>
        <w:t>GetAccessRights(</w:t>
      </w:r>
      <w:proofErr w:type="gramEnd"/>
      <w:r>
        <w:t>)</w:t>
      </w:r>
    </w:p>
    <w:p w:rsidR="007D5849" w:rsidRDefault="007D5849" w:rsidP="007F7A0F">
      <w:pPr>
        <w:pStyle w:val="SAGETextCodesection"/>
      </w:pPr>
      <w:r>
        <w:t xml:space="preserve">        {</w:t>
      </w:r>
    </w:p>
    <w:p w:rsidR="007D5849" w:rsidRDefault="007D5849" w:rsidP="007F7A0F">
      <w:pPr>
        <w:pStyle w:val="SAGETextCodesection"/>
      </w:pPr>
      <w:r>
        <w:t xml:space="preserve">            var userAccess = </w:t>
      </w:r>
      <w:proofErr w:type="gramStart"/>
      <w:r>
        <w:t>base.GetAccessRights</w:t>
      </w:r>
      <w:proofErr w:type="gramEnd"/>
      <w:r>
        <w:t>();</w:t>
      </w:r>
    </w:p>
    <w:p w:rsidR="007D5849" w:rsidRDefault="007D5849" w:rsidP="007F7A0F">
      <w:pPr>
        <w:pStyle w:val="SAGETextCodesection"/>
      </w:pPr>
      <w:r>
        <w:t xml:space="preserve">            if (</w:t>
      </w:r>
      <w:proofErr w:type="gramStart"/>
      <w:r>
        <w:t>SecurityCheck(</w:t>
      </w:r>
      <w:proofErr w:type="gramEnd"/>
      <w:r>
        <w:t>Security.VPImport))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SecurityType.Import;</w:t>
      </w:r>
    </w:p>
    <w:p w:rsidR="007D5849" w:rsidRDefault="007D5849" w:rsidP="007F7A0F">
      <w:pPr>
        <w:pStyle w:val="SAGETextCodesection"/>
      </w:pPr>
      <w:r>
        <w:t xml:space="preserve">            }</w:t>
      </w:r>
    </w:p>
    <w:p w:rsidR="007D5849" w:rsidRDefault="007D5849" w:rsidP="007F7A0F">
      <w:pPr>
        <w:pStyle w:val="SAGETextCodesection"/>
      </w:pPr>
      <w:r>
        <w:t xml:space="preserve">            if (</w:t>
      </w:r>
      <w:proofErr w:type="gramStart"/>
      <w:r>
        <w:t>SecurityCheck(</w:t>
      </w:r>
      <w:proofErr w:type="gramEnd"/>
      <w:r>
        <w:t>Security.VPExport))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SecurityType.Export;</w:t>
      </w:r>
    </w:p>
    <w:p w:rsidR="007D5849" w:rsidRDefault="007D5849" w:rsidP="007F7A0F">
      <w:pPr>
        <w:pStyle w:val="SAGETextCodesection"/>
      </w:pPr>
      <w:r>
        <w:t xml:space="preserve">            }</w:t>
      </w:r>
    </w:p>
    <w:p w:rsidR="007D5849" w:rsidRDefault="007D5849" w:rsidP="007F7A0F">
      <w:pPr>
        <w:pStyle w:val="SAGETextCodesection"/>
      </w:pPr>
      <w:r>
        <w:t xml:space="preserve">            return userAccess;</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entities for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&lt;returns&gt;Business Entity&lt;/returns&gt;</w:t>
      </w:r>
    </w:p>
    <w:p w:rsidR="007D5849" w:rsidRDefault="007D5849" w:rsidP="007F7A0F">
      <w:pPr>
        <w:pStyle w:val="SAGETextCodesection"/>
      </w:pPr>
      <w:r>
        <w:t xml:space="preserve">        protected override IBusinessEntity </w:t>
      </w:r>
      <w:proofErr w:type="gramStart"/>
      <w:r>
        <w:t>CreateBusinessEntities(</w:t>
      </w:r>
      <w:proofErr w:type="gramEnd"/>
      <w:r>
        <w:t>)</w:t>
      </w:r>
    </w:p>
    <w:p w:rsidR="007D5849" w:rsidRDefault="007D5849" w:rsidP="007F7A0F">
      <w:pPr>
        <w:pStyle w:val="SAGETextCodesection"/>
      </w:pPr>
      <w:r>
        <w:t xml:space="preserve">        {</w:t>
      </w:r>
    </w:p>
    <w:p w:rsidR="007D5849" w:rsidRDefault="007D5849" w:rsidP="007F7A0F">
      <w:pPr>
        <w:pStyle w:val="SAGETextCodesection"/>
      </w:pPr>
      <w:r>
        <w:t xml:space="preserve">            </w:t>
      </w:r>
      <w:proofErr w:type="gramStart"/>
      <w:r>
        <w:t>CreateBusinessEntitiesInternal(</w:t>
      </w:r>
      <w:proofErr w:type="gramEnd"/>
      <w:r>
        <w:t>);</w:t>
      </w:r>
    </w:p>
    <w:p w:rsidR="007D5849" w:rsidRDefault="007D5849" w:rsidP="007F7A0F">
      <w:pPr>
        <w:pStyle w:val="SAGETextCodesection"/>
      </w:pPr>
      <w:r>
        <w:t xml:space="preserve">            return _businessEntity;</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Update Expression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&lt;returns&gt;Expression&lt;/returns&gt;</w:t>
      </w:r>
    </w:p>
    <w:p w:rsidR="007D5849" w:rsidRDefault="007D5849" w:rsidP="007F7A0F">
      <w:pPr>
        <w:pStyle w:val="SAGETextCodesection"/>
      </w:pPr>
      <w:r>
        <w:t xml:space="preserve">        protected override Expression&lt;Func&lt;T, bool&gt;&gt; </w:t>
      </w:r>
      <w:proofErr w:type="gramStart"/>
      <w:r>
        <w:t>GetUpdateExpression(</w:t>
      </w:r>
      <w:proofErr w:type="gramEnd"/>
      <w:r>
        <w:t>T model)</w:t>
      </w:r>
    </w:p>
    <w:p w:rsidR="007D5849" w:rsidRDefault="007D5849" w:rsidP="007F7A0F">
      <w:pPr>
        <w:pStyle w:val="SAGETextCodesection"/>
      </w:pPr>
      <w:r>
        <w:t xml:space="preserve">        {</w:t>
      </w:r>
    </w:p>
    <w:p w:rsidR="007D5849" w:rsidRDefault="007D5849" w:rsidP="007F7A0F">
      <w:pPr>
        <w:pStyle w:val="SAGETextCodesection"/>
      </w:pPr>
      <w:r>
        <w:t xml:space="preserve">            return entity =&gt; </w:t>
      </w:r>
      <w:proofErr w:type="gramStart"/>
      <w:r>
        <w:t>entity.PaymentCode.StartsWith</w:t>
      </w:r>
      <w:proofErr w:type="gramEnd"/>
      <w:r>
        <w:t>(model.PaymentCode);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61" w:name="OLE_LINK7"/>
      <w:bookmarkStart w:id="62" w:name="OLE_LINK8"/>
      <w:r>
        <w:t xml:space="preserve">        /// &lt;summary&gt;</w:t>
      </w:r>
    </w:p>
    <w:p w:rsidR="007D5849" w:rsidRPr="0062168A" w:rsidRDefault="007D5849" w:rsidP="007F7A0F">
      <w:pPr>
        <w:pStyle w:val="SAGETextCodesection"/>
        <w:rPr>
          <w:highlight w:val="yellow"/>
        </w:rPr>
      </w:pPr>
      <w:r>
        <w:t xml:space="preserve">        </w:t>
      </w:r>
      <w:r w:rsidRPr="0062168A">
        <w:rPr>
          <w:highlight w:val="yellow"/>
        </w:rPr>
        <w:t>///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public virtual T </w:t>
      </w:r>
      <w:proofErr w:type="gramStart"/>
      <w:r w:rsidRPr="0062168A">
        <w:rPr>
          <w:highlight w:val="yellow"/>
        </w:rPr>
        <w:t>UpdateInactiveStatus(</w:t>
      </w:r>
      <w:proofErr w:type="gramEnd"/>
      <w:r w:rsidRPr="0062168A">
        <w:rPr>
          <w:highlight w:val="yellow"/>
        </w:rPr>
        <w:t>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CheckRights(</w:t>
      </w:r>
      <w:proofErr w:type="gramStart"/>
      <w:r w:rsidRPr="0062168A">
        <w:rPr>
          <w:highlight w:val="yellow"/>
        </w:rPr>
        <w:t>GetAccessRights(</w:t>
      </w:r>
      <w:proofErr w:type="gramEnd"/>
      <w:r w:rsidRPr="0062168A">
        <w:rPr>
          <w:highlight w:val="yellow"/>
        </w:rPr>
        <w:t>), SecurityType.Modify);</w:t>
      </w:r>
    </w:p>
    <w:p w:rsidR="007D5849" w:rsidRPr="0062168A" w:rsidRDefault="007D5849" w:rsidP="007F7A0F">
      <w:pPr>
        <w:pStyle w:val="SAGETextCodesection"/>
        <w:rPr>
          <w:highlight w:val="yellow"/>
        </w:rPr>
      </w:pPr>
      <w:r w:rsidRPr="0062168A">
        <w:rPr>
          <w:highlight w:val="yellow"/>
        </w:rPr>
        <w:t xml:space="preserve">            var filter = GetUpdateExpression(model);</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if (</w:t>
      </w:r>
      <w:proofErr w:type="gramStart"/>
      <w:r w:rsidRPr="0062168A">
        <w:rPr>
          <w:highlight w:val="yellow"/>
        </w:rPr>
        <w:t>Search(</w:t>
      </w:r>
      <w:proofErr w:type="gramEnd"/>
      <w:r w:rsidRPr="0062168A">
        <w:rPr>
          <w:highlight w:val="yellow"/>
        </w:rPr>
        <w:t>_businessEntity, filter))</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_</w:t>
      </w:r>
      <w:proofErr w:type="gramStart"/>
      <w:r w:rsidRPr="0062168A">
        <w:rPr>
          <w:highlight w:val="yellow"/>
        </w:rPr>
        <w:t>mapper.Map</w:t>
      </w:r>
      <w:proofErr w:type="gramEnd"/>
      <w:r w:rsidRPr="0062168A">
        <w:rPr>
          <w:highlight w:val="yellow"/>
        </w:rPr>
        <w:t>(model, _businessEntity);</w:t>
      </w:r>
    </w:p>
    <w:p w:rsidR="007D5849" w:rsidRPr="0062168A" w:rsidRDefault="007D5849" w:rsidP="007F7A0F">
      <w:pPr>
        <w:pStyle w:val="SAGETextCodesection"/>
        <w:rPr>
          <w:highlight w:val="yellow"/>
        </w:rPr>
      </w:pPr>
      <w:r w:rsidRPr="0062168A">
        <w:rPr>
          <w:highlight w:val="yellow"/>
        </w:rPr>
        <w:lastRenderedPageBreak/>
        <w:t xml:space="preserve">                _businessEntity.SetValue(</w:t>
      </w:r>
      <w:proofErr w:type="gramStart"/>
      <w:r w:rsidRPr="0062168A">
        <w:rPr>
          <w:highlight w:val="yellow"/>
        </w:rPr>
        <w:t>PaymentCodes.Index.Status</w:t>
      </w:r>
      <w:proofErr w:type="gramEnd"/>
      <w:r w:rsidRPr="0062168A">
        <w:rPr>
          <w:highlight w:val="yellow"/>
        </w:rPr>
        <w:t>, model.Status, true);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_</w:t>
      </w:r>
      <w:proofErr w:type="gramStart"/>
      <w:r w:rsidRPr="0062168A">
        <w:rPr>
          <w:highlight w:val="yellow"/>
        </w:rPr>
        <w:t>mapper.Map</w:t>
      </w:r>
      <w:proofErr w:type="gramEnd"/>
      <w:r w:rsidRPr="0062168A">
        <w:rPr>
          <w:highlight w:val="yellow"/>
        </w:rPr>
        <w:t>(_businessEntity);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Check whether module is active or not.</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name="moduleId"&gt;module Id&lt;/param&gt;</w:t>
      </w:r>
    </w:p>
    <w:p w:rsidR="007D5849" w:rsidRPr="0062168A" w:rsidRDefault="007D5849" w:rsidP="007F7A0F">
      <w:pPr>
        <w:pStyle w:val="SAGETextCodesection"/>
        <w:rPr>
          <w:highlight w:val="yellow"/>
        </w:rPr>
      </w:pPr>
      <w:r w:rsidRPr="0062168A">
        <w:rPr>
          <w:highlight w:val="yellow"/>
        </w:rPr>
        <w:t xml:space="preserve">        /// &lt;returns&gt;True if module is active else false&lt;/returns&gt;</w:t>
      </w:r>
    </w:p>
    <w:p w:rsidR="007D5849" w:rsidRPr="0062168A" w:rsidRDefault="007D5849" w:rsidP="007F7A0F">
      <w:pPr>
        <w:pStyle w:val="SAGETextCodesection"/>
        <w:rPr>
          <w:highlight w:val="yellow"/>
        </w:rPr>
      </w:pPr>
      <w:r w:rsidRPr="0062168A">
        <w:rPr>
          <w:highlight w:val="yellow"/>
        </w:rPr>
        <w:t xml:space="preserve">        public bool </w:t>
      </w:r>
      <w:proofErr w:type="gramStart"/>
      <w:r w:rsidRPr="0062168A">
        <w:rPr>
          <w:highlight w:val="yellow"/>
        </w:rPr>
        <w:t>IsModuleActive(</w:t>
      </w:r>
      <w:proofErr w:type="gramEnd"/>
      <w:r w:rsidRPr="0062168A">
        <w:rPr>
          <w:highlight w:val="yellow"/>
        </w:rPr>
        <w:t>string moduleId)</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IsApplicationActive(moduleId);</w:t>
      </w:r>
    </w:p>
    <w:p w:rsidR="007D5849" w:rsidRDefault="007D5849" w:rsidP="007F7A0F">
      <w:pPr>
        <w:pStyle w:val="SAGETextCodesection"/>
      </w:pPr>
      <w:r w:rsidRPr="0062168A">
        <w:rPr>
          <w:highlight w:val="yellow"/>
        </w:rPr>
        <w:t xml:space="preserve">        }</w:t>
      </w:r>
    </w:p>
    <w:bookmarkEnd w:id="61"/>
    <w:bookmarkEnd w:id="62"/>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ActiveFilter Condition</w:t>
      </w:r>
    </w:p>
    <w:p w:rsidR="007D5849" w:rsidRDefault="007D5849" w:rsidP="007F7A0F">
      <w:pPr>
        <w:pStyle w:val="SAGETextCodesection"/>
      </w:pPr>
      <w:r>
        <w:t xml:space="preserve">        /// &lt;/summary&gt;</w:t>
      </w:r>
    </w:p>
    <w:p w:rsidR="007D5849" w:rsidRDefault="007D5849" w:rsidP="007F7A0F">
      <w:pPr>
        <w:pStyle w:val="SAGETextCodesection"/>
      </w:pPr>
      <w:r>
        <w:t xml:space="preserve">        /// &lt;value&gt;The active filter&lt;/value&gt;</w:t>
      </w:r>
    </w:p>
    <w:p w:rsidR="007D5849" w:rsidRDefault="007D5849" w:rsidP="007F7A0F">
      <w:pPr>
        <w:pStyle w:val="SAGETextCodesection"/>
      </w:pPr>
      <w:r>
        <w:t xml:space="preserve">        private static Expression&lt;Func&lt;T, bool&gt;&gt; ActiveFilter</w:t>
      </w:r>
    </w:p>
    <w:p w:rsidR="007D5849" w:rsidRDefault="007D5849" w:rsidP="007F7A0F">
      <w:pPr>
        <w:pStyle w:val="SAGETextCodesection"/>
      </w:pPr>
      <w:r>
        <w:t xml:space="preserve">        {</w:t>
      </w:r>
    </w:p>
    <w:p w:rsidR="007D5849" w:rsidRDefault="007D5849" w:rsidP="007F7A0F">
      <w:pPr>
        <w:pStyle w:val="SAGETextCodesection"/>
      </w:pPr>
      <w:r>
        <w:t xml:space="preserve">            get </w:t>
      </w:r>
      <w:proofErr w:type="gramStart"/>
      <w:r>
        <w:t>{ return</w:t>
      </w:r>
      <w:proofErr w:type="gramEnd"/>
      <w:r>
        <w:t xml:space="preserve"> null;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Creates the business entities</w:t>
      </w:r>
    </w:p>
    <w:p w:rsidR="007D5849" w:rsidRDefault="007D5849" w:rsidP="007F7A0F">
      <w:pPr>
        <w:pStyle w:val="SAGETextCodesection"/>
      </w:pPr>
      <w:r>
        <w:t xml:space="preserve">        /// &lt;/summary&gt;</w:t>
      </w:r>
    </w:p>
    <w:p w:rsidR="007D5849" w:rsidRDefault="007D5849" w:rsidP="007F7A0F">
      <w:pPr>
        <w:pStyle w:val="SAGETextCodesection"/>
      </w:pPr>
      <w:r>
        <w:t xml:space="preserve">        private void </w:t>
      </w:r>
      <w:proofErr w:type="gramStart"/>
      <w:r>
        <w:t>CreateBusinessEntitiesInternal(</w:t>
      </w:r>
      <w:proofErr w:type="gramEnd"/>
      <w:r>
        <w:t>)</w:t>
      </w:r>
    </w:p>
    <w:p w:rsidR="007D5849" w:rsidRDefault="007D5849" w:rsidP="007F7A0F">
      <w:pPr>
        <w:pStyle w:val="SAGETextCodesection"/>
      </w:pPr>
      <w:r>
        <w:t xml:space="preserve">        {</w:t>
      </w:r>
    </w:p>
    <w:p w:rsidR="007D5849" w:rsidRDefault="007D5849" w:rsidP="007F7A0F">
      <w:pPr>
        <w:pStyle w:val="SAGETextCodesection"/>
      </w:pPr>
      <w:r>
        <w:t xml:space="preserve">            _businessEntity = </w:t>
      </w:r>
      <w:proofErr w:type="gramStart"/>
      <w:r>
        <w:t>OpenEntity(</w:t>
      </w:r>
      <w:proofErr w:type="gramEnd"/>
      <w:r>
        <w:t>PaymentCodes.EntityName);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Set Filter</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private void </w:t>
      </w:r>
      <w:proofErr w:type="gramStart"/>
      <w:r>
        <w:t>SetFilter(</w:t>
      </w:r>
      <w:proofErr w:type="gramEnd"/>
      <w:r>
        <w:t>Context context)</w:t>
      </w:r>
    </w:p>
    <w:p w:rsidR="007D5849" w:rsidRDefault="007D5849" w:rsidP="007F7A0F">
      <w:pPr>
        <w:pStyle w:val="SAGETextCodesection"/>
      </w:pPr>
      <w:r>
        <w:t xml:space="preserve">        {</w:t>
      </w:r>
    </w:p>
    <w:p w:rsidR="007D5849" w:rsidRDefault="007D5849" w:rsidP="007F7A0F">
      <w:pPr>
        <w:pStyle w:val="SAGETextCodesection"/>
      </w:pPr>
      <w:r>
        <w:t xml:space="preserve">            ValidRecordFilter = null;</w:t>
      </w:r>
    </w:p>
    <w:p w:rsidR="007D5849" w:rsidRDefault="007D5849" w:rsidP="007F7A0F">
      <w:pPr>
        <w:pStyle w:val="SAGETextCodesection"/>
      </w:pPr>
      <w:r>
        <w:t xml:space="preserve">            ValidRecordFilter = model =</w:t>
      </w:r>
      <w:proofErr w:type="gramStart"/>
      <w:r>
        <w:t>&gt; !string</w:t>
      </w:r>
      <w:proofErr w:type="gramEnd"/>
      <w:r>
        <w:t>.IsNullOrEmpty(model.PaymentCode);</w:t>
      </w:r>
    </w:p>
    <w:p w:rsidR="007D5849" w:rsidRDefault="007D5849" w:rsidP="007F7A0F">
      <w:pPr>
        <w:pStyle w:val="SAGETextCodesection"/>
      </w:pPr>
    </w:p>
    <w:p w:rsidR="007D5849" w:rsidRDefault="007D5849" w:rsidP="007F7A0F">
      <w:pPr>
        <w:pStyle w:val="SAGETextCodesection"/>
      </w:pPr>
      <w:r>
        <w:t xml:space="preserve">            _mapper = new PaymentCodesMapper&lt;T&gt;(context);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63" w:name="_Ref440891224"/>
      <w:bookmarkStart w:id="64" w:name="_Ref440891232"/>
      <w:bookmarkStart w:id="65" w:name="_Ref440892091"/>
      <w:bookmarkStart w:id="66" w:name="_Toc456196441"/>
      <w:r>
        <w:t>Payment Codes Model</w:t>
      </w:r>
      <w:bookmarkEnd w:id="63"/>
      <w:bookmarkEnd w:id="64"/>
      <w:bookmarkEnd w:id="65"/>
      <w:bookmarkEnd w:id="66"/>
    </w:p>
    <w:p w:rsidR="007D5849" w:rsidRDefault="00E35B8F" w:rsidP="00E35B8F">
      <w:pPr>
        <w:pStyle w:val="SAGEHeading3"/>
      </w:pPr>
      <w:bookmarkStart w:id="67" w:name="_Toc456196442"/>
      <w:r>
        <w:t>PaymentCodes.cs</w:t>
      </w:r>
      <w:bookmarkEnd w:id="67"/>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 xml:space="preserve">using </w:t>
      </w:r>
      <w:proofErr w:type="gramStart"/>
      <w:r>
        <w:t>System.ComponentModel.DataAnnotations</w:t>
      </w:r>
      <w:proofErr w:type="gramEnd"/>
      <w:r>
        <w:t>;</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t>using Sage.CA.SBS.ERP.Sage</w:t>
      </w:r>
      <w:proofErr w:type="gramStart"/>
      <w:r>
        <w:t>300.Common.Models.Attributes</w:t>
      </w:r>
      <w:proofErr w:type="gramEnd"/>
      <w:r>
        <w:t>;</w:t>
      </w:r>
    </w:p>
    <w:p w:rsidR="007D5849" w:rsidRDefault="007D5849" w:rsidP="007F7A0F">
      <w:pPr>
        <w:pStyle w:val="SAGETextCodesection"/>
      </w:pPr>
      <w:r>
        <w:t>using Sage.CA.SBS.ERP.Sage</w:t>
      </w:r>
      <w:proofErr w:type="gramStart"/>
      <w:r>
        <w:t>300.Common.Resources</w:t>
      </w:r>
      <w:proofErr w:type="gramEnd"/>
      <w:r>
        <w:t>;</w:t>
      </w:r>
    </w:p>
    <w:p w:rsidR="007D5849" w:rsidRDefault="007D5849" w:rsidP="007F7A0F">
      <w:pPr>
        <w:pStyle w:val="SAGETextCodesection"/>
      </w:pPr>
    </w:p>
    <w:p w:rsidR="007D5849" w:rsidRDefault="007D5849" w:rsidP="007F7A0F">
      <w:pPr>
        <w:pStyle w:val="SAGETextCodesection"/>
      </w:pPr>
      <w:r>
        <w:t xml:space="preserve">using </w:t>
      </w:r>
      <w:proofErr w:type="gramStart"/>
      <w:r>
        <w:t>ValuedPartner.</w:t>
      </w:r>
      <w:r w:rsidR="008D25A3">
        <w:t>TU</w:t>
      </w:r>
      <w:r>
        <w:t>.Models.Enums</w:t>
      </w:r>
      <w:proofErr w:type="gramEnd"/>
      <w:r>
        <w:t>;</w:t>
      </w:r>
    </w:p>
    <w:p w:rsidR="007D5849" w:rsidRDefault="007D5849" w:rsidP="007F7A0F">
      <w:pPr>
        <w:pStyle w:val="SAGETextCodesection"/>
      </w:pPr>
      <w:r>
        <w:t xml:space="preserve">using </w:t>
      </w:r>
      <w:proofErr w:type="gramStart"/>
      <w:r>
        <w:t>ValuedPartner.</w:t>
      </w:r>
      <w:r w:rsidR="008D25A3">
        <w:t>TU</w:t>
      </w:r>
      <w:r>
        <w:t>.Resources.Forms</w:t>
      </w:r>
      <w:proofErr w:type="gramEnd"/>
      <w:r>
        <w:t>;</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t>
      </w:r>
      <w:r w:rsidR="008D25A3">
        <w:t>TU</w:t>
      </w:r>
      <w:r>
        <w:t>.Models</w:t>
      </w:r>
      <w:proofErr w:type="gramEnd"/>
    </w:p>
    <w:p w:rsidR="007D5849" w:rsidRDefault="007D5849" w:rsidP="007F7A0F">
      <w:pPr>
        <w:pStyle w:val="SAGETextCodesection"/>
      </w:pPr>
      <w:r>
        <w:lastRenderedPageBreak/>
        <w:t>{</w:t>
      </w:r>
    </w:p>
    <w:p w:rsidR="007D5849" w:rsidRDefault="007D5849" w:rsidP="007F7A0F">
      <w:pPr>
        <w:pStyle w:val="SAGETextCodesection"/>
      </w:pPr>
      <w:r>
        <w:t xml:space="preserve">    /// &lt;summary&gt;</w:t>
      </w:r>
    </w:p>
    <w:p w:rsidR="007D5849" w:rsidRDefault="007D5849" w:rsidP="007F7A0F">
      <w:pPr>
        <w:pStyle w:val="SAGETextCodesection"/>
      </w:pPr>
      <w:r>
        <w:t xml:space="preserve">    /// Partial class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public partial class </w:t>
      </w:r>
      <w:proofErr w:type="gramStart"/>
      <w:r>
        <w:t>PaymentCodes :</w:t>
      </w:r>
      <w:proofErr w:type="gramEnd"/>
      <w:r>
        <w:t xml:space="preserve"> ModelBase</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PaymentCode</w:t>
      </w:r>
    </w:p>
    <w:p w:rsidR="007D5849" w:rsidRDefault="007D5849" w:rsidP="007F7A0F">
      <w:pPr>
        <w:pStyle w:val="SAGETextCodesection"/>
      </w:pPr>
      <w:r>
        <w:t xml:space="preserve">        /// &lt;/summary&gt;</w:t>
      </w:r>
    </w:p>
    <w:p w:rsidR="007D5849" w:rsidRDefault="007D5849" w:rsidP="007F7A0F">
      <w:pPr>
        <w:pStyle w:val="SAGETextCodesection"/>
      </w:pPr>
      <w:r>
        <w:t xml:space="preserve">        [Key]</w:t>
      </w:r>
    </w:p>
    <w:p w:rsidR="007D5849" w:rsidRDefault="007D5849" w:rsidP="007F7A0F">
      <w:pPr>
        <w:pStyle w:val="SAGETextCodesection"/>
      </w:pPr>
      <w:r>
        <w:t xml:space="preserve">        [</w:t>
      </w:r>
      <w:proofErr w:type="gramStart"/>
      <w:r>
        <w:t>Required(</w:t>
      </w:r>
      <w:proofErr w:type="gramEnd"/>
      <w:r>
        <w:t>ErrorMessageResourceName = "Required", ErrorMessageResourceType = typeof(AnnotationsResx))]</w:t>
      </w:r>
    </w:p>
    <w:p w:rsidR="007D5849" w:rsidRDefault="007D5849" w:rsidP="007F7A0F">
      <w:pPr>
        <w:pStyle w:val="SAGETextCodesection"/>
      </w:pPr>
      <w:r>
        <w:t xml:space="preserve">        [</w:t>
      </w:r>
      <w:proofErr w:type="gramStart"/>
      <w:r>
        <w:t>StringLength(</w:t>
      </w:r>
      <w:proofErr w:type="gramEnd"/>
      <w:r>
        <w:t>12, ErrorMessageResourceName = "MaxLength",ErrorMessageResourceType = typeof(AnnotationsResx))]</w:t>
      </w:r>
    </w:p>
    <w:p w:rsidR="007D5849" w:rsidRDefault="007D5849" w:rsidP="007F7A0F">
      <w:pPr>
        <w:pStyle w:val="SAGETextCodesection"/>
      </w:pPr>
      <w:r>
        <w:t xml:space="preserve">        [</w:t>
      </w:r>
      <w:proofErr w:type="gramStart"/>
      <w:r>
        <w:t>Display(</w:t>
      </w:r>
      <w:proofErr w:type="gramEnd"/>
      <w:r>
        <w:t>Name = "PaymentCode", ResourceType = typeof (PaymentCodesResx))]</w:t>
      </w:r>
    </w:p>
    <w:p w:rsidR="007D5849" w:rsidRPr="0062168A" w:rsidRDefault="007D5849" w:rsidP="007F7A0F">
      <w:pPr>
        <w:pStyle w:val="SAGETextCodesection"/>
        <w:rPr>
          <w:highlight w:val="yellow"/>
        </w:rPr>
      </w:pPr>
      <w:bookmarkStart w:id="68" w:name="OLE_LINK9"/>
      <w:bookmarkStart w:id="69" w:name="OLE_LINK10"/>
      <w:r>
        <w:t xml:space="preserve">        </w:t>
      </w:r>
      <w:r w:rsidRPr="0062168A">
        <w:rPr>
          <w:highlight w:val="yellow"/>
        </w:rPr>
        <w:t>[RegularExpression(@"^[a-zA-Z0-</w:t>
      </w:r>
      <w:proofErr w:type="gramStart"/>
      <w:r w:rsidRPr="0062168A">
        <w:rPr>
          <w:highlight w:val="yellow"/>
        </w:rPr>
        <w:t>9]+</w:t>
      </w:r>
      <w:proofErr w:type="gramEnd"/>
      <w:r w:rsidRPr="0062168A">
        <w:rPr>
          <w:highlight w:val="yellow"/>
        </w:rPr>
        <w:t>$", ErrorMessageResourceName = "AlphaNumeric",</w:t>
      </w:r>
    </w:p>
    <w:p w:rsidR="007D5849" w:rsidRDefault="007D5849" w:rsidP="007F7A0F">
      <w:pPr>
        <w:pStyle w:val="SAGETextCodesection"/>
      </w:pPr>
      <w:r w:rsidRPr="0062168A">
        <w:rPr>
          <w:highlight w:val="yellow"/>
        </w:rPr>
        <w:t xml:space="preserve">            ErrorMessageResourceType = typeof(AnnotationsResx))]</w:t>
      </w:r>
    </w:p>
    <w:bookmarkEnd w:id="68"/>
    <w:bookmarkEnd w:id="69"/>
    <w:p w:rsidR="007D5849" w:rsidRDefault="007D5849" w:rsidP="007F7A0F">
      <w:pPr>
        <w:pStyle w:val="SAGETextCodesection"/>
      </w:pPr>
      <w:r>
        <w:t xml:space="preserve">        public string PaymentCode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Description</w:t>
      </w:r>
    </w:p>
    <w:p w:rsidR="007D5849" w:rsidRDefault="007D5849" w:rsidP="007F7A0F">
      <w:pPr>
        <w:pStyle w:val="SAGETextCodesection"/>
      </w:pPr>
      <w:r>
        <w:t xml:space="preserve">        /// &lt;/summary&gt;</w:t>
      </w:r>
    </w:p>
    <w:p w:rsidR="007D5849" w:rsidRDefault="007D5849" w:rsidP="007F7A0F">
      <w:pPr>
        <w:pStyle w:val="SAGETextCodesection"/>
      </w:pPr>
      <w:r>
        <w:t xml:space="preserve">        [</w:t>
      </w:r>
      <w:proofErr w:type="gramStart"/>
      <w:r>
        <w:t>StringLength(</w:t>
      </w:r>
      <w:proofErr w:type="gramEnd"/>
      <w:r>
        <w:t>60, ErrorMessageResourceName = "MaxLength",ErrorMessageResourceType = typeof(AnnotationsResx))]</w:t>
      </w:r>
    </w:p>
    <w:p w:rsidR="007D5849" w:rsidRDefault="007D5849" w:rsidP="007F7A0F">
      <w:pPr>
        <w:pStyle w:val="SAGETextCodesection"/>
      </w:pPr>
      <w:r>
        <w:t xml:space="preserve">        [</w:t>
      </w:r>
      <w:proofErr w:type="gramStart"/>
      <w:r>
        <w:t>Display(</w:t>
      </w:r>
      <w:proofErr w:type="gramEnd"/>
      <w:r>
        <w:t>Name = "Description", ResourceType = typeof (PaymentCodesResx))]</w:t>
      </w:r>
    </w:p>
    <w:p w:rsidR="007D5849" w:rsidRDefault="007D5849" w:rsidP="007F7A0F">
      <w:pPr>
        <w:pStyle w:val="SAGETextCodesection"/>
      </w:pPr>
      <w:r>
        <w:t xml:space="preserve">        public string Description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Status</w:t>
      </w:r>
    </w:p>
    <w:p w:rsidR="007D5849" w:rsidRDefault="007D5849" w:rsidP="007F7A0F">
      <w:pPr>
        <w:pStyle w:val="SAGETextCodesection"/>
      </w:pPr>
      <w:r>
        <w:t xml:space="preserve">        /// &lt;/summary&gt;</w:t>
      </w:r>
    </w:p>
    <w:p w:rsidR="007D5849" w:rsidRDefault="007D5849" w:rsidP="007F7A0F">
      <w:pPr>
        <w:pStyle w:val="SAGETextCodesection"/>
      </w:pPr>
      <w:r>
        <w:t xml:space="preserve">        [</w:t>
      </w:r>
      <w:proofErr w:type="gramStart"/>
      <w:r>
        <w:t>Display(</w:t>
      </w:r>
      <w:proofErr w:type="gramEnd"/>
      <w:r>
        <w:t>Name = "Status", ResourceType = typeof (PaymentCodesResx))]</w:t>
      </w:r>
    </w:p>
    <w:p w:rsidR="007D5849" w:rsidRDefault="007D5849" w:rsidP="007F7A0F">
      <w:pPr>
        <w:pStyle w:val="SAGETextCodesection"/>
      </w:pPr>
      <w:r>
        <w:t xml:space="preserve">        public Status Status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InactiveDate</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w:t>
      </w:r>
      <w:proofErr w:type="gramStart"/>
      <w:r>
        <w:t>ValidateDateFormat(</w:t>
      </w:r>
      <w:proofErr w:type="gramEnd"/>
      <w:r>
        <w:t>ErrorMessageResourceName="DateFormat", ErrorMessageResourceType = typeof(AnnotationsResx))]</w:t>
      </w:r>
    </w:p>
    <w:p w:rsidR="007D5849" w:rsidRDefault="007D5849" w:rsidP="007F7A0F">
      <w:pPr>
        <w:pStyle w:val="SAGETextCodesection"/>
      </w:pPr>
      <w:r>
        <w:t xml:space="preserve">        [</w:t>
      </w:r>
      <w:proofErr w:type="gramStart"/>
      <w:r>
        <w:t>Display(</w:t>
      </w:r>
      <w:proofErr w:type="gramEnd"/>
      <w:r>
        <w:t>Name = "InactiveDate", ResourceType = typeof (PaymentCodesResx))]</w:t>
      </w:r>
    </w:p>
    <w:p w:rsidR="007D5849" w:rsidRDefault="007D5849" w:rsidP="007F7A0F">
      <w:pPr>
        <w:pStyle w:val="SAGETextCodesection"/>
      </w:pPr>
      <w:r>
        <w:t xml:space="preserve">        public DateTime InactiveDate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DateLastMaintained</w:t>
      </w:r>
    </w:p>
    <w:p w:rsidR="007D5849" w:rsidRDefault="007D5849" w:rsidP="007F7A0F">
      <w:pPr>
        <w:pStyle w:val="SAGETextCodesection"/>
      </w:pPr>
      <w:r>
        <w:t xml:space="preserve">        /// &lt;/summary&gt;</w:t>
      </w:r>
    </w:p>
    <w:p w:rsidR="007D5849" w:rsidRDefault="007D5849" w:rsidP="007F7A0F">
      <w:pPr>
        <w:pStyle w:val="SAGETextCodesection"/>
      </w:pPr>
      <w:r>
        <w:t xml:space="preserve">        [</w:t>
      </w:r>
      <w:proofErr w:type="gramStart"/>
      <w:r>
        <w:t>ValidateDateFormat(</w:t>
      </w:r>
      <w:proofErr w:type="gramEnd"/>
      <w:r>
        <w:t>ErrorMessageResourceName="DateFormat", ErrorMessageResourceType = typeof(AnnotationsResx))]</w:t>
      </w:r>
    </w:p>
    <w:p w:rsidR="007D5849" w:rsidRDefault="007D5849" w:rsidP="007F7A0F">
      <w:pPr>
        <w:pStyle w:val="SAGETextCodesection"/>
      </w:pPr>
      <w:r>
        <w:t xml:space="preserve">        [</w:t>
      </w:r>
      <w:proofErr w:type="gramStart"/>
      <w:r>
        <w:t>Display(</w:t>
      </w:r>
      <w:proofErr w:type="gramEnd"/>
      <w:r>
        <w:t>Name = "DateLastMaintained", ResourceType = typeof (PaymentCodesResx))]</w:t>
      </w:r>
    </w:p>
    <w:p w:rsidR="007D5849" w:rsidRDefault="007D5849" w:rsidP="007F7A0F">
      <w:pPr>
        <w:pStyle w:val="SAGETextCodesection"/>
      </w:pPr>
      <w:r>
        <w:t xml:space="preserve">        public DateTime DateLastMaintained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PaymentType</w:t>
      </w:r>
    </w:p>
    <w:p w:rsidR="007D5849" w:rsidRDefault="007D5849" w:rsidP="007F7A0F">
      <w:pPr>
        <w:pStyle w:val="SAGETextCodesection"/>
      </w:pPr>
      <w:r>
        <w:t xml:space="preserve">        /// &lt;/summary&gt;</w:t>
      </w:r>
    </w:p>
    <w:p w:rsidR="007D5849" w:rsidRDefault="007D5849" w:rsidP="007F7A0F">
      <w:pPr>
        <w:pStyle w:val="SAGETextCodesection"/>
      </w:pPr>
      <w:r>
        <w:t xml:space="preserve">        [</w:t>
      </w:r>
      <w:proofErr w:type="gramStart"/>
      <w:r>
        <w:t>Display(</w:t>
      </w:r>
      <w:proofErr w:type="gramEnd"/>
      <w:r>
        <w:t>Name = "PaymentType", ResourceType = typeof (PaymentCodesResx))]</w:t>
      </w:r>
    </w:p>
    <w:p w:rsidR="007D5849" w:rsidRDefault="007D5849" w:rsidP="007F7A0F">
      <w:pPr>
        <w:pStyle w:val="SAGETextCodesection"/>
      </w:pPr>
      <w:r>
        <w:t xml:space="preserve">        public PaymentType PaymentType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#region UI Strings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Status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StatusString</w:t>
      </w:r>
    </w:p>
    <w:p w:rsidR="007D5849" w:rsidRDefault="007D5849" w:rsidP="007F7A0F">
      <w:pPr>
        <w:pStyle w:val="SAGETextCodesection"/>
      </w:pPr>
      <w:r>
        <w:t xml:space="preserve">        {</w:t>
      </w:r>
    </w:p>
    <w:p w:rsidR="007D5849" w:rsidRDefault="007D5849" w:rsidP="007F7A0F">
      <w:pPr>
        <w:pStyle w:val="SAGETextCodesection"/>
      </w:pPr>
      <w:r>
        <w:t xml:space="preserve">         get </w:t>
      </w:r>
      <w:proofErr w:type="gramStart"/>
      <w:r>
        <w:t>{ return</w:t>
      </w:r>
      <w:proofErr w:type="gramEnd"/>
      <w:r>
        <w:t xml:space="preserve"> EnumUtility.GetStringValue(Status);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PaymentType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PaymentTypeString</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get </w:t>
      </w:r>
      <w:proofErr w:type="gramStart"/>
      <w:r>
        <w:t>{ return</w:t>
      </w:r>
      <w:proofErr w:type="gramEnd"/>
      <w:r>
        <w:t xml:space="preserve"> EnumUtility.GetStringValue(PaymentType);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70" w:name="_Ref440892060"/>
      <w:bookmarkStart w:id="71" w:name="_Ref440892166"/>
      <w:bookmarkStart w:id="72" w:name="_Ref440892751"/>
      <w:bookmarkStart w:id="73" w:name="_Toc456196443"/>
      <w:r>
        <w:t>Payment Codes View Model</w:t>
      </w:r>
      <w:bookmarkEnd w:id="70"/>
      <w:bookmarkEnd w:id="71"/>
      <w:bookmarkEnd w:id="72"/>
      <w:bookmarkEnd w:id="73"/>
    </w:p>
    <w:p w:rsidR="007D5849" w:rsidRDefault="00E35B8F" w:rsidP="00E35B8F">
      <w:pPr>
        <w:pStyle w:val="SAGEHeading3"/>
      </w:pPr>
      <w:bookmarkStart w:id="74" w:name="_Toc456196444"/>
      <w:r>
        <w:t>PaymentCodesViewModel.cs</w:t>
      </w:r>
      <w:bookmarkEnd w:id="74"/>
    </w:p>
    <w:p w:rsidR="007D5849" w:rsidRDefault="00F4583C" w:rsidP="007F7A0F">
      <w:pPr>
        <w:pStyle w:val="SAGETextCodesection"/>
      </w:pPr>
      <w:r>
        <w:t xml:space="preserve">// Copyright © 2016 </w:t>
      </w:r>
      <w:r w:rsidR="007D5849">
        <w:t>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System.Collections;</w:t>
      </w:r>
    </w:p>
    <w:p w:rsidR="007D5849" w:rsidRDefault="007D5849" w:rsidP="007F7A0F">
      <w:pPr>
        <w:pStyle w:val="SAGETextCodesection"/>
      </w:pPr>
      <w:r>
        <w:t>using Sage.CA.SBS.ERP.Sage</w:t>
      </w:r>
      <w:proofErr w:type="gramStart"/>
      <w:r>
        <w:t>300.Common.Web</w:t>
      </w:r>
      <w:proofErr w:type="gramEnd"/>
      <w:r>
        <w:t>;</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rsidRPr="002F389D">
        <w:rPr>
          <w:highlight w:val="yellow"/>
        </w:rPr>
        <w:t>using Sage.CA.SBS.ERP.Sage</w:t>
      </w:r>
      <w:proofErr w:type="gramStart"/>
      <w:r w:rsidRPr="002F389D">
        <w:rPr>
          <w:highlight w:val="yellow"/>
        </w:rPr>
        <w:t>300.Common.Utilities</w:t>
      </w:r>
      <w:proofErr w:type="gramEnd"/>
      <w:r w:rsidRPr="002F389D">
        <w:rPr>
          <w:highlight w:val="yellow"/>
        </w:rPr>
        <w:t>;</w:t>
      </w: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r>
        <w:t xml:space="preserve">using </w:t>
      </w:r>
      <w:proofErr w:type="gramStart"/>
      <w:r w:rsidR="008D25A3">
        <w:t>ValuedPartner.TU</w:t>
      </w:r>
      <w:r>
        <w:t>.Models.Enums</w:t>
      </w:r>
      <w:proofErr w:type="gramEnd"/>
      <w:r>
        <w:t>;</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ValuedPartner.Web.Areas.</w:t>
      </w:r>
      <w:r w:rsidR="008D25A3">
        <w:t>TU</w:t>
      </w:r>
      <w:proofErr w:type="gramEnd"/>
      <w:r>
        <w:t>.Models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PaymentCodesViewModel</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PaymentCodesViewModel&lt;T</w:t>
      </w:r>
      <w:proofErr w:type="gramStart"/>
      <w:r>
        <w:t>&gt; :</w:t>
      </w:r>
      <w:proofErr w:type="gramEnd"/>
      <w:r>
        <w:t xml:space="preserve"> ViewModelBase&lt;T&gt; </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Status list</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public IEnumerable Status</w:t>
      </w:r>
    </w:p>
    <w:p w:rsidR="007D5849" w:rsidRDefault="007D5849" w:rsidP="007F7A0F">
      <w:pPr>
        <w:pStyle w:val="SAGETextCodesection"/>
      </w:pPr>
      <w:r>
        <w:t xml:space="preserve">        {</w:t>
      </w:r>
    </w:p>
    <w:p w:rsidR="007D5849" w:rsidRDefault="007D5849" w:rsidP="007F7A0F">
      <w:pPr>
        <w:pStyle w:val="SAGETextCodesection"/>
      </w:pPr>
      <w:r>
        <w:t xml:space="preserve">            get </w:t>
      </w:r>
      <w:proofErr w:type="gramStart"/>
      <w:r>
        <w:t>{ return</w:t>
      </w:r>
      <w:proofErr w:type="gramEnd"/>
      <w:r>
        <w:t xml:space="preserve"> EnumUtility.GetItems&lt;Status&gt;();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75" w:name="OLE_LINK11"/>
      <w:bookmarkStart w:id="76" w:name="OLE_LINK12"/>
      <w:r>
        <w:t xml:space="preserve">        /// &lt;summary&gt;</w:t>
      </w:r>
    </w:p>
    <w:p w:rsidR="007D5849" w:rsidRDefault="007D5849" w:rsidP="007F7A0F">
      <w:pPr>
        <w:pStyle w:val="SAGETextCodesection"/>
      </w:pPr>
      <w:r>
        <w:t xml:space="preserve">        /// PaymentType list</w:t>
      </w:r>
    </w:p>
    <w:p w:rsidR="007D5849" w:rsidRDefault="007D5849" w:rsidP="007F7A0F">
      <w:pPr>
        <w:pStyle w:val="SAGETextCodesection"/>
      </w:pPr>
      <w:r>
        <w:t xml:space="preserve">        /// &lt;/summary&gt;</w:t>
      </w:r>
    </w:p>
    <w:p w:rsidR="007D5849" w:rsidRDefault="007D5849" w:rsidP="007F7A0F">
      <w:pPr>
        <w:pStyle w:val="SAGETextCodesection"/>
      </w:pPr>
      <w:r>
        <w:t xml:space="preserve">        </w:t>
      </w:r>
      <w:r w:rsidRPr="006A479E">
        <w:rPr>
          <w:highlight w:val="yellow"/>
        </w:rPr>
        <w:t xml:space="preserve">public IEnumerable PaymentTypes </w:t>
      </w:r>
      <w:proofErr w:type="gramStart"/>
      <w:r w:rsidRPr="006A479E">
        <w:rPr>
          <w:highlight w:val="yellow"/>
        </w:rPr>
        <w:t>{ get</w:t>
      </w:r>
      <w:proofErr w:type="gramEnd"/>
      <w:r w:rsidRPr="006A479E">
        <w:rPr>
          <w:highlight w:val="yellow"/>
        </w:rPr>
        <w:t>; set; }</w:t>
      </w:r>
    </w:p>
    <w:p w:rsidR="007D5849" w:rsidRDefault="007D5849" w:rsidP="007F7A0F">
      <w:pPr>
        <w:pStyle w:val="SAGETextCodesection"/>
      </w:pPr>
    </w:p>
    <w:p w:rsidR="007D5849" w:rsidRPr="0062168A" w:rsidRDefault="007D5849" w:rsidP="007F7A0F">
      <w:pPr>
        <w:pStyle w:val="SAGETextCodesection"/>
        <w:rPr>
          <w:highlight w:val="yellow"/>
        </w:rPr>
      </w:pPr>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Gets FormattedInactiveDate</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public string FormattedInactiveDate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get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DateUtil.GetShortDate((</w:t>
      </w:r>
      <w:proofErr w:type="gramStart"/>
      <w:r w:rsidRPr="0062168A">
        <w:rPr>
          <w:highlight w:val="yellow"/>
        </w:rPr>
        <w:t>Data !</w:t>
      </w:r>
      <w:proofErr w:type="gramEnd"/>
      <w:r w:rsidRPr="0062168A">
        <w:rPr>
          <w:highlight w:val="yellow"/>
        </w:rPr>
        <w:t xml:space="preserve">= null &amp;&amp; </w:t>
      </w:r>
    </w:p>
    <w:p w:rsidR="007D5849" w:rsidRPr="0062168A" w:rsidRDefault="007D5849" w:rsidP="007F7A0F">
      <w:pPr>
        <w:pStyle w:val="SAGETextCodesection"/>
        <w:rPr>
          <w:highlight w:val="yellow"/>
        </w:rPr>
      </w:pPr>
      <w:r w:rsidRPr="0062168A">
        <w:rPr>
          <w:highlight w:val="yellow"/>
        </w:rPr>
        <w:t xml:space="preserve">                    Data.Status == </w:t>
      </w:r>
      <w:proofErr w:type="gramStart"/>
      <w:r w:rsidRPr="0062168A">
        <w:rPr>
          <w:highlight w:val="yellow"/>
        </w:rPr>
        <w:t>ValuedPartner.</w:t>
      </w:r>
      <w:r w:rsidR="008D25A3">
        <w:rPr>
          <w:highlight w:val="yellow"/>
        </w:rPr>
        <w:t>TU</w:t>
      </w:r>
      <w:r w:rsidRPr="0062168A">
        <w:rPr>
          <w:highlight w:val="yellow"/>
        </w:rPr>
        <w:t>.Models.Enums</w:t>
      </w:r>
      <w:proofErr w:type="gramEnd"/>
      <w:r w:rsidRPr="0062168A">
        <w:rPr>
          <w:highlight w:val="yellow"/>
        </w:rPr>
        <w:t>.Status.Inactive ?</w:t>
      </w:r>
    </w:p>
    <w:p w:rsidR="007D5849" w:rsidRPr="0062168A" w:rsidRDefault="007D5849" w:rsidP="007F7A0F">
      <w:pPr>
        <w:pStyle w:val="SAGETextCodesection"/>
        <w:rPr>
          <w:highlight w:val="yellow"/>
        </w:rPr>
      </w:pPr>
      <w:r w:rsidRPr="0062168A">
        <w:rPr>
          <w:highlight w:val="yellow"/>
        </w:rPr>
        <w:t xml:space="preserve">                    </w:t>
      </w:r>
      <w:proofErr w:type="gramStart"/>
      <w:r w:rsidRPr="0062168A">
        <w:rPr>
          <w:highlight w:val="yellow"/>
        </w:rPr>
        <w:t>Data.InactiveDate :</w:t>
      </w:r>
      <w:proofErr w:type="gramEnd"/>
    </w:p>
    <w:p w:rsidR="007D5849" w:rsidRPr="0062168A" w:rsidRDefault="007D5849" w:rsidP="007F7A0F">
      <w:pPr>
        <w:pStyle w:val="SAGETextCodesection"/>
        <w:rPr>
          <w:highlight w:val="yellow"/>
        </w:rPr>
      </w:pPr>
      <w:r w:rsidRPr="0062168A">
        <w:rPr>
          <w:highlight w:val="yellow"/>
        </w:rPr>
        <w:t xml:space="preserve">                    DateUtil.GetNowDate()), </w:t>
      </w:r>
      <w:proofErr w:type="gramStart"/>
      <w:r w:rsidRPr="0062168A">
        <w:rPr>
          <w:highlight w:val="yellow"/>
        </w:rPr>
        <w:t>string.Empty</w:t>
      </w:r>
      <w:proofErr w:type="gramEnd"/>
      <w:r w:rsidRPr="0062168A">
        <w:rPr>
          <w:highlight w:val="yellow"/>
        </w:rPr>
        <w:t>);</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75"/>
    <w:bookmarkEnd w:id="76"/>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77" w:name="_Ref440892113"/>
      <w:bookmarkStart w:id="78" w:name="_Ref440892136"/>
      <w:bookmarkStart w:id="79" w:name="_Ref440892595"/>
      <w:bookmarkStart w:id="80" w:name="_Ref440892598"/>
      <w:bookmarkStart w:id="81" w:name="_Ref440892619"/>
      <w:bookmarkStart w:id="82" w:name="_Toc456196445"/>
      <w:r>
        <w:t>Payment Codes Internal Controller</w:t>
      </w:r>
      <w:bookmarkEnd w:id="77"/>
      <w:bookmarkEnd w:id="78"/>
      <w:bookmarkEnd w:id="79"/>
      <w:bookmarkEnd w:id="80"/>
      <w:bookmarkEnd w:id="81"/>
      <w:bookmarkEnd w:id="82"/>
    </w:p>
    <w:p w:rsidR="007D5849" w:rsidRDefault="00E35B8F" w:rsidP="00E35B8F">
      <w:pPr>
        <w:pStyle w:val="SAGEHeading3"/>
      </w:pPr>
      <w:bookmarkStart w:id="83" w:name="_Toc456196446"/>
      <w:r>
        <w:t>PaymentCodesControllerInternal.cs</w:t>
      </w:r>
      <w:bookmarkEnd w:id="83"/>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lastRenderedPageBreak/>
        <w:t>using System.Linq;</w:t>
      </w:r>
    </w:p>
    <w:p w:rsidR="007D5849" w:rsidRDefault="007D5849" w:rsidP="007F7A0F">
      <w:pPr>
        <w:pStyle w:val="SAGETextCodesection"/>
      </w:pPr>
      <w:r>
        <w:t xml:space="preserve">using </w:t>
      </w:r>
      <w:proofErr w:type="gramStart"/>
      <w:r>
        <w:t>System.Linq.Expressions</w:t>
      </w:r>
      <w:proofErr w:type="gramEnd"/>
      <w:r>
        <w:t>;</w:t>
      </w:r>
    </w:p>
    <w:p w:rsidR="007D5849" w:rsidRDefault="007D5849" w:rsidP="007F7A0F">
      <w:pPr>
        <w:pStyle w:val="SAGETextCodesection"/>
      </w:pPr>
      <w:r>
        <w:t xml:space="preserve">using </w:t>
      </w:r>
      <w:proofErr w:type="gramStart"/>
      <w:r>
        <w:t>System.Collections.Generic</w:t>
      </w:r>
      <w:proofErr w:type="gramEnd"/>
      <w:r>
        <w:t>;</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t>using Sage.CA.SBS.ERP.Sage</w:t>
      </w:r>
      <w:proofErr w:type="gramStart"/>
      <w:r>
        <w:t>300.Common.Resources</w:t>
      </w:r>
      <w:proofErr w:type="gramEnd"/>
      <w:r>
        <w:t>;</w:t>
      </w:r>
    </w:p>
    <w:p w:rsidR="007D5849" w:rsidRDefault="007D5849" w:rsidP="007F7A0F">
      <w:pPr>
        <w:pStyle w:val="SAGETextCodesection"/>
      </w:pPr>
      <w:r>
        <w:t>using Sage.CA.SBS.ERP.Sage</w:t>
      </w:r>
      <w:proofErr w:type="gramStart"/>
      <w:r>
        <w:t>300.Common.Web</w:t>
      </w:r>
      <w:proofErr w:type="gramEnd"/>
      <w:r>
        <w:t>;</w:t>
      </w:r>
    </w:p>
    <w:p w:rsidR="007D5849" w:rsidRDefault="007D5849" w:rsidP="007F7A0F">
      <w:pPr>
        <w:pStyle w:val="SAGETextCodesection"/>
      </w:pPr>
      <w:r>
        <w:t>using Sage.CA.SBS.ERP.Sage</w:t>
      </w:r>
      <w:proofErr w:type="gramStart"/>
      <w:r>
        <w:t>300.Common.Web.Controllers</w:t>
      </w:r>
      <w:proofErr w:type="gramEnd"/>
      <w:r>
        <w:t>.ExportImport;</w:t>
      </w:r>
    </w:p>
    <w:p w:rsidR="007D5849" w:rsidRDefault="007D5849" w:rsidP="007F7A0F">
      <w:pPr>
        <w:pStyle w:val="SAGETextCodesection"/>
      </w:pPr>
      <w:r>
        <w:t xml:space="preserve">using </w:t>
      </w:r>
      <w:proofErr w:type="gramStart"/>
      <w:r>
        <w:t>ValuedPartner.</w:t>
      </w:r>
      <w:r w:rsidR="008D25A3">
        <w:t>TU</w:t>
      </w:r>
      <w:r>
        <w:t>.Interfaces.Services</w:t>
      </w:r>
      <w:proofErr w:type="gramEnd"/>
      <w:r>
        <w:t>;</w:t>
      </w: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r>
        <w:t xml:space="preserve">using </w:t>
      </w:r>
      <w:proofErr w:type="gramStart"/>
      <w:r>
        <w:t>ValuedPartner.</w:t>
      </w:r>
      <w:r w:rsidR="008D25A3">
        <w:t>TU</w:t>
      </w:r>
      <w:r>
        <w:t>.Models.Enums</w:t>
      </w:r>
      <w:proofErr w:type="gramEnd"/>
      <w:r>
        <w:t>;</w:t>
      </w:r>
    </w:p>
    <w:p w:rsidR="007D5849" w:rsidRDefault="007D5849" w:rsidP="007F7A0F">
      <w:pPr>
        <w:pStyle w:val="SAGETextCodesection"/>
      </w:pPr>
      <w:r>
        <w:t xml:space="preserve">using </w:t>
      </w:r>
      <w:proofErr w:type="gramStart"/>
      <w:r>
        <w:t>ValuedPartner.</w:t>
      </w:r>
      <w:r w:rsidR="008D25A3">
        <w:t>TU</w:t>
      </w:r>
      <w:r>
        <w:t>.Resources.Forms</w:t>
      </w:r>
      <w:proofErr w:type="gramEnd"/>
      <w:r>
        <w:t>;</w:t>
      </w:r>
    </w:p>
    <w:p w:rsidR="007D5849" w:rsidRDefault="007D5849" w:rsidP="007F7A0F">
      <w:pPr>
        <w:pStyle w:val="SAGETextCodesection"/>
      </w:pPr>
      <w:r>
        <w:t xml:space="preserve">using </w:t>
      </w:r>
      <w:proofErr w:type="gramStart"/>
      <w:r>
        <w:t>ValuedPartner.Web.Areas.</w:t>
      </w:r>
      <w:r w:rsidR="008D25A3">
        <w:t>TU</w:t>
      </w:r>
      <w:proofErr w:type="gramEnd"/>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ValuedPartner.Web.Areas.</w:t>
      </w:r>
      <w:r w:rsidR="008D25A3">
        <w:t>TU</w:t>
      </w:r>
      <w:proofErr w:type="gramEnd"/>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PaymentCodesControllerInternal&lt;T</w:t>
      </w:r>
      <w:proofErr w:type="gramStart"/>
      <w:r>
        <w:t>&gt; :</w:t>
      </w:r>
      <w:proofErr w:type="gramEnd"/>
      <w:r>
        <w:t xml:space="preserve"> BaseExportImportControllerInternal&lt;T, IPaymentCodesService&lt;T&gt;&gt;</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Private variables</w:t>
      </w:r>
    </w:p>
    <w:p w:rsidR="007D5849" w:rsidRDefault="007D5849" w:rsidP="007F7A0F">
      <w:pPr>
        <w:pStyle w:val="SAGETextCodesection"/>
      </w:pPr>
    </w:p>
    <w:p w:rsidR="007D5849" w:rsidRPr="0062168A" w:rsidRDefault="007D5849" w:rsidP="007F7A0F">
      <w:pPr>
        <w:pStyle w:val="SAGETextCodesection"/>
        <w:rPr>
          <w:highlight w:val="yellow"/>
        </w:rPr>
      </w:pPr>
      <w:bookmarkStart w:id="84" w:name="OLE_LINK13"/>
      <w:bookmarkStart w:id="85" w:name="OLE_LINK14"/>
      <w:r>
        <w:t xml:space="preserve">        </w:t>
      </w:r>
      <w:r w:rsidRPr="0062168A">
        <w:rPr>
          <w:highlight w:val="yellow"/>
        </w:rPr>
        <w:t>private const string PaymentAndProcessingModuleId = "YP";</w:t>
      </w:r>
    </w:p>
    <w:p w:rsidR="007D5849" w:rsidRDefault="007D5849" w:rsidP="007F7A0F">
      <w:pPr>
        <w:pStyle w:val="SAGETextCodesection"/>
      </w:pPr>
      <w:r w:rsidRPr="0062168A">
        <w:rPr>
          <w:highlight w:val="yellow"/>
        </w:rPr>
        <w:t xml:space="preserve">        private const int PaymentProcessing = 5;</w:t>
      </w:r>
    </w:p>
    <w:bookmarkEnd w:id="84"/>
    <w:bookmarkEnd w:id="85"/>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New instance of &lt;see cref="PaymentCodesControllerInternal{T}"/&gt;</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w:t>
      </w:r>
      <w:proofErr w:type="gramStart"/>
      <w:r>
        <w:t>PaymentCodesControllerInternal(</w:t>
      </w:r>
      <w:proofErr w:type="gramEnd"/>
      <w:r>
        <w:t>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Internal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w:t>
      </w:r>
      <w:proofErr w:type="gramStart"/>
      <w:r>
        <w:t>Create(</w:t>
      </w:r>
      <w:proofErr w:type="gramEnd"/>
      <w:r>
        <w:t>)</w:t>
      </w:r>
    </w:p>
    <w:p w:rsidR="007D5849" w:rsidRDefault="007D5849" w:rsidP="007F7A0F">
      <w:pPr>
        <w:pStyle w:val="SAGETextCodesection"/>
      </w:pPr>
      <w:r>
        <w:t xml:space="preserve">        {</w:t>
      </w:r>
    </w:p>
    <w:p w:rsidR="007D5849" w:rsidRDefault="007D5849" w:rsidP="007F7A0F">
      <w:pPr>
        <w:pStyle w:val="SAGETextCodesection"/>
      </w:pPr>
      <w:r>
        <w:t xml:space="preserve">            var viewModel = </w:t>
      </w:r>
      <w:proofErr w:type="gramStart"/>
      <w:r>
        <w:t>GetViewModel(</w:t>
      </w:r>
      <w:proofErr w:type="gramEnd"/>
      <w:r>
        <w:t>new T(), null);</w:t>
      </w:r>
    </w:p>
    <w:p w:rsidR="007D5849" w:rsidRDefault="007D5849" w:rsidP="007F7A0F">
      <w:pPr>
        <w:pStyle w:val="SAGETextCodesection"/>
      </w:pPr>
    </w:p>
    <w:p w:rsidR="007D5849" w:rsidRDefault="007D5849" w:rsidP="007F7A0F">
      <w:pPr>
        <w:pStyle w:val="SAGETextCodesection"/>
      </w:pPr>
      <w:r>
        <w:t xml:space="preserve">            viewModel.UserAccess = </w:t>
      </w:r>
      <w:proofErr w:type="gramStart"/>
      <w:r>
        <w:t>GetAccessRights(</w:t>
      </w:r>
      <w:proofErr w:type="gramEnd"/>
      <w:r>
        <w:t>);</w:t>
      </w:r>
    </w:p>
    <w:p w:rsidR="007D5849" w:rsidRDefault="007D5849" w:rsidP="007F7A0F">
      <w:pPr>
        <w:pStyle w:val="SAGETextCodesection"/>
      </w:pPr>
    </w:p>
    <w:p w:rsidR="007D5849" w:rsidRDefault="007D5849" w:rsidP="007F7A0F">
      <w:pPr>
        <w:pStyle w:val="SAGETextCodesection"/>
      </w:pPr>
      <w:r>
        <w:t xml:space="preserve">            return 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w:t>
      </w:r>
      <w:proofErr w:type="gramStart"/>
      <w:r>
        <w:t>GetById(</w:t>
      </w:r>
      <w:proofErr w:type="gramEnd"/>
      <w:r>
        <w:t>string id)</w:t>
      </w:r>
    </w:p>
    <w:p w:rsidR="007D5849" w:rsidRDefault="007D5849" w:rsidP="007F7A0F">
      <w:pPr>
        <w:pStyle w:val="SAGETextCodesection"/>
      </w:pPr>
      <w:r>
        <w:t xml:space="preserve">        {</w:t>
      </w:r>
    </w:p>
    <w:p w:rsidR="007D5849" w:rsidRDefault="007D5849" w:rsidP="007F7A0F">
      <w:pPr>
        <w:pStyle w:val="SAGETextCodesection"/>
      </w:pPr>
      <w:r>
        <w:t xml:space="preserve">            var data = Service.GetById(id);</w:t>
      </w:r>
    </w:p>
    <w:p w:rsidR="007D5849" w:rsidRDefault="007D5849" w:rsidP="007F7A0F">
      <w:pPr>
        <w:pStyle w:val="SAGETextCodesection"/>
      </w:pPr>
      <w:r>
        <w:t xml:space="preserve">            var userMessage = new UserMessage(data);</w:t>
      </w:r>
    </w:p>
    <w:p w:rsidR="007D5849" w:rsidRDefault="007D5849" w:rsidP="007F7A0F">
      <w:pPr>
        <w:pStyle w:val="SAGETextCodesection"/>
      </w:pPr>
    </w:p>
    <w:p w:rsidR="007D5849" w:rsidRDefault="007D5849" w:rsidP="007F7A0F">
      <w:pPr>
        <w:pStyle w:val="SAGETextCodesection"/>
      </w:pPr>
      <w:r>
        <w:t xml:space="preserve">            return </w:t>
      </w:r>
      <w:proofErr w:type="gramStart"/>
      <w:r>
        <w:t>GetViewModel(</w:t>
      </w:r>
      <w:proofErr w:type="gramEnd"/>
      <w:r>
        <w:t>data, userMessage);</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w:t>
      </w:r>
      <w:proofErr w:type="gramStart"/>
      <w:r>
        <w:t>Add(</w:t>
      </w:r>
      <w:proofErr w:type="gramEnd"/>
      <w:r>
        <w:t>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Service.Add(model);</w:t>
      </w:r>
    </w:p>
    <w:p w:rsidR="007D5849" w:rsidRDefault="007D5849" w:rsidP="007F7A0F">
      <w:pPr>
        <w:pStyle w:val="SAGETextCodesection"/>
      </w:pPr>
    </w:p>
    <w:p w:rsidR="007D5849" w:rsidRDefault="007D5849" w:rsidP="007F7A0F">
      <w:pPr>
        <w:pStyle w:val="SAGETextCodesection"/>
      </w:pPr>
      <w:r>
        <w:t xml:space="preserve">            var userMessage = new </w:t>
      </w:r>
      <w:proofErr w:type="gramStart"/>
      <w:r>
        <w:t>UserMessage(</w:t>
      </w:r>
      <w:proofErr w:type="gramEnd"/>
      <w:r>
        <w:t>data,</w:t>
      </w:r>
    </w:p>
    <w:p w:rsidR="007D5849" w:rsidRDefault="007D5849" w:rsidP="007F7A0F">
      <w:pPr>
        <w:pStyle w:val="SAGETextCodesection"/>
      </w:pPr>
      <w:r>
        <w:t xml:space="preserve">                </w:t>
      </w:r>
      <w:proofErr w:type="gramStart"/>
      <w:r>
        <w:t>string.Format</w:t>
      </w:r>
      <w:proofErr w:type="gramEnd"/>
      <w:r>
        <w:t>(CommonResx.AddSuccessMessage,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w:t>
      </w:r>
      <w:proofErr w:type="gramStart"/>
      <w:r>
        <w:t>GetViewModel(</w:t>
      </w:r>
      <w:proofErr w:type="gramEnd"/>
      <w:r>
        <w:t>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w:t>
      </w:r>
      <w:proofErr w:type="gramStart"/>
      <w:r>
        <w:t>Save(</w:t>
      </w:r>
      <w:proofErr w:type="gramEnd"/>
      <w:r>
        <w:t>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Service.Save(model);</w:t>
      </w:r>
    </w:p>
    <w:p w:rsidR="007D5849" w:rsidRDefault="007D5849" w:rsidP="007F7A0F">
      <w:pPr>
        <w:pStyle w:val="SAGETextCodesection"/>
      </w:pPr>
      <w:r>
        <w:t xml:space="preserve">            var userMessage = new </w:t>
      </w:r>
      <w:proofErr w:type="gramStart"/>
      <w:r>
        <w:t>UserMessage(</w:t>
      </w:r>
      <w:proofErr w:type="gramEnd"/>
      <w:r>
        <w:t>data, CommonResx.SaveSuccessMessage);</w:t>
      </w:r>
    </w:p>
    <w:p w:rsidR="007D5849" w:rsidRDefault="007D5849" w:rsidP="007F7A0F">
      <w:pPr>
        <w:pStyle w:val="SAGETextCodesection"/>
      </w:pPr>
    </w:p>
    <w:p w:rsidR="007D5849" w:rsidRDefault="007D5849" w:rsidP="007F7A0F">
      <w:pPr>
        <w:pStyle w:val="SAGETextCodesection"/>
      </w:pPr>
      <w:r>
        <w:t xml:space="preserve">            return </w:t>
      </w:r>
      <w:proofErr w:type="gramStart"/>
      <w:r>
        <w:t>GetViewModel(</w:t>
      </w:r>
      <w:proofErr w:type="gramEnd"/>
      <w:r>
        <w:t>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lastRenderedPageBreak/>
        <w:t xml:space="preserve">        /// &lt;returns&gt;JSON object for PaymentCodes&lt;/returns&gt;</w:t>
      </w:r>
    </w:p>
    <w:p w:rsidR="007D5849" w:rsidRDefault="007D5849" w:rsidP="007F7A0F">
      <w:pPr>
        <w:pStyle w:val="SAGETextCodesection"/>
      </w:pPr>
      <w:r>
        <w:t xml:space="preserve">        internal PaymentCodesViewModel&lt;T&gt; </w:t>
      </w:r>
      <w:proofErr w:type="gramStart"/>
      <w:r>
        <w:t>Delete(</w:t>
      </w:r>
      <w:proofErr w:type="gramEnd"/>
      <w:r>
        <w:t>string id)</w:t>
      </w:r>
    </w:p>
    <w:p w:rsidR="007D5849" w:rsidRDefault="007D5849" w:rsidP="007F7A0F">
      <w:pPr>
        <w:pStyle w:val="SAGETextCodesection"/>
      </w:pPr>
      <w:r>
        <w:t xml:space="preserve">        {</w:t>
      </w:r>
    </w:p>
    <w:p w:rsidR="007D5849" w:rsidRDefault="007D5849" w:rsidP="007F7A0F">
      <w:pPr>
        <w:pStyle w:val="SAGETextCodesection"/>
      </w:pPr>
      <w:r>
        <w:t xml:space="preserve">            Expression&lt;Func&lt;T, bool&gt;&gt; filter = param =&gt; </w:t>
      </w:r>
      <w:proofErr w:type="gramStart"/>
      <w:r>
        <w:t>param.PaymentCode</w:t>
      </w:r>
      <w:proofErr w:type="gramEnd"/>
      <w:r>
        <w:t xml:space="preserve"> == id;</w:t>
      </w:r>
    </w:p>
    <w:p w:rsidR="007D5849" w:rsidRDefault="007D5849" w:rsidP="007F7A0F">
      <w:pPr>
        <w:pStyle w:val="SAGETextCodesection"/>
      </w:pPr>
      <w:r>
        <w:t xml:space="preserve">            var data = Service.Delete(filter);</w:t>
      </w:r>
    </w:p>
    <w:p w:rsidR="007D5849" w:rsidRDefault="007D5849" w:rsidP="007F7A0F">
      <w:pPr>
        <w:pStyle w:val="SAGETextCodesection"/>
      </w:pPr>
    </w:p>
    <w:p w:rsidR="007D5849" w:rsidRDefault="007D5849" w:rsidP="007F7A0F">
      <w:pPr>
        <w:pStyle w:val="SAGETextCodesection"/>
      </w:pPr>
      <w:r>
        <w:t xml:space="preserve">            var userMessage = new </w:t>
      </w:r>
      <w:proofErr w:type="gramStart"/>
      <w:r>
        <w:t>UserMessage(</w:t>
      </w:r>
      <w:proofErr w:type="gramEnd"/>
      <w:r>
        <w:t>data,</w:t>
      </w:r>
    </w:p>
    <w:p w:rsidR="007D5849" w:rsidRDefault="007D5849" w:rsidP="007F7A0F">
      <w:pPr>
        <w:pStyle w:val="SAGETextCodesection"/>
      </w:pPr>
      <w:r>
        <w:t xml:space="preserve">                </w:t>
      </w:r>
      <w:proofErr w:type="gramStart"/>
      <w:r>
        <w:t>string.Format</w:t>
      </w:r>
      <w:proofErr w:type="gramEnd"/>
      <w:r>
        <w:t>(CommonResx.DeleteSuccessMessage,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w:t>
      </w:r>
      <w:proofErr w:type="gramStart"/>
      <w:r>
        <w:t>GetViewModel(</w:t>
      </w:r>
      <w:proofErr w:type="gramEnd"/>
      <w:r>
        <w:t>data, userMessage);</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6" w:name="OLE_LINK15"/>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internal PaymentCodesViewModel&lt;T&gt; </w:t>
      </w:r>
      <w:proofErr w:type="gramStart"/>
      <w:r w:rsidRPr="0062168A">
        <w:rPr>
          <w:highlight w:val="yellow"/>
        </w:rPr>
        <w:t>UpdateInactiveStatus(</w:t>
      </w:r>
      <w:proofErr w:type="gramEnd"/>
      <w:r w:rsidRPr="0062168A">
        <w:rPr>
          <w:highlight w:val="yellow"/>
        </w:rPr>
        <w:t>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var data = Service.UpdateInactiveStatus(model);</w:t>
      </w:r>
    </w:p>
    <w:p w:rsidR="007D5849" w:rsidRPr="0062168A" w:rsidRDefault="007D5849" w:rsidP="007F7A0F">
      <w:pPr>
        <w:pStyle w:val="SAGETextCodesection"/>
        <w:rPr>
          <w:highlight w:val="yellow"/>
        </w:rPr>
      </w:pPr>
      <w:r w:rsidRPr="0062168A">
        <w:rPr>
          <w:highlight w:val="yellow"/>
        </w:rPr>
        <w:t xml:space="preserve">            var userMessage = new </w:t>
      </w:r>
      <w:proofErr w:type="gramStart"/>
      <w:r w:rsidRPr="0062168A">
        <w:rPr>
          <w:highlight w:val="yellow"/>
        </w:rPr>
        <w:t>UserMessage(</w:t>
      </w:r>
      <w:proofErr w:type="gramEnd"/>
      <w:r w:rsidRPr="0062168A">
        <w:rPr>
          <w:highlight w:val="yellow"/>
        </w:rPr>
        <w:t>data, CommonResx.SaveSuccessMessage);</w:t>
      </w:r>
    </w:p>
    <w:p w:rsidR="007D5849" w:rsidRPr="0062168A" w:rsidRDefault="007D5849" w:rsidP="007F7A0F">
      <w:pPr>
        <w:pStyle w:val="SAGETextCodesection"/>
        <w:rPr>
          <w:highlight w:val="yellow"/>
        </w:rPr>
      </w:pPr>
      <w:r w:rsidRPr="0062168A">
        <w:rPr>
          <w:highlight w:val="yellow"/>
        </w:rPr>
        <w:t xml:space="preserve">            return </w:t>
      </w:r>
      <w:proofErr w:type="gramStart"/>
      <w:r w:rsidRPr="0062168A">
        <w:rPr>
          <w:highlight w:val="yellow"/>
        </w:rPr>
        <w:t>GetViewModel(</w:t>
      </w:r>
      <w:proofErr w:type="gramEnd"/>
      <w:r w:rsidRPr="0062168A">
        <w:rPr>
          <w:highlight w:val="yellow"/>
        </w:rPr>
        <w:t>data, userMessage);</w:t>
      </w:r>
    </w:p>
    <w:p w:rsidR="007D5849" w:rsidRDefault="007D5849" w:rsidP="007F7A0F">
      <w:pPr>
        <w:pStyle w:val="SAGETextCodesection"/>
      </w:pPr>
      <w:r w:rsidRPr="0062168A">
        <w:rPr>
          <w:highlight w:val="yellow"/>
        </w:rPr>
        <w:t xml:space="preserve">        }</w:t>
      </w:r>
    </w:p>
    <w:bookmarkEnd w:id="86"/>
    <w:p w:rsidR="007D5849" w:rsidRDefault="007D5849" w:rsidP="007F7A0F">
      <w:pPr>
        <w:pStyle w:val="SAGETextCodesection"/>
      </w:pP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Generic routine to return a view model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&lt;param name="userMessage"&gt;User Message for PaymentCodes&lt;/param&gt;</w:t>
      </w:r>
    </w:p>
    <w:p w:rsidR="007D5849" w:rsidRDefault="007D5849" w:rsidP="007F7A0F">
      <w:pPr>
        <w:pStyle w:val="SAGETextCodesection"/>
      </w:pPr>
      <w:r>
        <w:lastRenderedPageBreak/>
        <w:t xml:space="preserve">        /// &lt;returns&gt;View Model for PaymentCodes&lt;/returns&gt;</w:t>
      </w:r>
    </w:p>
    <w:p w:rsidR="007D5849" w:rsidRDefault="007D5849" w:rsidP="007F7A0F">
      <w:pPr>
        <w:pStyle w:val="SAGETextCodesection"/>
      </w:pPr>
      <w:r>
        <w:t xml:space="preserve">        private PaymentCodesViewModel&lt;T&gt; </w:t>
      </w:r>
      <w:proofErr w:type="gramStart"/>
      <w:r>
        <w:t>GetViewModel(</w:t>
      </w:r>
      <w:proofErr w:type="gramEnd"/>
      <w:r>
        <w:t>T model, UserMessage userMessage)</w:t>
      </w:r>
    </w:p>
    <w:p w:rsidR="007D5849" w:rsidRDefault="007D5849" w:rsidP="007F7A0F">
      <w:pPr>
        <w:pStyle w:val="SAGETextCodesection"/>
      </w:pPr>
      <w:r>
        <w:t xml:space="preserve">        {</w:t>
      </w:r>
    </w:p>
    <w:p w:rsidR="007D5849" w:rsidRDefault="007D5849" w:rsidP="007F7A0F">
      <w:pPr>
        <w:pStyle w:val="SAGETextCodesection"/>
      </w:pPr>
      <w:r>
        <w:t xml:space="preserve">            return new PaymentCodesViewModel&lt;T&gt;</w:t>
      </w:r>
    </w:p>
    <w:p w:rsidR="007D5849" w:rsidRDefault="007D5849" w:rsidP="007F7A0F">
      <w:pPr>
        <w:pStyle w:val="SAGETextCodesection"/>
      </w:pPr>
      <w:r>
        <w:t xml:space="preserve">            {</w:t>
      </w:r>
    </w:p>
    <w:p w:rsidR="007D5849" w:rsidRDefault="007D5849" w:rsidP="007F7A0F">
      <w:pPr>
        <w:pStyle w:val="SAGETextCodesection"/>
      </w:pPr>
      <w:r>
        <w:t xml:space="preserve">                Data = model,</w:t>
      </w:r>
    </w:p>
    <w:p w:rsidR="007D5849" w:rsidRPr="0062168A" w:rsidRDefault="007D5849" w:rsidP="007F7A0F">
      <w:pPr>
        <w:pStyle w:val="SAGETextCodesection"/>
        <w:rPr>
          <w:highlight w:val="yellow"/>
        </w:rPr>
      </w:pPr>
      <w:r>
        <w:t xml:space="preserve">                UserMessage = userMessage</w:t>
      </w:r>
      <w:bookmarkStart w:id="87" w:name="OLE_LINK16"/>
      <w:bookmarkStart w:id="88" w:name="OLE_LINK17"/>
      <w:r w:rsidRPr="0062168A">
        <w:rPr>
          <w:highlight w:val="yellow"/>
        </w:rPr>
        <w:t>,</w:t>
      </w:r>
    </w:p>
    <w:p w:rsidR="007D5849" w:rsidRDefault="007D5849" w:rsidP="007F7A0F">
      <w:pPr>
        <w:pStyle w:val="SAGETextCodesection"/>
      </w:pPr>
      <w:r w:rsidRPr="0062168A">
        <w:rPr>
          <w:highlight w:val="yellow"/>
        </w:rPr>
        <w:t xml:space="preserve">                PaymentTypes = </w:t>
      </w:r>
      <w:proofErr w:type="gramStart"/>
      <w:r w:rsidRPr="0062168A">
        <w:rPr>
          <w:highlight w:val="yellow"/>
        </w:rPr>
        <w:t>FilteredPaymentTypes(</w:t>
      </w:r>
      <w:proofErr w:type="gramEnd"/>
      <w:r w:rsidRPr="0062168A">
        <w:rPr>
          <w:highlight w:val="yellow"/>
        </w:rPr>
        <w:t>)</w:t>
      </w:r>
    </w:p>
    <w:bookmarkEnd w:id="87"/>
    <w:bookmarkEnd w:id="88"/>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9" w:name="OLE_LINK18"/>
      <w:bookmarkStart w:id="90" w:name="OLE_LINK19"/>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Filter Payment Types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&lt;returns&gt;Filtered List&lt;/returns&gt;</w:t>
      </w:r>
    </w:p>
    <w:p w:rsidR="007D5849" w:rsidRPr="0062168A" w:rsidRDefault="007D5849" w:rsidP="007F7A0F">
      <w:pPr>
        <w:pStyle w:val="SAGETextCodesection"/>
        <w:rPr>
          <w:highlight w:val="yellow"/>
        </w:rPr>
      </w:pPr>
      <w:r w:rsidRPr="0062168A">
        <w:rPr>
          <w:highlight w:val="yellow"/>
        </w:rPr>
        <w:t xml:space="preserve">        private IEnumerable&lt;SelectList&gt; </w:t>
      </w:r>
      <w:proofErr w:type="gramStart"/>
      <w:r w:rsidRPr="0062168A">
        <w:rPr>
          <w:highlight w:val="yellow"/>
        </w:rPr>
        <w:t>FilteredPaymentTypes(</w:t>
      </w:r>
      <w:proofErr w:type="gramEnd"/>
      <w:r w:rsidRPr="0062168A">
        <w:rPr>
          <w:highlight w:val="yellow"/>
        </w:rPr>
        <w: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 Locals</w:t>
      </w:r>
    </w:p>
    <w:p w:rsidR="007D5849" w:rsidRPr="0062168A" w:rsidRDefault="007D5849" w:rsidP="007F7A0F">
      <w:pPr>
        <w:pStyle w:val="SAGETextCodesection"/>
        <w:rPr>
          <w:highlight w:val="yellow"/>
        </w:rPr>
      </w:pPr>
      <w:r w:rsidRPr="0062168A">
        <w:rPr>
          <w:highlight w:val="yellow"/>
        </w:rPr>
        <w:t xml:space="preserve">            var isModuleActive = Service.IsModuleActive(PaymentAndProcessingModuleId);</w:t>
      </w:r>
    </w:p>
    <w:p w:rsidR="007D5849" w:rsidRPr="0062168A" w:rsidRDefault="007D5849" w:rsidP="007F7A0F">
      <w:pPr>
        <w:pStyle w:val="SAGETextCodesection"/>
        <w:rPr>
          <w:highlight w:val="yellow"/>
        </w:rPr>
      </w:pPr>
      <w:r w:rsidRPr="0062168A">
        <w:rPr>
          <w:highlight w:val="yellow"/>
        </w:rPr>
        <w:t xml:space="preserve">            var paymentTypes = EnumUtility.GetItems&lt;PaymentType</w:t>
      </w:r>
      <w:proofErr w:type="gramStart"/>
      <w:r w:rsidRPr="0062168A">
        <w:rPr>
          <w:highlight w:val="yellow"/>
        </w:rPr>
        <w:t>&gt;(</w:t>
      </w:r>
      <w:proofErr w:type="gramEnd"/>
      <w:r w:rsidRPr="0062168A">
        <w:rPr>
          <w:highlight w:val="yellow"/>
        </w:rPr>
        <w:t>);</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Filter list if module is not active</w:t>
      </w:r>
    </w:p>
    <w:p w:rsidR="007D5849" w:rsidRPr="0062168A" w:rsidRDefault="007D5849" w:rsidP="007F7A0F">
      <w:pPr>
        <w:pStyle w:val="SAGETextCodesection"/>
        <w:rPr>
          <w:highlight w:val="yellow"/>
        </w:rPr>
      </w:pPr>
      <w:r w:rsidRPr="0062168A">
        <w:rPr>
          <w:highlight w:val="yellow"/>
        </w:rPr>
        <w:t xml:space="preserve">            if (</w:t>
      </w:r>
      <w:proofErr w:type="gramStart"/>
      <w:r w:rsidRPr="0062168A">
        <w:rPr>
          <w:highlight w:val="yellow"/>
        </w:rPr>
        <w:t>paymentTypes !</w:t>
      </w:r>
      <w:proofErr w:type="gramEnd"/>
      <w:r w:rsidRPr="0062168A">
        <w:rPr>
          <w:highlight w:val="yellow"/>
        </w:rPr>
        <w:t>= null &amp;&amp; !isModuleActive)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paymentTypes = from selectList in paymentTypes where</w:t>
      </w:r>
    </w:p>
    <w:p w:rsidR="007D5849" w:rsidRPr="0062168A" w:rsidRDefault="007D5849" w:rsidP="007F7A0F">
      <w:pPr>
        <w:pStyle w:val="SAGETextCodesection"/>
        <w:rPr>
          <w:highlight w:val="yellow"/>
        </w:rPr>
      </w:pPr>
      <w:r w:rsidRPr="0062168A">
        <w:rPr>
          <w:highlight w:val="yellow"/>
        </w:rPr>
        <w:t xml:space="preserve">                                   Convert.ToInt16(selectList.Value</w:t>
      </w:r>
      <w:proofErr w:type="gramStart"/>
      <w:r w:rsidRPr="0062168A">
        <w:rPr>
          <w:highlight w:val="yellow"/>
        </w:rPr>
        <w:t>) !</w:t>
      </w:r>
      <w:proofErr w:type="gramEnd"/>
      <w:r w:rsidRPr="0062168A">
        <w:rPr>
          <w:highlight w:val="yellow"/>
        </w:rPr>
        <w:t>= PaymentProcessing</w:t>
      </w:r>
    </w:p>
    <w:p w:rsidR="007D5849" w:rsidRPr="0062168A" w:rsidRDefault="007D5849" w:rsidP="007F7A0F">
      <w:pPr>
        <w:pStyle w:val="SAGETextCodesection"/>
        <w:rPr>
          <w:highlight w:val="yellow"/>
        </w:rPr>
      </w:pPr>
      <w:r w:rsidRPr="0062168A">
        <w:rPr>
          <w:highlight w:val="yellow"/>
        </w:rPr>
        <w:t xml:space="preserve">                               select selectList;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return paymentTypes;</w:t>
      </w:r>
    </w:p>
    <w:p w:rsidR="007D5849" w:rsidRDefault="007D5849" w:rsidP="007F7A0F">
      <w:pPr>
        <w:pStyle w:val="SAGETextCodesection"/>
      </w:pPr>
      <w:r w:rsidRPr="0062168A">
        <w:rPr>
          <w:highlight w:val="yellow"/>
        </w:rPr>
        <w:t xml:space="preserve">        }</w:t>
      </w:r>
    </w:p>
    <w:bookmarkEnd w:id="89"/>
    <w:bookmarkEnd w:id="90"/>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ab/>
        <w:t>}</w:t>
      </w:r>
    </w:p>
    <w:p w:rsidR="007D5849" w:rsidRDefault="007D5849" w:rsidP="007F7A0F">
      <w:pPr>
        <w:pStyle w:val="SAGETextCodesection"/>
      </w:pPr>
      <w:r>
        <w:t>}</w:t>
      </w:r>
    </w:p>
    <w:p w:rsidR="007D5849" w:rsidRDefault="007D5849" w:rsidP="007F337C">
      <w:pPr>
        <w:pStyle w:val="SAGEHeading2"/>
      </w:pPr>
      <w:bookmarkStart w:id="91" w:name="_Ref440892648"/>
      <w:bookmarkStart w:id="92" w:name="_Ref440892652"/>
      <w:bookmarkStart w:id="93" w:name="_Toc456196447"/>
      <w:r>
        <w:t>Payment Codes Controller</w:t>
      </w:r>
      <w:bookmarkEnd w:id="91"/>
      <w:bookmarkEnd w:id="92"/>
      <w:bookmarkEnd w:id="93"/>
    </w:p>
    <w:p w:rsidR="007D5849" w:rsidRDefault="00E35B8F" w:rsidP="00E35B8F">
      <w:pPr>
        <w:pStyle w:val="SAGEHeading3"/>
      </w:pPr>
      <w:bookmarkStart w:id="94" w:name="_Toc456196448"/>
      <w:r>
        <w:t>PaymentCodesController.cs</w:t>
      </w:r>
      <w:bookmarkEnd w:id="94"/>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 xml:space="preserve">using </w:t>
      </w:r>
      <w:proofErr w:type="gramStart"/>
      <w:r>
        <w:t>Microsoft.Practices.Unity</w:t>
      </w:r>
      <w:proofErr w:type="gramEnd"/>
      <w:r>
        <w:t>;</w:t>
      </w:r>
    </w:p>
    <w:p w:rsidR="007D5849" w:rsidRDefault="007D5849" w:rsidP="007F7A0F">
      <w:pPr>
        <w:pStyle w:val="SAGETextCodesection"/>
      </w:pPr>
      <w:r>
        <w:t xml:space="preserve">using </w:t>
      </w:r>
      <w:proofErr w:type="gramStart"/>
      <w:r>
        <w:t>System.Web.Mvc</w:t>
      </w:r>
      <w:proofErr w:type="gramEnd"/>
      <w:r>
        <w:t>;</w:t>
      </w:r>
    </w:p>
    <w:p w:rsidR="007D5849" w:rsidRDefault="007D5849" w:rsidP="007F7A0F">
      <w:pPr>
        <w:pStyle w:val="SAGETextCodesection"/>
      </w:pPr>
      <w:r>
        <w:t>using Sage.CA.SBS.ERP.Sage</w:t>
      </w:r>
      <w:proofErr w:type="gramStart"/>
      <w:r>
        <w:t>300.Common.Exceptions</w:t>
      </w:r>
      <w:proofErr w:type="gramEnd"/>
      <w:r>
        <w:t>;</w:t>
      </w:r>
    </w:p>
    <w:p w:rsidR="007D5849" w:rsidRDefault="007D5849" w:rsidP="007F7A0F">
      <w:pPr>
        <w:pStyle w:val="SAGETextCodesection"/>
      </w:pPr>
      <w:r>
        <w:t>using Sage.CA.SBS.ERP.Sage</w:t>
      </w:r>
      <w:proofErr w:type="gramStart"/>
      <w:r>
        <w:t>300.Common.Models</w:t>
      </w:r>
      <w:proofErr w:type="gramEnd"/>
      <w:r>
        <w:t>;</w:t>
      </w:r>
    </w:p>
    <w:p w:rsidR="007D5849" w:rsidRDefault="007D5849" w:rsidP="007F7A0F">
      <w:pPr>
        <w:pStyle w:val="SAGETextCodesection"/>
      </w:pPr>
      <w:r>
        <w:t>using Sage.CA.SBS.ERP.Sage</w:t>
      </w:r>
      <w:proofErr w:type="gramStart"/>
      <w:r>
        <w:t>300.Common.Models.Enums</w:t>
      </w:r>
      <w:proofErr w:type="gramEnd"/>
      <w:r>
        <w:t>;</w:t>
      </w:r>
    </w:p>
    <w:p w:rsidR="007D5849" w:rsidRDefault="007D5849" w:rsidP="007F7A0F">
      <w:pPr>
        <w:pStyle w:val="SAGETextCodesection"/>
      </w:pPr>
      <w:r>
        <w:t>using Sage.CA.SBS.ERP.Sage</w:t>
      </w:r>
      <w:proofErr w:type="gramStart"/>
      <w:r>
        <w:t>300.Common.Resources</w:t>
      </w:r>
      <w:proofErr w:type="gramEnd"/>
      <w:r>
        <w:t>;</w:t>
      </w:r>
    </w:p>
    <w:p w:rsidR="007D5849" w:rsidRDefault="007D5849" w:rsidP="007F7A0F">
      <w:pPr>
        <w:pStyle w:val="SAGETextCodesection"/>
      </w:pPr>
      <w:r>
        <w:t>using Sage.CA.SBS.ERP.Sage</w:t>
      </w:r>
      <w:proofErr w:type="gramStart"/>
      <w:r>
        <w:t>300.Common.Web</w:t>
      </w:r>
      <w:proofErr w:type="gramEnd"/>
      <w:r>
        <w:t>;</w:t>
      </w:r>
    </w:p>
    <w:p w:rsidR="007D5849" w:rsidRDefault="007D5849" w:rsidP="007F7A0F">
      <w:pPr>
        <w:pStyle w:val="SAGETextCodesection"/>
      </w:pPr>
      <w:r>
        <w:t xml:space="preserve">using </w:t>
      </w:r>
      <w:proofErr w:type="gramStart"/>
      <w:r>
        <w:t>ValuedPartner.</w:t>
      </w:r>
      <w:r w:rsidR="008D25A3">
        <w:t>TU</w:t>
      </w:r>
      <w:r>
        <w:t>.Models</w:t>
      </w:r>
      <w:proofErr w:type="gramEnd"/>
      <w:r>
        <w:t>;</w:t>
      </w:r>
    </w:p>
    <w:p w:rsidR="007D5849" w:rsidRDefault="007D5849" w:rsidP="007F7A0F">
      <w:pPr>
        <w:pStyle w:val="SAGETextCodesection"/>
      </w:pPr>
      <w:r>
        <w:t xml:space="preserve">using </w:t>
      </w:r>
      <w:proofErr w:type="gramStart"/>
      <w:r>
        <w:t>ValuedPartner.</w:t>
      </w:r>
      <w:r w:rsidR="008D25A3">
        <w:t>TU</w:t>
      </w:r>
      <w:r>
        <w:t>.Models.Enums</w:t>
      </w:r>
      <w:proofErr w:type="gramEnd"/>
      <w:r>
        <w:t>;</w:t>
      </w:r>
    </w:p>
    <w:p w:rsidR="007D5849" w:rsidRDefault="007D5849" w:rsidP="007F7A0F">
      <w:pPr>
        <w:pStyle w:val="SAGETextCodesection"/>
      </w:pPr>
      <w:r>
        <w:t xml:space="preserve">using </w:t>
      </w:r>
      <w:proofErr w:type="gramStart"/>
      <w:r>
        <w:t>ValuedPartner.</w:t>
      </w:r>
      <w:r w:rsidR="007D74DE">
        <w:t>TU</w:t>
      </w:r>
      <w:r>
        <w:t>.Resources.Forms</w:t>
      </w:r>
      <w:proofErr w:type="gramEnd"/>
      <w:r>
        <w:t>;</w:t>
      </w:r>
    </w:p>
    <w:p w:rsidR="007D5849" w:rsidRDefault="007D5849" w:rsidP="007F7A0F">
      <w:pPr>
        <w:pStyle w:val="SAGETextCodesection"/>
      </w:pPr>
      <w:r>
        <w:t xml:space="preserve">using </w:t>
      </w:r>
      <w:proofErr w:type="gramStart"/>
      <w:r>
        <w:t>ValuedPartner.Web.Areas.</w:t>
      </w:r>
      <w:r w:rsidR="007D74DE">
        <w:t>TU</w:t>
      </w:r>
      <w:proofErr w:type="gramEnd"/>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 xml:space="preserve">namespace </w:t>
      </w:r>
      <w:proofErr w:type="gramStart"/>
      <w:r>
        <w:t>ValuedPartner.Web.Areas.</w:t>
      </w:r>
      <w:r w:rsidR="007D74DE">
        <w:t>TU</w:t>
      </w:r>
      <w:proofErr w:type="gramEnd"/>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Public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PaymentCodesController&lt;T</w:t>
      </w:r>
      <w:proofErr w:type="gramStart"/>
      <w:r>
        <w:t>&gt; :</w:t>
      </w:r>
      <w:proofErr w:type="gramEnd"/>
      <w:r>
        <w:t xml:space="preserve"> MultitenantControllerBase&lt;PaymentCodesViewModel&lt;T&gt;&gt;</w:t>
      </w:r>
    </w:p>
    <w:p w:rsidR="007D5849" w:rsidRDefault="007D5849" w:rsidP="007F7A0F">
      <w:pPr>
        <w:pStyle w:val="SAGETextCodesection"/>
      </w:pPr>
      <w:r>
        <w:t xml:space="preserve">        where </w:t>
      </w:r>
      <w:proofErr w:type="gramStart"/>
      <w:r>
        <w:t>T :</w:t>
      </w:r>
      <w:proofErr w:type="gramEnd"/>
      <w:r>
        <w:t xml:space="preserve">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Public variables</w:t>
      </w:r>
    </w:p>
    <w:p w:rsidR="007D5849" w:rsidRDefault="007D5849" w:rsidP="007F7A0F">
      <w:pPr>
        <w:pStyle w:val="SAGETextCodesection"/>
      </w:pP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 Gets or sets the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public PaymentCodesControllerInternal&lt;T&gt; ControllerInternal </w:t>
      </w:r>
      <w:proofErr w:type="gramStart"/>
      <w:r>
        <w:t>{ get</w:t>
      </w:r>
      <w:proofErr w:type="gramEnd"/>
      <w:r>
        <w:t>; set;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name="container"&gt;Unity Container&lt;/param&gt;</w:t>
      </w:r>
    </w:p>
    <w:p w:rsidR="007D5849" w:rsidRDefault="007D5849" w:rsidP="007F7A0F">
      <w:pPr>
        <w:pStyle w:val="SAGETextCodesection"/>
      </w:pPr>
      <w:r>
        <w:t xml:space="preserve">        public </w:t>
      </w:r>
      <w:proofErr w:type="gramStart"/>
      <w:r>
        <w:t>PaymentCodesController(</w:t>
      </w:r>
      <w:proofErr w:type="gramEnd"/>
      <w:r>
        <w:t>IUnityContainer container)</w:t>
      </w:r>
    </w:p>
    <w:p w:rsidR="007D5849" w:rsidRDefault="007D5849" w:rsidP="007F7A0F">
      <w:pPr>
        <w:pStyle w:val="SAGETextCodesection"/>
      </w:pPr>
      <w:r>
        <w:t xml:space="preserve">            : base(container,"VPPaymentCodes")</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Initialize MultitenantControllerBase</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Override Initialize method</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name="requestContext"&gt;Request Context&lt;/param&gt;</w:t>
      </w:r>
    </w:p>
    <w:p w:rsidR="007D5849" w:rsidRDefault="007D5849" w:rsidP="007F7A0F">
      <w:pPr>
        <w:pStyle w:val="SAGETextCodesection"/>
      </w:pPr>
      <w:r>
        <w:t xml:space="preserve">        protected override void </w:t>
      </w:r>
      <w:proofErr w:type="gramStart"/>
      <w:r>
        <w:t>Initialize(</w:t>
      </w:r>
      <w:proofErr w:type="gramEnd"/>
      <w:r>
        <w:t>System.Web.Routing.RequestContext requestContext)</w:t>
      </w:r>
    </w:p>
    <w:p w:rsidR="007D5849" w:rsidRDefault="007D5849" w:rsidP="007F7A0F">
      <w:pPr>
        <w:pStyle w:val="SAGETextCodesection"/>
      </w:pPr>
      <w:r>
        <w:t xml:space="preserve">        {</w:t>
      </w:r>
    </w:p>
    <w:p w:rsidR="007D5849" w:rsidRDefault="007D5849" w:rsidP="007F7A0F">
      <w:pPr>
        <w:pStyle w:val="SAGETextCodesection"/>
      </w:pPr>
      <w:r>
        <w:t xml:space="preserve">            </w:t>
      </w:r>
      <w:proofErr w:type="gramStart"/>
      <w:r>
        <w:t>base.Initialize</w:t>
      </w:r>
      <w:proofErr w:type="gramEnd"/>
      <w:r>
        <w:t>(requestContext);</w:t>
      </w:r>
    </w:p>
    <w:p w:rsidR="007D5849" w:rsidRDefault="007D5849" w:rsidP="007F7A0F">
      <w:pPr>
        <w:pStyle w:val="SAGETextCodesection"/>
      </w:pPr>
      <w:r>
        <w:t xml:space="preserve">            ControllerInternal = new PaymentCodesControllerInternal&lt;T&gt;(Context);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 xml:space="preserve">        #region 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Load screen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public virtual ActionResult </w:t>
      </w:r>
      <w:proofErr w:type="gramStart"/>
      <w:r>
        <w:t>Index(</w:t>
      </w:r>
      <w:proofErr w:type="gramEnd"/>
      <w:r>
        <w:t>string id)</w:t>
      </w:r>
    </w:p>
    <w:p w:rsidR="007D5849" w:rsidRDefault="007D5849" w:rsidP="007F7A0F">
      <w:pPr>
        <w:pStyle w:val="SAGETextCodesection"/>
      </w:pPr>
      <w:r>
        <w:t xml:space="preserve">        {</w:t>
      </w:r>
    </w:p>
    <w:p w:rsidR="007D5849" w:rsidRDefault="007D5849" w:rsidP="007F7A0F">
      <w:pPr>
        <w:pStyle w:val="SAGETextCodesection"/>
      </w:pPr>
      <w:r>
        <w:t xml:space="preserve">            PaymentCodesViewModel&lt;T</w:t>
      </w:r>
      <w:proofErr w:type="gramStart"/>
      <w:r>
        <w:t>&gt;  viewModel</w:t>
      </w:r>
      <w:proofErr w:type="gramEnd"/>
      <w:r>
        <w:t>;</w:t>
      </w:r>
    </w:p>
    <w:p w:rsidR="007D5849" w:rsidRDefault="007D5849" w:rsidP="007F7A0F">
      <w:pPr>
        <w:pStyle w:val="SAGETextCodesection"/>
      </w:pP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 </w:t>
      </w:r>
      <w:proofErr w:type="gramStart"/>
      <w:r>
        <w:t>= !string</w:t>
      </w:r>
      <w:proofErr w:type="gramEnd"/>
      <w:r>
        <w:t>.IsNullOrEmpty(id) ? ControllerInternal.GetById(id</w:t>
      </w:r>
      <w:proofErr w:type="gramStart"/>
      <w:r>
        <w:t>) :</w:t>
      </w:r>
      <w:proofErr w:type="gramEnd"/>
      <w:r>
        <w:t xml:space="preserve"> ControllerInternal.Create();</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w:t>
      </w:r>
      <w:proofErr w:type="gramStart"/>
      <w:r>
        <w:t>JsonNet(</w:t>
      </w:r>
      <w:proofErr w:type="gramEnd"/>
      <w:r>
        <w: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View(viewModel);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w:t>
      </w:r>
      <w:proofErr w:type="gramStart"/>
      <w:r>
        <w:t>Get(</w:t>
      </w:r>
      <w:proofErr w:type="gramEnd"/>
      <w:r>
        <w:t>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if </w:t>
      </w:r>
      <w:proofErr w:type="gramStart"/>
      <w:r>
        <w:t>(!string</w:t>
      </w:r>
      <w:proofErr w:type="gramEnd"/>
      <w:r>
        <w:t>.IsNullOrEmpty(id))</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JsonNet(ControllerInternal.GetById(id));</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w:t>
      </w:r>
      <w:proofErr w:type="gramStart"/>
      <w:r>
        <w:t>JsonNet(</w:t>
      </w:r>
      <w:proofErr w:type="gramEnd"/>
      <w:r>
        <w: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w:t>
      </w:r>
      <w:proofErr w:type="gramStart"/>
      <w:r>
        <w:t>JsonNet(</w:t>
      </w:r>
      <w:proofErr w:type="gramEnd"/>
      <w:r>
        <w:t>new PaymentCodesViewModel&lt;T&gt;());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w:t>
      </w:r>
      <w:proofErr w:type="gramStart"/>
      <w:r>
        <w:t>Add(</w:t>
      </w:r>
      <w:proofErr w:type="gramEnd"/>
      <w:r>
        <w:t>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w:t>
      </w:r>
      <w:proofErr w:type="gramStart"/>
      <w:r>
        <w:t>ValidateModelState(</w:t>
      </w:r>
      <w:proofErr w:type="gramEnd"/>
      <w:r>
        <w:t>ModelState, out viewModel)</w:t>
      </w:r>
    </w:p>
    <w:p w:rsidR="007D5849" w:rsidRDefault="007D5849" w:rsidP="007F7A0F">
      <w:pPr>
        <w:pStyle w:val="SAGETextCodesection"/>
      </w:pPr>
      <w:r>
        <w:t xml:space="preserve">                   ? JsonNet(ControllerInternal.Add(model))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lastRenderedPageBreak/>
        <w:t xml:space="preserve">                    </w:t>
      </w:r>
      <w:proofErr w:type="gramStart"/>
      <w:r>
        <w:t>JsonNet(</w:t>
      </w:r>
      <w:proofErr w:type="gramEnd"/>
      <w:r>
        <w:t>BuildErrorModelBase(CommonResx.AddFailedMessage,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w:t>
      </w:r>
      <w:proofErr w:type="gramStart"/>
      <w:r>
        <w:t>Create(</w:t>
      </w:r>
      <w:proofErr w:type="gramEnd"/>
      <w:r>
        <w:t>)</w:t>
      </w:r>
    </w:p>
    <w:p w:rsidR="007D5849" w:rsidRDefault="007D5849" w:rsidP="007F7A0F">
      <w:pPr>
        <w:pStyle w:val="SAGETextCodesection"/>
      </w:pPr>
      <w:r>
        <w:t xml:space="preserve">        {</w:t>
      </w:r>
    </w:p>
    <w:p w:rsidR="007D5849" w:rsidRDefault="007D5849" w:rsidP="007F7A0F">
      <w:pPr>
        <w:pStyle w:val="SAGETextCodesection"/>
      </w:pPr>
      <w:r>
        <w:t xml:space="preserve">            return </w:t>
      </w:r>
      <w:proofErr w:type="gramStart"/>
      <w:r>
        <w:t>JsonNet(</w:t>
      </w:r>
      <w:proofErr w:type="gramEnd"/>
      <w:r>
        <w:t>ControllerInternal.Create());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w:t>
      </w:r>
      <w:proofErr w:type="gramStart"/>
      <w:r>
        <w:t>Save(</w:t>
      </w:r>
      <w:proofErr w:type="gramEnd"/>
      <w:r>
        <w:t>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w:t>
      </w:r>
      <w:proofErr w:type="gramStart"/>
      <w:r>
        <w:t>ValidateModelState(</w:t>
      </w:r>
      <w:proofErr w:type="gramEnd"/>
      <w:r>
        <w:t>ModelState, out viewModel)</w:t>
      </w:r>
    </w:p>
    <w:p w:rsidR="007D5849" w:rsidRDefault="007D5849" w:rsidP="007F7A0F">
      <w:pPr>
        <w:pStyle w:val="SAGETextCodesection"/>
      </w:pPr>
      <w:r>
        <w:t xml:space="preserve">                    ? JsonNet(ControllerInternal.Save(model))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 </w:t>
      </w:r>
      <w:proofErr w:type="gramStart"/>
      <w:r>
        <w:t>JsonNet(</w:t>
      </w:r>
      <w:proofErr w:type="gramEnd"/>
      <w:r>
        <w:t>BuildErrorModelBase(CommonResx.SaveFailedMessage, businessException));</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w:t>
      </w:r>
      <w:proofErr w:type="gramStart"/>
      <w:r>
        <w:t>Delete(</w:t>
      </w:r>
      <w:proofErr w:type="gramEnd"/>
      <w:r>
        <w:t>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JsonNet(ControllerInternal.Delete(id));</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w:t>
      </w:r>
      <w:proofErr w:type="gramStart"/>
      <w:r>
        <w:t>JsonNet(</w:t>
      </w:r>
      <w:proofErr w:type="gramEnd"/>
      <w:r>
        <w:t>BuildErrorModelBase(CommonResx.DeleteFailedMessage,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95" w:name="OLE_LINK20"/>
      <w:bookmarkStart w:id="96" w:name="OLE_LINK21"/>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[HttpPost]</w:t>
      </w:r>
    </w:p>
    <w:p w:rsidR="007D5849" w:rsidRPr="0062168A" w:rsidRDefault="007D5849" w:rsidP="007F7A0F">
      <w:pPr>
        <w:pStyle w:val="SAGETextCodesection"/>
        <w:rPr>
          <w:highlight w:val="yellow"/>
        </w:rPr>
      </w:pPr>
      <w:r w:rsidRPr="0062168A">
        <w:rPr>
          <w:highlight w:val="yellow"/>
        </w:rPr>
        <w:t xml:space="preserve">        public virtual JsonNetResult </w:t>
      </w:r>
      <w:proofErr w:type="gramStart"/>
      <w:r w:rsidRPr="0062168A">
        <w:rPr>
          <w:highlight w:val="yellow"/>
        </w:rPr>
        <w:t>UpdateInactiveStatus(</w:t>
      </w:r>
      <w:proofErr w:type="gramEnd"/>
      <w:r w:rsidRPr="0062168A">
        <w:rPr>
          <w:highlight w:val="yellow"/>
        </w:rPr>
        <w:t>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try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ViewModelBase&lt;ModelBase&gt; viewModel;</w:t>
      </w:r>
    </w:p>
    <w:p w:rsidR="007D5849" w:rsidRPr="0062168A" w:rsidRDefault="007D5849" w:rsidP="007F7A0F">
      <w:pPr>
        <w:pStyle w:val="SAGETextCodesection"/>
        <w:rPr>
          <w:highlight w:val="yellow"/>
        </w:rPr>
      </w:pPr>
      <w:r w:rsidRPr="0062168A">
        <w:rPr>
          <w:highlight w:val="yellow"/>
        </w:rPr>
        <w:t xml:space="preserve">                return </w:t>
      </w:r>
      <w:proofErr w:type="gramStart"/>
      <w:r w:rsidRPr="0062168A">
        <w:rPr>
          <w:highlight w:val="yellow"/>
        </w:rPr>
        <w:t>ValidateModelState(</w:t>
      </w:r>
      <w:proofErr w:type="gramEnd"/>
      <w:r w:rsidRPr="0062168A">
        <w:rPr>
          <w:highlight w:val="yellow"/>
        </w:rPr>
        <w:t>ModelState, out viewModel)</w:t>
      </w:r>
    </w:p>
    <w:p w:rsidR="007D5849" w:rsidRPr="0062168A" w:rsidRDefault="007D5849" w:rsidP="007F7A0F">
      <w:pPr>
        <w:pStyle w:val="SAGETextCodesection"/>
        <w:rPr>
          <w:highlight w:val="yellow"/>
        </w:rPr>
      </w:pPr>
      <w:r w:rsidRPr="0062168A">
        <w:rPr>
          <w:highlight w:val="yellow"/>
        </w:rPr>
        <w:lastRenderedPageBreak/>
        <w:t xml:space="preserve">                    ? JsonNet(ControllerInternal.UpdateInactiveStatus(model))</w:t>
      </w:r>
    </w:p>
    <w:p w:rsidR="007D5849" w:rsidRPr="0062168A" w:rsidRDefault="007D5849" w:rsidP="007F7A0F">
      <w:pPr>
        <w:pStyle w:val="SAGETextCodesection"/>
        <w:rPr>
          <w:highlight w:val="yellow"/>
        </w:rPr>
      </w:pPr>
      <w:r w:rsidRPr="0062168A">
        <w:rPr>
          <w:highlight w:val="yellow"/>
        </w:rPr>
        <w:t xml:space="preserve">                    : JsonNet(viewModel);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catch (BusinessException businessException)</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w:t>
      </w:r>
      <w:proofErr w:type="gramStart"/>
      <w:r w:rsidRPr="0062168A">
        <w:rPr>
          <w:highlight w:val="yellow"/>
        </w:rPr>
        <w:t>JsonNet(</w:t>
      </w:r>
      <w:proofErr w:type="gramEnd"/>
      <w:r w:rsidRPr="0062168A">
        <w:rPr>
          <w:highlight w:val="yellow"/>
        </w:rPr>
        <w:t>BuildErrorModelBase(CommonResx.SaveFailedMessage, businessException));</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95"/>
    <w:bookmarkEnd w:id="96"/>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97" w:name="_Ref440892813"/>
      <w:bookmarkStart w:id="98" w:name="_Ref440892822"/>
      <w:bookmarkStart w:id="99" w:name="_Toc456196449"/>
      <w:r>
        <w:t>Payment Codes Partial Razor View</w:t>
      </w:r>
      <w:bookmarkEnd w:id="97"/>
      <w:bookmarkEnd w:id="98"/>
      <w:bookmarkEnd w:id="99"/>
    </w:p>
    <w:p w:rsidR="007D5849" w:rsidRDefault="00E35B8F" w:rsidP="00E35B8F">
      <w:pPr>
        <w:pStyle w:val="SAGEHeading3"/>
      </w:pPr>
      <w:bookmarkStart w:id="100" w:name="_Toc456196450"/>
      <w:r>
        <w:t>_PaymentCode.cshtml</w:t>
      </w:r>
      <w:bookmarkEnd w:id="100"/>
    </w:p>
    <w:p w:rsidR="007D5849" w:rsidRDefault="007D5849" w:rsidP="00236422">
      <w:pPr>
        <w:pStyle w:val="SAGETextCodesection"/>
      </w:pPr>
      <w:r w:rsidRPr="0062168A">
        <w:rPr>
          <w:highlight w:val="yellow"/>
        </w:rPr>
        <w:t>@*</w:t>
      </w:r>
      <w:r>
        <w:t xml:space="preserve"> Copyright © 2016 Valued Partner </w:t>
      </w:r>
      <w:r w:rsidRPr="0062168A">
        <w:rPr>
          <w:highlight w:val="yellow"/>
        </w:rPr>
        <w:t>*@</w:t>
      </w:r>
    </w:p>
    <w:p w:rsidR="007D5849" w:rsidRDefault="007D5849" w:rsidP="00236422">
      <w:pPr>
        <w:pStyle w:val="SAGETextCodesection"/>
      </w:pPr>
    </w:p>
    <w:p w:rsidR="007D5849" w:rsidRDefault="007D5849" w:rsidP="00236422">
      <w:pPr>
        <w:pStyle w:val="SAGETextCodesection"/>
      </w:pPr>
      <w:r w:rsidRPr="0062168A">
        <w:rPr>
          <w:highlight w:val="yellow"/>
        </w:rPr>
        <w:t>@</w:t>
      </w:r>
      <w:r>
        <w:t xml:space="preserve">model </w:t>
      </w:r>
      <w:proofErr w:type="gramStart"/>
      <w:r>
        <w:t>ValuedPartner.Web.Areas.</w:t>
      </w:r>
      <w:r w:rsidR="007D74DE">
        <w:t>TU</w:t>
      </w:r>
      <w:proofErr w:type="gramEnd"/>
      <w:r>
        <w:t>.Models.PaymentCodesViewModel&lt;ValuedPartner.</w:t>
      </w:r>
      <w:r w:rsidR="007D74DE">
        <w:t>TU</w:t>
      </w:r>
      <w:r>
        <w:t>.Models.PaymentCodes&gt;</w:t>
      </w:r>
    </w:p>
    <w:p w:rsidR="007D5849" w:rsidRDefault="007D5849" w:rsidP="00236422">
      <w:pPr>
        <w:pStyle w:val="SAGETextCodesection"/>
      </w:pPr>
      <w:r w:rsidRPr="0062168A">
        <w:rPr>
          <w:highlight w:val="yellow"/>
        </w:rPr>
        <w:t>@</w:t>
      </w:r>
      <w:r>
        <w:t xml:space="preserve">using PaymentCodesResx = </w:t>
      </w:r>
      <w:proofErr w:type="gramStart"/>
      <w:r>
        <w:t>ValuedPartner.</w:t>
      </w:r>
      <w:r w:rsidR="007D74DE">
        <w:t>TU</w:t>
      </w:r>
      <w:r>
        <w:t>.Resources.Forms</w:t>
      </w:r>
      <w:proofErr w:type="gramEnd"/>
      <w:r>
        <w:t>.PaymentCodesResx</w:t>
      </w:r>
    </w:p>
    <w:p w:rsidR="007D5849" w:rsidRDefault="007D5849" w:rsidP="00236422">
      <w:pPr>
        <w:pStyle w:val="SAGETextCodesection"/>
      </w:pPr>
    </w:p>
    <w:p w:rsidR="007D5849" w:rsidRDefault="0062168A" w:rsidP="00236422">
      <w:pPr>
        <w:pStyle w:val="SAGETextCodesection"/>
      </w:pPr>
      <w:r w:rsidRPr="0062168A">
        <w:rPr>
          <w:highlight w:val="yellow"/>
        </w:rPr>
        <w:t>@</w:t>
      </w:r>
      <w:r>
        <w:t xml:space="preserve">using </w:t>
      </w:r>
      <w:r w:rsidR="007D5849">
        <w:t>Sage.CA.SBS.ERP.Sage</w:t>
      </w:r>
      <w:proofErr w:type="gramStart"/>
      <w:r w:rsidR="007D5849">
        <w:t>300.Common.Web.AreaConstants</w:t>
      </w:r>
      <w:proofErr w:type="gramEnd"/>
    </w:p>
    <w:p w:rsidR="007D5849" w:rsidRDefault="0062168A" w:rsidP="00236422">
      <w:pPr>
        <w:pStyle w:val="SAGETextCodesection"/>
      </w:pPr>
      <w:r w:rsidRPr="0062168A">
        <w:rPr>
          <w:highlight w:val="yellow"/>
        </w:rPr>
        <w:t>@</w:t>
      </w:r>
      <w:r>
        <w:t xml:space="preserve">using </w:t>
      </w:r>
      <w:r w:rsidR="007D5849">
        <w:t>Sage.CA.SBS.ERP.Sage</w:t>
      </w:r>
      <w:proofErr w:type="gramStart"/>
      <w:r w:rsidR="007D5849">
        <w:t>300.Common.Resources</w:t>
      </w:r>
      <w:proofErr w:type="gramEnd"/>
    </w:p>
    <w:p w:rsidR="007D5849" w:rsidRDefault="0062168A" w:rsidP="00236422">
      <w:pPr>
        <w:pStyle w:val="SAGETextCodesection"/>
      </w:pPr>
      <w:r w:rsidRPr="0062168A">
        <w:rPr>
          <w:highlight w:val="yellow"/>
        </w:rPr>
        <w:t>@</w:t>
      </w:r>
      <w:r>
        <w:t xml:space="preserve">using </w:t>
      </w:r>
      <w:r w:rsidR="007D5849">
        <w:t>Sage.CA.SBS.ERP.Sage</w:t>
      </w:r>
      <w:proofErr w:type="gramStart"/>
      <w:r w:rsidR="007D5849">
        <w:t>300.Common.Web.HtmlHelperExtension</w:t>
      </w:r>
      <w:proofErr w:type="gramEnd"/>
    </w:p>
    <w:p w:rsidR="007D5849" w:rsidRDefault="0062168A" w:rsidP="00236422">
      <w:pPr>
        <w:pStyle w:val="SAGETextCodesection"/>
      </w:pPr>
      <w:r w:rsidRPr="0062168A">
        <w:rPr>
          <w:highlight w:val="yellow"/>
        </w:rPr>
        <w:t>@</w:t>
      </w:r>
      <w:r>
        <w:t xml:space="preserve">using </w:t>
      </w:r>
      <w:r w:rsidR="007D5849">
        <w:t>Sage.CA.SBS.ERP.Sage</w:t>
      </w:r>
      <w:proofErr w:type="gramStart"/>
      <w:r w:rsidR="007D5849">
        <w:t>300.Common.Models.Enums</w:t>
      </w:r>
      <w:proofErr w:type="gramEnd"/>
    </w:p>
    <w:p w:rsidR="007D5849" w:rsidRDefault="0062168A" w:rsidP="00236422">
      <w:pPr>
        <w:pStyle w:val="SAGETextCodesection"/>
      </w:pPr>
      <w:r w:rsidRPr="0062168A">
        <w:rPr>
          <w:highlight w:val="yellow"/>
        </w:rPr>
        <w:t>@</w:t>
      </w:r>
      <w:r>
        <w:t xml:space="preserve">using </w:t>
      </w:r>
      <w:r w:rsidR="007D5849">
        <w:t>AnnotationsResx = Sage.CA.SBS.ERP.Sage</w:t>
      </w:r>
      <w:proofErr w:type="gramStart"/>
      <w:r w:rsidR="007D5849">
        <w:t>300.Common.Resources.AnnotationsResx</w:t>
      </w:r>
      <w:proofErr w:type="gramEnd"/>
    </w:p>
    <w:p w:rsidR="007D5849" w:rsidRDefault="007D5849" w:rsidP="00236422">
      <w:pPr>
        <w:pStyle w:val="SAGETextCodesection"/>
      </w:pPr>
    </w:p>
    <w:p w:rsidR="007D5849" w:rsidRDefault="007D5849" w:rsidP="00236422">
      <w:pPr>
        <w:pStyle w:val="SAGETextCodesection"/>
      </w:pPr>
      <w:r>
        <w:t>&lt;script type="text/javascript"&gt;</w:t>
      </w:r>
    </w:p>
    <w:p w:rsidR="007D5849" w:rsidRDefault="007D5849" w:rsidP="00236422">
      <w:pPr>
        <w:pStyle w:val="SAGETextCodesection"/>
      </w:pPr>
      <w:r>
        <w:t xml:space="preserve">    </w:t>
      </w:r>
      <w:r w:rsidRPr="0062168A">
        <w:rPr>
          <w:highlight w:val="yellow"/>
        </w:rPr>
        <w:t>@</w:t>
      </w:r>
      <w:r>
        <w:t>Html.ConvertToJsVariableUsingNewtonSoft("PaymentCodesViewModel", Model)</w:t>
      </w:r>
    </w:p>
    <w:p w:rsidR="007D5849" w:rsidRDefault="007D5849" w:rsidP="00236422">
      <w:pPr>
        <w:pStyle w:val="SAGETextCodesection"/>
      </w:pPr>
      <w:r>
        <w:t>&lt;/script&gt;</w:t>
      </w:r>
    </w:p>
    <w:p w:rsidR="007D5849" w:rsidRDefault="007D5849" w:rsidP="00236422">
      <w:pPr>
        <w:pStyle w:val="SAGETextCodesection"/>
      </w:pPr>
    </w:p>
    <w:p w:rsidR="007D5849" w:rsidRDefault="007D5849" w:rsidP="00236422">
      <w:pPr>
        <w:pStyle w:val="SAGETextCodesection"/>
      </w:pPr>
      <w:r w:rsidRPr="0062168A">
        <w:rPr>
          <w:highlight w:val="yellow"/>
        </w:rPr>
        <w:t>@</w:t>
      </w:r>
      <w:r>
        <w:t>Html.Partial("~/Areas/VP/Views/PaymentCodes/Partials/_Localization.cshtml")</w:t>
      </w:r>
    </w:p>
    <w:p w:rsidR="007D5849" w:rsidRDefault="007D5849" w:rsidP="00236422">
      <w:pPr>
        <w:pStyle w:val="SAGETextCodesection"/>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="success"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="form-screen"&gt;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="header-group-1"&gt;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="header-wrapper"&gt;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="header-headline"&gt;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Html.SageHeader1</w:t>
      </w:r>
      <w:proofErr w:type="gramStart"/>
      <w:r>
        <w:rPr>
          <w:rFonts w:ascii="Consolas" w:hAnsi="Consolas" w:cs="Consolas"/>
          <w:color w:val="000000"/>
          <w:sz w:val="19"/>
          <w:szCs w:val="19"/>
          <w:highlight w:val="white"/>
          <w:lang w:val="en-US"/>
        </w:rPr>
        <w:t>Label(</w:t>
      </w:r>
      <w:proofErr w:type="gramEnd"/>
      <w:r>
        <w:rPr>
          <w:rFonts w:ascii="Consolas" w:hAnsi="Consolas" w:cs="Consolas"/>
          <w:color w:val="A31515"/>
          <w:sz w:val="19"/>
          <w:szCs w:val="19"/>
          <w:highlight w:val="white"/>
          <w:lang w:val="en-US"/>
        </w:rPr>
        <w:t>"PaymentCodesHeader"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PaymentCodesResx</w:t>
      </w:r>
      <w:r>
        <w:rPr>
          <w:rFonts w:ascii="Consolas" w:hAnsi="Consolas" w:cs="Consolas"/>
          <w:color w:val="000000"/>
          <w:sz w:val="19"/>
          <w:szCs w:val="19"/>
          <w:highlight w:val="white"/>
          <w:lang w:val="en-US"/>
        </w:rPr>
        <w:t>.Entity)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Html.Partial(</w:t>
      </w:r>
      <w:r>
        <w:rPr>
          <w:rFonts w:ascii="Consolas" w:hAnsi="Consolas" w:cs="Consolas"/>
          <w:color w:val="2B91AF"/>
          <w:sz w:val="19"/>
          <w:szCs w:val="19"/>
          <w:highlight w:val="white"/>
          <w:lang w:val="en-US"/>
        </w:rPr>
        <w:t>Core</w:t>
      </w:r>
      <w:r>
        <w:rPr>
          <w:rFonts w:ascii="Consolas" w:hAnsi="Consolas" w:cs="Consolas"/>
          <w:color w:val="000000"/>
          <w:sz w:val="19"/>
          <w:szCs w:val="19"/>
          <w:highlight w:val="white"/>
          <w:lang w:val="en-US"/>
        </w:rPr>
        <w:t>.OptionsMenu, Model.UserAccess</w:t>
      </w:r>
      <w:r w:rsidR="00350C26">
        <w:rPr>
          <w:rFonts w:ascii="Consolas" w:hAnsi="Consolas" w:cs="Consolas"/>
          <w:color w:val="000000"/>
          <w:sz w:val="19"/>
          <w:szCs w:val="19"/>
          <w:highlight w:val="white"/>
          <w:lang w:val="en-US"/>
        </w:rPr>
        <w:t xml:space="preserve">, </w:t>
      </w:r>
      <w:r w:rsidR="00350C26">
        <w:rPr>
          <w:rFonts w:ascii="Consolas" w:hAnsi="Consolas" w:cs="Consolas"/>
          <w:color w:val="0000FF"/>
          <w:sz w:val="19"/>
          <w:szCs w:val="19"/>
          <w:highlight w:val="white"/>
          <w:lang w:val="en-US"/>
        </w:rPr>
        <w:t>new</w:t>
      </w:r>
      <w:r w:rsidR="00350C26">
        <w:rPr>
          <w:rFonts w:ascii="Consolas" w:hAnsi="Consolas" w:cs="Consolas"/>
          <w:color w:val="000000"/>
          <w:sz w:val="19"/>
          <w:szCs w:val="19"/>
          <w:highlight w:val="white"/>
          <w:lang w:val="en-US"/>
        </w:rPr>
        <w:t xml:space="preserve"> ViewDataDictionary { { </w:t>
      </w:r>
      <w:r w:rsidR="00350C26">
        <w:rPr>
          <w:rFonts w:ascii="Consolas" w:hAnsi="Consolas" w:cs="Consolas"/>
          <w:color w:val="2B91AF"/>
          <w:sz w:val="19"/>
          <w:szCs w:val="19"/>
          <w:highlight w:val="white"/>
          <w:lang w:val="en-US"/>
        </w:rPr>
        <w:t>OptionsMenu</w:t>
      </w:r>
      <w:r w:rsidR="00350C26">
        <w:rPr>
          <w:rFonts w:ascii="Consolas" w:hAnsi="Consolas" w:cs="Consolas"/>
          <w:color w:val="000000"/>
          <w:sz w:val="19"/>
          <w:szCs w:val="19"/>
          <w:highlight w:val="white"/>
          <w:lang w:val="en-US"/>
        </w:rPr>
        <w:t xml:space="preserve">.UseLessCss, </w:t>
      </w:r>
      <w:r w:rsidR="00350C26">
        <w:rPr>
          <w:rFonts w:ascii="Consolas" w:hAnsi="Consolas" w:cs="Consolas"/>
          <w:color w:val="0000FF"/>
          <w:sz w:val="19"/>
          <w:szCs w:val="19"/>
          <w:highlight w:val="white"/>
          <w:lang w:val="en-US"/>
        </w:rPr>
        <w:t>true</w:t>
      </w:r>
      <w:r w:rsidR="00350C26">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lang w:val="en-US"/>
        </w:rPr>
        <w: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="header-options"&gt;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Model.UserAccess.SecurityType.HasFlag</w:t>
      </w:r>
      <w:proofErr w:type="gram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SecurityType</w:t>
      </w:r>
      <w:r>
        <w:rPr>
          <w:rFonts w:ascii="Consolas" w:hAnsi="Consolas" w:cs="Consolas"/>
          <w:color w:val="000000"/>
          <w:sz w:val="19"/>
          <w:szCs w:val="19"/>
          <w:highlight w:val="white"/>
          <w:lang w:val="en-US"/>
        </w:rPr>
        <w:t>.Modify))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Html.KoSageButton(</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w:t>
      </w:r>
      <w:proofErr w:type="gramEnd"/>
      <w:r>
        <w:rPr>
          <w:rFonts w:ascii="Consolas" w:hAnsi="Consolas" w:cs="Consolas"/>
          <w:color w:val="000000"/>
          <w:sz w:val="19"/>
          <w:szCs w:val="19"/>
          <w:highlight w:val="white"/>
          <w:lang w:val="en-US"/>
        </w:rPr>
        <w:t xml:space="preserve">value = </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 xml:space="preserve">.CreateNew, @id = </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@class = </w:t>
      </w:r>
      <w:r>
        <w:rPr>
          <w:rFonts w:ascii="Consolas" w:hAnsi="Consolas" w:cs="Consolas"/>
          <w:color w:val="A31515"/>
          <w:sz w:val="19"/>
          <w:szCs w:val="19"/>
          <w:highlight w:val="white"/>
          <w:lang w:val="en-US"/>
        </w:rPr>
        <w:t>"btn btn-primary"</w:t>
      </w: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="flag-required"&gt;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="req-option"&gt;</w:t>
      </w:r>
      <w:r>
        <w:rPr>
          <w:rFonts w:ascii="Consolas" w:hAnsi="Consolas" w:cs="Consolas"/>
          <w:color w:val="000000"/>
          <w:sz w:val="19"/>
          <w:szCs w:val="19"/>
          <w:highlight w:val="yellow"/>
          <w:lang w:val="en-US"/>
        </w:rPr>
        <w:t>@</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.RequiredLegend</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="form-group"&gt;</w:t>
      </w:r>
    </w:p>
    <w:p w:rsidR="007D5849" w:rsidRDefault="007D5849" w:rsidP="00236422">
      <w:pPr>
        <w:pStyle w:val="SAGETextCodesection"/>
      </w:pPr>
      <w:r>
        <w:t xml:space="preserve">        &lt;div class="search-group"&gt;</w:t>
      </w:r>
    </w:p>
    <w:p w:rsidR="007D5849" w:rsidRDefault="007D5849" w:rsidP="00236422">
      <w:pPr>
        <w:pStyle w:val="SAGETextCodesection"/>
      </w:pPr>
      <w:r>
        <w:t xml:space="preserve">            </w:t>
      </w:r>
      <w:r w:rsidRPr="0062168A">
        <w:rPr>
          <w:highlight w:val="yellow"/>
        </w:rPr>
        <w:t>@</w:t>
      </w:r>
      <w:r>
        <w:t xml:space="preserve">Html.SageLabel("PaymentCode", PaymentCodesResx.PaymentCode, new </w:t>
      </w:r>
      <w:proofErr w:type="gramStart"/>
      <w:r>
        <w:t>{ @</w:t>
      </w:r>
      <w:proofErr w:type="gramEnd"/>
      <w:r>
        <w:t>class = "required" })</w:t>
      </w:r>
    </w:p>
    <w:p w:rsidR="007D5849" w:rsidRDefault="007D5849" w:rsidP="00236422">
      <w:pPr>
        <w:pStyle w:val="SAGETextCodesection"/>
      </w:pPr>
      <w:r>
        <w:t xml:space="preserve">            </w:t>
      </w:r>
      <w:r w:rsidR="0062168A" w:rsidRPr="0062168A">
        <w:rPr>
          <w:highlight w:val="yellow"/>
        </w:rPr>
        <w:t>@</w:t>
      </w:r>
      <w:r>
        <w:t xml:space="preserve">Html.KoSageTextBoxFor(model =&gt; </w:t>
      </w:r>
      <w:proofErr w:type="gramStart"/>
      <w:r>
        <w:t>model.Data.PaymentCode</w:t>
      </w:r>
      <w:proofErr w:type="gramEnd"/>
      <w:r>
        <w:t>, new { @sagevalue = "Data.PaymentCode", @valueUpdate = "'input'" }, new { @id = "txtPaymentCode", @class = "default txt-upper", @formatTextbox = "alphaNumeric" })</w:t>
      </w:r>
    </w:p>
    <w:p w:rsidR="007D5849" w:rsidRDefault="007D5849" w:rsidP="00236422">
      <w:pPr>
        <w:pStyle w:val="SAGETextCodesection"/>
      </w:pPr>
      <w:r>
        <w:t xml:space="preserve">            </w:t>
      </w:r>
      <w:r w:rsidR="0062168A" w:rsidRPr="0062168A">
        <w:rPr>
          <w:highlight w:val="yellow"/>
        </w:rPr>
        <w:t>@</w:t>
      </w:r>
      <w:r>
        <w:t xml:space="preserve">Html.KoSageButton("btnLoadPaymentCode", null, new </w:t>
      </w:r>
      <w:proofErr w:type="gramStart"/>
      <w:r>
        <w:t>{ @</w:t>
      </w:r>
      <w:proofErr w:type="gramEnd"/>
      <w:r>
        <w:t>id = "btnLoad", @class = "icon btn-go", @tabindex = "-1" })</w:t>
      </w:r>
    </w:p>
    <w:p w:rsidR="007D5849" w:rsidRDefault="007D5849" w:rsidP="00236422">
      <w:pPr>
        <w:pStyle w:val="SAGETextCodesection"/>
      </w:pPr>
      <w:r>
        <w:t xml:space="preserve">            </w:t>
      </w:r>
      <w:r w:rsidR="0062168A" w:rsidRPr="0062168A">
        <w:rPr>
          <w:highlight w:val="yellow"/>
        </w:rPr>
        <w:t>@</w:t>
      </w:r>
      <w:r>
        <w:t xml:space="preserve">Html.KoSageButton("btnFinderPaymentCode", null, new </w:t>
      </w:r>
      <w:proofErr w:type="gramStart"/>
      <w:r>
        <w:t>{ @</w:t>
      </w:r>
      <w:proofErr w:type="gramEnd"/>
      <w:r>
        <w:t>class = "icon btn-search", @id = "btnFinderPaymentCode", @tabindex = "-1" })</w:t>
      </w:r>
    </w:p>
    <w:p w:rsidR="007D5849" w:rsidRDefault="007D5849" w:rsidP="00236422">
      <w:pPr>
        <w:pStyle w:val="SAGETextCodesection"/>
      </w:pPr>
      <w:r>
        <w:t xml:space="preserve">            </w:t>
      </w:r>
      <w:r w:rsidR="0062168A" w:rsidRPr="0062168A">
        <w:rPr>
          <w:highlight w:val="yellow"/>
        </w:rPr>
        <w:t>@</w:t>
      </w:r>
      <w:r>
        <w:t xml:space="preserve">Html.ValidationMessageFor(model =&gt; </w:t>
      </w:r>
      <w:proofErr w:type="gramStart"/>
      <w:r>
        <w:t>model.Data.PaymentCode</w:t>
      </w:r>
      <w:proofErr w:type="gramEnd"/>
      <w:r>
        <w:t>)</w:t>
      </w:r>
    </w:p>
    <w:p w:rsidR="007D5849" w:rsidRDefault="007D5849" w:rsidP="00236422">
      <w:pPr>
        <w:pStyle w:val="SAGETextCodesection"/>
      </w:pPr>
      <w:r>
        <w:t xml:space="preserve">        &lt;/div&gt;</w:t>
      </w:r>
    </w:p>
    <w:p w:rsidR="007D5849" w:rsidRPr="0062168A" w:rsidRDefault="007D5849" w:rsidP="00236422">
      <w:pPr>
        <w:pStyle w:val="SAGETextCodesection"/>
        <w:rPr>
          <w:highlight w:val="yellow"/>
        </w:rPr>
      </w:pPr>
      <w:bookmarkStart w:id="101" w:name="OLE_LINK22"/>
      <w:bookmarkStart w:id="102" w:name="OLE_LINK23"/>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*@Html.ValidationMessageFor(</w:t>
      </w:r>
      <w:proofErr w:type="gramEnd"/>
      <w:r w:rsidRPr="0062168A">
        <w:rPr>
          <w:highlight w:val="yellow"/>
        </w:rPr>
        <w:t>m =&gt; m.Data.PaymentCode)*@</w:t>
      </w:r>
    </w:p>
    <w:p w:rsidR="007D5849" w:rsidRPr="0062168A" w:rsidRDefault="007D5849" w:rsidP="00236422">
      <w:pPr>
        <w:pStyle w:val="SAGETextCodesection"/>
        <w:rPr>
          <w:highlight w:val="yellow"/>
        </w:rPr>
      </w:pPr>
      <w:r w:rsidRPr="0062168A">
        <w:rPr>
          <w:highlight w:val="yellow"/>
        </w:rPr>
        <w:t xml:space="preserve">            @Html.SageLabelFor(model =&gt; </w:t>
      </w:r>
      <w:proofErr w:type="gramStart"/>
      <w:r w:rsidRPr="0062168A">
        <w:rPr>
          <w:highlight w:val="yellow"/>
        </w:rPr>
        <w:t>model.Data.Description</w:t>
      </w:r>
      <w:proofErr w:type="gramEnd"/>
      <w:r w:rsidRPr="0062168A">
        <w:rPr>
          <w:highlight w:val="yellow"/>
        </w:rPr>
        <w:t>)</w:t>
      </w:r>
    </w:p>
    <w:p w:rsidR="007D5849" w:rsidRPr="0062168A" w:rsidRDefault="007D5849" w:rsidP="00236422">
      <w:pPr>
        <w:pStyle w:val="SAGETextCodesection"/>
        <w:rPr>
          <w:highlight w:val="yellow"/>
        </w:rPr>
      </w:pPr>
      <w:r w:rsidRPr="0062168A">
        <w:rPr>
          <w:highlight w:val="yellow"/>
        </w:rPr>
        <w:t xml:space="preserve">            @Html.KoSageTextBoxFor(model =&gt; </w:t>
      </w:r>
      <w:proofErr w:type="gramStart"/>
      <w:r w:rsidRPr="0062168A">
        <w:rPr>
          <w:highlight w:val="yellow"/>
        </w:rPr>
        <w:t>model.Data.Description</w:t>
      </w:r>
      <w:proofErr w:type="gramEnd"/>
      <w:r w:rsidRPr="0062168A">
        <w:rPr>
          <w:highlight w:val="yellow"/>
        </w:rPr>
        <w:t>, new { @value = "Data.Description", @valueUpdate = "'input'" }, new { @id = "tbDescription", @class = "large" })</w:t>
      </w:r>
    </w:p>
    <w:p w:rsidR="007D5849" w:rsidRPr="0062168A" w:rsidRDefault="007D5849" w:rsidP="00236422">
      <w:pPr>
        <w:pStyle w:val="SAGETextCodesection"/>
        <w:rPr>
          <w:highlight w:val="yellow"/>
        </w:rPr>
      </w:pPr>
      <w:r w:rsidRPr="0062168A">
        <w:rPr>
          <w:highlight w:val="yellow"/>
        </w:rPr>
        <w:t xml:space="preserve">            @Html.ValidationMessageFor(model =&gt; </w:t>
      </w:r>
      <w:proofErr w:type="gramStart"/>
      <w:r w:rsidRPr="0062168A">
        <w:rPr>
          <w:highlight w:val="yellow"/>
        </w:rPr>
        <w:t>model.Data.Description</w:t>
      </w:r>
      <w:proofErr w:type="gramEnd"/>
      <w:r w:rsidRPr="0062168A">
        <w:rPr>
          <w:highlight w:val="yellow"/>
        </w:rPr>
        <w:t>, null, new {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lastRenderedPageBreak/>
        <w:t xml:space="preserve">    &lt;/div&gt;</w:t>
      </w:r>
    </w:p>
    <w:p w:rsidR="007D5849" w:rsidRPr="0062168A" w:rsidRDefault="007D5849" w:rsidP="00236422">
      <w:pPr>
        <w:pStyle w:val="SAGETextCodesection"/>
        <w:rPr>
          <w:highlight w:val="yellow"/>
        </w:rPr>
      </w:pPr>
      <w:r w:rsidRPr="0062168A">
        <w:rPr>
          <w:highlight w:val="yellow"/>
        </w:rPr>
        <w:t xml:space="preserve">    &lt;div class="form-group"&gt;</w:t>
      </w:r>
    </w:p>
    <w:p w:rsidR="007D5849" w:rsidRPr="0062168A" w:rsidRDefault="007D5849" w:rsidP="00236422">
      <w:pPr>
        <w:pStyle w:val="SAGETextCodesection"/>
        <w:rPr>
          <w:highlight w:val="yellow"/>
        </w:rPr>
      </w:pPr>
      <w:r w:rsidRPr="0062168A">
        <w:rPr>
          <w:highlight w:val="yellow"/>
        </w:rPr>
        <w:t xml:space="preserve">        &lt;div class="dropdown-group"&gt;</w:t>
      </w:r>
    </w:p>
    <w:p w:rsidR="007D5849" w:rsidRPr="0062168A" w:rsidRDefault="007D5849" w:rsidP="00236422">
      <w:pPr>
        <w:pStyle w:val="SAGETextCodesection"/>
        <w:rPr>
          <w:highlight w:val="yellow"/>
        </w:rPr>
      </w:pPr>
      <w:r w:rsidRPr="0062168A">
        <w:rPr>
          <w:highlight w:val="yellow"/>
        </w:rPr>
        <w:t xml:space="preserve">            @Html.SageLabelFor(model =&gt; </w:t>
      </w:r>
      <w:proofErr w:type="gramStart"/>
      <w:r w:rsidRPr="0062168A">
        <w:rPr>
          <w:highlight w:val="yellow"/>
        </w:rPr>
        <w:t>model.Data.PaymentType</w:t>
      </w:r>
      <w:proofErr w:type="gramEnd"/>
      <w:r w:rsidRPr="0062168A">
        <w:rPr>
          <w:highlight w:val="yellow"/>
        </w:rPr>
        <w:t>)</w:t>
      </w:r>
    </w:p>
    <w:p w:rsidR="007D5849" w:rsidRPr="0062168A" w:rsidRDefault="007D5849" w:rsidP="00236422">
      <w:pPr>
        <w:pStyle w:val="SAGETextCodesection"/>
        <w:rPr>
          <w:highlight w:val="yellow"/>
        </w:rPr>
      </w:pPr>
      <w:r w:rsidRPr="0062168A">
        <w:rPr>
          <w:highlight w:val="yellow"/>
        </w:rPr>
        <w:t xml:space="preserve">            @Html.KoSageDropDownList("ddlPaymentType", new </w:t>
      </w:r>
      <w:proofErr w:type="gramStart"/>
      <w:r w:rsidRPr="0062168A">
        <w:rPr>
          <w:highlight w:val="yellow"/>
        </w:rPr>
        <w:t>{ @</w:t>
      </w:r>
      <w:proofErr w:type="gramEnd"/>
      <w:r w:rsidRPr="0062168A">
        <w:rPr>
          <w:highlight w:val="yellow"/>
        </w:rPr>
        <w:t>options = "PaymentTypes", @value = "Data.PaymentType", @optionsText = "'Text'", @optionsValue = "'Value'" }, new { @id = "ddlPaymentType",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@Html.SageLabelFor(model =&gt; </w:t>
      </w:r>
      <w:proofErr w:type="gramStart"/>
      <w:r w:rsidRPr="0062168A">
        <w:rPr>
          <w:highlight w:val="yellow"/>
        </w:rPr>
        <w:t>model.Data.DateLastMaintained</w:t>
      </w:r>
      <w:proofErr w:type="gramEnd"/>
      <w:r w:rsidRPr="0062168A">
        <w:rPr>
          <w:highlight w:val="yellow"/>
        </w:rPr>
        <w:t>)</w:t>
      </w:r>
    </w:p>
    <w:p w:rsidR="007D5849" w:rsidRPr="0062168A" w:rsidRDefault="007D5849" w:rsidP="00236422">
      <w:pPr>
        <w:pStyle w:val="SAGETextCodesection"/>
        <w:rPr>
          <w:highlight w:val="yellow"/>
        </w:rPr>
      </w:pPr>
      <w:r w:rsidRPr="0062168A">
        <w:rPr>
          <w:highlight w:val="yellow"/>
        </w:rPr>
        <w:t xml:space="preserve">            @Html.KoSageTextBox("txLastDateMaintained", new </w:t>
      </w:r>
      <w:proofErr w:type="gramStart"/>
      <w:r w:rsidRPr="0062168A">
        <w:rPr>
          <w:highlight w:val="yellow"/>
        </w:rPr>
        <w:t>{ @</w:t>
      </w:r>
      <w:proofErr w:type="gramEnd"/>
      <w:r w:rsidRPr="0062168A">
        <w:rPr>
          <w:highlight w:val="yellow"/>
        </w:rPr>
        <w:t>value = "Data.ComputedLastMaintainedDate" }, new { @disabl</w:t>
      </w:r>
      <w:r w:rsidR="00EF34F9">
        <w:rPr>
          <w:highlight w:val="yellow"/>
        </w:rPr>
        <w:t>ed = "true", @class = "</w:t>
      </w:r>
      <w:r w:rsidRPr="0062168A">
        <w:rPr>
          <w:highlight w:val="yellow"/>
        </w:rPr>
        <w:t>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 with-checkbox"&gt;</w:t>
      </w:r>
    </w:p>
    <w:p w:rsidR="007D5849" w:rsidRPr="0062168A" w:rsidRDefault="007D5849" w:rsidP="00236422">
      <w:pPr>
        <w:pStyle w:val="SAGETextCodesection"/>
        <w:rPr>
          <w:highlight w:val="yellow"/>
        </w:rPr>
      </w:pPr>
      <w:r w:rsidRPr="0062168A">
        <w:rPr>
          <w:highlight w:val="yellow"/>
        </w:rPr>
        <w:t xml:space="preserve">            &lt;div class="child"&gt;</w:t>
      </w:r>
    </w:p>
    <w:p w:rsidR="007D5849" w:rsidRPr="0062168A" w:rsidRDefault="007D5849" w:rsidP="00236422">
      <w:pPr>
        <w:pStyle w:val="SAGETextCodesection"/>
        <w:rPr>
          <w:highlight w:val="yellow"/>
        </w:rPr>
      </w:pPr>
      <w:r w:rsidRPr="0062168A">
        <w:rPr>
          <w:highlight w:val="yellow"/>
        </w:rPr>
        <w:t xml:space="preserve">                @Html.KoSageCheckBox("chkStatus", false, new </w:t>
      </w:r>
      <w:proofErr w:type="gramStart"/>
      <w:r w:rsidRPr="0062168A">
        <w:rPr>
          <w:highlight w:val="yellow"/>
        </w:rPr>
        <w:t>{ @</w:t>
      </w:r>
      <w:proofErr w:type="gramEnd"/>
      <w:r w:rsidRPr="0062168A">
        <w:rPr>
          <w:highlight w:val="yellow"/>
        </w:rPr>
        <w:t>sagechecked = "Data.Inactive" }, new { @id = "chkStatus" })</w:t>
      </w:r>
    </w:p>
    <w:p w:rsidR="007D5849" w:rsidRPr="0062168A" w:rsidRDefault="007D5849" w:rsidP="00236422">
      <w:pPr>
        <w:pStyle w:val="SAGETextCodesection"/>
        <w:rPr>
          <w:highlight w:val="yellow"/>
        </w:rPr>
      </w:pPr>
      <w:r w:rsidRPr="0062168A">
        <w:rPr>
          <w:highlight w:val="yellow"/>
        </w:rPr>
        <w:t xml:space="preserve">                @Html.SageLabel(CommonResx.InactiveAsOfDate, null, new </w:t>
      </w:r>
      <w:proofErr w:type="gramStart"/>
      <w:r w:rsidRPr="0062168A">
        <w:rPr>
          <w:highlight w:val="yellow"/>
        </w:rPr>
        <w:t>{ @</w:t>
      </w:r>
      <w:proofErr w:type="gramEnd"/>
      <w:r w:rsidRPr="0062168A">
        <w:rPr>
          <w:highlight w:val="yellow"/>
        </w:rPr>
        <w:t>for = "chkStatus",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@Html.KoSageTextBox("txInactiveDate", new </w:t>
      </w:r>
      <w:proofErr w:type="gramStart"/>
      <w:r w:rsidRPr="0062168A">
        <w:rPr>
          <w:highlight w:val="yellow"/>
        </w:rPr>
        <w:t>{ @</w:t>
      </w:r>
      <w:proofErr w:type="gramEnd"/>
      <w:r w:rsidRPr="0062168A">
        <w:rPr>
          <w:highlight w:val="yellow"/>
        </w:rPr>
        <w:t>value = "Data.ComputedInactiveDate" }, new { @disabled = true,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Default="007D5849" w:rsidP="00236422">
      <w:pPr>
        <w:pStyle w:val="SAGETextCodesection"/>
      </w:pPr>
      <w:r w:rsidRPr="0062168A">
        <w:rPr>
          <w:highlight w:val="yellow"/>
        </w:rPr>
        <w:t xml:space="preserve">    &lt;/div&gt;</w:t>
      </w:r>
    </w:p>
    <w:bookmarkEnd w:id="101"/>
    <w:bookmarkEnd w:id="102"/>
    <w:p w:rsidR="007D5849" w:rsidRDefault="007D5849" w:rsidP="00236422">
      <w:pPr>
        <w:pStyle w:val="SAGETextCodesection"/>
      </w:pPr>
      <w:r>
        <w:t xml:space="preserve">    &lt;section class="footer-group</w:t>
      </w:r>
      <w:r w:rsidR="000F0B3D">
        <w:t>-1</w:t>
      </w:r>
      <w:r>
        <w:t>"&gt;</w:t>
      </w:r>
    </w:p>
    <w:p w:rsidR="007D5849" w:rsidRDefault="007D5849" w:rsidP="00236422">
      <w:pPr>
        <w:pStyle w:val="SAGETextCodesection"/>
      </w:pPr>
      <w:r>
        <w:t xml:space="preserve">        @if (</w:t>
      </w:r>
      <w:proofErr w:type="gramStart"/>
      <w:r>
        <w:t>Model.UserAccess.SecurityType.HasFlag</w:t>
      </w:r>
      <w:proofErr w:type="gramEnd"/>
      <w:r>
        <w:t>(SecurityType.Modify))</w:t>
      </w:r>
    </w:p>
    <w:p w:rsidR="007D5849" w:rsidRDefault="007D5849" w:rsidP="00236422">
      <w:pPr>
        <w:pStyle w:val="SAGETextCodesection"/>
      </w:pPr>
      <w:r>
        <w:t xml:space="preserve">        {</w:t>
      </w:r>
    </w:p>
    <w:p w:rsidR="007D5849" w:rsidRDefault="007D5849" w:rsidP="00236422">
      <w:pPr>
        <w:pStyle w:val="SAGETextCodesection"/>
      </w:pPr>
      <w:r>
        <w:t xml:space="preserve">            @Html.KoSageButton("btnSave", new </w:t>
      </w:r>
      <w:proofErr w:type="gramStart"/>
      <w:r>
        <w:t>{ }</w:t>
      </w:r>
      <w:proofErr w:type="gramEnd"/>
      <w:r>
        <w:t>, new { @value = CommonResx.Save, @id = "btnSave", @class = "</w:t>
      </w:r>
      <w:r w:rsidR="000F0B3D">
        <w:t xml:space="preserve">btn </w:t>
      </w:r>
      <w:r>
        <w:t>btn-primary" })</w:t>
      </w:r>
    </w:p>
    <w:p w:rsidR="007D5849" w:rsidRDefault="007D5849" w:rsidP="00236422">
      <w:pPr>
        <w:pStyle w:val="SAGETextCodesection"/>
      </w:pPr>
      <w:r>
        <w:t xml:space="preserve">            @Html.KoSageButton("btnDelete", new </w:t>
      </w:r>
      <w:proofErr w:type="gramStart"/>
      <w:r>
        <w:t>{ }</w:t>
      </w:r>
      <w:proofErr w:type="gramEnd"/>
      <w:r>
        <w:t>, new { @value = CommonResx.Delete, @id = "btnDelete", @class = "</w:t>
      </w:r>
      <w:r w:rsidR="000F0B3D">
        <w:t xml:space="preserve">btn </w:t>
      </w:r>
      <w:r>
        <w:t>btn-primary" })</w:t>
      </w:r>
    </w:p>
    <w:p w:rsidR="007D5849" w:rsidRDefault="007D5849" w:rsidP="00236422">
      <w:pPr>
        <w:pStyle w:val="SAGETextCodesection"/>
      </w:pPr>
      <w:r>
        <w:t xml:space="preserve">        }</w:t>
      </w:r>
    </w:p>
    <w:p w:rsidR="007D5849" w:rsidRDefault="007D5849" w:rsidP="00236422">
      <w:pPr>
        <w:pStyle w:val="SAGETextCodesection"/>
      </w:pPr>
      <w:r>
        <w:t xml:space="preserve">    &lt;/section&gt;</w:t>
      </w:r>
    </w:p>
    <w:p w:rsidR="007D5849" w:rsidRDefault="007D5849" w:rsidP="00236422">
      <w:pPr>
        <w:pStyle w:val="SAGETextCodesection"/>
      </w:pPr>
      <w:r>
        <w:t>&lt;/div&gt;</w:t>
      </w:r>
    </w:p>
    <w:p w:rsidR="007D5849" w:rsidRDefault="007D5849" w:rsidP="007F337C">
      <w:pPr>
        <w:pStyle w:val="SAGEHeading2"/>
      </w:pPr>
      <w:bookmarkStart w:id="103" w:name="_Ref440892699"/>
      <w:bookmarkStart w:id="104" w:name="_Ref440892706"/>
      <w:bookmarkStart w:id="105" w:name="_Toc456196451"/>
      <w:r>
        <w:t>Payment Codes Repository JavaScript</w:t>
      </w:r>
      <w:bookmarkEnd w:id="103"/>
      <w:bookmarkEnd w:id="104"/>
      <w:bookmarkEnd w:id="105"/>
    </w:p>
    <w:p w:rsidR="007D5849" w:rsidRDefault="00E35B8F" w:rsidP="00E35B8F">
      <w:pPr>
        <w:pStyle w:val="SAGEHeading3"/>
      </w:pPr>
      <w:bookmarkStart w:id="106" w:name="_Toc456196452"/>
      <w:r>
        <w:t>...PaymentCodesRepository.js</w:t>
      </w:r>
      <w:bookmarkEnd w:id="106"/>
    </w:p>
    <w:p w:rsidR="007D5849" w:rsidRDefault="00F4583C" w:rsidP="00236422">
      <w:pPr>
        <w:pStyle w:val="SAGETextCodesection"/>
      </w:pPr>
      <w:r>
        <w:lastRenderedPageBreak/>
        <w:t>/* Copyright © 2016 V</w:t>
      </w:r>
      <w:r w:rsidR="007D5849">
        <w:t>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 Ajax call to controller</w:t>
      </w:r>
    </w:p>
    <w:p w:rsidR="007D5849" w:rsidRDefault="007D5849" w:rsidP="00236422">
      <w:pPr>
        <w:pStyle w:val="SAGETextCodesection"/>
      </w:pPr>
      <w:r>
        <w:t>var paymentCodesAjax = {</w:t>
      </w:r>
    </w:p>
    <w:p w:rsidR="007D5849" w:rsidRDefault="007D5849" w:rsidP="00236422">
      <w:pPr>
        <w:pStyle w:val="SAGETextCodesection"/>
      </w:pPr>
    </w:p>
    <w:p w:rsidR="007D5849" w:rsidRDefault="007D5849" w:rsidP="00236422">
      <w:pPr>
        <w:pStyle w:val="SAGETextCodesection"/>
      </w:pPr>
      <w:r>
        <w:t xml:space="preserve">    call: function (method, data, callbackMethod) {</w:t>
      </w:r>
    </w:p>
    <w:p w:rsidR="007D5849" w:rsidRDefault="007D5849" w:rsidP="00236422">
      <w:pPr>
        <w:pStyle w:val="SAGETextCodesection"/>
      </w:pPr>
      <w:r>
        <w:t xml:space="preserve">        var url = </w:t>
      </w:r>
      <w:proofErr w:type="gramStart"/>
      <w:r>
        <w:t>sg.utls.url.buildUrl</w:t>
      </w:r>
      <w:proofErr w:type="gramEnd"/>
      <w:r>
        <w:t>("VP", "PaymentCodes", method);</w:t>
      </w:r>
    </w:p>
    <w:p w:rsidR="007D5849" w:rsidRDefault="007D5849" w:rsidP="00236422">
      <w:pPr>
        <w:pStyle w:val="SAGETextCodesection"/>
      </w:pPr>
      <w:r>
        <w:t xml:space="preserve">        </w:t>
      </w:r>
      <w:proofErr w:type="gramStart"/>
      <w:r>
        <w:t>sg.utls</w:t>
      </w:r>
      <w:proofErr w:type="gramEnd"/>
      <w:r>
        <w:t>.ajaxPost(url, data, callbackMethod);</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var paymentCodesRepository =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w:t>
      </w:r>
      <w:proofErr w:type="gramStart"/>
      <w:r>
        <w:t>function(</w:t>
      </w:r>
      <w:proofErr w:type="gramEnd"/>
      <w:r>
        <w:t>id, callbackMethod) {</w:t>
      </w:r>
    </w:p>
    <w:p w:rsidR="007D5849" w:rsidRDefault="007D5849" w:rsidP="00236422">
      <w:pPr>
        <w:pStyle w:val="SAGETextCodesection"/>
      </w:pPr>
      <w:r>
        <w:t xml:space="preserve">        var data = </w:t>
      </w:r>
      <w:proofErr w:type="gramStart"/>
      <w:r>
        <w:t>{ '</w:t>
      </w:r>
      <w:proofErr w:type="gramEnd"/>
      <w:r>
        <w:t>id': id };</w:t>
      </w:r>
    </w:p>
    <w:p w:rsidR="007D5849" w:rsidRDefault="007D5849" w:rsidP="00236422">
      <w:pPr>
        <w:pStyle w:val="SAGETextCodesection"/>
      </w:pPr>
      <w:r>
        <w:t xml:space="preserve">        paymentCodesAjax.call("Get",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function(callbackMethod) {</w:t>
      </w:r>
    </w:p>
    <w:p w:rsidR="007D5849" w:rsidRDefault="007D5849" w:rsidP="00236422">
      <w:pPr>
        <w:pStyle w:val="SAGETextCodesection"/>
      </w:pPr>
      <w:r>
        <w:t xml:space="preserve">        var data = {};</w:t>
      </w:r>
    </w:p>
    <w:p w:rsidR="007D5849" w:rsidRDefault="007D5849" w:rsidP="00236422">
      <w:pPr>
        <w:pStyle w:val="SAGETextCodesection"/>
      </w:pPr>
      <w:r>
        <w:t xml:space="preserve">        paymentCodesAjax.call("Create",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w:t>
      </w:r>
      <w:proofErr w:type="gramStart"/>
      <w:r>
        <w:t>function(</w:t>
      </w:r>
      <w:proofErr w:type="gramEnd"/>
      <w:r>
        <w:t>id, callbackMethod) {</w:t>
      </w:r>
    </w:p>
    <w:p w:rsidR="007D5849" w:rsidRDefault="007D5849" w:rsidP="00236422">
      <w:pPr>
        <w:pStyle w:val="SAGETextCodesection"/>
      </w:pPr>
      <w:r>
        <w:t xml:space="preserve">        var data = </w:t>
      </w:r>
      <w:proofErr w:type="gramStart"/>
      <w:r>
        <w:t>{ '</w:t>
      </w:r>
      <w:proofErr w:type="gramEnd"/>
      <w:r>
        <w:t>id': id };</w:t>
      </w:r>
    </w:p>
    <w:p w:rsidR="007D5849" w:rsidRDefault="007D5849" w:rsidP="00236422">
      <w:pPr>
        <w:pStyle w:val="SAGETextCodesection"/>
      </w:pPr>
      <w:r>
        <w:t xml:space="preserve">        paymentCodesAjax.call("Delete",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Add</w:t>
      </w:r>
    </w:p>
    <w:p w:rsidR="007D5849" w:rsidRDefault="007D5849" w:rsidP="00236422">
      <w:pPr>
        <w:pStyle w:val="SAGETextCodesection"/>
      </w:pPr>
      <w:r>
        <w:t xml:space="preserve">    add: </w:t>
      </w:r>
      <w:proofErr w:type="gramStart"/>
      <w:r>
        <w:t>function(</w:t>
      </w:r>
      <w:proofErr w:type="gramEnd"/>
      <w:r>
        <w:t>data, callbackMethod) {</w:t>
      </w:r>
    </w:p>
    <w:p w:rsidR="007D5849" w:rsidRDefault="007D5849" w:rsidP="00236422">
      <w:pPr>
        <w:pStyle w:val="SAGETextCodesection"/>
      </w:pPr>
      <w:r>
        <w:t xml:space="preserve">        paymentCodesAjax.call("Add", data, callbackMethod);</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w:t>
      </w:r>
      <w:proofErr w:type="gramStart"/>
      <w:r>
        <w:t>function(</w:t>
      </w:r>
      <w:proofErr w:type="gramEnd"/>
      <w:r>
        <w:t>data, callbackMethod) {</w:t>
      </w:r>
    </w:p>
    <w:p w:rsidR="007D5849" w:rsidRDefault="007D5849" w:rsidP="00236422">
      <w:pPr>
        <w:pStyle w:val="SAGETextCodesection"/>
      </w:pPr>
      <w:r>
        <w:t xml:space="preserve">        paymentCodesAjax.call("Save", data, callbackMethod);</w:t>
      </w:r>
    </w:p>
    <w:p w:rsidR="007D5849" w:rsidRPr="0062168A" w:rsidRDefault="007D5849" w:rsidP="00236422">
      <w:pPr>
        <w:pStyle w:val="SAGETextCodesection"/>
        <w:rPr>
          <w:highlight w:val="yellow"/>
        </w:rPr>
      </w:pPr>
      <w:r>
        <w:t xml:space="preserve">    </w:t>
      </w:r>
      <w:bookmarkStart w:id="107" w:name="OLE_LINK24"/>
      <w:bookmarkStart w:id="108" w:name="OLE_LINK25"/>
      <w:r>
        <w:t>}</w:t>
      </w:r>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updateInactiveStatus: function (data, callbackMethod) {</w:t>
      </w:r>
    </w:p>
    <w:p w:rsidR="007D5849" w:rsidRPr="0062168A" w:rsidRDefault="007D5849" w:rsidP="00236422">
      <w:pPr>
        <w:pStyle w:val="SAGETextCodesection"/>
        <w:rPr>
          <w:highlight w:val="yellow"/>
        </w:rPr>
      </w:pPr>
      <w:r w:rsidRPr="0062168A">
        <w:rPr>
          <w:highlight w:val="yellow"/>
        </w:rPr>
        <w:t xml:space="preserve">        paymentCodesAjax.call("UpdateInactiveStatus", data, callbackMethod);</w:t>
      </w:r>
    </w:p>
    <w:p w:rsidR="007D5849" w:rsidRDefault="007D5849" w:rsidP="00236422">
      <w:pPr>
        <w:pStyle w:val="SAGETextCodesection"/>
      </w:pPr>
      <w:r w:rsidRPr="0062168A">
        <w:rPr>
          <w:highlight w:val="yellow"/>
        </w:rPr>
        <w:t xml:space="preserve">    }</w:t>
      </w:r>
    </w:p>
    <w:bookmarkEnd w:id="107"/>
    <w:bookmarkEnd w:id="108"/>
    <w:p w:rsidR="007D5849" w:rsidRDefault="007D5849" w:rsidP="00236422">
      <w:pPr>
        <w:pStyle w:val="SAGETextCodesection"/>
      </w:pPr>
      <w:r>
        <w:t>};</w:t>
      </w:r>
    </w:p>
    <w:p w:rsidR="007D5849" w:rsidRDefault="007D5849" w:rsidP="007F337C">
      <w:pPr>
        <w:pStyle w:val="SAGEHeading2"/>
      </w:pPr>
      <w:bookmarkStart w:id="109" w:name="_Ref440892857"/>
      <w:bookmarkStart w:id="110" w:name="_Ref440892861"/>
      <w:bookmarkStart w:id="111" w:name="_Toc456196453"/>
      <w:r>
        <w:t>Payment Codes Knockout Extension JavaScript</w:t>
      </w:r>
      <w:bookmarkEnd w:id="109"/>
      <w:bookmarkEnd w:id="110"/>
      <w:bookmarkEnd w:id="111"/>
    </w:p>
    <w:p w:rsidR="007D5849" w:rsidRDefault="00E35B8F" w:rsidP="00E35B8F">
      <w:pPr>
        <w:pStyle w:val="SAGEHeading3"/>
      </w:pPr>
      <w:bookmarkStart w:id="112" w:name="_Toc456196454"/>
      <w:r>
        <w:t>…PaymentCodesKoExtn.js</w:t>
      </w:r>
      <w:bookmarkEnd w:id="112"/>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 xml:space="preserve">function </w:t>
      </w:r>
      <w:proofErr w:type="gramStart"/>
      <w:r>
        <w:t>paymentCodesObservableExtension(</w:t>
      </w:r>
      <w:proofErr w:type="gramEnd"/>
      <w:r>
        <w:t>viewModel, uiMode) {</w:t>
      </w:r>
    </w:p>
    <w:p w:rsidR="007D5849" w:rsidRDefault="007D5849" w:rsidP="00236422">
      <w:pPr>
        <w:pStyle w:val="SAGETextCodesection"/>
      </w:pPr>
    </w:p>
    <w:p w:rsidR="007D5849" w:rsidRDefault="007D5849" w:rsidP="00236422">
      <w:pPr>
        <w:pStyle w:val="SAGETextCodesection"/>
      </w:pPr>
      <w:r>
        <w:t xml:space="preserve">    var model = viewModel.Data;</w:t>
      </w:r>
    </w:p>
    <w:p w:rsidR="007D5849" w:rsidRDefault="007D5849" w:rsidP="00236422">
      <w:pPr>
        <w:pStyle w:val="SAGETextCodesection"/>
      </w:pPr>
      <w:r>
        <w:t xml:space="preserve">    </w:t>
      </w:r>
      <w:proofErr w:type="gramStart"/>
      <w:r>
        <w:t>model.UIMode</w:t>
      </w:r>
      <w:proofErr w:type="gramEnd"/>
      <w:r>
        <w:t xml:space="preserve"> = ko.observable(uiMode);</w:t>
      </w:r>
    </w:p>
    <w:p w:rsidR="007D5849" w:rsidRDefault="007D5849" w:rsidP="00236422">
      <w:pPr>
        <w:pStyle w:val="SAGETextCodesection"/>
      </w:pPr>
    </w:p>
    <w:p w:rsidR="007D5849" w:rsidRDefault="007D5849" w:rsidP="00236422">
      <w:pPr>
        <w:pStyle w:val="SAGETextCodesection"/>
      </w:pPr>
      <w:r>
        <w:t xml:space="preserve">    // Computed Fields go here</w:t>
      </w:r>
    </w:p>
    <w:p w:rsidR="007D5849" w:rsidRPr="0062168A" w:rsidRDefault="007D5849" w:rsidP="00236422">
      <w:pPr>
        <w:pStyle w:val="SAGETextCodesection"/>
        <w:rPr>
          <w:highlight w:val="yellow"/>
        </w:rPr>
      </w:pPr>
      <w:bookmarkStart w:id="113" w:name="OLE_LINK26"/>
      <w:bookmarkStart w:id="114" w:name="OLE_LINK27"/>
      <w:r>
        <w:t xml:space="preserve">    </w:t>
      </w:r>
      <w:proofErr w:type="gramStart"/>
      <w:r w:rsidRPr="0062168A">
        <w:rPr>
          <w:highlight w:val="yellow"/>
        </w:rPr>
        <w:t>model.Inactive</w:t>
      </w:r>
      <w:proofErr w:type="gramEnd"/>
      <w:r w:rsidRPr="0062168A">
        <w:rPr>
          <w:highlight w:val="yellow"/>
        </w:rPr>
        <w:t xml:space="preserve"> = ko.computed({</w:t>
      </w:r>
    </w:p>
    <w:p w:rsidR="007D5849" w:rsidRPr="0062168A" w:rsidRDefault="007D5849" w:rsidP="00236422">
      <w:pPr>
        <w:pStyle w:val="SAGETextCodesection"/>
        <w:rPr>
          <w:highlight w:val="yellow"/>
        </w:rPr>
      </w:pPr>
      <w:r w:rsidRPr="0062168A">
        <w:rPr>
          <w:highlight w:val="yellow"/>
        </w:rPr>
        <w:t xml:space="preserve">        read: function () {</w:t>
      </w:r>
    </w:p>
    <w:p w:rsidR="007D5849" w:rsidRPr="0062168A" w:rsidRDefault="007D5849" w:rsidP="00236422">
      <w:pPr>
        <w:pStyle w:val="SAGETextCodesection"/>
        <w:rPr>
          <w:highlight w:val="yellow"/>
        </w:rPr>
      </w:pPr>
      <w:r w:rsidRPr="0062168A">
        <w:rPr>
          <w:highlight w:val="yellow"/>
        </w:rPr>
        <w:t xml:space="preserve">            return (</w:t>
      </w:r>
      <w:proofErr w:type="gramStart"/>
      <w:r w:rsidRPr="0062168A">
        <w:rPr>
          <w:highlight w:val="yellow"/>
        </w:rPr>
        <w:t>model.Status</w:t>
      </w:r>
      <w:proofErr w:type="gramEnd"/>
      <w:r w:rsidRPr="0062168A">
        <w:rPr>
          <w:highlight w:val="yellow"/>
        </w:rPr>
        <w:t>() === paymentCodesUI.status.InActive);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write: function (value) {</w:t>
      </w:r>
    </w:p>
    <w:p w:rsidR="007D5849" w:rsidRPr="0062168A" w:rsidRDefault="007D5849" w:rsidP="00236422">
      <w:pPr>
        <w:pStyle w:val="SAGETextCodesection"/>
        <w:rPr>
          <w:highlight w:val="yellow"/>
        </w:rPr>
      </w:pPr>
      <w:r w:rsidRPr="0062168A">
        <w:rPr>
          <w:highlight w:val="yellow"/>
        </w:rPr>
        <w:t xml:space="preserve">            if (value) {</w:t>
      </w: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model.Status</w:t>
      </w:r>
      <w:proofErr w:type="gramEnd"/>
      <w:r w:rsidRPr="0062168A">
        <w:rPr>
          <w:highlight w:val="yellow"/>
        </w:rPr>
        <w:t>(paymentCodesUI.status.InActive);</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model.Status</w:t>
      </w:r>
      <w:proofErr w:type="gramEnd"/>
      <w:r w:rsidRPr="0062168A">
        <w:rPr>
          <w:highlight w:val="yellow"/>
        </w:rPr>
        <w:t>(paymentCodesUI.status.Active);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lastRenderedPageBreak/>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model.ComputedInactiveDate</w:t>
      </w:r>
      <w:proofErr w:type="gramEnd"/>
      <w:r w:rsidRPr="0062168A">
        <w:rPr>
          <w:highlight w:val="yellow"/>
        </w:rPr>
        <w:t xml:space="preserve"> = ko.computed(function () {</w:t>
      </w:r>
    </w:p>
    <w:p w:rsidR="007D5849" w:rsidRPr="0062168A" w:rsidRDefault="007D5849" w:rsidP="00236422">
      <w:pPr>
        <w:pStyle w:val="SAGETextCodesection"/>
        <w:rPr>
          <w:highlight w:val="yellow"/>
        </w:rPr>
      </w:pPr>
      <w:r w:rsidRPr="0062168A">
        <w:rPr>
          <w:highlight w:val="yellow"/>
        </w:rPr>
        <w:t xml:space="preserve">        if (</w:t>
      </w:r>
      <w:proofErr w:type="gramStart"/>
      <w:r w:rsidRPr="0062168A">
        <w:rPr>
          <w:highlight w:val="yellow"/>
        </w:rPr>
        <w:t>model.Status</w:t>
      </w:r>
      <w:proofErr w:type="gramEnd"/>
      <w:r w:rsidRPr="0062168A">
        <w:rPr>
          <w:highlight w:val="yellow"/>
        </w:rPr>
        <w:t>() === paymentCodesUI.status.Active) {</w:t>
      </w:r>
    </w:p>
    <w:p w:rsidR="007D5849" w:rsidRPr="0062168A" w:rsidRDefault="007D5849" w:rsidP="00236422">
      <w:pPr>
        <w:pStyle w:val="SAGETextCodesection"/>
        <w:rPr>
          <w:highlight w:val="yellow"/>
        </w:rPr>
      </w:pPr>
      <w:r w:rsidRPr="0062168A">
        <w:rPr>
          <w:highlight w:val="yellow"/>
        </w:rPr>
        <w:t xml:space="preserve">            return null;</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return </w:t>
      </w:r>
      <w:proofErr w:type="gramStart"/>
      <w:r w:rsidRPr="0062168A">
        <w:rPr>
          <w:highlight w:val="yellow"/>
        </w:rPr>
        <w:t>sg.utls</w:t>
      </w:r>
      <w:proofErr w:type="gramEnd"/>
      <w:r w:rsidRPr="0062168A">
        <w:rPr>
          <w:highlight w:val="yellow"/>
        </w:rPr>
        <w:t>.kndoUI.getFormattedDate(model.InactiveDate()) ?</w:t>
      </w: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sg.utls</w:t>
      </w:r>
      <w:proofErr w:type="gramEnd"/>
      <w:r w:rsidRPr="0062168A">
        <w:rPr>
          <w:highlight w:val="yellow"/>
        </w:rPr>
        <w:t>.kndoUI.getFormattedDate(model.InactiveDate()) :</w:t>
      </w:r>
    </w:p>
    <w:p w:rsidR="007D5849" w:rsidRPr="0062168A" w:rsidRDefault="007D5849" w:rsidP="00236422">
      <w:pPr>
        <w:pStyle w:val="SAGETextCodesection"/>
        <w:rPr>
          <w:highlight w:val="yellow"/>
        </w:rPr>
      </w:pPr>
      <w:r w:rsidRPr="0062168A">
        <w:rPr>
          <w:highlight w:val="yellow"/>
        </w:rPr>
        <w:t xml:space="preserve">                viewModel.FormattedInactiveDate();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w:t>
      </w:r>
      <w:proofErr w:type="gramStart"/>
      <w:r w:rsidRPr="0062168A">
        <w:rPr>
          <w:highlight w:val="yellow"/>
        </w:rPr>
        <w:t>model.ComputedLastMaintainedDate</w:t>
      </w:r>
      <w:proofErr w:type="gramEnd"/>
      <w:r w:rsidRPr="0062168A">
        <w:rPr>
          <w:highlight w:val="yellow"/>
        </w:rPr>
        <w:t xml:space="preserve"> = ko.computed(function () {</w:t>
      </w:r>
    </w:p>
    <w:p w:rsidR="007D5849" w:rsidRPr="0062168A" w:rsidRDefault="007D5849" w:rsidP="00236422">
      <w:pPr>
        <w:pStyle w:val="SAGETextCodesection"/>
        <w:rPr>
          <w:highlight w:val="yellow"/>
        </w:rPr>
      </w:pPr>
      <w:r w:rsidRPr="0062168A">
        <w:rPr>
          <w:highlight w:val="yellow"/>
        </w:rPr>
        <w:t xml:space="preserve">        return </w:t>
      </w:r>
      <w:proofErr w:type="gramStart"/>
      <w:r w:rsidRPr="0062168A">
        <w:rPr>
          <w:highlight w:val="yellow"/>
        </w:rPr>
        <w:t>sg.utls</w:t>
      </w:r>
      <w:proofErr w:type="gramEnd"/>
      <w:r w:rsidRPr="0062168A">
        <w:rPr>
          <w:highlight w:val="yellow"/>
        </w:rPr>
        <w:t>.kndoUI.getFormattedDate(model.DateLastMaintained());</w:t>
      </w:r>
    </w:p>
    <w:p w:rsidR="007D5849" w:rsidRDefault="007D5849" w:rsidP="00236422">
      <w:pPr>
        <w:pStyle w:val="SAGETextCodesection"/>
      </w:pPr>
      <w:r w:rsidRPr="0062168A">
        <w:rPr>
          <w:highlight w:val="yellow"/>
        </w:rPr>
        <w:t xml:space="preserve">    });</w:t>
      </w:r>
    </w:p>
    <w:bookmarkEnd w:id="113"/>
    <w:bookmarkEnd w:id="114"/>
    <w:p w:rsidR="007D5849" w:rsidRDefault="007D5849" w:rsidP="00236422">
      <w:pPr>
        <w:pStyle w:val="SAGETextCodesection"/>
      </w:pPr>
      <w:r>
        <w:t>};</w:t>
      </w:r>
    </w:p>
    <w:p w:rsidR="007D5849" w:rsidRDefault="007D5849" w:rsidP="007F337C">
      <w:pPr>
        <w:pStyle w:val="SAGEHeading2"/>
      </w:pPr>
      <w:bookmarkStart w:id="115" w:name="_Ref440892880"/>
      <w:bookmarkStart w:id="116" w:name="_Ref440892884"/>
      <w:bookmarkStart w:id="117" w:name="_Toc456196455"/>
      <w:r>
        <w:t>Payment Codes Behaviour JavaScript</w:t>
      </w:r>
      <w:bookmarkEnd w:id="115"/>
      <w:bookmarkEnd w:id="116"/>
      <w:bookmarkEnd w:id="117"/>
    </w:p>
    <w:p w:rsidR="007D5849" w:rsidRDefault="00E35B8F" w:rsidP="00E35B8F">
      <w:pPr>
        <w:pStyle w:val="SAGEHeading3"/>
      </w:pPr>
      <w:bookmarkStart w:id="118" w:name="_Toc456196456"/>
      <w:r>
        <w:t>…PaymentCodesBahviour.js</w:t>
      </w:r>
      <w:bookmarkEnd w:id="118"/>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var modelData;</w:t>
      </w:r>
    </w:p>
    <w:p w:rsidR="007D5849" w:rsidRDefault="007D5849" w:rsidP="00236422">
      <w:pPr>
        <w:pStyle w:val="SAGETextCodesection"/>
      </w:pPr>
      <w:r>
        <w:t>var paymentCodesUI = paymentCodesUI || {};</w:t>
      </w:r>
    </w:p>
    <w:p w:rsidR="007D5849" w:rsidRDefault="007D5849" w:rsidP="00236422">
      <w:pPr>
        <w:pStyle w:val="SAGETextCodesection"/>
      </w:pPr>
    </w:p>
    <w:p w:rsidR="007D5849" w:rsidRDefault="007D5849" w:rsidP="00236422">
      <w:pPr>
        <w:pStyle w:val="SAGETextCodesection"/>
      </w:pPr>
      <w:r>
        <w:t>paymentCodesUI = {</w:t>
      </w:r>
    </w:p>
    <w:p w:rsidR="007D5849" w:rsidRDefault="007D5849" w:rsidP="00236422">
      <w:pPr>
        <w:pStyle w:val="SAGETextCodesection"/>
      </w:pPr>
      <w:r>
        <w:t xml:space="preserve">    paymentCodesModel: {},</w:t>
      </w:r>
    </w:p>
    <w:p w:rsidR="007D5849" w:rsidRDefault="007D5849" w:rsidP="00236422">
      <w:pPr>
        <w:pStyle w:val="SAGETextCodesection"/>
      </w:pPr>
      <w:bookmarkStart w:id="119" w:name="OLE_LINK28"/>
      <w:bookmarkStart w:id="120" w:name="OLE_LINK29"/>
      <w:r>
        <w:t xml:space="preserve">    </w:t>
      </w:r>
      <w:r w:rsidRPr="0062168A">
        <w:rPr>
          <w:highlight w:val="yellow"/>
        </w:rPr>
        <w:t xml:space="preserve">status: </w:t>
      </w:r>
      <w:proofErr w:type="gramStart"/>
      <w:r w:rsidRPr="0062168A">
        <w:rPr>
          <w:highlight w:val="yellow"/>
        </w:rPr>
        <w:t>{ InActive</w:t>
      </w:r>
      <w:proofErr w:type="gramEnd"/>
      <w:r w:rsidRPr="0062168A">
        <w:rPr>
          <w:highlight w:val="yellow"/>
        </w:rPr>
        <w:t>: 0, Active: 1 },</w:t>
      </w:r>
    </w:p>
    <w:bookmarkEnd w:id="119"/>
    <w:bookmarkEnd w:id="120"/>
    <w:p w:rsidR="007D5849" w:rsidRDefault="007D5849" w:rsidP="00236422">
      <w:pPr>
        <w:pStyle w:val="SAGETextCodesection"/>
      </w:pPr>
      <w:r>
        <w:t xml:space="preserve">    ignoreIsDirtyProperties: ["PaymentCode"],</w:t>
      </w:r>
    </w:p>
    <w:p w:rsidR="007D5849" w:rsidRDefault="007D5849" w:rsidP="00236422">
      <w:pPr>
        <w:pStyle w:val="SAGETextCodesection"/>
      </w:pPr>
      <w:bookmarkStart w:id="121" w:name="OLE_LINK30"/>
      <w:bookmarkStart w:id="122" w:name="OLE_LINK31"/>
      <w:r>
        <w:t xml:space="preserve">    </w:t>
      </w:r>
      <w:r w:rsidRPr="0062168A">
        <w:rPr>
          <w:highlight w:val="yellow"/>
        </w:rPr>
        <w:t>computedProperties: ["UIMode", "Inactive", "ComputedInactiveDate"</w:t>
      </w:r>
      <w:r w:rsidR="00464D36">
        <w:rPr>
          <w:highlight w:val="yellow"/>
        </w:rPr>
        <w:t xml:space="preserve">, </w:t>
      </w:r>
      <w:r w:rsidR="00464D36" w:rsidRPr="0062168A">
        <w:rPr>
          <w:highlight w:val="yellow"/>
        </w:rPr>
        <w:t>"Computed</w:t>
      </w:r>
      <w:r w:rsidR="00464D36">
        <w:rPr>
          <w:highlight w:val="yellow"/>
        </w:rPr>
        <w:t>LastMaintainedDate</w:t>
      </w:r>
      <w:r w:rsidR="00464D36" w:rsidRPr="0062168A">
        <w:rPr>
          <w:highlight w:val="yellow"/>
        </w:rPr>
        <w:t>"</w:t>
      </w:r>
      <w:r w:rsidRPr="0062168A">
        <w:rPr>
          <w:highlight w:val="yellow"/>
        </w:rPr>
        <w:t>],</w:t>
      </w:r>
    </w:p>
    <w:bookmarkEnd w:id="121"/>
    <w:bookmarkEnd w:id="122"/>
    <w:p w:rsidR="007D5849" w:rsidRDefault="007D5849" w:rsidP="00236422">
      <w:pPr>
        <w:pStyle w:val="SAGETextCodesection"/>
      </w:pPr>
      <w:r>
        <w:t xml:space="preserve">    hasKoBindingApplied: false,</w:t>
      </w:r>
    </w:p>
    <w:p w:rsidR="007D5849" w:rsidRDefault="007D5849" w:rsidP="00236422">
      <w:pPr>
        <w:pStyle w:val="SAGETextCodesection"/>
      </w:pPr>
      <w:r>
        <w:t xml:space="preserve">    isKendoControlNotInitialised: false,</w:t>
      </w:r>
    </w:p>
    <w:p w:rsidR="007D5849" w:rsidRDefault="007D5849" w:rsidP="00236422">
      <w:pPr>
        <w:pStyle w:val="SAGETextCodesection"/>
      </w:pPr>
      <w:r>
        <w:t xml:space="preserve">    paymentCode: null,</w:t>
      </w:r>
    </w:p>
    <w:p w:rsidR="007D5849" w:rsidRDefault="007D5849" w:rsidP="00236422">
      <w:pPr>
        <w:pStyle w:val="SAGETextCodesection"/>
      </w:pPr>
      <w:bookmarkStart w:id="123" w:name="OLE_LINK32"/>
      <w:bookmarkStart w:id="124" w:name="OLE_LINK33"/>
      <w:r>
        <w:t xml:space="preserve">    </w:t>
      </w:r>
      <w:r w:rsidRPr="0062168A">
        <w:rPr>
          <w:highlight w:val="yellow"/>
        </w:rPr>
        <w:t>checkStatus: true,</w:t>
      </w:r>
    </w:p>
    <w:bookmarkEnd w:id="123"/>
    <w:bookmarkEnd w:id="124"/>
    <w:p w:rsidR="007D5849" w:rsidRDefault="007D5849" w:rsidP="00236422">
      <w:pPr>
        <w:pStyle w:val="SAGETextCodesection"/>
      </w:pPr>
    </w:p>
    <w:p w:rsidR="007D5849" w:rsidRDefault="007D5849" w:rsidP="00236422">
      <w:pPr>
        <w:pStyle w:val="SAGETextCodesection"/>
      </w:pPr>
      <w:r>
        <w:t xml:space="preserve">    // Init</w:t>
      </w:r>
    </w:p>
    <w:p w:rsidR="007D5849" w:rsidRDefault="007D5849" w:rsidP="00236422">
      <w:pPr>
        <w:pStyle w:val="SAGETextCodesection"/>
      </w:pPr>
      <w:r>
        <w:t xml:space="preserve">    init: function () {</w:t>
      </w:r>
    </w:p>
    <w:p w:rsidR="007D5849" w:rsidRDefault="007D5849" w:rsidP="00236422">
      <w:pPr>
        <w:pStyle w:val="SAGETextCodesection"/>
      </w:pPr>
      <w:r>
        <w:t xml:space="preserve">    paymentCodesUI.initButtons();</w:t>
      </w:r>
    </w:p>
    <w:p w:rsidR="007D5849" w:rsidRDefault="007D5849" w:rsidP="00236422">
      <w:pPr>
        <w:pStyle w:val="SAGETextCodesection"/>
      </w:pPr>
      <w:r>
        <w:t xml:space="preserve">    paymentCodesUI.initFinders();</w:t>
      </w:r>
    </w:p>
    <w:p w:rsidR="007D5849" w:rsidRDefault="007D5849" w:rsidP="00236422">
      <w:pPr>
        <w:pStyle w:val="SAGETextCodesection"/>
      </w:pPr>
      <w:r>
        <w:t xml:space="preserve">    paymentCodesUISuccess.initialLoad(PaymentCodesViewModel);</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w:t>
      </w:r>
    </w:p>
    <w:p w:rsidR="007D5849" w:rsidRDefault="007D5849" w:rsidP="00236422">
      <w:pPr>
        <w:pStyle w:val="SAGETextCodesection"/>
      </w:pPr>
      <w:r>
        <w:t xml:space="preserve">    savePaymentCodes: function () {</w:t>
      </w:r>
    </w:p>
    <w:p w:rsidR="007D5849" w:rsidRDefault="007D5849" w:rsidP="00236422">
      <w:pPr>
        <w:pStyle w:val="SAGETextCodesection"/>
      </w:pPr>
      <w:r>
        <w:t xml:space="preserve">        if ($("#frmPaymentCodes"</w:t>
      </w:r>
      <w:proofErr w:type="gramStart"/>
      <w:r>
        <w:t>).valid</w:t>
      </w:r>
      <w:proofErr w:type="gramEnd"/>
      <w:r>
        <w:t>()) {</w:t>
      </w:r>
    </w:p>
    <w:p w:rsidR="007D5849" w:rsidRDefault="007D5849" w:rsidP="00236422">
      <w:pPr>
        <w:pStyle w:val="SAGETextCodesection"/>
      </w:pPr>
      <w:r>
        <w:t xml:space="preserve">            var data = </w:t>
      </w:r>
      <w:proofErr w:type="gramStart"/>
      <w:r>
        <w:t>sg.utls</w:t>
      </w:r>
      <w:proofErr w:type="gramEnd"/>
      <w:r>
        <w:t>.ko.toJS(modelData, paymentCodesUI.computedProperties);</w:t>
      </w:r>
    </w:p>
    <w:p w:rsidR="007D5849" w:rsidRDefault="007D5849" w:rsidP="00236422">
      <w:pPr>
        <w:pStyle w:val="SAGETextCodesection"/>
      </w:pPr>
      <w:r>
        <w:t xml:space="preserve">            if (modelData.UIMode() === </w:t>
      </w:r>
      <w:proofErr w:type="gramStart"/>
      <w:r>
        <w:t>sg.utls</w:t>
      </w:r>
      <w:proofErr w:type="gramEnd"/>
      <w:r>
        <w:t>.OperationMode.SAVE) {</w:t>
      </w:r>
    </w:p>
    <w:p w:rsidR="007D5849" w:rsidRDefault="007D5849" w:rsidP="00236422">
      <w:pPr>
        <w:pStyle w:val="SAGETextCodesection"/>
      </w:pPr>
      <w:r>
        <w:t xml:space="preserve">                paymentCodesRepository.update(data, paymentCodesUISuccess.update);</w:t>
      </w:r>
    </w:p>
    <w:p w:rsidR="007D5849" w:rsidRDefault="007D5849" w:rsidP="00236422">
      <w:pPr>
        <w:pStyle w:val="SAGETextCodesection"/>
      </w:pPr>
      <w:r>
        <w:t xml:space="preserve">            } else {</w:t>
      </w:r>
    </w:p>
    <w:p w:rsidR="007D5849" w:rsidRDefault="007D5849" w:rsidP="00236422">
      <w:pPr>
        <w:pStyle w:val="SAGETextCodesection"/>
      </w:pPr>
      <w:r>
        <w:t xml:space="preserve">                </w:t>
      </w:r>
      <w:proofErr w:type="gramStart"/>
      <w:r>
        <w:t>paymentCodesRepository.add(</w:t>
      </w:r>
      <w:proofErr w:type="gramEnd"/>
      <w:r>
        <w:t>data, paymentCodesUISuccess.update);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Buttons</w:t>
      </w:r>
    </w:p>
    <w:p w:rsidR="007D5849" w:rsidRDefault="007D5849" w:rsidP="00236422">
      <w:pPr>
        <w:pStyle w:val="SAGETextCodesection"/>
      </w:pPr>
      <w:r>
        <w:t xml:space="preserve">    initButtons: function () {</w:t>
      </w:r>
    </w:p>
    <w:p w:rsidR="007D5849" w:rsidRDefault="007D5849" w:rsidP="00236422">
      <w:pPr>
        <w:pStyle w:val="SAGETextCodesection"/>
      </w:pPr>
      <w:r>
        <w:t xml:space="preserve">        // Import/Export Buttons</w:t>
      </w:r>
    </w:p>
    <w:p w:rsidR="007D5849" w:rsidRDefault="007D5849" w:rsidP="00236422">
      <w:pPr>
        <w:pStyle w:val="SAGETextCodesection"/>
      </w:pPr>
      <w:r>
        <w:t xml:space="preserve">        </w:t>
      </w:r>
      <w:proofErr w:type="gramStart"/>
      <w:r>
        <w:t>sg.exportHelper.setExportEvent</w:t>
      </w:r>
      <w:proofErr w:type="gramEnd"/>
      <w:r>
        <w:t>("btnOptionExport", "vppaymentcodes", false, $.noop);</w:t>
      </w:r>
    </w:p>
    <w:p w:rsidR="007D5849" w:rsidRDefault="007D5849" w:rsidP="00236422">
      <w:pPr>
        <w:pStyle w:val="SAGETextCodesection"/>
      </w:pPr>
      <w:r>
        <w:t xml:space="preserve">        </w:t>
      </w:r>
      <w:proofErr w:type="gramStart"/>
      <w:r>
        <w:t>sg.importHelper.setImportEvent</w:t>
      </w:r>
      <w:proofErr w:type="gramEnd"/>
      <w:r>
        <w:t>("btnOptionImport", "vppaymentcodes", false, $.noop);</w:t>
      </w:r>
    </w:p>
    <w:p w:rsidR="007D5849" w:rsidRDefault="007D5849" w:rsidP="00236422">
      <w:pPr>
        <w:pStyle w:val="SAGETextCodesection"/>
      </w:pPr>
    </w:p>
    <w:p w:rsidR="007D5849" w:rsidRDefault="007D5849" w:rsidP="00236422">
      <w:pPr>
        <w:pStyle w:val="SAGETextCodesection"/>
      </w:pPr>
      <w:r>
        <w:t xml:space="preserve">        // Key field with Finder</w:t>
      </w:r>
    </w:p>
    <w:p w:rsidR="007D5849" w:rsidRDefault="007D5849" w:rsidP="00236422">
      <w:pPr>
        <w:pStyle w:val="SAGETextCodesection"/>
      </w:pPr>
      <w:r>
        <w:t xml:space="preserve">        $("#txtPaymentCode"</w:t>
      </w:r>
      <w:proofErr w:type="gramStart"/>
      <w:r>
        <w:t>).bind</w:t>
      </w:r>
      <w:proofErr w:type="gramEnd"/>
      <w:r>
        <w:t>('blur', function (e) {</w:t>
      </w:r>
    </w:p>
    <w:p w:rsidR="007D5849" w:rsidRDefault="007D5849" w:rsidP="00236422">
      <w:pPr>
        <w:pStyle w:val="SAGETextCodesection"/>
      </w:pPr>
      <w:r>
        <w:t xml:space="preserve">            modelData.PaymentCode($("#txtPaymentCode"</w:t>
      </w:r>
      <w:proofErr w:type="gramStart"/>
      <w:r>
        <w:t>).val</w:t>
      </w:r>
      <w:proofErr w:type="gramEnd"/>
      <w:r>
        <w:t>());</w:t>
      </w:r>
    </w:p>
    <w:p w:rsidR="007D5849" w:rsidRDefault="007D5849" w:rsidP="00236422">
      <w:pPr>
        <w:pStyle w:val="SAGETextCodesection"/>
      </w:pPr>
      <w:r>
        <w:t xml:space="preserve">            </w:t>
      </w:r>
      <w:proofErr w:type="gramStart"/>
      <w:r>
        <w:t>sg.delayOnBlur</w:t>
      </w:r>
      <w:proofErr w:type="gramEnd"/>
      <w:r>
        <w:t>("btnFinderPaymentCode", function () {</w:t>
      </w:r>
    </w:p>
    <w:p w:rsidR="007D5849" w:rsidRDefault="007D5849" w:rsidP="00236422">
      <w:pPr>
        <w:pStyle w:val="SAGETextCodesection"/>
      </w:pPr>
      <w:r>
        <w:t xml:space="preserve">                if (</w:t>
      </w:r>
      <w:proofErr w:type="gramStart"/>
      <w:r>
        <w:t>sg.controls</w:t>
      </w:r>
      <w:proofErr w:type="gramEnd"/>
      <w:r>
        <w:t>.GetString(modelData.PaymentCode() != "")) {</w:t>
      </w:r>
    </w:p>
    <w:p w:rsidR="007D5849" w:rsidRDefault="007D5849" w:rsidP="00236422">
      <w:pPr>
        <w:pStyle w:val="SAGETextCodesection"/>
      </w:pPr>
      <w:r>
        <w:lastRenderedPageBreak/>
        <w:t xml:space="preserve">                    if (</w:t>
      </w:r>
      <w:proofErr w:type="gramStart"/>
      <w:r>
        <w:t>sg.controls</w:t>
      </w:r>
      <w:proofErr w:type="gramEnd"/>
      <w:r>
        <w:t>.GetString(paymentCodesUI.paymentCode) != sg.controls.GetString(modelData.PaymentCode())) {</w:t>
      </w:r>
    </w:p>
    <w:p w:rsidR="007D5849" w:rsidRDefault="007D5849" w:rsidP="00236422">
      <w:pPr>
        <w:pStyle w:val="SAGETextCodesection"/>
      </w:pPr>
      <w:r>
        <w:t xml:space="preserve">                        paymentCodesUI.checkIsDirty(paymentCodesUI.get,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 New Button</w:t>
      </w:r>
    </w:p>
    <w:p w:rsidR="007D5849" w:rsidRDefault="007D5849" w:rsidP="00236422">
      <w:pPr>
        <w:pStyle w:val="SAGETextCodesection"/>
      </w:pPr>
      <w:r>
        <w:t xml:space="preserve">        $("#btnNew"</w:t>
      </w:r>
      <w:proofErr w:type="gramStart"/>
      <w:r>
        <w:t>).bind</w:t>
      </w:r>
      <w:proofErr w:type="gramEnd"/>
      <w:r>
        <w:t>('click', function () {</w:t>
      </w:r>
    </w:p>
    <w:p w:rsidR="007D5849" w:rsidRDefault="007D5849" w:rsidP="00236422">
      <w:pPr>
        <w:pStyle w:val="SAGETextCodesection"/>
      </w:pPr>
      <w:r>
        <w:t xml:space="preserve">            paymentCodesUI.checkIsDirty(paymentCodesUI.create, paymentCodesUI.paymentCode);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 Button</w:t>
      </w:r>
    </w:p>
    <w:p w:rsidR="007D5849" w:rsidRDefault="007D5849" w:rsidP="00236422">
      <w:pPr>
        <w:pStyle w:val="SAGETextCodesection"/>
      </w:pPr>
      <w:r>
        <w:t xml:space="preserve">        $("#btnSave"</w:t>
      </w:r>
      <w:proofErr w:type="gramStart"/>
      <w:r>
        <w:t>).bind</w:t>
      </w:r>
      <w:proofErr w:type="gramEnd"/>
      <w:r>
        <w:t>('click', function () {</w:t>
      </w:r>
    </w:p>
    <w:p w:rsidR="007D5849" w:rsidRDefault="007D5849" w:rsidP="00236422">
      <w:pPr>
        <w:pStyle w:val="SAGETextCodesection"/>
      </w:pPr>
      <w:r>
        <w:t xml:space="preserve">            </w:t>
      </w:r>
      <w:proofErr w:type="gramStart"/>
      <w:r>
        <w:t>sg.utls</w:t>
      </w:r>
      <w:proofErr w:type="gramEnd"/>
      <w:r>
        <w:t>.SyncExecute(paymentCodesUI.savePaymentCodes);</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 Button</w:t>
      </w:r>
    </w:p>
    <w:p w:rsidR="007D5849" w:rsidRDefault="007D5849" w:rsidP="00236422">
      <w:pPr>
        <w:pStyle w:val="SAGETextCodesection"/>
      </w:pPr>
      <w:r>
        <w:t xml:space="preserve">        $("#btnDelete"</w:t>
      </w:r>
      <w:proofErr w:type="gramStart"/>
      <w:r>
        <w:t>).bind</w:t>
      </w:r>
      <w:proofErr w:type="gramEnd"/>
      <w:r>
        <w:t>('click', function () {</w:t>
      </w:r>
    </w:p>
    <w:p w:rsidR="007D5849" w:rsidRDefault="007D5849" w:rsidP="00236422">
      <w:pPr>
        <w:pStyle w:val="SAGETextCodesection"/>
      </w:pPr>
      <w:r>
        <w:t xml:space="preserve">            if ($("#frmPaymentCodes"</w:t>
      </w:r>
      <w:proofErr w:type="gramStart"/>
      <w:r>
        <w:t>).valid</w:t>
      </w:r>
      <w:proofErr w:type="gramEnd"/>
      <w:r>
        <w:t>()) {</w:t>
      </w:r>
    </w:p>
    <w:p w:rsidR="007D5849" w:rsidRDefault="007D5849" w:rsidP="00236422">
      <w:pPr>
        <w:pStyle w:val="SAGETextCodesection"/>
      </w:pPr>
      <w:r>
        <w:t xml:space="preserve">                var message = </w:t>
      </w:r>
      <w:proofErr w:type="gramStart"/>
      <w:r>
        <w:t>jQuery.validator.format</w:t>
      </w:r>
      <w:proofErr w:type="gramEnd"/>
      <w:r>
        <w:t>(paymentCodesResources.DeleteConfirmMessage, paymentCodesResources.PaymentCodeTitle, modelData.PaymentCode());</w:t>
      </w:r>
    </w:p>
    <w:p w:rsidR="007D5849" w:rsidRDefault="007D5849" w:rsidP="00236422">
      <w:pPr>
        <w:pStyle w:val="SAGETextCodesection"/>
      </w:pPr>
      <w:r>
        <w:t xml:space="preserve">                </w:t>
      </w:r>
      <w:proofErr w:type="gramStart"/>
      <w:r>
        <w:t>sg.utls</w:t>
      </w:r>
      <w:proofErr w:type="gramEnd"/>
      <w:r>
        <w:t>.showKendoConfirmationDialog(function () {</w:t>
      </w:r>
    </w:p>
    <w:p w:rsidR="007D5849" w:rsidRDefault="007D5849" w:rsidP="00236422">
      <w:pPr>
        <w:pStyle w:val="SAGETextCodesection"/>
      </w:pPr>
      <w:r>
        <w:t xml:space="preserve">                    </w:t>
      </w:r>
      <w:proofErr w:type="gramStart"/>
      <w:r>
        <w:t>sg.utls</w:t>
      </w:r>
      <w:proofErr w:type="gramEnd"/>
      <w:r>
        <w:t>.clearValidations("frmPaymentCodes");</w:t>
      </w:r>
    </w:p>
    <w:p w:rsidR="007D5849" w:rsidRDefault="007D5849" w:rsidP="00236422">
      <w:pPr>
        <w:pStyle w:val="SAGETextCodesection"/>
      </w:pPr>
      <w:r>
        <w:t xml:space="preserve">                    paymentCodesRepository.delete(modelData.PaymentCode(), paymentCodesUISuccess.delete);</w:t>
      </w:r>
    </w:p>
    <w:p w:rsidR="007D5849" w:rsidRDefault="007D5849" w:rsidP="00236422">
      <w:pPr>
        <w:pStyle w:val="SAGETextCodesection"/>
      </w:pPr>
      <w:r>
        <w:t xml:space="preserve">                }, null, message, paymentCodesResources.DeleteTitle);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Dropdowns here</w:t>
      </w:r>
    </w:p>
    <w:p w:rsidR="007D5849" w:rsidRPr="0062168A" w:rsidRDefault="007D5849" w:rsidP="00236422">
      <w:pPr>
        <w:pStyle w:val="SAGETextCodesection"/>
        <w:rPr>
          <w:highlight w:val="yellow"/>
        </w:rPr>
      </w:pPr>
      <w:bookmarkStart w:id="125" w:name="OLE_LINK34"/>
      <w:bookmarkStart w:id="126" w:name="OLE_LINK35"/>
      <w:r>
        <w:t xml:space="preserve">    </w:t>
      </w:r>
      <w:r w:rsidRPr="0062168A">
        <w:rPr>
          <w:highlight w:val="yellow"/>
        </w:rPr>
        <w:t>initDropDownList: function () {</w:t>
      </w:r>
    </w:p>
    <w:p w:rsidR="007D5849" w:rsidRPr="0062168A" w:rsidRDefault="007D5849" w:rsidP="00236422">
      <w:pPr>
        <w:pStyle w:val="SAGETextCodesection"/>
        <w:rPr>
          <w:highlight w:val="yellow"/>
        </w:rPr>
      </w:pPr>
      <w:r w:rsidRPr="0062168A">
        <w:rPr>
          <w:highlight w:val="yellow"/>
        </w:rPr>
        <w:lastRenderedPageBreak/>
        <w:t xml:space="preserve">        $("#ddlPaymentType"</w:t>
      </w:r>
      <w:proofErr w:type="gramStart"/>
      <w:r w:rsidRPr="0062168A">
        <w:rPr>
          <w:highlight w:val="yellow"/>
        </w:rPr>
        <w:t>).kendoDropDownList</w:t>
      </w:r>
      <w:proofErr w:type="gramEnd"/>
      <w:r w:rsidRPr="0062168A">
        <w:rPr>
          <w:highlight w:val="yellow"/>
        </w:rPr>
        <w:t>();</w:t>
      </w:r>
    </w:p>
    <w:p w:rsidR="007D5849" w:rsidRDefault="007D5849" w:rsidP="00236422">
      <w:pPr>
        <w:pStyle w:val="SAGETextCodesection"/>
      </w:pPr>
      <w:r w:rsidRPr="0062168A">
        <w:rPr>
          <w:highlight w:val="yellow"/>
        </w:rPr>
        <w:t xml:space="preserve">    },</w:t>
      </w:r>
    </w:p>
    <w:bookmarkEnd w:id="125"/>
    <w:bookmarkEnd w:id="126"/>
    <w:p w:rsidR="007D5849" w:rsidRDefault="007D5849" w:rsidP="00236422">
      <w:pPr>
        <w:pStyle w:val="SAGETextCodesection"/>
      </w:pPr>
    </w:p>
    <w:p w:rsidR="007D5849" w:rsidRDefault="007D5849" w:rsidP="00236422">
      <w:pPr>
        <w:pStyle w:val="SAGETextCodesection"/>
      </w:pPr>
      <w:r>
        <w:t xml:space="preserve">    // Init Finders, if any</w:t>
      </w:r>
    </w:p>
    <w:p w:rsidR="007D5849" w:rsidRDefault="007D5849" w:rsidP="00236422">
      <w:pPr>
        <w:pStyle w:val="SAGETextCodesection"/>
      </w:pPr>
      <w:r>
        <w:t xml:space="preserve">    initFinders: function () {</w:t>
      </w:r>
    </w:p>
    <w:p w:rsidR="007D5849" w:rsidRDefault="007D5849" w:rsidP="00236422">
      <w:pPr>
        <w:pStyle w:val="SAGETextCodesection"/>
      </w:pPr>
      <w:r>
        <w:t xml:space="preserve">        var title = </w:t>
      </w:r>
      <w:proofErr w:type="gramStart"/>
      <w:r>
        <w:t>jQuery.validator.format</w:t>
      </w:r>
      <w:proofErr w:type="gramEnd"/>
      <w:r>
        <w:t>(paymentCodesResources.FinderTitle, paymentCodesResources.PaymentCodeTitle);</w:t>
      </w:r>
    </w:p>
    <w:p w:rsidR="007D5849" w:rsidRDefault="007D5849" w:rsidP="00236422">
      <w:pPr>
        <w:pStyle w:val="SAGETextCodesection"/>
      </w:pPr>
      <w:r>
        <w:t xml:space="preserve">        </w:t>
      </w:r>
      <w:proofErr w:type="gramStart"/>
      <w:r>
        <w:t>sg.finderHelper.setFinder</w:t>
      </w:r>
      <w:proofErr w:type="gramEnd"/>
      <w:r>
        <w:t>("btnFinderPaymentCode", "vppaymentcodes", paymentCodesUISuccess.finderSuccess, $.noop, title, paymentCodesFilter.getFilter);</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 {</w:t>
      </w:r>
    </w:p>
    <w:p w:rsidR="007D5849" w:rsidRDefault="007D5849" w:rsidP="00236422">
      <w:pPr>
        <w:pStyle w:val="SAGETextCodesection"/>
      </w:pPr>
      <w:r>
        <w:t xml:space="preserve">        </w:t>
      </w:r>
      <w:proofErr w:type="gramStart"/>
      <w:r>
        <w:t>paymentCodesRepository.get(</w:t>
      </w:r>
      <w:proofErr w:type="gramEnd"/>
      <w:r>
        <w:t>modelData.PaymentCode(), paymentCodesUISuccess.get);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 {</w:t>
      </w:r>
    </w:p>
    <w:p w:rsidR="007D5849" w:rsidRDefault="007D5849" w:rsidP="00236422">
      <w:pPr>
        <w:pStyle w:val="SAGETextCodesection"/>
      </w:pPr>
      <w:r>
        <w:t xml:space="preserve">        </w:t>
      </w:r>
      <w:proofErr w:type="gramStart"/>
      <w:r>
        <w:t>sg.utls</w:t>
      </w:r>
      <w:proofErr w:type="gramEnd"/>
      <w:r>
        <w:t>.clearValidations("frmPaymentCodes");</w:t>
      </w:r>
    </w:p>
    <w:p w:rsidR="007D5849" w:rsidRDefault="007D5849" w:rsidP="00236422">
      <w:pPr>
        <w:pStyle w:val="SAGETextCodesection"/>
      </w:pPr>
      <w:r>
        <w:t xml:space="preserve">        paymentCodesRepository.create(paymentCodesUISuccess.create);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Dirty check</w:t>
      </w:r>
    </w:p>
    <w:p w:rsidR="007D5849" w:rsidRDefault="007D5849" w:rsidP="00236422">
      <w:pPr>
        <w:pStyle w:val="SAGETextCodesection"/>
      </w:pPr>
      <w:r>
        <w:t xml:space="preserve">    checkIsDirty: function (funcionToCall, paymentCode) {</w:t>
      </w:r>
    </w:p>
    <w:p w:rsidR="007D5849" w:rsidRDefault="007D5849" w:rsidP="00236422">
      <w:pPr>
        <w:pStyle w:val="SAGETextCodesection"/>
      </w:pPr>
      <w:r>
        <w:t xml:space="preserve">        if (</w:t>
      </w:r>
      <w:proofErr w:type="gramStart"/>
      <w:r>
        <w:t>paymentCodesUI.paymentCodesModel.isModelDirty.isDirty</w:t>
      </w:r>
      <w:proofErr w:type="gramEnd"/>
      <w:r>
        <w:t>() &amp;&amp; paymentCode != null &amp;&amp; paymentCode != "") {</w:t>
      </w:r>
    </w:p>
    <w:p w:rsidR="007D5849" w:rsidRDefault="007D5849" w:rsidP="00236422">
      <w:pPr>
        <w:pStyle w:val="SAGETextCodesection"/>
      </w:pPr>
      <w:r>
        <w:t xml:space="preserve">            </w:t>
      </w:r>
      <w:proofErr w:type="gramStart"/>
      <w:r>
        <w:t>sg.utls</w:t>
      </w:r>
      <w:proofErr w:type="gramEnd"/>
      <w:r>
        <w:t>.showKendoConfirmationDialog(</w:t>
      </w:r>
    </w:p>
    <w:p w:rsidR="007D5849" w:rsidRDefault="007D5849" w:rsidP="00236422">
      <w:pPr>
        <w:pStyle w:val="SAGETextCodesection"/>
      </w:pPr>
      <w:r>
        <w:t xml:space="preserve">                function () </w:t>
      </w:r>
      <w:proofErr w:type="gramStart"/>
      <w:r>
        <w:t>{ /</w:t>
      </w:r>
      <w:proofErr w:type="gramEnd"/>
      <w:r>
        <w:t>/ Yes</w:t>
      </w:r>
    </w:p>
    <w:p w:rsidR="007D5849" w:rsidRDefault="007D5849" w:rsidP="00236422">
      <w:pPr>
        <w:pStyle w:val="SAGETextCodesection"/>
      </w:pPr>
      <w:r>
        <w:t xml:space="preserve">                    </w:t>
      </w:r>
      <w:proofErr w:type="gramStart"/>
      <w:r>
        <w:t>sg.utls</w:t>
      </w:r>
      <w:proofErr w:type="gramEnd"/>
      <w:r>
        <w:t>.clearValidations("frmPaymentCodes");</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Default="007D5849" w:rsidP="00236422">
      <w:pPr>
        <w:pStyle w:val="SAGETextCodesection"/>
      </w:pPr>
      <w:r>
        <w:t xml:space="preserve">                function () </w:t>
      </w:r>
      <w:proofErr w:type="gramStart"/>
      <w:r>
        <w:t>{ /</w:t>
      </w:r>
      <w:proofErr w:type="gramEnd"/>
      <w:r>
        <w:t>/ No</w:t>
      </w:r>
    </w:p>
    <w:p w:rsidR="007D5849" w:rsidRDefault="007D5849" w:rsidP="00236422">
      <w:pPr>
        <w:pStyle w:val="SAGETextCodesection"/>
      </w:pPr>
      <w:r>
        <w:t xml:space="preserve">                    if (</w:t>
      </w:r>
      <w:proofErr w:type="gramStart"/>
      <w:r>
        <w:t>sg.controls</w:t>
      </w:r>
      <w:proofErr w:type="gramEnd"/>
      <w:r>
        <w:t>.GetString(paymentCode) != sg.controls.GetString(modelData.PaymentCode())) {</w:t>
      </w:r>
    </w:p>
    <w:p w:rsidR="007D5849" w:rsidRDefault="007D5849" w:rsidP="00236422">
      <w:pPr>
        <w:pStyle w:val="SAGETextCodesection"/>
      </w:pPr>
      <w:r>
        <w:t xml:space="preserve">                        modelData.PaymentCode(paymentCode);</w:t>
      </w:r>
    </w:p>
    <w:p w:rsidR="007D5849" w:rsidRDefault="007D5849" w:rsidP="00236422">
      <w:pPr>
        <w:pStyle w:val="SAGETextCodesection"/>
      </w:pPr>
      <w:r>
        <w:t xml:space="preserve">                   }</w:t>
      </w:r>
    </w:p>
    <w:p w:rsidR="007D5849" w:rsidRDefault="007D5849" w:rsidP="00236422">
      <w:pPr>
        <w:pStyle w:val="SAGETextCodesection"/>
      </w:pPr>
      <w:r>
        <w:lastRenderedPageBreak/>
        <w:t xml:space="preserve">                   return;</w:t>
      </w:r>
    </w:p>
    <w:p w:rsidR="007D5849" w:rsidRDefault="007D5849" w:rsidP="00236422">
      <w:pPr>
        <w:pStyle w:val="SAGETextCodesection"/>
      </w:pPr>
      <w:r>
        <w:t xml:space="preserve">                },</w:t>
      </w:r>
    </w:p>
    <w:p w:rsidR="007D5849" w:rsidRDefault="007D5849" w:rsidP="00236422">
      <w:pPr>
        <w:pStyle w:val="SAGETextCodesection"/>
      </w:pPr>
      <w:r>
        <w:t xml:space="preserve">                </w:t>
      </w:r>
      <w:proofErr w:type="gramStart"/>
      <w:r>
        <w:t>jQuery.validator.format</w:t>
      </w:r>
      <w:proofErr w:type="gramEnd"/>
      <w:r>
        <w:t>(globalResource.SaveConfirm, paymentCodesResources.PaymentCodeTitle, paymentCode));</w:t>
      </w:r>
    </w:p>
    <w:p w:rsidR="007D5849" w:rsidRDefault="007D5849" w:rsidP="00236422">
      <w:pPr>
        <w:pStyle w:val="SAGETextCodesection"/>
      </w:pPr>
      <w:r>
        <w:t xml:space="preserve">        } else {</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Pr="0062168A" w:rsidRDefault="007D5849" w:rsidP="00236422">
      <w:pPr>
        <w:pStyle w:val="SAGETextCodesection"/>
        <w:rPr>
          <w:highlight w:val="yellow"/>
        </w:rPr>
      </w:pPr>
      <w:r>
        <w:t xml:space="preserve">    }</w:t>
      </w:r>
      <w:bookmarkStart w:id="127" w:name="OLE_LINK36"/>
      <w:bookmarkStart w:id="128" w:name="OLE_LINK37"/>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statusChange: function (value) {</w:t>
      </w:r>
    </w:p>
    <w:p w:rsidR="007D5849" w:rsidRPr="0062168A" w:rsidRDefault="007D5849" w:rsidP="00236422">
      <w:pPr>
        <w:pStyle w:val="SAGETextCodesection"/>
        <w:rPr>
          <w:highlight w:val="yellow"/>
        </w:rPr>
      </w:pPr>
      <w:r w:rsidRPr="0062168A">
        <w:rPr>
          <w:highlight w:val="yellow"/>
        </w:rPr>
        <w:t xml:space="preserve">        if (value &amp;&amp; </w:t>
      </w:r>
      <w:proofErr w:type="gramStart"/>
      <w:r w:rsidRPr="0062168A">
        <w:rPr>
          <w:highlight w:val="yellow"/>
        </w:rPr>
        <w:t>sg.controls</w:t>
      </w:r>
      <w:proofErr w:type="gramEnd"/>
      <w:r w:rsidRPr="0062168A">
        <w:rPr>
          <w:highlight w:val="yellow"/>
        </w:rPr>
        <w:t>.GetString(modelData.PaymentCode() != "")) {</w:t>
      </w:r>
    </w:p>
    <w:p w:rsidR="007D5849" w:rsidRPr="0062168A" w:rsidRDefault="007D5849" w:rsidP="00236422">
      <w:pPr>
        <w:pStyle w:val="SAGETextCodesection"/>
        <w:rPr>
          <w:highlight w:val="yellow"/>
        </w:rPr>
      </w:pPr>
      <w:r w:rsidRPr="0062168A">
        <w:rPr>
          <w:highlight w:val="yellow"/>
        </w:rPr>
        <w:t xml:space="preserve">            if ($("#frmPaymentCodes"</w:t>
      </w:r>
      <w:proofErr w:type="gramStart"/>
      <w:r w:rsidRPr="0062168A">
        <w:rPr>
          <w:highlight w:val="yellow"/>
        </w:rPr>
        <w:t>).valid</w:t>
      </w:r>
      <w:proofErr w:type="gramEnd"/>
      <w:r w:rsidRPr="0062168A">
        <w:rPr>
          <w:highlight w:val="yellow"/>
        </w:rPr>
        <w:t>()</w:t>
      </w:r>
    </w:p>
    <w:p w:rsidR="007D5849" w:rsidRPr="0062168A" w:rsidRDefault="007D5849" w:rsidP="00236422">
      <w:pPr>
        <w:pStyle w:val="SAGETextCodesection"/>
        <w:rPr>
          <w:highlight w:val="yellow"/>
        </w:rPr>
      </w:pPr>
      <w:r w:rsidRPr="0062168A">
        <w:rPr>
          <w:highlight w:val="yellow"/>
        </w:rPr>
        <w:t xml:space="preserve">                &amp;&amp; modelData.UIMode() === </w:t>
      </w:r>
      <w:proofErr w:type="gramStart"/>
      <w:r w:rsidRPr="0062168A">
        <w:rPr>
          <w:highlight w:val="yellow"/>
        </w:rPr>
        <w:t>sg.utls</w:t>
      </w:r>
      <w:proofErr w:type="gramEnd"/>
      <w:r w:rsidRPr="0062168A">
        <w:rPr>
          <w:highlight w:val="yellow"/>
        </w:rPr>
        <w:t>.OperationMode.SAVE) {</w:t>
      </w:r>
    </w:p>
    <w:p w:rsidR="007D5849" w:rsidRPr="0062168A" w:rsidRDefault="007D5849" w:rsidP="00236422">
      <w:pPr>
        <w:pStyle w:val="SAGETextCodesection"/>
        <w:rPr>
          <w:highlight w:val="yellow"/>
        </w:rPr>
      </w:pPr>
      <w:r w:rsidRPr="0062168A">
        <w:rPr>
          <w:highlight w:val="yellow"/>
        </w:rPr>
        <w:t xml:space="preserve">                if (paymentCodesUI.checkStatus) {</w:t>
      </w:r>
    </w:p>
    <w:p w:rsidR="007D5849" w:rsidRPr="0062168A" w:rsidRDefault="007D5849" w:rsidP="00236422">
      <w:pPr>
        <w:pStyle w:val="SAGETextCodesection"/>
        <w:rPr>
          <w:highlight w:val="yellow"/>
        </w:rPr>
      </w:pPr>
      <w:r w:rsidRPr="0062168A">
        <w:rPr>
          <w:highlight w:val="yellow"/>
        </w:rPr>
        <w:t xml:space="preserve">                    var data = </w:t>
      </w:r>
      <w:proofErr w:type="gramStart"/>
      <w:r w:rsidRPr="0062168A">
        <w:rPr>
          <w:highlight w:val="yellow"/>
        </w:rPr>
        <w:t>sg.utls</w:t>
      </w:r>
      <w:proofErr w:type="gramEnd"/>
      <w:r w:rsidRPr="0062168A">
        <w:rPr>
          <w:highlight w:val="yellow"/>
        </w:rPr>
        <w:t>.ko.toJS(modelData, paymentCodesUI.computedProperties);</w:t>
      </w:r>
    </w:p>
    <w:p w:rsidR="007D5849" w:rsidRPr="0062168A" w:rsidRDefault="007D5849" w:rsidP="00236422">
      <w:pPr>
        <w:pStyle w:val="SAGETextCodesection"/>
        <w:rPr>
          <w:highlight w:val="yellow"/>
        </w:rPr>
      </w:pPr>
      <w:r w:rsidRPr="0062168A">
        <w:rPr>
          <w:highlight w:val="yellow"/>
        </w:rPr>
        <w:t xml:space="preserve">                    paymentCodesRepository.updateInactiveStatus(data, paymentCodesUISuccess.updateStatus);</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paymentCodesUI.checkStatus = true;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Default="007D5849" w:rsidP="00236422">
      <w:pPr>
        <w:pStyle w:val="SAGETextCodesection"/>
      </w:pPr>
      <w:r w:rsidRPr="0062168A">
        <w:rPr>
          <w:highlight w:val="yellow"/>
        </w:rPr>
        <w:t xml:space="preserve">    }</w:t>
      </w:r>
    </w:p>
    <w:bookmarkEnd w:id="127"/>
    <w:bookmarkEnd w:id="128"/>
    <w:p w:rsidR="007D5849" w:rsidRDefault="007D5849" w:rsidP="00236422">
      <w:pPr>
        <w:pStyle w:val="SAGETextCodesection"/>
      </w:pP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Callbacks</w:t>
      </w:r>
    </w:p>
    <w:p w:rsidR="007D5849" w:rsidRDefault="007D5849" w:rsidP="00236422">
      <w:pPr>
        <w:pStyle w:val="SAGETextCodesection"/>
      </w:pPr>
      <w:r>
        <w:t>var paymentCodesUISuccess = {</w:t>
      </w:r>
    </w:p>
    <w:p w:rsidR="007D5849" w:rsidRDefault="007D5849" w:rsidP="00236422">
      <w:pPr>
        <w:pStyle w:val="SAGETextCodesection"/>
      </w:pPr>
    </w:p>
    <w:p w:rsidR="007D5849" w:rsidRDefault="007D5849" w:rsidP="00236422">
      <w:pPr>
        <w:pStyle w:val="SAGETextCodesection"/>
      </w:pPr>
      <w:r>
        <w:t xml:space="preserve">    // Setkey</w:t>
      </w:r>
    </w:p>
    <w:p w:rsidR="007D5849" w:rsidRDefault="007D5849" w:rsidP="00236422">
      <w:pPr>
        <w:pStyle w:val="SAGETextCodesection"/>
      </w:pPr>
      <w:r>
        <w:t xml:space="preserve">    setkey: function () {</w:t>
      </w:r>
    </w:p>
    <w:p w:rsidR="007D5849" w:rsidRDefault="007D5849" w:rsidP="00236422">
      <w:pPr>
        <w:pStyle w:val="SAGETextCodesection"/>
      </w:pPr>
      <w:r>
        <w:t xml:space="preserve">        paymentCodesUI.paymentCode = modelData.PaymentCode();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(jsonResult) {</w:t>
      </w:r>
    </w:p>
    <w:p w:rsidR="007D5849" w:rsidRDefault="007D5849" w:rsidP="00236422">
      <w:pPr>
        <w:pStyle w:val="SAGETextCodesection"/>
      </w:pPr>
      <w:r>
        <w:lastRenderedPageBreak/>
        <w:t xml:space="preserve">        if (jsonResult.UserMessage &amp;&amp; </w:t>
      </w:r>
      <w:proofErr w:type="gramStart"/>
      <w:r>
        <w:t>jsonResult.UserMessage.IsSuccess</w:t>
      </w:r>
      <w:proofErr w:type="gramEnd"/>
      <w:r>
        <w:t>) {</w:t>
      </w:r>
    </w:p>
    <w:p w:rsidR="007D5849" w:rsidRDefault="007D5849" w:rsidP="00236422">
      <w:pPr>
        <w:pStyle w:val="SAGETextCodesection"/>
      </w:pPr>
      <w:r>
        <w:t xml:space="preserve">            if (</w:t>
      </w:r>
      <w:proofErr w:type="gramStart"/>
      <w:r>
        <w:t>jsonResult.Data !</w:t>
      </w:r>
      <w:proofErr w:type="gramEnd"/>
      <w:r>
        <w:t>= null) {</w:t>
      </w:r>
    </w:p>
    <w:p w:rsidR="007D5849" w:rsidRDefault="007D5849" w:rsidP="00236422">
      <w:pPr>
        <w:pStyle w:val="SAGETextCodesection"/>
      </w:pPr>
      <w:bookmarkStart w:id="129" w:name="OLE_LINK38"/>
      <w:bookmarkStart w:id="130" w:name="OLE_LINK39"/>
      <w:r>
        <w:t xml:space="preserve">                </w:t>
      </w:r>
      <w:r w:rsidRPr="00044092">
        <w:rPr>
          <w:highlight w:val="yellow"/>
        </w:rPr>
        <w:t>paymentCodesUI.checkStatus = (</w:t>
      </w:r>
      <w:proofErr w:type="gramStart"/>
      <w:r w:rsidRPr="00044092">
        <w:rPr>
          <w:highlight w:val="yellow"/>
        </w:rPr>
        <w:t>jsonResult.Data.Status</w:t>
      </w:r>
      <w:proofErr w:type="gramEnd"/>
      <w:r w:rsidRPr="00044092">
        <w:rPr>
          <w:highlight w:val="yellow"/>
        </w:rPr>
        <w:t xml:space="preserve"> === paymentCodesUI.status.Active);</w:t>
      </w:r>
    </w:p>
    <w:bookmarkEnd w:id="129"/>
    <w:bookmarkEnd w:id="130"/>
    <w:p w:rsidR="007D5849" w:rsidRDefault="007D5849" w:rsidP="00236422">
      <w:pPr>
        <w:pStyle w:val="SAGETextCodesection"/>
      </w:pPr>
      <w:r>
        <w:t xml:space="preserve">                paymentCodesUISuccess.displayResult(jsonResult, </w:t>
      </w:r>
      <w:proofErr w:type="gramStart"/>
      <w:r>
        <w:t>sg.utls</w:t>
      </w:r>
      <w:proofErr w:type="gramEnd"/>
      <w:r>
        <w:t>.OperationMode.SAVE);</w:t>
      </w:r>
    </w:p>
    <w:p w:rsidR="007D5849" w:rsidRDefault="007D5849" w:rsidP="00236422">
      <w:pPr>
        <w:pStyle w:val="SAGETextCodesection"/>
      </w:pPr>
      <w:r>
        <w:t xml:space="preserve">            } else {</w:t>
      </w:r>
    </w:p>
    <w:p w:rsidR="007D5849" w:rsidRDefault="007D5849" w:rsidP="00236422">
      <w:pPr>
        <w:pStyle w:val="SAGETextCodesection"/>
      </w:pPr>
      <w:r>
        <w:t xml:space="preserve">                modelData.UIMode(sg.utls.OperationMode.NEW);</w:t>
      </w:r>
    </w:p>
    <w:p w:rsidR="007D5849" w:rsidRDefault="007D5849" w:rsidP="00236422">
      <w:pPr>
        <w:pStyle w:val="SAGETextCodesection"/>
      </w:pPr>
      <w:r>
        <w:t xml:space="preserve">            }</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function (jsonResult) {</w:t>
      </w:r>
    </w:p>
    <w:p w:rsidR="007D5849" w:rsidRDefault="007D5849" w:rsidP="00236422">
      <w:pPr>
        <w:pStyle w:val="SAGETextCodesection"/>
      </w:pPr>
      <w:r>
        <w:t xml:space="preserve">        if (</w:t>
      </w:r>
      <w:proofErr w:type="gramStart"/>
      <w:r>
        <w:t>jsonResult.UserMessage.IsSuccess</w:t>
      </w:r>
      <w:proofErr w:type="gramEnd"/>
      <w:r>
        <w:t>) {</w:t>
      </w:r>
    </w:p>
    <w:p w:rsidR="007D5849" w:rsidRDefault="007D5849" w:rsidP="00236422">
      <w:pPr>
        <w:pStyle w:val="SAGETextCodesection"/>
      </w:pPr>
      <w:r>
        <w:t xml:space="preserve">            paymentCodesUISuccess.displayResult(jsonResult, </w:t>
      </w:r>
      <w:proofErr w:type="gramStart"/>
      <w:r>
        <w:t>sg.utls</w:t>
      </w:r>
      <w:proofErr w:type="gramEnd"/>
      <w:r>
        <w:t>.OperationMode.SAVE);</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w:t>
      </w:r>
      <w:proofErr w:type="gramStart"/>
      <w:r>
        <w:t>sg.utls</w:t>
      </w:r>
      <w:proofErr w:type="gramEnd"/>
      <w:r>
        <w:t>.showMessage(jsonResult);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Pr="00044092" w:rsidRDefault="007D5849" w:rsidP="00236422">
      <w:pPr>
        <w:pStyle w:val="SAGETextCodesection"/>
        <w:rPr>
          <w:highlight w:val="yellow"/>
        </w:rPr>
      </w:pPr>
      <w:bookmarkStart w:id="131" w:name="OLE_LINK40"/>
      <w:bookmarkStart w:id="132" w:name="OLE_LINK41"/>
      <w:r>
        <w:t xml:space="preserve">    </w:t>
      </w:r>
      <w:r w:rsidRPr="00044092">
        <w:rPr>
          <w:highlight w:val="yellow"/>
        </w:rPr>
        <w:t>updateStatus: function (jsonResult) {</w:t>
      </w:r>
    </w:p>
    <w:p w:rsidR="007D5849" w:rsidRPr="00044092" w:rsidRDefault="007D5849" w:rsidP="00236422">
      <w:pPr>
        <w:pStyle w:val="SAGETextCodesection"/>
        <w:rPr>
          <w:highlight w:val="yellow"/>
        </w:rPr>
      </w:pPr>
      <w:r w:rsidRPr="00044092">
        <w:rPr>
          <w:highlight w:val="yellow"/>
        </w:rPr>
        <w:t xml:space="preserve">        if </w:t>
      </w:r>
      <w:proofErr w:type="gramStart"/>
      <w:r w:rsidRPr="00044092">
        <w:rPr>
          <w:highlight w:val="yellow"/>
        </w:rPr>
        <w:t>(!jsonResult.UserMessage</w:t>
      </w:r>
      <w:proofErr w:type="gramEnd"/>
      <w:r w:rsidRPr="00044092">
        <w:rPr>
          <w:highlight w:val="yellow"/>
        </w:rPr>
        <w:t>.IsSuccess) {</w:t>
      </w:r>
    </w:p>
    <w:p w:rsidR="007D5849" w:rsidRPr="00044092" w:rsidRDefault="007D5849" w:rsidP="00236422">
      <w:pPr>
        <w:pStyle w:val="SAGETextCodesection"/>
        <w:rPr>
          <w:highlight w:val="yellow"/>
        </w:rPr>
      </w:pPr>
      <w:r w:rsidRPr="00044092">
        <w:rPr>
          <w:highlight w:val="yellow"/>
        </w:rPr>
        <w:t xml:space="preserve">            modelData.Status(</w:t>
      </w:r>
      <w:proofErr w:type="gramStart"/>
      <w:r w:rsidRPr="00044092">
        <w:rPr>
          <w:highlight w:val="yellow"/>
        </w:rPr>
        <w:t>paymentCodesUI.status.Active</w:t>
      </w:r>
      <w:proofErr w:type="gramEnd"/>
      <w:r w:rsidRPr="00044092">
        <w:rPr>
          <w:highlight w:val="yellow"/>
        </w:rPr>
        <w:t>);</w:t>
      </w:r>
    </w:p>
    <w:p w:rsidR="007D5849" w:rsidRPr="00044092" w:rsidRDefault="007D5849" w:rsidP="00236422">
      <w:pPr>
        <w:pStyle w:val="SAGETextCodesection"/>
        <w:rPr>
          <w:highlight w:val="yellow"/>
        </w:rPr>
      </w:pPr>
      <w:r w:rsidRPr="00044092">
        <w:rPr>
          <w:highlight w:val="yellow"/>
        </w:rPr>
        <w:t xml:space="preserve">            </w:t>
      </w:r>
      <w:proofErr w:type="gramStart"/>
      <w:r w:rsidRPr="00044092">
        <w:rPr>
          <w:highlight w:val="yellow"/>
        </w:rPr>
        <w:t>sg.utls</w:t>
      </w:r>
      <w:proofErr w:type="gramEnd"/>
      <w:r w:rsidRPr="00044092">
        <w:rPr>
          <w:highlight w:val="yellow"/>
        </w:rPr>
        <w:t>.showMessage(jsonResult);</w:t>
      </w:r>
    </w:p>
    <w:p w:rsidR="007D5849" w:rsidRPr="00044092" w:rsidRDefault="007D5849" w:rsidP="00236422">
      <w:pPr>
        <w:pStyle w:val="SAGETextCodesection"/>
        <w:rPr>
          <w:highlight w:val="yellow"/>
        </w:rPr>
      </w:pPr>
      <w:r w:rsidRPr="00044092">
        <w:rPr>
          <w:highlight w:val="yellow"/>
        </w:rPr>
        <w:t xml:space="preserve">        }</w:t>
      </w:r>
    </w:p>
    <w:p w:rsidR="007D5849" w:rsidRDefault="007D5849" w:rsidP="00236422">
      <w:pPr>
        <w:pStyle w:val="SAGETextCodesection"/>
      </w:pPr>
      <w:r w:rsidRPr="00044092">
        <w:rPr>
          <w:highlight w:val="yellow"/>
        </w:rPr>
        <w:t xml:space="preserve">    },</w:t>
      </w:r>
    </w:p>
    <w:bookmarkEnd w:id="131"/>
    <w:bookmarkEnd w:id="132"/>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(jsonResult)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w:t>
      </w:r>
      <w:proofErr w:type="gramStart"/>
      <w:r>
        <w:t>paymentCodesUI.paymentCodesModel.isModelDirty.reset</w:t>
      </w:r>
      <w:proofErr w:type="gramEnd"/>
      <w:r>
        <w: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roofErr w:type="gramStart"/>
      <w:r>
        <w:t>sg.controls</w:t>
      </w:r>
      <w:proofErr w:type="gramEnd"/>
      <w:r>
        <w:t>.Focus($("#txtPaymentCode"));</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function (jsonResult) {</w:t>
      </w:r>
    </w:p>
    <w:p w:rsidR="007D5849" w:rsidRDefault="007D5849" w:rsidP="00236422">
      <w:pPr>
        <w:pStyle w:val="SAGETextCodesection"/>
      </w:pPr>
      <w:r>
        <w:t xml:space="preserve">        if (</w:t>
      </w:r>
      <w:proofErr w:type="gramStart"/>
      <w:r>
        <w:t>jsonResult.UserMessage.IsSuccess</w:t>
      </w:r>
      <w:proofErr w:type="gramEnd"/>
      <w:r>
        <w:t>)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w:t>
      </w:r>
      <w:proofErr w:type="gramStart"/>
      <w:r>
        <w:t>paymentCodesUI.paymentCodesModel.isModelDirty.reset</w:t>
      </w:r>
      <w:proofErr w:type="gramEnd"/>
      <w:r>
        <w: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w:t>
      </w:r>
      <w:proofErr w:type="gramStart"/>
      <w:r>
        <w:t>sg.utls</w:t>
      </w:r>
      <w:proofErr w:type="gramEnd"/>
      <w:r>
        <w:t>.showMessage(jsonResult);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Display Result</w:t>
      </w:r>
    </w:p>
    <w:p w:rsidR="007D5849" w:rsidRDefault="007D5849" w:rsidP="00236422">
      <w:pPr>
        <w:pStyle w:val="SAGETextCodesection"/>
      </w:pPr>
      <w:r>
        <w:t xml:space="preserve">    displayResult: function (jsonResult, uiMode) {</w:t>
      </w:r>
    </w:p>
    <w:p w:rsidR="007D5849" w:rsidRDefault="007D5849" w:rsidP="00236422">
      <w:pPr>
        <w:pStyle w:val="SAGETextCodesection"/>
      </w:pPr>
      <w:r>
        <w:t xml:space="preserve">        if (</w:t>
      </w:r>
      <w:proofErr w:type="gramStart"/>
      <w:r>
        <w:t>jsonResult !</w:t>
      </w:r>
      <w:proofErr w:type="gramEnd"/>
      <w:r>
        <w:t>= null) {</w:t>
      </w:r>
    </w:p>
    <w:p w:rsidR="007D5849" w:rsidRDefault="007D5849" w:rsidP="00236422">
      <w:pPr>
        <w:pStyle w:val="SAGETextCodesection"/>
      </w:pPr>
      <w:r>
        <w:t xml:space="preserve">            if </w:t>
      </w:r>
      <w:proofErr w:type="gramStart"/>
      <w:r>
        <w:t>(!paymentCodesUI.hasKoBindingApplied</w:t>
      </w:r>
      <w:proofErr w:type="gramEnd"/>
      <w:r>
        <w:t>) {</w:t>
      </w:r>
    </w:p>
    <w:p w:rsidR="007D5849" w:rsidRDefault="007D5849" w:rsidP="00236422">
      <w:pPr>
        <w:pStyle w:val="SAGETextCodesection"/>
      </w:pPr>
      <w:r>
        <w:t xml:space="preserve">                paymentCodesUI.paymentCodesModel = </w:t>
      </w:r>
      <w:proofErr w:type="gramStart"/>
      <w:r>
        <w:t>ko.mapping</w:t>
      </w:r>
      <w:proofErr w:type="gramEnd"/>
      <w:r>
        <w:t>.fromJS(jsonResult);</w:t>
      </w:r>
    </w:p>
    <w:p w:rsidR="007D5849" w:rsidRDefault="007D5849" w:rsidP="00236422">
      <w:pPr>
        <w:pStyle w:val="SAGETextCodesection"/>
      </w:pPr>
      <w:r>
        <w:t xml:space="preserve">                paymentCodesUI.hasKoBindingApplied = true;</w:t>
      </w:r>
    </w:p>
    <w:p w:rsidR="007D5849" w:rsidRDefault="007D5849" w:rsidP="00236422">
      <w:pPr>
        <w:pStyle w:val="SAGETextCodesection"/>
      </w:pPr>
      <w:r>
        <w:t xml:space="preserve">                modelData = </w:t>
      </w:r>
      <w:proofErr w:type="gramStart"/>
      <w:r>
        <w:t>paymentCodesUI.paymentCodesModel.Data</w:t>
      </w:r>
      <w:proofErr w:type="gramEnd"/>
      <w:r>
        <w:t>;</w:t>
      </w:r>
    </w:p>
    <w:p w:rsidR="007D5849" w:rsidRDefault="007D5849" w:rsidP="00236422">
      <w:pPr>
        <w:pStyle w:val="SAGETextCodesection"/>
      </w:pPr>
      <w:r>
        <w:t xml:space="preserve">                </w:t>
      </w:r>
      <w:proofErr w:type="gramStart"/>
      <w:r>
        <w:t>paymentCodesObservableExtension(</w:t>
      </w:r>
      <w:proofErr w:type="gramEnd"/>
      <w:r>
        <w:t>paymentCodesUI.paymentCodesModel, uiMode);</w:t>
      </w:r>
    </w:p>
    <w:p w:rsidR="007D5849" w:rsidRDefault="007D5849" w:rsidP="00236422">
      <w:pPr>
        <w:pStyle w:val="SAGETextCodesection"/>
      </w:pPr>
      <w:bookmarkStart w:id="133" w:name="OLE_LINK42"/>
      <w:bookmarkStart w:id="134" w:name="OLE_LINK43"/>
      <w:r>
        <w:t xml:space="preserve">                </w:t>
      </w:r>
      <w:proofErr w:type="gramStart"/>
      <w:r w:rsidRPr="00044092">
        <w:rPr>
          <w:highlight w:val="yellow"/>
        </w:rPr>
        <w:t>modelData.Inactive.subscribe</w:t>
      </w:r>
      <w:proofErr w:type="gramEnd"/>
      <w:r w:rsidRPr="00044092">
        <w:rPr>
          <w:highlight w:val="yellow"/>
        </w:rPr>
        <w:t>(paymentCodesUI.statusChange);</w:t>
      </w:r>
    </w:p>
    <w:bookmarkEnd w:id="133"/>
    <w:bookmarkEnd w:id="134"/>
    <w:p w:rsidR="007D5849" w:rsidRDefault="007D5849" w:rsidP="00236422">
      <w:pPr>
        <w:pStyle w:val="SAGETextCodesection"/>
      </w:pPr>
      <w:r>
        <w:t xml:space="preserve">                </w:t>
      </w:r>
      <w:proofErr w:type="gramStart"/>
      <w:r>
        <w:t>paymentCodesUI.paymentCodesModel.isModelDirty</w:t>
      </w:r>
      <w:proofErr w:type="gramEnd"/>
      <w:r>
        <w:t xml:space="preserve"> = new ko.dirtyFlag(modelData, paymentCodesUI.ignoreIsDirtyProperties);</w:t>
      </w:r>
    </w:p>
    <w:p w:rsidR="007D5849" w:rsidRDefault="007D5849" w:rsidP="00236422">
      <w:pPr>
        <w:pStyle w:val="SAGETextCodesection"/>
      </w:pPr>
      <w:r>
        <w:t xml:space="preserve">                </w:t>
      </w:r>
      <w:proofErr w:type="gramStart"/>
      <w:r>
        <w:t>ko.applyBindings</w:t>
      </w:r>
      <w:proofErr w:type="gramEnd"/>
      <w:r>
        <w:t>(paymentCodesUI.paymentCodesModel);</w:t>
      </w:r>
    </w:p>
    <w:p w:rsidR="007D5849" w:rsidRDefault="007D5849" w:rsidP="00236422">
      <w:pPr>
        <w:pStyle w:val="SAGETextCodesection"/>
      </w:pPr>
      <w:r>
        <w:t xml:space="preserve">            } else {</w:t>
      </w:r>
    </w:p>
    <w:p w:rsidR="007D5849" w:rsidRDefault="007D5849" w:rsidP="00236422">
      <w:pPr>
        <w:pStyle w:val="SAGETextCodesection"/>
      </w:pPr>
      <w:r>
        <w:t xml:space="preserve">                </w:t>
      </w:r>
      <w:proofErr w:type="gramStart"/>
      <w:r>
        <w:t>ko.mapping</w:t>
      </w:r>
      <w:proofErr w:type="gramEnd"/>
      <w:r>
        <w:t>.fromJS(jsonResult, paymentCodesUI.paymentCodesModel);</w:t>
      </w:r>
    </w:p>
    <w:p w:rsidR="007D5849" w:rsidRDefault="007D5849" w:rsidP="00236422">
      <w:pPr>
        <w:pStyle w:val="SAGETextCodesection"/>
      </w:pPr>
      <w:r>
        <w:t xml:space="preserve">                modelData.UIMode(uiMode);</w:t>
      </w:r>
    </w:p>
    <w:p w:rsidR="007D5849" w:rsidRDefault="007D5849" w:rsidP="00236422">
      <w:pPr>
        <w:pStyle w:val="SAGETextCodesection"/>
      </w:pPr>
      <w:r>
        <w:t xml:space="preserve">                if (</w:t>
      </w:r>
      <w:proofErr w:type="gramStart"/>
      <w:r>
        <w:t>uiMode !</w:t>
      </w:r>
      <w:proofErr w:type="gramEnd"/>
      <w:r>
        <w:t>= sg.utls.OperationMode.NEW) {</w:t>
      </w:r>
    </w:p>
    <w:p w:rsidR="007D5849" w:rsidRDefault="007D5849" w:rsidP="00236422">
      <w:pPr>
        <w:pStyle w:val="SAGETextCodesection"/>
      </w:pPr>
      <w:r>
        <w:t xml:space="preserve">                    </w:t>
      </w:r>
      <w:proofErr w:type="gramStart"/>
      <w:r>
        <w:t>paymentCodesUI.paymentCodesModel.isModelDirty.reset</w:t>
      </w:r>
      <w:proofErr w:type="gramEnd"/>
      <w:r>
        <w:t>();</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if </w:t>
      </w:r>
      <w:proofErr w:type="gramStart"/>
      <w:r>
        <w:t>(!paymentCodesUI.isKendoControlNotInitialised</w:t>
      </w:r>
      <w:proofErr w:type="gramEnd"/>
      <w:r>
        <w:t>) {</w:t>
      </w:r>
    </w:p>
    <w:p w:rsidR="007D5849" w:rsidRDefault="007D5849" w:rsidP="00236422">
      <w:pPr>
        <w:pStyle w:val="SAGETextCodesection"/>
      </w:pPr>
      <w:r>
        <w:t xml:space="preserve">                paymentCodesUI.isKendoControlNotInitialised = true;</w:t>
      </w:r>
    </w:p>
    <w:p w:rsidR="007D5849" w:rsidRPr="00044092" w:rsidRDefault="007D5849" w:rsidP="00236422">
      <w:pPr>
        <w:pStyle w:val="SAGETextCodesection"/>
        <w:rPr>
          <w:highlight w:val="yellow"/>
        </w:rPr>
      </w:pPr>
      <w:bookmarkStart w:id="135" w:name="OLE_LINK44"/>
      <w:bookmarkStart w:id="136" w:name="OLE_LINK45"/>
      <w:r>
        <w:lastRenderedPageBreak/>
        <w:t xml:space="preserve">                </w:t>
      </w:r>
      <w:r w:rsidRPr="00044092">
        <w:rPr>
          <w:highlight w:val="yellow"/>
        </w:rPr>
        <w:t>paymentCodesUI.initDropDownList();</w:t>
      </w:r>
    </w:p>
    <w:p w:rsidR="007D5849" w:rsidRDefault="007D5849" w:rsidP="00236422">
      <w:pPr>
        <w:pStyle w:val="SAGETextCodesection"/>
      </w:pPr>
      <w:r w:rsidRPr="00044092">
        <w:rPr>
          <w:highlight w:val="yellow"/>
        </w:rPr>
        <w:t xml:space="preserve">                $("#ddlPaymentType").data("kendoDropDownList").value(modelData.PaymentType(</w:t>
      </w:r>
      <w:proofErr w:type="gramStart"/>
      <w:r w:rsidRPr="00044092">
        <w:rPr>
          <w:highlight w:val="yellow"/>
        </w:rPr>
        <w:t>jsonResult.Data.PaymentType</w:t>
      </w:r>
      <w:proofErr w:type="gramEnd"/>
      <w:r w:rsidRPr="00044092">
        <w:rPr>
          <w:highlight w:val="yellow"/>
        </w:rPr>
        <w:t>));</w:t>
      </w:r>
    </w:p>
    <w:bookmarkEnd w:id="135"/>
    <w:bookmarkEnd w:id="136"/>
    <w:p w:rsidR="007D5849" w:rsidRDefault="007D5849" w:rsidP="00236422">
      <w:pPr>
        <w:pStyle w:val="SAGETextCodesection"/>
      </w:pPr>
      <w:r>
        <w:t xml:space="preserve">            } else {</w:t>
      </w:r>
    </w:p>
    <w:p w:rsidR="007D5849" w:rsidRDefault="007D5849" w:rsidP="00236422">
      <w:pPr>
        <w:pStyle w:val="SAGETextCodesection"/>
      </w:pPr>
      <w:r>
        <w:t xml:space="preserve">                </w:t>
      </w:r>
      <w:bookmarkStart w:id="137" w:name="OLE_LINK46"/>
      <w:bookmarkStart w:id="138" w:name="OLE_LINK47"/>
      <w:r w:rsidRPr="00044092">
        <w:rPr>
          <w:highlight w:val="yellow"/>
        </w:rPr>
        <w:t>$("#ddlPaymentType").data("kendoDropDownList").</w:t>
      </w:r>
      <w:proofErr w:type="gramStart"/>
      <w:r w:rsidRPr="00044092">
        <w:rPr>
          <w:highlight w:val="yellow"/>
        </w:rPr>
        <w:t>value(</w:t>
      </w:r>
      <w:proofErr w:type="gramEnd"/>
      <w:r w:rsidRPr="00044092">
        <w:rPr>
          <w:highlight w:val="yellow"/>
        </w:rPr>
        <w:t>modelData.PaymentType());</w:t>
      </w:r>
    </w:p>
    <w:bookmarkEnd w:id="137"/>
    <w:bookmarkEnd w:id="138"/>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Initial Load</w:t>
      </w:r>
    </w:p>
    <w:p w:rsidR="007D5849" w:rsidRDefault="007D5849" w:rsidP="00236422">
      <w:pPr>
        <w:pStyle w:val="SAGETextCodesection"/>
      </w:pPr>
      <w:r>
        <w:t xml:space="preserve">    initialLoad: function (result) {</w:t>
      </w:r>
    </w:p>
    <w:p w:rsidR="007D5849" w:rsidRDefault="007D5849" w:rsidP="00236422">
      <w:pPr>
        <w:pStyle w:val="SAGETextCodesection"/>
      </w:pPr>
      <w:r>
        <w:t xml:space="preserve">        if (result) {</w:t>
      </w:r>
    </w:p>
    <w:p w:rsidR="007D5849" w:rsidRDefault="007D5849" w:rsidP="00236422">
      <w:pPr>
        <w:pStyle w:val="SAGETextCodesection"/>
      </w:pPr>
      <w:r>
        <w:t xml:space="preserve">            paymentCodesUISuccess.displayResult(result, sg.utls.OperationMode.NEW);</w:t>
      </w:r>
    </w:p>
    <w:p w:rsidR="007D5849" w:rsidRDefault="007D5849" w:rsidP="00236422">
      <w:pPr>
        <w:pStyle w:val="SAGETextCodesection"/>
      </w:pPr>
      <w:r>
        <w:t xml:space="preserve">        } else {</w:t>
      </w:r>
    </w:p>
    <w:p w:rsidR="007D5849" w:rsidRDefault="007D5849" w:rsidP="00236422">
      <w:pPr>
        <w:pStyle w:val="SAGETextCodesection"/>
      </w:pPr>
      <w:r>
        <w:t xml:space="preserve">            </w:t>
      </w:r>
      <w:proofErr w:type="gramStart"/>
      <w:r>
        <w:t>sg.utls</w:t>
      </w:r>
      <w:proofErr w:type="gramEnd"/>
      <w:r>
        <w:t>.showMessageInfo(sg.utls.msgType.ERROR, paymentCodesResources.ProcessFailedMessage);</w:t>
      </w:r>
    </w:p>
    <w:p w:rsidR="007D5849" w:rsidRDefault="007D5849" w:rsidP="00236422">
      <w:pPr>
        <w:pStyle w:val="SAGETextCodesection"/>
      </w:pPr>
      <w:r>
        <w:t xml:space="preserve">        }</w:t>
      </w:r>
    </w:p>
    <w:p w:rsidR="007D5849" w:rsidRDefault="007D5849" w:rsidP="00236422">
      <w:pPr>
        <w:pStyle w:val="SAGETextCodesection"/>
      </w:pPr>
      <w:r>
        <w:t xml:space="preserve">        </w:t>
      </w:r>
      <w:proofErr w:type="gramStart"/>
      <w:r>
        <w:t>sg.controls</w:t>
      </w:r>
      <w:proofErr w:type="gramEnd"/>
      <w:r>
        <w:t>.Focus($("#txtPaymentCode"));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Finder Success</w:t>
      </w:r>
    </w:p>
    <w:p w:rsidR="007D5849" w:rsidRDefault="007D5849" w:rsidP="00236422">
      <w:pPr>
        <w:pStyle w:val="SAGETextCodesection"/>
      </w:pPr>
      <w:r>
        <w:t xml:space="preserve">    finderSuccess: function (data) {</w:t>
      </w:r>
    </w:p>
    <w:p w:rsidR="007D5849" w:rsidRDefault="007D5849" w:rsidP="00236422">
      <w:pPr>
        <w:pStyle w:val="SAGETextCodesection"/>
      </w:pPr>
      <w:r>
        <w:t xml:space="preserve">        if (</w:t>
      </w:r>
      <w:proofErr w:type="gramStart"/>
      <w:r>
        <w:t>data !</w:t>
      </w:r>
      <w:proofErr w:type="gramEnd"/>
      <w:r>
        <w:t>= null) {</w:t>
      </w:r>
    </w:p>
    <w:p w:rsidR="007D5849" w:rsidRDefault="007D5849" w:rsidP="00236422">
      <w:pPr>
        <w:pStyle w:val="SAGETextCodesection"/>
      </w:pPr>
      <w:r>
        <w:t xml:space="preserve">            paymentCodesUI.finderData = data;</w:t>
      </w:r>
    </w:p>
    <w:p w:rsidR="007D5849" w:rsidRDefault="007D5849" w:rsidP="00236422">
      <w:pPr>
        <w:pStyle w:val="SAGETextCodesection"/>
      </w:pPr>
      <w:r>
        <w:t xml:space="preserve">            paymentCodesUI.checkIsDirty(paymentCodesUISuccess.setFinderData,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Set Finder</w:t>
      </w:r>
    </w:p>
    <w:p w:rsidR="007D5849" w:rsidRDefault="007D5849" w:rsidP="00236422">
      <w:pPr>
        <w:pStyle w:val="SAGETextCodesection"/>
      </w:pPr>
      <w:r>
        <w:t xml:space="preserve">    setFinderData: function () {</w:t>
      </w:r>
    </w:p>
    <w:p w:rsidR="007D5849" w:rsidRDefault="007D5849" w:rsidP="00236422">
      <w:pPr>
        <w:pStyle w:val="SAGETextCodesection"/>
      </w:pPr>
      <w:r>
        <w:t xml:space="preserve">        var data = paymentCodesUI.finderData;</w:t>
      </w:r>
    </w:p>
    <w:p w:rsidR="007D5849" w:rsidRDefault="007D5849" w:rsidP="00236422">
      <w:pPr>
        <w:pStyle w:val="SAGETextCodesection"/>
      </w:pPr>
      <w:r>
        <w:t xml:space="preserve">        </w:t>
      </w:r>
      <w:proofErr w:type="gramStart"/>
      <w:r>
        <w:t>sg.utls</w:t>
      </w:r>
      <w:proofErr w:type="gramEnd"/>
      <w:r>
        <w:t>.clearValidations("frmPaymentCodes");</w:t>
      </w:r>
    </w:p>
    <w:p w:rsidR="007D5849" w:rsidRDefault="007D5849" w:rsidP="00236422">
      <w:pPr>
        <w:pStyle w:val="SAGETextCodesection"/>
      </w:pPr>
      <w:bookmarkStart w:id="139" w:name="OLE_LINK48"/>
      <w:bookmarkStart w:id="140" w:name="OLE_LINK49"/>
      <w:r>
        <w:t xml:space="preserve">        </w:t>
      </w:r>
      <w:r w:rsidRPr="00044092">
        <w:rPr>
          <w:highlight w:val="yellow"/>
        </w:rPr>
        <w:t>paymentCodesUI.checkStatus = (</w:t>
      </w:r>
      <w:proofErr w:type="gramStart"/>
      <w:r w:rsidRPr="00044092">
        <w:rPr>
          <w:highlight w:val="yellow"/>
        </w:rPr>
        <w:t>data.Status</w:t>
      </w:r>
      <w:proofErr w:type="gramEnd"/>
      <w:r w:rsidRPr="00044092">
        <w:rPr>
          <w:highlight w:val="yellow"/>
        </w:rPr>
        <w:t xml:space="preserve"> === paymentCodesUI.status.Active);</w:t>
      </w:r>
    </w:p>
    <w:bookmarkEnd w:id="139"/>
    <w:bookmarkEnd w:id="140"/>
    <w:p w:rsidR="007D5849" w:rsidRDefault="007D5849" w:rsidP="00236422">
      <w:pPr>
        <w:pStyle w:val="SAGETextCodesection"/>
      </w:pPr>
      <w:r>
        <w:lastRenderedPageBreak/>
        <w:t xml:space="preserve">        </w:t>
      </w:r>
      <w:proofErr w:type="gramStart"/>
      <w:r>
        <w:t>ko.mapping</w:t>
      </w:r>
      <w:proofErr w:type="gramEnd"/>
      <w:r>
        <w:t>.fromJS(data, {}, modelData);</w:t>
      </w:r>
    </w:p>
    <w:p w:rsidR="007D5849" w:rsidRDefault="007D5849" w:rsidP="00236422">
      <w:pPr>
        <w:pStyle w:val="SAGETextCodesection"/>
      </w:pPr>
      <w:r>
        <w:t xml:space="preserve">        paymentCodesUI.finderData = null;</w:t>
      </w:r>
    </w:p>
    <w:p w:rsidR="007D5849" w:rsidRDefault="007D5849" w:rsidP="00236422">
      <w:pPr>
        <w:pStyle w:val="SAGETextCodesection"/>
      </w:pPr>
      <w:r>
        <w:t xml:space="preserve">        modelData.UIMode(</w:t>
      </w:r>
      <w:proofErr w:type="gramStart"/>
      <w:r>
        <w:t>sg.utls</w:t>
      </w:r>
      <w:proofErr w:type="gramEnd"/>
      <w:r>
        <w:t>.OperationMode.SAVE);</w:t>
      </w:r>
    </w:p>
    <w:p w:rsidR="007D5849" w:rsidRDefault="007D5849" w:rsidP="00236422">
      <w:pPr>
        <w:pStyle w:val="SAGETextCodesection"/>
      </w:pPr>
      <w:r>
        <w:t xml:space="preserve">        </w:t>
      </w:r>
      <w:bookmarkStart w:id="141" w:name="OLE_LINK50"/>
      <w:bookmarkStart w:id="142" w:name="OLE_LINK51"/>
      <w:r w:rsidRPr="006A479E">
        <w:rPr>
          <w:highlight w:val="yellow"/>
        </w:rPr>
        <w:t>$("#ddlPaymentType").data("kendoDropDownList").</w:t>
      </w:r>
      <w:proofErr w:type="gramStart"/>
      <w:r w:rsidRPr="006A479E">
        <w:rPr>
          <w:highlight w:val="yellow"/>
        </w:rPr>
        <w:t>value(</w:t>
      </w:r>
      <w:proofErr w:type="gramEnd"/>
      <w:r w:rsidRPr="006A479E">
        <w:rPr>
          <w:highlight w:val="yellow"/>
        </w:rPr>
        <w:t>modelData.PaymentType());</w:t>
      </w:r>
    </w:p>
    <w:bookmarkEnd w:id="141"/>
    <w:bookmarkEnd w:id="142"/>
    <w:p w:rsidR="007D5849" w:rsidRDefault="007D5849" w:rsidP="00236422">
      <w:pPr>
        <w:pStyle w:val="SAGETextCodesection"/>
      </w:pPr>
      <w:r>
        <w:t xml:space="preserve">        </w:t>
      </w:r>
      <w:proofErr w:type="gramStart"/>
      <w:r>
        <w:t>paymentCodesUI.paymentCodesModel.isModelDirty.reset</w:t>
      </w:r>
      <w:proofErr w:type="gramEnd"/>
      <w:r>
        <w: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New</w:t>
      </w:r>
    </w:p>
    <w:p w:rsidR="007D5849" w:rsidRDefault="007D5849" w:rsidP="00236422">
      <w:pPr>
        <w:pStyle w:val="SAGETextCodesection"/>
      </w:pPr>
      <w:r>
        <w:t xml:space="preserve">    isNew: function (model) {</w:t>
      </w:r>
    </w:p>
    <w:p w:rsidR="007D5849" w:rsidRDefault="007D5849" w:rsidP="00236422">
      <w:pPr>
        <w:pStyle w:val="SAGETextCodesection"/>
      </w:pPr>
      <w:r>
        <w:t xml:space="preserve">        if (</w:t>
      </w:r>
      <w:proofErr w:type="gramStart"/>
      <w:r>
        <w:t>model.PaymentCode</w:t>
      </w:r>
      <w:proofErr w:type="gramEnd"/>
      <w:r>
        <w:t>() === null) {</w:t>
      </w:r>
    </w:p>
    <w:p w:rsidR="007D5849" w:rsidRDefault="007D5849" w:rsidP="00236422">
      <w:pPr>
        <w:pStyle w:val="SAGETextCodesection"/>
      </w:pPr>
      <w:r>
        <w:t xml:space="preserve">           return true;</w:t>
      </w:r>
    </w:p>
    <w:p w:rsidR="007D5849" w:rsidRDefault="007D5849" w:rsidP="00236422">
      <w:pPr>
        <w:pStyle w:val="SAGETextCodesection"/>
      </w:pPr>
      <w:r>
        <w:t xml:space="preserve">        }</w:t>
      </w:r>
    </w:p>
    <w:p w:rsidR="007D5849" w:rsidRDefault="007D5849" w:rsidP="00236422">
      <w:pPr>
        <w:pStyle w:val="SAGETextCodesection"/>
      </w:pPr>
      <w:r>
        <w:t xml:space="preserve">        return false;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Finder Filter</w:t>
      </w:r>
    </w:p>
    <w:p w:rsidR="007D5849" w:rsidRDefault="007D5849" w:rsidP="00236422">
      <w:pPr>
        <w:pStyle w:val="SAGETextCodesection"/>
      </w:pPr>
      <w:r>
        <w:t>var paymentCodesFilter = {</w:t>
      </w:r>
    </w:p>
    <w:p w:rsidR="007D5849" w:rsidRDefault="007D5849" w:rsidP="00236422">
      <w:pPr>
        <w:pStyle w:val="SAGETextCodesection"/>
      </w:pPr>
      <w:r>
        <w:t xml:space="preserve">    getFilter: function () {</w:t>
      </w:r>
    </w:p>
    <w:p w:rsidR="007D5849" w:rsidRDefault="007D5849" w:rsidP="00236422">
      <w:pPr>
        <w:pStyle w:val="SAGETextCodesection"/>
      </w:pPr>
      <w:r>
        <w:t xml:space="preserve">        var filters = [[]];</w:t>
      </w:r>
    </w:p>
    <w:p w:rsidR="007D5849" w:rsidRDefault="007D5849" w:rsidP="00236422">
      <w:pPr>
        <w:pStyle w:val="SAGETextCodesection"/>
      </w:pPr>
      <w:r>
        <w:t xml:space="preserve">        var paymentCodesName = $("#txtPaymentCode"</w:t>
      </w:r>
      <w:proofErr w:type="gramStart"/>
      <w:r>
        <w:t>).val</w:t>
      </w:r>
      <w:proofErr w:type="gramEnd"/>
      <w:r>
        <w:t>();</w:t>
      </w:r>
    </w:p>
    <w:p w:rsidR="007D5849" w:rsidRDefault="007D5849" w:rsidP="00236422">
      <w:pPr>
        <w:pStyle w:val="SAGETextCodesection"/>
      </w:pPr>
      <w:r>
        <w:t xml:space="preserve">        </w:t>
      </w:r>
      <w:proofErr w:type="gramStart"/>
      <w:r>
        <w:t>filters[</w:t>
      </w:r>
      <w:proofErr w:type="gramEnd"/>
      <w:r>
        <w:t>0][0] = sg.finderHelper.createFilter("PaymentCode", sg.finderOperator.StartsWith, paymentCodesName);</w:t>
      </w:r>
    </w:p>
    <w:p w:rsidR="007D5849" w:rsidRDefault="007D5849" w:rsidP="00236422">
      <w:pPr>
        <w:pStyle w:val="SAGETextCodesection"/>
      </w:pPr>
      <w:r>
        <w:t xml:space="preserve">        return filters;</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044092">
      <w:pPr>
        <w:pStyle w:val="SAGETextCodesection"/>
        <w:spacing w:after="100"/>
      </w:pPr>
      <w:r>
        <w:t>// Initial Entry</w:t>
      </w:r>
    </w:p>
    <w:p w:rsidR="007D5849" w:rsidRDefault="007D5849" w:rsidP="00044092">
      <w:pPr>
        <w:pStyle w:val="SAGETextCodesection"/>
        <w:spacing w:after="100"/>
      </w:pPr>
      <w:r>
        <w:t>$(function () {</w:t>
      </w:r>
    </w:p>
    <w:p w:rsidR="007D5849" w:rsidRDefault="007D5849" w:rsidP="00044092">
      <w:pPr>
        <w:pStyle w:val="SAGETextCodesection"/>
        <w:spacing w:after="100"/>
      </w:pPr>
      <w:r>
        <w:t xml:space="preserve">    paymentCodesUI.init();</w:t>
      </w:r>
    </w:p>
    <w:p w:rsidR="007D5849" w:rsidRDefault="007D5849" w:rsidP="00044092">
      <w:pPr>
        <w:pStyle w:val="SAGETextCodesection"/>
        <w:spacing w:after="100"/>
      </w:pPr>
      <w:r>
        <w:t xml:space="preserve">    $(window</w:t>
      </w:r>
      <w:proofErr w:type="gramStart"/>
      <w:r>
        <w:t>).bind</w:t>
      </w:r>
      <w:proofErr w:type="gramEnd"/>
      <w:r>
        <w:t>('beforeunload', function () {</w:t>
      </w:r>
    </w:p>
    <w:p w:rsidR="007D5849" w:rsidRDefault="007D5849" w:rsidP="00044092">
      <w:pPr>
        <w:pStyle w:val="SAGETextCodesection"/>
        <w:spacing w:after="100"/>
      </w:pPr>
      <w:r>
        <w:t xml:space="preserve">        if (globalResource.AllowPageUnloadEvent &amp;&amp; </w:t>
      </w:r>
      <w:proofErr w:type="gramStart"/>
      <w:r>
        <w:t>paymentCodesUI.paymentCodesModel.isModelDirty.isDirty</w:t>
      </w:r>
      <w:proofErr w:type="gramEnd"/>
      <w:r>
        <w:t>()) {</w:t>
      </w:r>
    </w:p>
    <w:p w:rsidR="007D5849" w:rsidRDefault="007D5849" w:rsidP="00044092">
      <w:pPr>
        <w:pStyle w:val="SAGETextCodesection"/>
        <w:spacing w:after="100"/>
      </w:pPr>
      <w:r>
        <w:lastRenderedPageBreak/>
        <w:t xml:space="preserve">            return </w:t>
      </w:r>
      <w:proofErr w:type="gramStart"/>
      <w:r>
        <w:t>jQuery(</w:t>
      </w:r>
      <w:proofErr w:type="gramEnd"/>
      <w:r>
        <w:t>'&lt;div /&gt;').html(jQuery.validator.format(globalResource.SaveConfirm2, paymentCodesResources.PaymentCodeTitle)).text();</w:t>
      </w:r>
    </w:p>
    <w:p w:rsidR="007D5849" w:rsidRDefault="007D5849" w:rsidP="00044092">
      <w:pPr>
        <w:pStyle w:val="SAGETextCodesection"/>
        <w:spacing w:after="100"/>
      </w:pPr>
      <w:r>
        <w:t xml:space="preserve">        }</w:t>
      </w:r>
    </w:p>
    <w:p w:rsidR="007D5849" w:rsidRDefault="007D5849" w:rsidP="00044092">
      <w:pPr>
        <w:pStyle w:val="SAGETextCodesection"/>
        <w:spacing w:after="100"/>
      </w:pPr>
      <w:r>
        <w:t xml:space="preserve">    });</w:t>
      </w:r>
    </w:p>
    <w:p w:rsidR="007D5849" w:rsidRDefault="007D5849" w:rsidP="00044092">
      <w:pPr>
        <w:pStyle w:val="SAGETextCodesection"/>
        <w:spacing w:after="100"/>
      </w:pPr>
    </w:p>
    <w:p w:rsidR="007D5849" w:rsidRDefault="007D5849" w:rsidP="00044092">
      <w:pPr>
        <w:pStyle w:val="SAGETextCodesection"/>
        <w:spacing w:after="100"/>
      </w:pPr>
      <w:r>
        <w:t>});</w:t>
      </w:r>
    </w:p>
    <w:sectPr w:rsidR="007D5849"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2F3" w:rsidRDefault="00FB62F3" w:rsidP="00713520">
      <w:pPr>
        <w:spacing w:line="240" w:lineRule="auto"/>
      </w:pPr>
      <w:r>
        <w:separator/>
      </w:r>
    </w:p>
    <w:p w:rsidR="00FB62F3" w:rsidRDefault="00FB62F3"/>
  </w:endnote>
  <w:endnote w:type="continuationSeparator" w:id="0">
    <w:p w:rsidR="00FB62F3" w:rsidRDefault="00FB62F3" w:rsidP="00713520">
      <w:pPr>
        <w:spacing w:line="240" w:lineRule="auto"/>
      </w:pPr>
      <w:r>
        <w:continuationSeparator/>
      </w:r>
    </w:p>
    <w:p w:rsidR="00FB62F3" w:rsidRDefault="00FB62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Footer"/>
    </w:pPr>
  </w:p>
  <w:p w:rsidR="008D25A3" w:rsidRDefault="008D25A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D25A3" w:rsidTr="0081634F">
      <w:tc>
        <w:tcPr>
          <w:tcW w:w="6804" w:type="dxa"/>
          <w:vAlign w:val="bottom"/>
        </w:tcPr>
        <w:p w:rsidR="008D25A3" w:rsidRPr="001872FE" w:rsidRDefault="00FB62F3" w:rsidP="00236422">
          <w:pPr>
            <w:pStyle w:val="SAGEFooter"/>
          </w:pPr>
          <w:r>
            <w:fldChar w:fldCharType="begin"/>
          </w:r>
          <w:r>
            <w:instrText xml:space="preserve"> STYLEREF  SAGE_Title  \* MERGEFORMAT </w:instrText>
          </w:r>
          <w:r>
            <w:fldChar w:fldCharType="separate"/>
          </w:r>
          <w:r w:rsidR="0076010F">
            <w:rPr>
              <w:noProof/>
            </w:rPr>
            <w:t>Sage 300 Web Screens SDK</w:t>
          </w:r>
          <w:r>
            <w:rPr>
              <w:noProof/>
            </w:rPr>
            <w:fldChar w:fldCharType="end"/>
          </w:r>
          <w:r w:rsidR="008D25A3">
            <w:rPr>
              <w:noProof/>
            </w:rPr>
            <w:t xml:space="preserve"> – Creating a Setup Web Screen</w:t>
          </w:r>
        </w:p>
      </w:tc>
      <w:tc>
        <w:tcPr>
          <w:tcW w:w="1983" w:type="dxa"/>
          <w:vAlign w:val="bottom"/>
        </w:tcPr>
        <w:sdt>
          <w:sdtPr>
            <w:id w:val="1963767320"/>
            <w:docPartObj>
              <w:docPartGallery w:val="Page Numbers (Top of Page)"/>
              <w:docPartUnique/>
            </w:docPartObj>
          </w:sdtPr>
          <w:sdtEndPr/>
          <w:sdtContent>
            <w:p w:rsidR="008D25A3" w:rsidRDefault="008D25A3"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76010F">
                <w:rPr>
                  <w:noProof/>
                </w:rPr>
                <w:t>21</w:t>
              </w:r>
              <w:r>
                <w:rPr>
                  <w:sz w:val="24"/>
                  <w:szCs w:val="24"/>
                </w:rPr>
                <w:fldChar w:fldCharType="end"/>
              </w:r>
              <w:r>
                <w:t xml:space="preserve"> of </w:t>
              </w:r>
              <w:r>
                <w:fldChar w:fldCharType="begin"/>
              </w:r>
              <w:r>
                <w:instrText xml:space="preserve"> NUMPAGES  </w:instrText>
              </w:r>
              <w:r>
                <w:fldChar w:fldCharType="separate"/>
              </w:r>
              <w:r w:rsidR="0076010F">
                <w:rPr>
                  <w:noProof/>
                </w:rPr>
                <w:t>69</w:t>
              </w:r>
              <w:r>
                <w:rPr>
                  <w:noProof/>
                </w:rPr>
                <w:fldChar w:fldCharType="end"/>
              </w:r>
            </w:p>
          </w:sdtContent>
        </w:sdt>
      </w:tc>
    </w:tr>
  </w:tbl>
  <w:p w:rsidR="008D25A3" w:rsidRDefault="008D25A3" w:rsidP="00A6168E">
    <w:pPr>
      <w:pStyle w:val="1pt"/>
      <w:tabs>
        <w:tab w:val="left" w:pos="1695"/>
      </w:tabs>
    </w:pPr>
    <w:r>
      <w:tab/>
    </w:r>
  </w:p>
  <w:p w:rsidR="008D25A3" w:rsidRDefault="008D25A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D25A3" w:rsidTr="001D202A">
      <w:tc>
        <w:tcPr>
          <w:tcW w:w="6804" w:type="dxa"/>
          <w:vAlign w:val="bottom"/>
        </w:tcPr>
        <w:p w:rsidR="008D25A3" w:rsidRPr="001872FE" w:rsidRDefault="00FB62F3" w:rsidP="007D5849">
          <w:pPr>
            <w:pStyle w:val="SAGEFooter"/>
          </w:pPr>
          <w:r>
            <w:fldChar w:fldCharType="begin"/>
          </w:r>
          <w:r>
            <w:instrText xml:space="preserve"> STYLEREF  SAGE_Title  \* MERGEFORMAT </w:instrText>
          </w:r>
          <w:r>
            <w:fldChar w:fldCharType="separate"/>
          </w:r>
          <w:r w:rsidR="0076010F">
            <w:rPr>
              <w:noProof/>
            </w:rPr>
            <w:t>Sage 300 Web Screens SDK</w:t>
          </w:r>
          <w:r>
            <w:rPr>
              <w:noProof/>
            </w:rPr>
            <w:fldChar w:fldCharType="end"/>
          </w:r>
          <w:r w:rsidR="008D25A3">
            <w:rPr>
              <w:noProof/>
            </w:rPr>
            <w:t xml:space="preserve"> – Creating a Setup Web Screen</w:t>
          </w:r>
        </w:p>
      </w:tc>
      <w:tc>
        <w:tcPr>
          <w:tcW w:w="1983" w:type="dxa"/>
          <w:vAlign w:val="bottom"/>
        </w:tcPr>
        <w:sdt>
          <w:sdtPr>
            <w:id w:val="641158474"/>
            <w:docPartObj>
              <w:docPartGallery w:val="Page Numbers (Top of Page)"/>
              <w:docPartUnique/>
            </w:docPartObj>
          </w:sdtPr>
          <w:sdtEndPr/>
          <w:sdtContent>
            <w:p w:rsidR="008D25A3" w:rsidRDefault="008D25A3"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76010F">
                <w:rPr>
                  <w:noProof/>
                </w:rPr>
                <w:t>12</w:t>
              </w:r>
              <w:r>
                <w:rPr>
                  <w:sz w:val="24"/>
                  <w:szCs w:val="24"/>
                </w:rPr>
                <w:fldChar w:fldCharType="end"/>
              </w:r>
              <w:r>
                <w:t xml:space="preserve"> of </w:t>
              </w:r>
              <w:r>
                <w:fldChar w:fldCharType="begin"/>
              </w:r>
              <w:r>
                <w:instrText xml:space="preserve"> NUMPAGES  </w:instrText>
              </w:r>
              <w:r>
                <w:fldChar w:fldCharType="separate"/>
              </w:r>
              <w:r w:rsidR="0076010F">
                <w:rPr>
                  <w:noProof/>
                </w:rPr>
                <w:t>69</w:t>
              </w:r>
              <w:r>
                <w:rPr>
                  <w:noProof/>
                </w:rPr>
                <w:fldChar w:fldCharType="end"/>
              </w:r>
            </w:p>
          </w:sdtContent>
        </w:sdt>
      </w:tc>
    </w:tr>
  </w:tbl>
  <w:p w:rsidR="008D25A3" w:rsidRDefault="008D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2F3" w:rsidRDefault="00FB62F3" w:rsidP="00713520">
      <w:pPr>
        <w:spacing w:line="240" w:lineRule="auto"/>
      </w:pPr>
    </w:p>
    <w:p w:rsidR="00FB62F3" w:rsidRDefault="00FB62F3"/>
  </w:footnote>
  <w:footnote w:type="continuationSeparator" w:id="0">
    <w:p w:rsidR="00FB62F3" w:rsidRDefault="00FB62F3" w:rsidP="00713520">
      <w:pPr>
        <w:spacing w:line="240" w:lineRule="auto"/>
      </w:pPr>
    </w:p>
    <w:p w:rsidR="00FB62F3" w:rsidRDefault="00FB62F3"/>
  </w:footnote>
  <w:footnote w:type="continuationNotice" w:id="1">
    <w:p w:rsidR="00FB62F3" w:rsidRDefault="00FB62F3">
      <w:pPr>
        <w:spacing w:line="240" w:lineRule="auto"/>
      </w:pPr>
    </w:p>
    <w:p w:rsidR="00FB62F3" w:rsidRDefault="00FB62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8D25A3" w:rsidRDefault="008D25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Header"/>
    </w:pPr>
  </w:p>
  <w:p w:rsidR="008D25A3" w:rsidRDefault="008D25A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Pr="003125A0" w:rsidRDefault="00FB62F3" w:rsidP="0079162B">
    <w:pPr>
      <w:pStyle w:val="SAGEHeader"/>
    </w:pPr>
    <w:r>
      <w:fldChar w:fldCharType="begin"/>
    </w:r>
    <w:r>
      <w:instrText xml:space="preserve"> STYLEREF  "SAGE_Heading 1" \l  \* MERGEFORMAT </w:instrText>
    </w:r>
    <w:r>
      <w:fldChar w:fldCharType="separate"/>
    </w:r>
    <w:r w:rsidR="0076010F">
      <w:rPr>
        <w:noProof/>
      </w:rPr>
      <w:t>Code Generation Wizard</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5A3" w:rsidRDefault="008D2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20.25pt" o:bullet="t">
        <v:imagedata r:id="rId1" o:title="clip_image001"/>
      </v:shape>
    </w:pict>
  </w:numPicBullet>
  <w:numPicBullet w:numPicBulletId="1">
    <w:pict>
      <v:shape id="_x0000_i102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C31EA"/>
    <w:rsid w:val="000C3ACD"/>
    <w:rsid w:val="000C5370"/>
    <w:rsid w:val="000D1162"/>
    <w:rsid w:val="000D184D"/>
    <w:rsid w:val="000D352D"/>
    <w:rsid w:val="000D3635"/>
    <w:rsid w:val="000D3EC7"/>
    <w:rsid w:val="000D68A6"/>
    <w:rsid w:val="000E248A"/>
    <w:rsid w:val="000E600D"/>
    <w:rsid w:val="000E640D"/>
    <w:rsid w:val="000F0B3D"/>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6AA3"/>
    <w:rsid w:val="001F720B"/>
    <w:rsid w:val="001F72AB"/>
    <w:rsid w:val="0020014A"/>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B34CF"/>
    <w:rsid w:val="002B4F7B"/>
    <w:rsid w:val="002B53E4"/>
    <w:rsid w:val="002B6585"/>
    <w:rsid w:val="002B660A"/>
    <w:rsid w:val="002B699A"/>
    <w:rsid w:val="002C11D6"/>
    <w:rsid w:val="002C4E26"/>
    <w:rsid w:val="002D0064"/>
    <w:rsid w:val="002D4DE5"/>
    <w:rsid w:val="002E1912"/>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1F14"/>
    <w:rsid w:val="00350C26"/>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2791"/>
    <w:rsid w:val="00442B8D"/>
    <w:rsid w:val="00443242"/>
    <w:rsid w:val="004446D9"/>
    <w:rsid w:val="00445394"/>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0BA6"/>
    <w:rsid w:val="004C13FD"/>
    <w:rsid w:val="004C7BAD"/>
    <w:rsid w:val="004C7F9F"/>
    <w:rsid w:val="004D0D91"/>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868"/>
    <w:rsid w:val="00686503"/>
    <w:rsid w:val="00687D46"/>
    <w:rsid w:val="00691E77"/>
    <w:rsid w:val="00693560"/>
    <w:rsid w:val="00696D7E"/>
    <w:rsid w:val="00697822"/>
    <w:rsid w:val="006A05A9"/>
    <w:rsid w:val="006A479E"/>
    <w:rsid w:val="006A6CD3"/>
    <w:rsid w:val="006B0D75"/>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10F"/>
    <w:rsid w:val="00760420"/>
    <w:rsid w:val="007606F9"/>
    <w:rsid w:val="007608BB"/>
    <w:rsid w:val="00762005"/>
    <w:rsid w:val="00762FB0"/>
    <w:rsid w:val="007673E5"/>
    <w:rsid w:val="00767420"/>
    <w:rsid w:val="00770E43"/>
    <w:rsid w:val="00777D46"/>
    <w:rsid w:val="0079162B"/>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6A04"/>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1886"/>
    <w:rsid w:val="0097226B"/>
    <w:rsid w:val="009742D3"/>
    <w:rsid w:val="0097551D"/>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4332"/>
    <w:rsid w:val="00B05E39"/>
    <w:rsid w:val="00B06D06"/>
    <w:rsid w:val="00B174EC"/>
    <w:rsid w:val="00B26BC0"/>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35B8F"/>
    <w:rsid w:val="00E434C8"/>
    <w:rsid w:val="00E47880"/>
    <w:rsid w:val="00E569FC"/>
    <w:rsid w:val="00E575A7"/>
    <w:rsid w:val="00E67604"/>
    <w:rsid w:val="00E67B5D"/>
    <w:rsid w:val="00E720D4"/>
    <w:rsid w:val="00E728BA"/>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B62F3"/>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27763"/>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hyperlink" Target="http://smist08.wordpress.com/2011/03/12/rvspy-and-dbspy/" TargetMode="External"/><Relationship Id="rId39"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diagramData" Target="diagrams/data1.xml"/><Relationship Id="rId25" Type="http://schemas.openxmlformats.org/officeDocument/2006/relationships/hyperlink" Target="http://www.vb6.us/tutorials/getting-know-vb6-ide"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Colors" Target="diagrams/colors1.xml"/><Relationship Id="rId29" Type="http://schemas.openxmlformats.org/officeDocument/2006/relationships/hyperlink" Target="https://smist08.wordpr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mist08.wordpress.com/2012/12/15/opening-sage-300-erp-sessions/"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mist08.wordpress.com/2013/10/20/starting-to-program-the-sage-300-erp-views-in-net/" TargetMode="External"/><Relationship Id="rId28" Type="http://schemas.openxmlformats.org/officeDocument/2006/relationships/hyperlink" Target="http://smist08.wordpress.com/2010/07/10/accpac-and-its-databases/" TargetMode="External"/><Relationship Id="rId36"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ist08.wordpress.com/2013/10/12/an-introduction-to-the-sage-300-erp-net-api/" TargetMode="External"/><Relationship Id="rId27" Type="http://schemas.openxmlformats.org/officeDocument/2006/relationships/hyperlink" Target="http://smist08.wordpress.com/2010/09/11/accpacs-business-logic/" TargetMode="External"/><Relationship Id="rId30" Type="http://schemas.openxmlformats.org/officeDocument/2006/relationships/hyperlink" Target="https://jthomas903.wordpress.com" TargetMode="External"/><Relationship Id="rId35"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BD9C27-7C47-40AB-9D6F-7FDD5656023E}" type="doc">
      <dgm:prSet loTypeId="urn:microsoft.com/office/officeart/2005/8/layout/bProcess3" loCatId="process" qsTypeId="urn:microsoft.com/office/officeart/2005/8/quickstyle/simple1" qsCatId="simple" csTypeId="urn:microsoft.com/office/officeart/2005/8/colors/accent2_2" csCatId="accent2" phldr="1"/>
      <dgm:spPr/>
      <dgm:t>
        <a:bodyPr/>
        <a:lstStyle/>
        <a:p>
          <a:endParaRPr lang="en-US"/>
        </a:p>
      </dgm:t>
    </dgm:pt>
    <dgm:pt modelId="{0DACDD7B-8CAF-4270-A425-41E314A0BF73}">
      <dgm:prSet phldrT="[Text]" custT="1"/>
      <dgm:spPr>
        <a:solidFill>
          <a:schemeClr val="accent1">
            <a:lumMod val="75000"/>
          </a:schemeClr>
        </a:solidFill>
      </dgm:spPr>
      <dgm:t>
        <a:bodyPr/>
        <a:lstStyle/>
        <a:p>
          <a:r>
            <a:rPr lang="es-ES" sz="900">
              <a:solidFill>
                <a:schemeClr val="bg1"/>
              </a:solidFill>
            </a:rPr>
            <a:t>Research the screen by interacting with a  BA resource and reading the User Story, if available.</a:t>
          </a:r>
          <a:endParaRPr lang="en-US" sz="900">
            <a:solidFill>
              <a:schemeClr val="bg1"/>
            </a:solidFill>
          </a:endParaRPr>
        </a:p>
      </dgm:t>
    </dgm:pt>
    <dgm:pt modelId="{F2624FE2-D8D8-4F50-8328-8D2B15561D06}" type="parTrans" cxnId="{F70420FD-B289-4703-9199-8E482CF5D378}">
      <dgm:prSet/>
      <dgm:spPr/>
      <dgm:t>
        <a:bodyPr/>
        <a:lstStyle/>
        <a:p>
          <a:endParaRPr lang="en-US" sz="2400"/>
        </a:p>
      </dgm:t>
    </dgm:pt>
    <dgm:pt modelId="{82ABADDA-834A-45E4-A6BA-3C5F5EBFEE54}" type="sibTrans" cxnId="{F70420FD-B289-4703-9199-8E482CF5D378}">
      <dgm:prSet custT="1"/>
      <dgm:spPr>
        <a:ln>
          <a:solidFill>
            <a:schemeClr val="accent1">
              <a:lumMod val="75000"/>
            </a:schemeClr>
          </a:solidFill>
        </a:ln>
      </dgm:spPr>
      <dgm:t>
        <a:bodyPr/>
        <a:lstStyle/>
        <a:p>
          <a:endParaRPr lang="en-US" sz="700"/>
        </a:p>
      </dgm:t>
    </dgm:pt>
    <dgm:pt modelId="{FD7315EC-2CAD-449C-AB97-C0C508473315}">
      <dgm:prSet phldrT="[Text]" custT="1"/>
      <dgm:spPr>
        <a:solidFill>
          <a:schemeClr val="accent1">
            <a:lumMod val="75000"/>
          </a:schemeClr>
        </a:solidFill>
      </dgm:spPr>
      <dgm:t>
        <a:bodyPr/>
        <a:lstStyle/>
        <a:p>
          <a:r>
            <a:rPr lang="es-ES" sz="900"/>
            <a:t>Become familiar with the Visual Basic code.</a:t>
          </a:r>
          <a:endParaRPr lang="en-US" sz="900"/>
        </a:p>
      </dgm:t>
    </dgm:pt>
    <dgm:pt modelId="{338B7BB6-16E7-4E7B-AC53-00AAB9A30E8E}" type="parTrans" cxnId="{F5BC0BE5-B38E-4C11-977E-3184EC5ECE8A}">
      <dgm:prSet/>
      <dgm:spPr/>
      <dgm:t>
        <a:bodyPr/>
        <a:lstStyle/>
        <a:p>
          <a:endParaRPr lang="en-US" sz="2400"/>
        </a:p>
      </dgm:t>
    </dgm:pt>
    <dgm:pt modelId="{BCECCA58-D422-486F-A9D0-1F52780A7794}" type="sibTrans" cxnId="{F5BC0BE5-B38E-4C11-977E-3184EC5ECE8A}">
      <dgm:prSet custT="1"/>
      <dgm:spPr>
        <a:ln>
          <a:solidFill>
            <a:schemeClr val="accent1">
              <a:lumMod val="75000"/>
            </a:schemeClr>
          </a:solidFill>
        </a:ln>
      </dgm:spPr>
      <dgm:t>
        <a:bodyPr/>
        <a:lstStyle/>
        <a:p>
          <a:endParaRPr lang="en-US" sz="700"/>
        </a:p>
      </dgm:t>
    </dgm:pt>
    <dgm:pt modelId="{94487FEA-B0F0-4EB0-8C25-BDACE40A9FFE}">
      <dgm:prSet phldrT="[Text]" custT="1"/>
      <dgm:spPr>
        <a:solidFill>
          <a:schemeClr val="accent1">
            <a:lumMod val="75000"/>
          </a:schemeClr>
        </a:solidFill>
      </dgm:spPr>
      <dgm:t>
        <a:bodyPr/>
        <a:lstStyle/>
        <a:p>
          <a:r>
            <a:rPr lang="en-US" sz="900"/>
            <a:t>Run the Macro recorder to understand the views. Use the SDK Tools to get detailed information on the views (UIInfo, ViewInfo, etc.).</a:t>
          </a:r>
        </a:p>
      </dgm:t>
    </dgm:pt>
    <dgm:pt modelId="{408565CC-D070-4F59-A5B3-65E2B5BC7296}" type="parTrans" cxnId="{43777DE8-773A-4D5D-B513-FD44F51FFD05}">
      <dgm:prSet/>
      <dgm:spPr/>
      <dgm:t>
        <a:bodyPr/>
        <a:lstStyle/>
        <a:p>
          <a:endParaRPr lang="en-US" sz="2400"/>
        </a:p>
      </dgm:t>
    </dgm:pt>
    <dgm:pt modelId="{C5E36F5D-CBB2-4790-82E6-DD3CED11D67F}" type="sibTrans" cxnId="{43777DE8-773A-4D5D-B513-FD44F51FFD05}">
      <dgm:prSet custT="1"/>
      <dgm:spPr>
        <a:ln>
          <a:solidFill>
            <a:schemeClr val="accent1">
              <a:lumMod val="75000"/>
            </a:schemeClr>
          </a:solidFill>
        </a:ln>
      </dgm:spPr>
      <dgm:t>
        <a:bodyPr/>
        <a:lstStyle/>
        <a:p>
          <a:endParaRPr lang="en-US" sz="700"/>
        </a:p>
      </dgm:t>
    </dgm:pt>
    <dgm:pt modelId="{000C54B2-A1F0-48E8-9334-F32BC15EA9A6}">
      <dgm:prSet phldrT="[Text]" custT="1"/>
      <dgm:spPr>
        <a:solidFill>
          <a:schemeClr val="accent1">
            <a:lumMod val="75000"/>
          </a:schemeClr>
        </a:solidFill>
      </dgm:spPr>
      <dgm:t>
        <a:bodyPr/>
        <a:lstStyle/>
        <a:p>
          <a:r>
            <a:rPr lang="en-US" sz="900"/>
            <a:t>Run RVSpy, COMSpy and DBSpy tools to understand API  and database calls and call sequences.</a:t>
          </a:r>
        </a:p>
      </dgm:t>
    </dgm:pt>
    <dgm:pt modelId="{E1296483-2DBA-411A-86C6-DDD7A5A3F0E2}" type="parTrans" cxnId="{8451144F-C300-44D1-9338-D8648D706E6C}">
      <dgm:prSet/>
      <dgm:spPr/>
      <dgm:t>
        <a:bodyPr/>
        <a:lstStyle/>
        <a:p>
          <a:endParaRPr lang="en-US" sz="2400"/>
        </a:p>
      </dgm:t>
    </dgm:pt>
    <dgm:pt modelId="{73C7FFC6-110B-41AB-9360-5896A82C882E}" type="sibTrans" cxnId="{8451144F-C300-44D1-9338-D8648D706E6C}">
      <dgm:prSet custT="1"/>
      <dgm:spPr/>
      <dgm:t>
        <a:bodyPr/>
        <a:lstStyle/>
        <a:p>
          <a:endParaRPr lang="en-US" sz="700"/>
        </a:p>
      </dgm:t>
    </dgm:pt>
    <dgm:pt modelId="{FF1B8EB9-FE6B-425C-BDC6-561705E737EB}">
      <dgm:prSet phldrT="[Text]" custT="1"/>
      <dgm:spPr>
        <a:solidFill>
          <a:schemeClr val="accent1">
            <a:lumMod val="75000"/>
          </a:schemeClr>
        </a:solidFill>
      </dgm:spPr>
      <dgm:t>
        <a:bodyPr/>
        <a:lstStyle/>
        <a:p>
          <a:r>
            <a:rPr lang="es-ES" sz="900"/>
            <a:t>Run the screen via the desktop. Be intimately familiar with its flow and functionality.</a:t>
          </a:r>
          <a:endParaRPr lang="en-US" sz="900"/>
        </a:p>
      </dgm:t>
    </dgm:pt>
    <dgm:pt modelId="{7733B4D1-2226-4093-AE55-216CCC39BB88}" type="parTrans" cxnId="{C06AFD73-5D37-4D87-ACCF-4C6706965394}">
      <dgm:prSet/>
      <dgm:spPr/>
      <dgm:t>
        <a:bodyPr/>
        <a:lstStyle/>
        <a:p>
          <a:endParaRPr lang="en-US" sz="2400"/>
        </a:p>
      </dgm:t>
    </dgm:pt>
    <dgm:pt modelId="{9A42221E-BDFB-4BA6-B349-543EB21FA7D4}" type="sibTrans" cxnId="{C06AFD73-5D37-4D87-ACCF-4C6706965394}">
      <dgm:prSet custT="1"/>
      <dgm:spPr>
        <a:ln>
          <a:solidFill>
            <a:schemeClr val="accent1">
              <a:lumMod val="75000"/>
            </a:schemeClr>
          </a:solidFill>
        </a:ln>
      </dgm:spPr>
      <dgm:t>
        <a:bodyPr/>
        <a:lstStyle/>
        <a:p>
          <a:endParaRPr lang="en-US" sz="700"/>
        </a:p>
      </dgm:t>
    </dgm:pt>
    <dgm:pt modelId="{4A9F237A-7C38-49A0-8B1D-44A399265206}">
      <dgm:prSet phldrT="[Text]" custT="1"/>
      <dgm:spPr>
        <a:solidFill>
          <a:schemeClr val="accent1">
            <a:lumMod val="75000"/>
          </a:schemeClr>
        </a:solidFill>
      </dgm:spPr>
      <dgm:t>
        <a:bodyPr/>
        <a:lstStyle/>
        <a:p>
          <a:r>
            <a:rPr lang="en-US" sz="900"/>
            <a:t>Look at the {module}.ini file to determine protocal going forward (i.e. Flat, OrderHeaderDetail, BatchHeaderDetail, SequenceHeaderDetail etc.).</a:t>
          </a:r>
        </a:p>
      </dgm:t>
    </dgm:pt>
    <dgm:pt modelId="{5280B80D-7FDB-48D2-9500-20AFC12D02FB}" type="parTrans" cxnId="{97564F6C-B031-4AC2-A18E-DE06A53D7604}">
      <dgm:prSet/>
      <dgm:spPr/>
      <dgm:t>
        <a:bodyPr/>
        <a:lstStyle/>
        <a:p>
          <a:endParaRPr lang="en-US" sz="2400"/>
        </a:p>
      </dgm:t>
    </dgm:pt>
    <dgm:pt modelId="{119DC1AC-5188-4C95-8BDE-F0BBD9EAF910}" type="sibTrans" cxnId="{97564F6C-B031-4AC2-A18E-DE06A53D7604}">
      <dgm:prSet custT="1"/>
      <dgm:spPr>
        <a:ln>
          <a:solidFill>
            <a:schemeClr val="accent1">
              <a:lumMod val="75000"/>
            </a:schemeClr>
          </a:solidFill>
        </a:ln>
      </dgm:spPr>
      <dgm:t>
        <a:bodyPr/>
        <a:lstStyle/>
        <a:p>
          <a:endParaRPr lang="en-US" sz="700"/>
        </a:p>
      </dgm:t>
    </dgm:pt>
    <dgm:pt modelId="{7D63236C-5CC0-44A1-BFE0-93379A5E7B44}">
      <dgm:prSet custT="1"/>
      <dgm:spPr>
        <a:solidFill>
          <a:schemeClr val="accent1">
            <a:lumMod val="75000"/>
          </a:schemeClr>
        </a:solidFill>
      </dgm:spPr>
      <dgm:t>
        <a:bodyPr/>
        <a:lstStyle/>
        <a:p>
          <a:r>
            <a:rPr lang="en-US" sz="900"/>
            <a:t>Look at {module}rpt.ini to determine report parameters, if it is a report</a:t>
          </a:r>
        </a:p>
      </dgm:t>
    </dgm:pt>
    <dgm:pt modelId="{DDCB32E9-E89B-4366-8D32-869E39FB0EA1}" type="parTrans" cxnId="{CB5E169F-7392-45E2-A583-3354F7D2E0C5}">
      <dgm:prSet/>
      <dgm:spPr/>
      <dgm:t>
        <a:bodyPr/>
        <a:lstStyle/>
        <a:p>
          <a:endParaRPr lang="en-US" sz="2400"/>
        </a:p>
      </dgm:t>
    </dgm:pt>
    <dgm:pt modelId="{08BF5036-053A-4188-90B0-CA3779AEB989}" type="sibTrans" cxnId="{CB5E169F-7392-45E2-A583-3354F7D2E0C5}">
      <dgm:prSet custT="1"/>
      <dgm:spPr>
        <a:ln>
          <a:solidFill>
            <a:schemeClr val="accent1">
              <a:lumMod val="75000"/>
            </a:schemeClr>
          </a:solidFill>
        </a:ln>
      </dgm:spPr>
      <dgm:t>
        <a:bodyPr/>
        <a:lstStyle/>
        <a:p>
          <a:endParaRPr lang="en-US" sz="700"/>
        </a:p>
      </dgm:t>
    </dgm:pt>
    <dgm:pt modelId="{1675A049-D3F7-4BD9-AA57-41772290FEEC}">
      <dgm:prSet phldrT="[Text]" custT="1"/>
      <dgm:spPr>
        <a:solidFill>
          <a:schemeClr val="accent1">
            <a:lumMod val="75000"/>
          </a:schemeClr>
        </a:solidFill>
      </dgm:spPr>
      <dgm:t>
        <a:bodyPr/>
        <a:lstStyle/>
        <a:p>
          <a:r>
            <a:rPr lang="es-ES" sz="900"/>
            <a:t> Run the screen in debug mode to understand the intricacies and nuances (Validations, Security, Events, Flow, Interactions, etc.)</a:t>
          </a:r>
          <a:endParaRPr lang="en-US" sz="900"/>
        </a:p>
      </dgm:t>
    </dgm:pt>
    <dgm:pt modelId="{7A402821-21FD-479B-A154-77C10594A505}" type="parTrans" cxnId="{F118087A-2DA0-40F8-A521-72344CB2645E}">
      <dgm:prSet/>
      <dgm:spPr/>
      <dgm:t>
        <a:bodyPr/>
        <a:lstStyle/>
        <a:p>
          <a:endParaRPr lang="en-US"/>
        </a:p>
      </dgm:t>
    </dgm:pt>
    <dgm:pt modelId="{B5B4DEA0-833F-4DC4-B3F7-507B5D66E7CB}" type="sibTrans" cxnId="{F118087A-2DA0-40F8-A521-72344CB2645E}">
      <dgm:prSet/>
      <dgm:spPr>
        <a:ln>
          <a:solidFill>
            <a:schemeClr val="accent1">
              <a:lumMod val="75000"/>
            </a:schemeClr>
          </a:solidFill>
        </a:ln>
      </dgm:spPr>
      <dgm:t>
        <a:bodyPr/>
        <a:lstStyle/>
        <a:p>
          <a:endParaRPr lang="en-US"/>
        </a:p>
      </dgm:t>
    </dgm:pt>
    <dgm:pt modelId="{19577383-82CE-497F-86CE-207C150132AA}" type="pres">
      <dgm:prSet presAssocID="{75BD9C27-7C47-40AB-9D6F-7FDD5656023E}" presName="Name0" presStyleCnt="0">
        <dgm:presLayoutVars>
          <dgm:dir/>
          <dgm:resizeHandles val="exact"/>
        </dgm:presLayoutVars>
      </dgm:prSet>
      <dgm:spPr/>
    </dgm:pt>
    <dgm:pt modelId="{F267A89A-9ECF-4FD9-A633-125051B30EDC}" type="pres">
      <dgm:prSet presAssocID="{0DACDD7B-8CAF-4270-A425-41E314A0BF73}" presName="node" presStyleLbl="node1" presStyleIdx="0" presStyleCnt="8">
        <dgm:presLayoutVars>
          <dgm:bulletEnabled val="1"/>
        </dgm:presLayoutVars>
      </dgm:prSet>
      <dgm:spPr/>
    </dgm:pt>
    <dgm:pt modelId="{884C2D98-B533-467E-9C57-5EDA4CEF70DB}" type="pres">
      <dgm:prSet presAssocID="{82ABADDA-834A-45E4-A6BA-3C5F5EBFEE54}" presName="sibTrans" presStyleLbl="sibTrans1D1" presStyleIdx="0" presStyleCnt="7"/>
      <dgm:spPr/>
    </dgm:pt>
    <dgm:pt modelId="{7CB15D05-354F-4E71-9A81-AB8F34052226}" type="pres">
      <dgm:prSet presAssocID="{82ABADDA-834A-45E4-A6BA-3C5F5EBFEE54}" presName="connectorText" presStyleLbl="sibTrans1D1" presStyleIdx="0" presStyleCnt="7"/>
      <dgm:spPr/>
    </dgm:pt>
    <dgm:pt modelId="{1AC0DCDF-5786-43CA-A2E7-0A5713E4BCA1}" type="pres">
      <dgm:prSet presAssocID="{FF1B8EB9-FE6B-425C-BDC6-561705E737EB}" presName="node" presStyleLbl="node1" presStyleIdx="1" presStyleCnt="8">
        <dgm:presLayoutVars>
          <dgm:bulletEnabled val="1"/>
        </dgm:presLayoutVars>
      </dgm:prSet>
      <dgm:spPr/>
    </dgm:pt>
    <dgm:pt modelId="{3A450D0A-74A8-4B6E-A1CA-8321D1AA0E8C}" type="pres">
      <dgm:prSet presAssocID="{9A42221E-BDFB-4BA6-B349-543EB21FA7D4}" presName="sibTrans" presStyleLbl="sibTrans1D1" presStyleIdx="1" presStyleCnt="7"/>
      <dgm:spPr/>
    </dgm:pt>
    <dgm:pt modelId="{9C8C0B8C-8EBC-4B7F-8C19-F35F0B452217}" type="pres">
      <dgm:prSet presAssocID="{9A42221E-BDFB-4BA6-B349-543EB21FA7D4}" presName="connectorText" presStyleLbl="sibTrans1D1" presStyleIdx="1" presStyleCnt="7"/>
      <dgm:spPr/>
    </dgm:pt>
    <dgm:pt modelId="{DA61947C-20B6-4D17-8CC4-92FF55F30747}" type="pres">
      <dgm:prSet presAssocID="{FD7315EC-2CAD-449C-AB97-C0C508473315}" presName="node" presStyleLbl="node1" presStyleIdx="2" presStyleCnt="8">
        <dgm:presLayoutVars>
          <dgm:bulletEnabled val="1"/>
        </dgm:presLayoutVars>
      </dgm:prSet>
      <dgm:spPr/>
    </dgm:pt>
    <dgm:pt modelId="{6F69CB3B-7D25-4971-9DE4-BED0899E2F2D}" type="pres">
      <dgm:prSet presAssocID="{BCECCA58-D422-486F-A9D0-1F52780A7794}" presName="sibTrans" presStyleLbl="sibTrans1D1" presStyleIdx="2" presStyleCnt="7"/>
      <dgm:spPr/>
    </dgm:pt>
    <dgm:pt modelId="{D2B57E5C-FD62-46F5-886B-2CDAC51099BA}" type="pres">
      <dgm:prSet presAssocID="{BCECCA58-D422-486F-A9D0-1F52780A7794}" presName="connectorText" presStyleLbl="sibTrans1D1" presStyleIdx="2" presStyleCnt="7"/>
      <dgm:spPr/>
    </dgm:pt>
    <dgm:pt modelId="{00D5647A-425C-46D6-9AD5-EEEFE72D8D3B}" type="pres">
      <dgm:prSet presAssocID="{1675A049-D3F7-4BD9-AA57-41772290FEEC}" presName="node" presStyleLbl="node1" presStyleIdx="3" presStyleCnt="8">
        <dgm:presLayoutVars>
          <dgm:bulletEnabled val="1"/>
        </dgm:presLayoutVars>
      </dgm:prSet>
      <dgm:spPr/>
    </dgm:pt>
    <dgm:pt modelId="{5C850372-00C2-4D4B-8689-C3DF50ECBF70}" type="pres">
      <dgm:prSet presAssocID="{B5B4DEA0-833F-4DC4-B3F7-507B5D66E7CB}" presName="sibTrans" presStyleLbl="sibTrans1D1" presStyleIdx="3" presStyleCnt="7"/>
      <dgm:spPr/>
    </dgm:pt>
    <dgm:pt modelId="{B5A8A131-4087-413B-948A-B501B3A3A62D}" type="pres">
      <dgm:prSet presAssocID="{B5B4DEA0-833F-4DC4-B3F7-507B5D66E7CB}" presName="connectorText" presStyleLbl="sibTrans1D1" presStyleIdx="3" presStyleCnt="7"/>
      <dgm:spPr/>
    </dgm:pt>
    <dgm:pt modelId="{05ED0D4B-9D26-48DE-A0D6-0AAD512A97B2}" type="pres">
      <dgm:prSet presAssocID="{94487FEA-B0F0-4EB0-8C25-BDACE40A9FFE}" presName="node" presStyleLbl="node1" presStyleIdx="4" presStyleCnt="8">
        <dgm:presLayoutVars>
          <dgm:bulletEnabled val="1"/>
        </dgm:presLayoutVars>
      </dgm:prSet>
      <dgm:spPr/>
    </dgm:pt>
    <dgm:pt modelId="{34F639EB-4A37-4063-930C-E273C92FF7D2}" type="pres">
      <dgm:prSet presAssocID="{C5E36F5D-CBB2-4790-82E6-DD3CED11D67F}" presName="sibTrans" presStyleLbl="sibTrans1D1" presStyleIdx="4" presStyleCnt="7"/>
      <dgm:spPr/>
    </dgm:pt>
    <dgm:pt modelId="{C2B0A5B1-26AE-4DD4-8804-E21C199E7A91}" type="pres">
      <dgm:prSet presAssocID="{C5E36F5D-CBB2-4790-82E6-DD3CED11D67F}" presName="connectorText" presStyleLbl="sibTrans1D1" presStyleIdx="4" presStyleCnt="7"/>
      <dgm:spPr/>
    </dgm:pt>
    <dgm:pt modelId="{E47A2869-B321-4388-819C-B394D2625A44}" type="pres">
      <dgm:prSet presAssocID="{4A9F237A-7C38-49A0-8B1D-44A399265206}" presName="node" presStyleLbl="node1" presStyleIdx="5" presStyleCnt="8">
        <dgm:presLayoutVars>
          <dgm:bulletEnabled val="1"/>
        </dgm:presLayoutVars>
      </dgm:prSet>
      <dgm:spPr/>
    </dgm:pt>
    <dgm:pt modelId="{1E3028F5-2F30-403C-A374-BE01B7A37482}" type="pres">
      <dgm:prSet presAssocID="{119DC1AC-5188-4C95-8BDE-F0BBD9EAF910}" presName="sibTrans" presStyleLbl="sibTrans1D1" presStyleIdx="5" presStyleCnt="7"/>
      <dgm:spPr/>
    </dgm:pt>
    <dgm:pt modelId="{03135111-7D52-47A8-8BB8-3B7130A3B201}" type="pres">
      <dgm:prSet presAssocID="{119DC1AC-5188-4C95-8BDE-F0BBD9EAF910}" presName="connectorText" presStyleLbl="sibTrans1D1" presStyleIdx="5" presStyleCnt="7"/>
      <dgm:spPr/>
    </dgm:pt>
    <dgm:pt modelId="{949F9F99-359B-41C0-B4BF-93E14832F4A2}" type="pres">
      <dgm:prSet presAssocID="{7D63236C-5CC0-44A1-BFE0-93379A5E7B44}" presName="node" presStyleLbl="node1" presStyleIdx="6" presStyleCnt="8">
        <dgm:presLayoutVars>
          <dgm:bulletEnabled val="1"/>
        </dgm:presLayoutVars>
      </dgm:prSet>
      <dgm:spPr/>
    </dgm:pt>
    <dgm:pt modelId="{3978FFE3-8895-407D-9C5A-9C558DBACAD4}" type="pres">
      <dgm:prSet presAssocID="{08BF5036-053A-4188-90B0-CA3779AEB989}" presName="sibTrans" presStyleLbl="sibTrans1D1" presStyleIdx="6" presStyleCnt="7"/>
      <dgm:spPr/>
    </dgm:pt>
    <dgm:pt modelId="{F293D8DB-CB16-4636-BA9E-FACB6F1051D9}" type="pres">
      <dgm:prSet presAssocID="{08BF5036-053A-4188-90B0-CA3779AEB989}" presName="connectorText" presStyleLbl="sibTrans1D1" presStyleIdx="6" presStyleCnt="7"/>
      <dgm:spPr/>
    </dgm:pt>
    <dgm:pt modelId="{FDB48D03-7B7E-4A9D-9168-483E151D4F9D}" type="pres">
      <dgm:prSet presAssocID="{000C54B2-A1F0-48E8-9334-F32BC15EA9A6}" presName="node" presStyleLbl="node1" presStyleIdx="7" presStyleCnt="8">
        <dgm:presLayoutVars>
          <dgm:bulletEnabled val="1"/>
        </dgm:presLayoutVars>
      </dgm:prSet>
      <dgm:spPr/>
    </dgm:pt>
  </dgm:ptLst>
  <dgm:cxnLst>
    <dgm:cxn modelId="{49C1EB87-25DB-4FD6-B2E8-CADE970534AA}" type="presOf" srcId="{9A42221E-BDFB-4BA6-B349-543EB21FA7D4}" destId="{9C8C0B8C-8EBC-4B7F-8C19-F35F0B452217}" srcOrd="1" destOrd="0" presId="urn:microsoft.com/office/officeart/2005/8/layout/bProcess3"/>
    <dgm:cxn modelId="{18A624BB-B4F2-4340-A1E2-057E6BC8546E}" type="presOf" srcId="{75BD9C27-7C47-40AB-9D6F-7FDD5656023E}" destId="{19577383-82CE-497F-86CE-207C150132AA}" srcOrd="0" destOrd="0" presId="urn:microsoft.com/office/officeart/2005/8/layout/bProcess3"/>
    <dgm:cxn modelId="{83993527-2A18-4F4A-8B9D-EA610650BAA5}" type="presOf" srcId="{B5B4DEA0-833F-4DC4-B3F7-507B5D66E7CB}" destId="{5C850372-00C2-4D4B-8689-C3DF50ECBF70}" srcOrd="0" destOrd="0" presId="urn:microsoft.com/office/officeart/2005/8/layout/bProcess3"/>
    <dgm:cxn modelId="{A4ABE3F6-AEB3-4337-A8DF-65278189D848}" type="presOf" srcId="{C5E36F5D-CBB2-4790-82E6-DD3CED11D67F}" destId="{34F639EB-4A37-4063-930C-E273C92FF7D2}" srcOrd="0" destOrd="0" presId="urn:microsoft.com/office/officeart/2005/8/layout/bProcess3"/>
    <dgm:cxn modelId="{2F14E78F-9628-41EC-BDA4-C0CD9F582BB8}" type="presOf" srcId="{119DC1AC-5188-4C95-8BDE-F0BBD9EAF910}" destId="{03135111-7D52-47A8-8BB8-3B7130A3B201}" srcOrd="1" destOrd="0" presId="urn:microsoft.com/office/officeart/2005/8/layout/bProcess3"/>
    <dgm:cxn modelId="{C06AFD73-5D37-4D87-ACCF-4C6706965394}" srcId="{75BD9C27-7C47-40AB-9D6F-7FDD5656023E}" destId="{FF1B8EB9-FE6B-425C-BDC6-561705E737EB}" srcOrd="1" destOrd="0" parTransId="{7733B4D1-2226-4093-AE55-216CCC39BB88}" sibTransId="{9A42221E-BDFB-4BA6-B349-543EB21FA7D4}"/>
    <dgm:cxn modelId="{91095732-C113-4AE8-8188-328F070D2465}" type="presOf" srcId="{08BF5036-053A-4188-90B0-CA3779AEB989}" destId="{F293D8DB-CB16-4636-BA9E-FACB6F1051D9}" srcOrd="1" destOrd="0" presId="urn:microsoft.com/office/officeart/2005/8/layout/bProcess3"/>
    <dgm:cxn modelId="{CDAA86F7-62FC-4B1A-81B6-CAE44C6D1B70}" type="presOf" srcId="{0DACDD7B-8CAF-4270-A425-41E314A0BF73}" destId="{F267A89A-9ECF-4FD9-A633-125051B30EDC}" srcOrd="0" destOrd="0" presId="urn:microsoft.com/office/officeart/2005/8/layout/bProcess3"/>
    <dgm:cxn modelId="{F5D69EF3-DE96-4EE0-B587-90BE12480551}" type="presOf" srcId="{1675A049-D3F7-4BD9-AA57-41772290FEEC}" destId="{00D5647A-425C-46D6-9AD5-EEEFE72D8D3B}" srcOrd="0" destOrd="0" presId="urn:microsoft.com/office/officeart/2005/8/layout/bProcess3"/>
    <dgm:cxn modelId="{97564F6C-B031-4AC2-A18E-DE06A53D7604}" srcId="{75BD9C27-7C47-40AB-9D6F-7FDD5656023E}" destId="{4A9F237A-7C38-49A0-8B1D-44A399265206}" srcOrd="5" destOrd="0" parTransId="{5280B80D-7FDB-48D2-9500-20AFC12D02FB}" sibTransId="{119DC1AC-5188-4C95-8BDE-F0BBD9EAF910}"/>
    <dgm:cxn modelId="{CB5E169F-7392-45E2-A583-3354F7D2E0C5}" srcId="{75BD9C27-7C47-40AB-9D6F-7FDD5656023E}" destId="{7D63236C-5CC0-44A1-BFE0-93379A5E7B44}" srcOrd="6" destOrd="0" parTransId="{DDCB32E9-E89B-4366-8D32-869E39FB0EA1}" sibTransId="{08BF5036-053A-4188-90B0-CA3779AEB989}"/>
    <dgm:cxn modelId="{5ACFF0C5-8B4A-43B7-AB97-D6B544BE29A3}" type="presOf" srcId="{119DC1AC-5188-4C95-8BDE-F0BBD9EAF910}" destId="{1E3028F5-2F30-403C-A374-BE01B7A37482}" srcOrd="0" destOrd="0" presId="urn:microsoft.com/office/officeart/2005/8/layout/bProcess3"/>
    <dgm:cxn modelId="{2EB6E521-A6CF-47D3-A820-7BE5EFCB222C}" type="presOf" srcId="{9A42221E-BDFB-4BA6-B349-543EB21FA7D4}" destId="{3A450D0A-74A8-4B6E-A1CA-8321D1AA0E8C}" srcOrd="0" destOrd="0" presId="urn:microsoft.com/office/officeart/2005/8/layout/bProcess3"/>
    <dgm:cxn modelId="{F118087A-2DA0-40F8-A521-72344CB2645E}" srcId="{75BD9C27-7C47-40AB-9D6F-7FDD5656023E}" destId="{1675A049-D3F7-4BD9-AA57-41772290FEEC}" srcOrd="3" destOrd="0" parTransId="{7A402821-21FD-479B-A154-77C10594A505}" sibTransId="{B5B4DEA0-833F-4DC4-B3F7-507B5D66E7CB}"/>
    <dgm:cxn modelId="{8451144F-C300-44D1-9338-D8648D706E6C}" srcId="{75BD9C27-7C47-40AB-9D6F-7FDD5656023E}" destId="{000C54B2-A1F0-48E8-9334-F32BC15EA9A6}" srcOrd="7" destOrd="0" parTransId="{E1296483-2DBA-411A-86C6-DDD7A5A3F0E2}" sibTransId="{73C7FFC6-110B-41AB-9360-5896A82C882E}"/>
    <dgm:cxn modelId="{181189E3-23F4-4807-B548-51331E16DB05}" type="presOf" srcId="{94487FEA-B0F0-4EB0-8C25-BDACE40A9FFE}" destId="{05ED0D4B-9D26-48DE-A0D6-0AAD512A97B2}" srcOrd="0" destOrd="0" presId="urn:microsoft.com/office/officeart/2005/8/layout/bProcess3"/>
    <dgm:cxn modelId="{86DB22E5-1C7B-4D44-89A1-C82C0DE73D93}" type="presOf" srcId="{BCECCA58-D422-486F-A9D0-1F52780A7794}" destId="{6F69CB3B-7D25-4971-9DE4-BED0899E2F2D}" srcOrd="0" destOrd="0" presId="urn:microsoft.com/office/officeart/2005/8/layout/bProcess3"/>
    <dgm:cxn modelId="{BA06DAA6-62BA-4EA4-A354-07EB91F801DC}" type="presOf" srcId="{000C54B2-A1F0-48E8-9334-F32BC15EA9A6}" destId="{FDB48D03-7B7E-4A9D-9168-483E151D4F9D}" srcOrd="0" destOrd="0" presId="urn:microsoft.com/office/officeart/2005/8/layout/bProcess3"/>
    <dgm:cxn modelId="{25B11EBF-19CF-479E-A8C8-3A010B9C4D46}" type="presOf" srcId="{7D63236C-5CC0-44A1-BFE0-93379A5E7B44}" destId="{949F9F99-359B-41C0-B4BF-93E14832F4A2}" srcOrd="0" destOrd="0" presId="urn:microsoft.com/office/officeart/2005/8/layout/bProcess3"/>
    <dgm:cxn modelId="{43777DE8-773A-4D5D-B513-FD44F51FFD05}" srcId="{75BD9C27-7C47-40AB-9D6F-7FDD5656023E}" destId="{94487FEA-B0F0-4EB0-8C25-BDACE40A9FFE}" srcOrd="4" destOrd="0" parTransId="{408565CC-D070-4F59-A5B3-65E2B5BC7296}" sibTransId="{C5E36F5D-CBB2-4790-82E6-DD3CED11D67F}"/>
    <dgm:cxn modelId="{5EFD65DB-9181-420B-9DB1-FAC61FCA31FF}" type="presOf" srcId="{82ABADDA-834A-45E4-A6BA-3C5F5EBFEE54}" destId="{884C2D98-B533-467E-9C57-5EDA4CEF70DB}" srcOrd="0" destOrd="0" presId="urn:microsoft.com/office/officeart/2005/8/layout/bProcess3"/>
    <dgm:cxn modelId="{A43E27FC-207D-4765-AEB0-A811EDE2BC8B}" type="presOf" srcId="{82ABADDA-834A-45E4-A6BA-3C5F5EBFEE54}" destId="{7CB15D05-354F-4E71-9A81-AB8F34052226}" srcOrd="1" destOrd="0" presId="urn:microsoft.com/office/officeart/2005/8/layout/bProcess3"/>
    <dgm:cxn modelId="{A1359B09-E4C0-4577-B83C-7988A76BB0FA}" type="presOf" srcId="{C5E36F5D-CBB2-4790-82E6-DD3CED11D67F}" destId="{C2B0A5B1-26AE-4DD4-8804-E21C199E7A91}" srcOrd="1" destOrd="0" presId="urn:microsoft.com/office/officeart/2005/8/layout/bProcess3"/>
    <dgm:cxn modelId="{F70420FD-B289-4703-9199-8E482CF5D378}" srcId="{75BD9C27-7C47-40AB-9D6F-7FDD5656023E}" destId="{0DACDD7B-8CAF-4270-A425-41E314A0BF73}" srcOrd="0" destOrd="0" parTransId="{F2624FE2-D8D8-4F50-8328-8D2B15561D06}" sibTransId="{82ABADDA-834A-45E4-A6BA-3C5F5EBFEE54}"/>
    <dgm:cxn modelId="{F82E4601-0664-402C-B40E-54346F479E16}" type="presOf" srcId="{FD7315EC-2CAD-449C-AB97-C0C508473315}" destId="{DA61947C-20B6-4D17-8CC4-92FF55F30747}" srcOrd="0" destOrd="0" presId="urn:microsoft.com/office/officeart/2005/8/layout/bProcess3"/>
    <dgm:cxn modelId="{93BE6106-A433-482E-8880-82C321B278F7}" type="presOf" srcId="{BCECCA58-D422-486F-A9D0-1F52780A7794}" destId="{D2B57E5C-FD62-46F5-886B-2CDAC51099BA}" srcOrd="1" destOrd="0" presId="urn:microsoft.com/office/officeart/2005/8/layout/bProcess3"/>
    <dgm:cxn modelId="{AC88FC06-B039-4A43-A941-1CC23677A701}" type="presOf" srcId="{B5B4DEA0-833F-4DC4-B3F7-507B5D66E7CB}" destId="{B5A8A131-4087-413B-948A-B501B3A3A62D}" srcOrd="1" destOrd="0" presId="urn:microsoft.com/office/officeart/2005/8/layout/bProcess3"/>
    <dgm:cxn modelId="{70079F3E-EA25-4D58-8986-8C45ED1A3808}" type="presOf" srcId="{08BF5036-053A-4188-90B0-CA3779AEB989}" destId="{3978FFE3-8895-407D-9C5A-9C558DBACAD4}" srcOrd="0" destOrd="0" presId="urn:microsoft.com/office/officeart/2005/8/layout/bProcess3"/>
    <dgm:cxn modelId="{F5BC0BE5-B38E-4C11-977E-3184EC5ECE8A}" srcId="{75BD9C27-7C47-40AB-9D6F-7FDD5656023E}" destId="{FD7315EC-2CAD-449C-AB97-C0C508473315}" srcOrd="2" destOrd="0" parTransId="{338B7BB6-16E7-4E7B-AC53-00AAB9A30E8E}" sibTransId="{BCECCA58-D422-486F-A9D0-1F52780A7794}"/>
    <dgm:cxn modelId="{106CA946-AC69-4944-922C-C225FAA29E9D}" type="presOf" srcId="{FF1B8EB9-FE6B-425C-BDC6-561705E737EB}" destId="{1AC0DCDF-5786-43CA-A2E7-0A5713E4BCA1}" srcOrd="0" destOrd="0" presId="urn:microsoft.com/office/officeart/2005/8/layout/bProcess3"/>
    <dgm:cxn modelId="{9BBB9058-4C38-4224-81B1-8815AD596AEE}" type="presOf" srcId="{4A9F237A-7C38-49A0-8B1D-44A399265206}" destId="{E47A2869-B321-4388-819C-B394D2625A44}" srcOrd="0" destOrd="0" presId="urn:microsoft.com/office/officeart/2005/8/layout/bProcess3"/>
    <dgm:cxn modelId="{369DE515-78FA-47A2-8CDC-DCE88163C0C9}" type="presParOf" srcId="{19577383-82CE-497F-86CE-207C150132AA}" destId="{F267A89A-9ECF-4FD9-A633-125051B30EDC}" srcOrd="0" destOrd="0" presId="urn:microsoft.com/office/officeart/2005/8/layout/bProcess3"/>
    <dgm:cxn modelId="{8819A8D1-941F-4294-A0AF-8D11C135A8A7}" type="presParOf" srcId="{19577383-82CE-497F-86CE-207C150132AA}" destId="{884C2D98-B533-467E-9C57-5EDA4CEF70DB}" srcOrd="1" destOrd="0" presId="urn:microsoft.com/office/officeart/2005/8/layout/bProcess3"/>
    <dgm:cxn modelId="{A8A5DE76-87A5-46D1-A388-7B3430B6CF54}" type="presParOf" srcId="{884C2D98-B533-467E-9C57-5EDA4CEF70DB}" destId="{7CB15D05-354F-4E71-9A81-AB8F34052226}" srcOrd="0" destOrd="0" presId="urn:microsoft.com/office/officeart/2005/8/layout/bProcess3"/>
    <dgm:cxn modelId="{CDEF6062-CFFA-4913-BD96-BCEA1B4A72C7}" type="presParOf" srcId="{19577383-82CE-497F-86CE-207C150132AA}" destId="{1AC0DCDF-5786-43CA-A2E7-0A5713E4BCA1}" srcOrd="2" destOrd="0" presId="urn:microsoft.com/office/officeart/2005/8/layout/bProcess3"/>
    <dgm:cxn modelId="{226ECE8F-4905-4D8D-8A51-8D897541BBF5}" type="presParOf" srcId="{19577383-82CE-497F-86CE-207C150132AA}" destId="{3A450D0A-74A8-4B6E-A1CA-8321D1AA0E8C}" srcOrd="3" destOrd="0" presId="urn:microsoft.com/office/officeart/2005/8/layout/bProcess3"/>
    <dgm:cxn modelId="{956C3033-A562-4B01-B4F9-272F28D343B0}" type="presParOf" srcId="{3A450D0A-74A8-4B6E-A1CA-8321D1AA0E8C}" destId="{9C8C0B8C-8EBC-4B7F-8C19-F35F0B452217}" srcOrd="0" destOrd="0" presId="urn:microsoft.com/office/officeart/2005/8/layout/bProcess3"/>
    <dgm:cxn modelId="{05B43726-B6FD-47FA-97D2-DC47A600DB9E}" type="presParOf" srcId="{19577383-82CE-497F-86CE-207C150132AA}" destId="{DA61947C-20B6-4D17-8CC4-92FF55F30747}" srcOrd="4" destOrd="0" presId="urn:microsoft.com/office/officeart/2005/8/layout/bProcess3"/>
    <dgm:cxn modelId="{C35CE1C3-CF2B-44BD-875B-D30A1CC494D0}" type="presParOf" srcId="{19577383-82CE-497F-86CE-207C150132AA}" destId="{6F69CB3B-7D25-4971-9DE4-BED0899E2F2D}" srcOrd="5" destOrd="0" presId="urn:microsoft.com/office/officeart/2005/8/layout/bProcess3"/>
    <dgm:cxn modelId="{5F21BE63-C5B9-4205-A74B-3814F4DD481D}" type="presParOf" srcId="{6F69CB3B-7D25-4971-9DE4-BED0899E2F2D}" destId="{D2B57E5C-FD62-46F5-886B-2CDAC51099BA}" srcOrd="0" destOrd="0" presId="urn:microsoft.com/office/officeart/2005/8/layout/bProcess3"/>
    <dgm:cxn modelId="{31B18949-4C94-4738-95D6-B0A161A29681}" type="presParOf" srcId="{19577383-82CE-497F-86CE-207C150132AA}" destId="{00D5647A-425C-46D6-9AD5-EEEFE72D8D3B}" srcOrd="6" destOrd="0" presId="urn:microsoft.com/office/officeart/2005/8/layout/bProcess3"/>
    <dgm:cxn modelId="{A874D431-A77C-49CA-94EE-A109AAF14C2C}" type="presParOf" srcId="{19577383-82CE-497F-86CE-207C150132AA}" destId="{5C850372-00C2-4D4B-8689-C3DF50ECBF70}" srcOrd="7" destOrd="0" presId="urn:microsoft.com/office/officeart/2005/8/layout/bProcess3"/>
    <dgm:cxn modelId="{9A88DA7A-32D8-473D-9E8A-0A15CDCD18EB}" type="presParOf" srcId="{5C850372-00C2-4D4B-8689-C3DF50ECBF70}" destId="{B5A8A131-4087-413B-948A-B501B3A3A62D}" srcOrd="0" destOrd="0" presId="urn:microsoft.com/office/officeart/2005/8/layout/bProcess3"/>
    <dgm:cxn modelId="{A67DC336-C5F8-409A-9196-AB3BDEB0CE89}" type="presParOf" srcId="{19577383-82CE-497F-86CE-207C150132AA}" destId="{05ED0D4B-9D26-48DE-A0D6-0AAD512A97B2}" srcOrd="8" destOrd="0" presId="urn:microsoft.com/office/officeart/2005/8/layout/bProcess3"/>
    <dgm:cxn modelId="{D9665795-95F9-4CB7-809F-BCC425B2D62E}" type="presParOf" srcId="{19577383-82CE-497F-86CE-207C150132AA}" destId="{34F639EB-4A37-4063-930C-E273C92FF7D2}" srcOrd="9" destOrd="0" presId="urn:microsoft.com/office/officeart/2005/8/layout/bProcess3"/>
    <dgm:cxn modelId="{CDD0F805-AFF9-4C4A-B324-DA30D34D8E7B}" type="presParOf" srcId="{34F639EB-4A37-4063-930C-E273C92FF7D2}" destId="{C2B0A5B1-26AE-4DD4-8804-E21C199E7A91}" srcOrd="0" destOrd="0" presId="urn:microsoft.com/office/officeart/2005/8/layout/bProcess3"/>
    <dgm:cxn modelId="{A66100BA-BADC-4D48-897F-1044C40EEB88}" type="presParOf" srcId="{19577383-82CE-497F-86CE-207C150132AA}" destId="{E47A2869-B321-4388-819C-B394D2625A44}" srcOrd="10" destOrd="0" presId="urn:microsoft.com/office/officeart/2005/8/layout/bProcess3"/>
    <dgm:cxn modelId="{329C5910-1B4E-497B-B98E-7FC130C2FB6A}" type="presParOf" srcId="{19577383-82CE-497F-86CE-207C150132AA}" destId="{1E3028F5-2F30-403C-A374-BE01B7A37482}" srcOrd="11" destOrd="0" presId="urn:microsoft.com/office/officeart/2005/8/layout/bProcess3"/>
    <dgm:cxn modelId="{14F3BAD3-53F7-4682-9134-E7626228DBC0}" type="presParOf" srcId="{1E3028F5-2F30-403C-A374-BE01B7A37482}" destId="{03135111-7D52-47A8-8BB8-3B7130A3B201}" srcOrd="0" destOrd="0" presId="urn:microsoft.com/office/officeart/2005/8/layout/bProcess3"/>
    <dgm:cxn modelId="{08C53FDA-D05F-4276-801D-41B60B40815C}" type="presParOf" srcId="{19577383-82CE-497F-86CE-207C150132AA}" destId="{949F9F99-359B-41C0-B4BF-93E14832F4A2}" srcOrd="12" destOrd="0" presId="urn:microsoft.com/office/officeart/2005/8/layout/bProcess3"/>
    <dgm:cxn modelId="{ABAB7F09-40F6-42FD-90C7-93EF27E4BA30}" type="presParOf" srcId="{19577383-82CE-497F-86CE-207C150132AA}" destId="{3978FFE3-8895-407D-9C5A-9C558DBACAD4}" srcOrd="13" destOrd="0" presId="urn:microsoft.com/office/officeart/2005/8/layout/bProcess3"/>
    <dgm:cxn modelId="{2D438399-474A-4A39-9EE8-0D593D7A9C84}" type="presParOf" srcId="{3978FFE3-8895-407D-9C5A-9C558DBACAD4}" destId="{F293D8DB-CB16-4636-BA9E-FACB6F1051D9}" srcOrd="0" destOrd="0" presId="urn:microsoft.com/office/officeart/2005/8/layout/bProcess3"/>
    <dgm:cxn modelId="{0747C2B4-460A-4C80-A565-CABEB07AF049}" type="presParOf" srcId="{19577383-82CE-497F-86CE-207C150132AA}" destId="{FDB48D03-7B7E-4A9D-9168-483E151D4F9D}" srcOrd="14"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C2D98-B533-467E-9C57-5EDA4CEF70DB}">
      <dsp:nvSpPr>
        <dsp:cNvPr id="0" name=""/>
        <dsp:cNvSpPr/>
      </dsp:nvSpPr>
      <dsp:spPr>
        <a:xfrm>
          <a:off x="1586768"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890416"/>
        <a:ext cx="18189" cy="3641"/>
      </dsp:txXfrm>
    </dsp:sp>
    <dsp:sp modelId="{F267A89A-9ECF-4FD9-A633-125051B30EDC}">
      <dsp:nvSpPr>
        <dsp:cNvPr id="0" name=""/>
        <dsp:cNvSpPr/>
      </dsp:nvSpPr>
      <dsp:spPr>
        <a:xfrm>
          <a:off x="6880"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bg1"/>
              </a:solidFill>
            </a:rPr>
            <a:t>Research the screen by interacting with a  BA resource and reading the User Story, if available.</a:t>
          </a:r>
          <a:endParaRPr lang="en-US" sz="900" kern="1200">
            <a:solidFill>
              <a:schemeClr val="bg1"/>
            </a:solidFill>
          </a:endParaRPr>
        </a:p>
      </dsp:txBody>
      <dsp:txXfrm>
        <a:off x="6880" y="417730"/>
        <a:ext cx="1581687" cy="949012"/>
      </dsp:txXfrm>
    </dsp:sp>
    <dsp:sp modelId="{3A450D0A-74A8-4B6E-A1CA-8321D1AA0E8C}">
      <dsp:nvSpPr>
        <dsp:cNvPr id="0" name=""/>
        <dsp:cNvSpPr/>
      </dsp:nvSpPr>
      <dsp:spPr>
        <a:xfrm>
          <a:off x="3532243"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890416"/>
        <a:ext cx="18189" cy="3641"/>
      </dsp:txXfrm>
    </dsp:sp>
    <dsp:sp modelId="{1AC0DCDF-5786-43CA-A2E7-0A5713E4BCA1}">
      <dsp:nvSpPr>
        <dsp:cNvPr id="0" name=""/>
        <dsp:cNvSpPr/>
      </dsp:nvSpPr>
      <dsp:spPr>
        <a:xfrm>
          <a:off x="1952356"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Run the screen via the desktop. Be intimately familiar with its flow and functionality.</a:t>
          </a:r>
          <a:endParaRPr lang="en-US" sz="900" kern="1200"/>
        </a:p>
      </dsp:txBody>
      <dsp:txXfrm>
        <a:off x="1952356" y="417730"/>
        <a:ext cx="1581687" cy="949012"/>
      </dsp:txXfrm>
    </dsp:sp>
    <dsp:sp modelId="{6F69CB3B-7D25-4971-9DE4-BED0899E2F2D}">
      <dsp:nvSpPr>
        <dsp:cNvPr id="0" name=""/>
        <dsp:cNvSpPr/>
      </dsp:nvSpPr>
      <dsp:spPr>
        <a:xfrm>
          <a:off x="797724" y="13649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1529716"/>
        <a:ext cx="195396" cy="3641"/>
      </dsp:txXfrm>
    </dsp:sp>
    <dsp:sp modelId="{DA61947C-20B6-4D17-8CC4-92FF55F30747}">
      <dsp:nvSpPr>
        <dsp:cNvPr id="0" name=""/>
        <dsp:cNvSpPr/>
      </dsp:nvSpPr>
      <dsp:spPr>
        <a:xfrm>
          <a:off x="3897831"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Become familiar with the Visual Basic code.</a:t>
          </a:r>
          <a:endParaRPr lang="en-US" sz="900" kern="1200"/>
        </a:p>
      </dsp:txBody>
      <dsp:txXfrm>
        <a:off x="3897831" y="417730"/>
        <a:ext cx="1581687" cy="949012"/>
      </dsp:txXfrm>
    </dsp:sp>
    <dsp:sp modelId="{5C850372-00C2-4D4B-8689-C3DF50ECBF70}">
      <dsp:nvSpPr>
        <dsp:cNvPr id="0" name=""/>
        <dsp:cNvSpPr/>
      </dsp:nvSpPr>
      <dsp:spPr>
        <a:xfrm>
          <a:off x="1586768"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4267" y="2203216"/>
        <a:ext cx="18189" cy="3641"/>
      </dsp:txXfrm>
    </dsp:sp>
    <dsp:sp modelId="{00D5647A-425C-46D6-9AD5-EEEFE72D8D3B}">
      <dsp:nvSpPr>
        <dsp:cNvPr id="0" name=""/>
        <dsp:cNvSpPr/>
      </dsp:nvSpPr>
      <dsp:spPr>
        <a:xfrm>
          <a:off x="6880"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 Run the screen in debug mode to understand the intricacies and nuances (Validations, Security, Events, Flow, Interactions, etc.)</a:t>
          </a:r>
          <a:endParaRPr lang="en-US" sz="900" kern="1200"/>
        </a:p>
      </dsp:txBody>
      <dsp:txXfrm>
        <a:off x="6880" y="1730531"/>
        <a:ext cx="1581687" cy="949012"/>
      </dsp:txXfrm>
    </dsp:sp>
    <dsp:sp modelId="{34F639EB-4A37-4063-930C-E273C92FF7D2}">
      <dsp:nvSpPr>
        <dsp:cNvPr id="0" name=""/>
        <dsp:cNvSpPr/>
      </dsp:nvSpPr>
      <dsp:spPr>
        <a:xfrm>
          <a:off x="3532243"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2203216"/>
        <a:ext cx="18189" cy="3641"/>
      </dsp:txXfrm>
    </dsp:sp>
    <dsp:sp modelId="{05ED0D4B-9D26-48DE-A0D6-0AAD512A97B2}">
      <dsp:nvSpPr>
        <dsp:cNvPr id="0" name=""/>
        <dsp:cNvSpPr/>
      </dsp:nvSpPr>
      <dsp:spPr>
        <a:xfrm>
          <a:off x="1952356"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the Macro recorder to understand the views. Use the SDK Tools to get detailed information on the views (UIInfo, ViewInfo, etc.).</a:t>
          </a:r>
        </a:p>
      </dsp:txBody>
      <dsp:txXfrm>
        <a:off x="1952356" y="1730531"/>
        <a:ext cx="1581687" cy="949012"/>
      </dsp:txXfrm>
    </dsp:sp>
    <dsp:sp modelId="{1E3028F5-2F30-403C-A374-BE01B7A37482}">
      <dsp:nvSpPr>
        <dsp:cNvPr id="0" name=""/>
        <dsp:cNvSpPr/>
      </dsp:nvSpPr>
      <dsp:spPr>
        <a:xfrm>
          <a:off x="797724" y="26777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2842517"/>
        <a:ext cx="195396" cy="3641"/>
      </dsp:txXfrm>
    </dsp:sp>
    <dsp:sp modelId="{E47A2869-B321-4388-819C-B394D2625A44}">
      <dsp:nvSpPr>
        <dsp:cNvPr id="0" name=""/>
        <dsp:cNvSpPr/>
      </dsp:nvSpPr>
      <dsp:spPr>
        <a:xfrm>
          <a:off x="3897831"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the {module}.ini file to determine protocal going forward (i.e. Flat, OrderHeaderDetail, BatchHeaderDetail, SequenceHeaderDetail etc.).</a:t>
          </a:r>
        </a:p>
      </dsp:txBody>
      <dsp:txXfrm>
        <a:off x="3897831" y="1730531"/>
        <a:ext cx="1581687" cy="949012"/>
      </dsp:txXfrm>
    </dsp:sp>
    <dsp:sp modelId="{3978FFE3-8895-407D-9C5A-9C558DBACAD4}">
      <dsp:nvSpPr>
        <dsp:cNvPr id="0" name=""/>
        <dsp:cNvSpPr/>
      </dsp:nvSpPr>
      <dsp:spPr>
        <a:xfrm>
          <a:off x="1586768" y="3472118"/>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3516017"/>
        <a:ext cx="18189" cy="3641"/>
      </dsp:txXfrm>
    </dsp:sp>
    <dsp:sp modelId="{949F9F99-359B-41C0-B4BF-93E14832F4A2}">
      <dsp:nvSpPr>
        <dsp:cNvPr id="0" name=""/>
        <dsp:cNvSpPr/>
      </dsp:nvSpPr>
      <dsp:spPr>
        <a:xfrm>
          <a:off x="6880"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{module}rpt.ini to determine report parameters, if it is a report</a:t>
          </a:r>
        </a:p>
      </dsp:txBody>
      <dsp:txXfrm>
        <a:off x="6880" y="3043331"/>
        <a:ext cx="1581687" cy="949012"/>
      </dsp:txXfrm>
    </dsp:sp>
    <dsp:sp modelId="{FDB48D03-7B7E-4A9D-9168-483E151D4F9D}">
      <dsp:nvSpPr>
        <dsp:cNvPr id="0" name=""/>
        <dsp:cNvSpPr/>
      </dsp:nvSpPr>
      <dsp:spPr>
        <a:xfrm>
          <a:off x="1952356"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RVSpy, COMSpy and DBSpy tools to understand API  and database calls and call sequences.</a:t>
          </a:r>
        </a:p>
      </dsp:txBody>
      <dsp:txXfrm>
        <a:off x="1952356" y="3043331"/>
        <a:ext cx="1581687" cy="94901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82081-2700-436B-BF49-DB7609EA3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2150</TotalTime>
  <Pages>69</Pages>
  <Words>11584</Words>
  <Characters>66029</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77459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91</cp:revision>
  <cp:lastPrinted>2016-01-19T01:09:00Z</cp:lastPrinted>
  <dcterms:created xsi:type="dcterms:W3CDTF">2016-01-12T23:09:00Z</dcterms:created>
  <dcterms:modified xsi:type="dcterms:W3CDTF">2017-01-24T06:46:00Z</dcterms:modified>
</cp:coreProperties>
</file>