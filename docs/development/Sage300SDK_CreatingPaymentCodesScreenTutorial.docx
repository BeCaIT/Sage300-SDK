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w:t>
      </w:r>
      <w:r w:rsidR="00DA60E2">
        <w:t xml:space="preserve">Payment Codes </w:t>
      </w:r>
      <w:r w:rsidR="00C63974">
        <w:t>Screen</w:t>
      </w:r>
      <w:r w:rsidR="00510D1B">
        <w:t xml:space="preserve"> - Tutorial</w:t>
      </w:r>
    </w:p>
    <w:p w:rsidR="001266B2" w:rsidRDefault="001266B2" w:rsidP="00915C20">
      <w:pPr>
        <w:pStyle w:val="SAGETitleDate"/>
      </w:pPr>
    </w:p>
    <w:p w:rsidR="001266B2" w:rsidRDefault="001266B2" w:rsidP="00915C20">
      <w:pPr>
        <w:pStyle w:val="SAGETitleDate"/>
      </w:pPr>
    </w:p>
    <w:p w:rsidR="004F4F8E" w:rsidRDefault="00BA0F53"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2B36A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7344639" w:history="1">
        <w:r w:rsidR="002B36AD" w:rsidRPr="003D4FF3">
          <w:rPr>
            <w:rStyle w:val="Hyperlink"/>
            <w:noProof/>
          </w:rPr>
          <w:t>1.</w:t>
        </w:r>
        <w:r w:rsidR="002B36AD">
          <w:rPr>
            <w:rFonts w:asciiTheme="minorHAnsi" w:eastAsiaTheme="minorEastAsia" w:hAnsiTheme="minorHAnsi"/>
            <w:b w:val="0"/>
            <w:noProof/>
            <w:sz w:val="22"/>
          </w:rPr>
          <w:tab/>
        </w:r>
        <w:r w:rsidR="002B36AD" w:rsidRPr="003D4FF3">
          <w:rPr>
            <w:rStyle w:val="Hyperlink"/>
            <w:noProof/>
          </w:rPr>
          <w:t>Overview</w:t>
        </w:r>
        <w:r w:rsidR="002B36AD">
          <w:rPr>
            <w:noProof/>
            <w:webHidden/>
          </w:rPr>
          <w:tab/>
        </w:r>
        <w:r w:rsidR="002B36AD">
          <w:rPr>
            <w:noProof/>
            <w:webHidden/>
          </w:rPr>
          <w:fldChar w:fldCharType="begin"/>
        </w:r>
        <w:r w:rsidR="002B36AD">
          <w:rPr>
            <w:noProof/>
            <w:webHidden/>
          </w:rPr>
          <w:instrText xml:space="preserve"> PAGEREF _Toc457344639 \h </w:instrText>
        </w:r>
        <w:r w:rsidR="002B36AD">
          <w:rPr>
            <w:noProof/>
            <w:webHidden/>
          </w:rPr>
        </w:r>
        <w:r w:rsidR="002B36AD">
          <w:rPr>
            <w:noProof/>
            <w:webHidden/>
          </w:rPr>
          <w:fldChar w:fldCharType="separate"/>
        </w:r>
        <w:r w:rsidR="002B36AD">
          <w:rPr>
            <w:noProof/>
            <w:webHidden/>
          </w:rPr>
          <w:t>4</w:t>
        </w:r>
        <w:r w:rsidR="002B36AD">
          <w:rPr>
            <w:noProof/>
            <w:webHidden/>
          </w:rPr>
          <w:fldChar w:fldCharType="end"/>
        </w:r>
      </w:hyperlink>
    </w:p>
    <w:p w:rsidR="002B36AD" w:rsidRDefault="00051241">
      <w:pPr>
        <w:pStyle w:val="TOC1"/>
        <w:rPr>
          <w:rFonts w:asciiTheme="minorHAnsi" w:eastAsiaTheme="minorEastAsia" w:hAnsiTheme="minorHAnsi"/>
          <w:b w:val="0"/>
          <w:noProof/>
          <w:sz w:val="22"/>
        </w:rPr>
      </w:pPr>
      <w:hyperlink w:anchor="_Toc457344640" w:history="1">
        <w:r w:rsidR="002B36AD" w:rsidRPr="003D4FF3">
          <w:rPr>
            <w:rStyle w:val="Hyperlink"/>
            <w:noProof/>
          </w:rPr>
          <w:t>2.</w:t>
        </w:r>
        <w:r w:rsidR="002B36AD">
          <w:rPr>
            <w:rFonts w:asciiTheme="minorHAnsi" w:eastAsiaTheme="minorEastAsia" w:hAnsiTheme="minorHAnsi"/>
            <w:b w:val="0"/>
            <w:noProof/>
            <w:sz w:val="22"/>
          </w:rPr>
          <w:tab/>
        </w:r>
        <w:r w:rsidR="002B36AD" w:rsidRPr="003D4FF3">
          <w:rPr>
            <w:rStyle w:val="Hyperlink"/>
            <w:noProof/>
          </w:rPr>
          <w:t>A/R Payment Codes</w:t>
        </w:r>
        <w:r w:rsidR="002B36AD">
          <w:rPr>
            <w:noProof/>
            <w:webHidden/>
          </w:rPr>
          <w:tab/>
        </w:r>
        <w:r w:rsidR="002B36AD">
          <w:rPr>
            <w:noProof/>
            <w:webHidden/>
          </w:rPr>
          <w:fldChar w:fldCharType="begin"/>
        </w:r>
        <w:r w:rsidR="002B36AD">
          <w:rPr>
            <w:noProof/>
            <w:webHidden/>
          </w:rPr>
          <w:instrText xml:space="preserve"> PAGEREF _Toc457344640 \h </w:instrText>
        </w:r>
        <w:r w:rsidR="002B36AD">
          <w:rPr>
            <w:noProof/>
            <w:webHidden/>
          </w:rPr>
        </w:r>
        <w:r w:rsidR="002B36AD">
          <w:rPr>
            <w:noProof/>
            <w:webHidden/>
          </w:rPr>
          <w:fldChar w:fldCharType="separate"/>
        </w:r>
        <w:r w:rsidR="002B36AD">
          <w:rPr>
            <w:noProof/>
            <w:webHidden/>
          </w:rPr>
          <w:t>5</w:t>
        </w:r>
        <w:r w:rsidR="002B36AD">
          <w:rPr>
            <w:noProof/>
            <w:webHidden/>
          </w:rPr>
          <w:fldChar w:fldCharType="end"/>
        </w:r>
      </w:hyperlink>
    </w:p>
    <w:p w:rsidR="002B36AD" w:rsidRDefault="00051241">
      <w:pPr>
        <w:pStyle w:val="TOC2"/>
        <w:rPr>
          <w:rFonts w:asciiTheme="minorHAnsi" w:eastAsiaTheme="minorEastAsia" w:hAnsiTheme="minorHAnsi"/>
        </w:rPr>
      </w:pPr>
      <w:hyperlink w:anchor="_Toc457344641" w:history="1">
        <w:r w:rsidR="002B36AD" w:rsidRPr="003D4FF3">
          <w:rPr>
            <w:rStyle w:val="Hyperlink"/>
          </w:rPr>
          <w:t>2.1</w:t>
        </w:r>
        <w:r w:rsidR="002B36AD">
          <w:rPr>
            <w:rFonts w:asciiTheme="minorHAnsi" w:eastAsiaTheme="minorEastAsia" w:hAnsiTheme="minorHAnsi"/>
          </w:rPr>
          <w:tab/>
        </w:r>
        <w:r w:rsidR="002B36AD" w:rsidRPr="003D4FF3">
          <w:rPr>
            <w:rStyle w:val="Hyperlink"/>
          </w:rPr>
          <w:t>Desktop Screen</w:t>
        </w:r>
        <w:r w:rsidR="002B36AD">
          <w:rPr>
            <w:webHidden/>
          </w:rPr>
          <w:tab/>
        </w:r>
        <w:r w:rsidR="002B36AD">
          <w:rPr>
            <w:webHidden/>
          </w:rPr>
          <w:fldChar w:fldCharType="begin"/>
        </w:r>
        <w:r w:rsidR="002B36AD">
          <w:rPr>
            <w:webHidden/>
          </w:rPr>
          <w:instrText xml:space="preserve"> PAGEREF _Toc457344641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051241">
      <w:pPr>
        <w:pStyle w:val="TOC2"/>
        <w:rPr>
          <w:rFonts w:asciiTheme="minorHAnsi" w:eastAsiaTheme="minorEastAsia" w:hAnsiTheme="minorHAnsi"/>
        </w:rPr>
      </w:pPr>
      <w:hyperlink w:anchor="_Toc457344642" w:history="1">
        <w:r w:rsidR="002B36AD" w:rsidRPr="003D4FF3">
          <w:rPr>
            <w:rStyle w:val="Hyperlink"/>
          </w:rPr>
          <w:t>2.2</w:t>
        </w:r>
        <w:r w:rsidR="002B36AD">
          <w:rPr>
            <w:rFonts w:asciiTheme="minorHAnsi" w:eastAsiaTheme="minorEastAsia" w:hAnsiTheme="minorHAnsi"/>
          </w:rPr>
          <w:tab/>
        </w:r>
        <w:r w:rsidR="002B36AD" w:rsidRPr="003D4FF3">
          <w:rPr>
            <w:rStyle w:val="Hyperlink"/>
          </w:rPr>
          <w:t>Web Screen</w:t>
        </w:r>
        <w:r w:rsidR="002B36AD">
          <w:rPr>
            <w:webHidden/>
          </w:rPr>
          <w:tab/>
        </w:r>
        <w:r w:rsidR="002B36AD">
          <w:rPr>
            <w:webHidden/>
          </w:rPr>
          <w:fldChar w:fldCharType="begin"/>
        </w:r>
        <w:r w:rsidR="002B36AD">
          <w:rPr>
            <w:webHidden/>
          </w:rPr>
          <w:instrText xml:space="preserve"> PAGEREF _Toc457344642 \h </w:instrText>
        </w:r>
        <w:r w:rsidR="002B36AD">
          <w:rPr>
            <w:webHidden/>
          </w:rPr>
        </w:r>
        <w:r w:rsidR="002B36AD">
          <w:rPr>
            <w:webHidden/>
          </w:rPr>
          <w:fldChar w:fldCharType="separate"/>
        </w:r>
        <w:r w:rsidR="002B36AD">
          <w:rPr>
            <w:webHidden/>
          </w:rPr>
          <w:t>5</w:t>
        </w:r>
        <w:r w:rsidR="002B36AD">
          <w:rPr>
            <w:webHidden/>
          </w:rPr>
          <w:fldChar w:fldCharType="end"/>
        </w:r>
      </w:hyperlink>
    </w:p>
    <w:p w:rsidR="002B36AD" w:rsidRDefault="00051241">
      <w:pPr>
        <w:pStyle w:val="TOC1"/>
        <w:rPr>
          <w:rFonts w:asciiTheme="minorHAnsi" w:eastAsiaTheme="minorEastAsia" w:hAnsiTheme="minorHAnsi"/>
          <w:b w:val="0"/>
          <w:noProof/>
          <w:sz w:val="22"/>
        </w:rPr>
      </w:pPr>
      <w:hyperlink w:anchor="_Toc457344643" w:history="1">
        <w:r w:rsidR="002B36AD" w:rsidRPr="003D4FF3">
          <w:rPr>
            <w:rStyle w:val="Hyperlink"/>
            <w:noProof/>
          </w:rPr>
          <w:t>3.</w:t>
        </w:r>
        <w:r w:rsidR="002B36AD">
          <w:rPr>
            <w:rFonts w:asciiTheme="minorHAnsi" w:eastAsiaTheme="minorEastAsia" w:hAnsiTheme="minorHAnsi"/>
            <w:b w:val="0"/>
            <w:noProof/>
            <w:sz w:val="22"/>
          </w:rPr>
          <w:tab/>
        </w:r>
        <w:r w:rsidR="002B36AD" w:rsidRPr="003D4FF3">
          <w:rPr>
            <w:rStyle w:val="Hyperlink"/>
            <w:noProof/>
          </w:rPr>
          <w:t>Solution Wizard</w:t>
        </w:r>
        <w:r w:rsidR="002B36AD">
          <w:rPr>
            <w:noProof/>
            <w:webHidden/>
          </w:rPr>
          <w:tab/>
        </w:r>
        <w:r w:rsidR="002B36AD">
          <w:rPr>
            <w:noProof/>
            <w:webHidden/>
          </w:rPr>
          <w:fldChar w:fldCharType="begin"/>
        </w:r>
        <w:r w:rsidR="002B36AD">
          <w:rPr>
            <w:noProof/>
            <w:webHidden/>
          </w:rPr>
          <w:instrText xml:space="preserve"> PAGEREF _Toc457344643 \h </w:instrText>
        </w:r>
        <w:r w:rsidR="002B36AD">
          <w:rPr>
            <w:noProof/>
            <w:webHidden/>
          </w:rPr>
        </w:r>
        <w:r w:rsidR="002B36AD">
          <w:rPr>
            <w:noProof/>
            <w:webHidden/>
          </w:rPr>
          <w:fldChar w:fldCharType="separate"/>
        </w:r>
        <w:r w:rsidR="002B36AD">
          <w:rPr>
            <w:noProof/>
            <w:webHidden/>
          </w:rPr>
          <w:t>6</w:t>
        </w:r>
        <w:r w:rsidR="002B36AD">
          <w:rPr>
            <w:noProof/>
            <w:webHidden/>
          </w:rPr>
          <w:fldChar w:fldCharType="end"/>
        </w:r>
      </w:hyperlink>
    </w:p>
    <w:p w:rsidR="002B36AD" w:rsidRDefault="00051241">
      <w:pPr>
        <w:pStyle w:val="TOC2"/>
        <w:rPr>
          <w:rFonts w:asciiTheme="minorHAnsi" w:eastAsiaTheme="minorEastAsia" w:hAnsiTheme="minorHAnsi"/>
        </w:rPr>
      </w:pPr>
      <w:hyperlink w:anchor="_Toc457344644" w:history="1">
        <w:r w:rsidR="002B36AD" w:rsidRPr="003D4FF3">
          <w:rPr>
            <w:rStyle w:val="Hyperlink"/>
          </w:rPr>
          <w:t>3.1</w:t>
        </w:r>
        <w:r w:rsidR="002B36AD">
          <w:rPr>
            <w:rFonts w:asciiTheme="minorHAnsi" w:eastAsiaTheme="minorEastAsia" w:hAnsiTheme="minorHAnsi"/>
          </w:rPr>
          <w:tab/>
        </w:r>
        <w:r w:rsidR="002B36AD" w:rsidRPr="003D4FF3">
          <w:rPr>
            <w:rStyle w:val="Hyperlink"/>
          </w:rPr>
          <w:t>Solution Information</w:t>
        </w:r>
        <w:r w:rsidR="002B36AD">
          <w:rPr>
            <w:webHidden/>
          </w:rPr>
          <w:tab/>
        </w:r>
        <w:r w:rsidR="002B36AD">
          <w:rPr>
            <w:webHidden/>
          </w:rPr>
          <w:fldChar w:fldCharType="begin"/>
        </w:r>
        <w:r w:rsidR="002B36AD">
          <w:rPr>
            <w:webHidden/>
          </w:rPr>
          <w:instrText xml:space="preserve"> PAGEREF _Toc457344644 \h </w:instrText>
        </w:r>
        <w:r w:rsidR="002B36AD">
          <w:rPr>
            <w:webHidden/>
          </w:rPr>
        </w:r>
        <w:r w:rsidR="002B36AD">
          <w:rPr>
            <w:webHidden/>
          </w:rPr>
          <w:fldChar w:fldCharType="separate"/>
        </w:r>
        <w:r w:rsidR="002B36AD">
          <w:rPr>
            <w:webHidden/>
          </w:rPr>
          <w:t>7</w:t>
        </w:r>
        <w:r w:rsidR="002B36AD">
          <w:rPr>
            <w:webHidden/>
          </w:rPr>
          <w:fldChar w:fldCharType="end"/>
        </w:r>
      </w:hyperlink>
    </w:p>
    <w:p w:rsidR="002B36AD" w:rsidRDefault="00051241">
      <w:pPr>
        <w:pStyle w:val="TOC2"/>
        <w:rPr>
          <w:rFonts w:asciiTheme="minorHAnsi" w:eastAsiaTheme="minorEastAsia" w:hAnsiTheme="minorHAnsi"/>
        </w:rPr>
      </w:pPr>
      <w:hyperlink w:anchor="_Toc457344645" w:history="1">
        <w:r w:rsidR="002B36AD" w:rsidRPr="003D4FF3">
          <w:rPr>
            <w:rStyle w:val="Hyperlink"/>
          </w:rPr>
          <w:t>3.2</w:t>
        </w:r>
        <w:r w:rsidR="002B36AD">
          <w:rPr>
            <w:rFonts w:asciiTheme="minorHAnsi" w:eastAsiaTheme="minorEastAsia" w:hAnsiTheme="minorHAnsi"/>
          </w:rPr>
          <w:tab/>
        </w:r>
        <w:r w:rsidR="002B36AD" w:rsidRPr="003D4FF3">
          <w:rPr>
            <w:rStyle w:val="Hyperlink"/>
          </w:rPr>
          <w:t>Kendo UI Information</w:t>
        </w:r>
        <w:r w:rsidR="002B36AD">
          <w:rPr>
            <w:webHidden/>
          </w:rPr>
          <w:tab/>
        </w:r>
        <w:r w:rsidR="002B36AD">
          <w:rPr>
            <w:webHidden/>
          </w:rPr>
          <w:fldChar w:fldCharType="begin"/>
        </w:r>
        <w:r w:rsidR="002B36AD">
          <w:rPr>
            <w:webHidden/>
          </w:rPr>
          <w:instrText xml:space="preserve"> PAGEREF _Toc457344645 \h </w:instrText>
        </w:r>
        <w:r w:rsidR="002B36AD">
          <w:rPr>
            <w:webHidden/>
          </w:rPr>
        </w:r>
        <w:r w:rsidR="002B36AD">
          <w:rPr>
            <w:webHidden/>
          </w:rPr>
          <w:fldChar w:fldCharType="separate"/>
        </w:r>
        <w:r w:rsidR="002B36AD">
          <w:rPr>
            <w:webHidden/>
          </w:rPr>
          <w:t>8</w:t>
        </w:r>
        <w:r w:rsidR="002B36AD">
          <w:rPr>
            <w:webHidden/>
          </w:rPr>
          <w:fldChar w:fldCharType="end"/>
        </w:r>
      </w:hyperlink>
    </w:p>
    <w:p w:rsidR="002B36AD" w:rsidRDefault="00051241">
      <w:pPr>
        <w:pStyle w:val="TOC2"/>
        <w:rPr>
          <w:rFonts w:asciiTheme="minorHAnsi" w:eastAsiaTheme="minorEastAsia" w:hAnsiTheme="minorHAnsi"/>
        </w:rPr>
      </w:pPr>
      <w:hyperlink w:anchor="_Toc457344646" w:history="1">
        <w:r w:rsidR="002B36AD" w:rsidRPr="003D4FF3">
          <w:rPr>
            <w:rStyle w:val="Hyperlink"/>
          </w:rPr>
          <w:t>3.3</w:t>
        </w:r>
        <w:r w:rsidR="002B36AD">
          <w:rPr>
            <w:rFonts w:asciiTheme="minorHAnsi" w:eastAsiaTheme="minorEastAsia" w:hAnsiTheme="minorHAnsi"/>
          </w:rPr>
          <w:tab/>
        </w:r>
        <w:r w:rsidR="002B36AD" w:rsidRPr="003D4FF3">
          <w:rPr>
            <w:rStyle w:val="Hyperlink"/>
          </w:rPr>
          <w:t>Generate Solution</w:t>
        </w:r>
        <w:r w:rsidR="002B36AD">
          <w:rPr>
            <w:webHidden/>
          </w:rPr>
          <w:tab/>
        </w:r>
        <w:r w:rsidR="002B36AD">
          <w:rPr>
            <w:webHidden/>
          </w:rPr>
          <w:fldChar w:fldCharType="begin"/>
        </w:r>
        <w:r w:rsidR="002B36AD">
          <w:rPr>
            <w:webHidden/>
          </w:rPr>
          <w:instrText xml:space="preserve"> PAGEREF _Toc457344646 \h </w:instrText>
        </w:r>
        <w:r w:rsidR="002B36AD">
          <w:rPr>
            <w:webHidden/>
          </w:rPr>
        </w:r>
        <w:r w:rsidR="002B36AD">
          <w:rPr>
            <w:webHidden/>
          </w:rPr>
          <w:fldChar w:fldCharType="separate"/>
        </w:r>
        <w:r w:rsidR="002B36AD">
          <w:rPr>
            <w:webHidden/>
          </w:rPr>
          <w:t>9</w:t>
        </w:r>
        <w:r w:rsidR="002B36AD">
          <w:rPr>
            <w:webHidden/>
          </w:rPr>
          <w:fldChar w:fldCharType="end"/>
        </w:r>
      </w:hyperlink>
    </w:p>
    <w:p w:rsidR="002B36AD" w:rsidRDefault="00051241">
      <w:pPr>
        <w:pStyle w:val="TOC1"/>
        <w:rPr>
          <w:rFonts w:asciiTheme="minorHAnsi" w:eastAsiaTheme="minorEastAsia" w:hAnsiTheme="minorHAnsi"/>
          <w:b w:val="0"/>
          <w:noProof/>
          <w:sz w:val="22"/>
        </w:rPr>
      </w:pPr>
      <w:hyperlink w:anchor="_Toc457344647" w:history="1">
        <w:r w:rsidR="002B36AD" w:rsidRPr="003D4FF3">
          <w:rPr>
            <w:rStyle w:val="Hyperlink"/>
            <w:noProof/>
          </w:rPr>
          <w:t>4.</w:t>
        </w:r>
        <w:r w:rsidR="002B36AD">
          <w:rPr>
            <w:rFonts w:asciiTheme="minorHAnsi" w:eastAsiaTheme="minorEastAsia" w:hAnsiTheme="minorHAnsi"/>
            <w:b w:val="0"/>
            <w:noProof/>
            <w:sz w:val="22"/>
          </w:rPr>
          <w:tab/>
        </w:r>
        <w:r w:rsidR="002B36AD" w:rsidRPr="003D4FF3">
          <w:rPr>
            <w:rStyle w:val="Hyperlink"/>
            <w:noProof/>
          </w:rPr>
          <w:t>Code Generation Wizard</w:t>
        </w:r>
        <w:r w:rsidR="002B36AD">
          <w:rPr>
            <w:noProof/>
            <w:webHidden/>
          </w:rPr>
          <w:tab/>
        </w:r>
        <w:r w:rsidR="002B36AD">
          <w:rPr>
            <w:noProof/>
            <w:webHidden/>
          </w:rPr>
          <w:fldChar w:fldCharType="begin"/>
        </w:r>
        <w:r w:rsidR="002B36AD">
          <w:rPr>
            <w:noProof/>
            <w:webHidden/>
          </w:rPr>
          <w:instrText xml:space="preserve"> PAGEREF _Toc457344647 \h </w:instrText>
        </w:r>
        <w:r w:rsidR="002B36AD">
          <w:rPr>
            <w:noProof/>
            <w:webHidden/>
          </w:rPr>
        </w:r>
        <w:r w:rsidR="002B36AD">
          <w:rPr>
            <w:noProof/>
            <w:webHidden/>
          </w:rPr>
          <w:fldChar w:fldCharType="separate"/>
        </w:r>
        <w:r w:rsidR="002B36AD">
          <w:rPr>
            <w:noProof/>
            <w:webHidden/>
          </w:rPr>
          <w:t>10</w:t>
        </w:r>
        <w:r w:rsidR="002B36AD">
          <w:rPr>
            <w:noProof/>
            <w:webHidden/>
          </w:rPr>
          <w:fldChar w:fldCharType="end"/>
        </w:r>
      </w:hyperlink>
    </w:p>
    <w:p w:rsidR="002B36AD" w:rsidRDefault="00051241">
      <w:pPr>
        <w:pStyle w:val="TOC2"/>
        <w:rPr>
          <w:rFonts w:asciiTheme="minorHAnsi" w:eastAsiaTheme="minorEastAsia" w:hAnsiTheme="minorHAnsi"/>
        </w:rPr>
      </w:pPr>
      <w:hyperlink w:anchor="_Toc457344648" w:history="1">
        <w:r w:rsidR="002B36AD" w:rsidRPr="003D4FF3">
          <w:rPr>
            <w:rStyle w:val="Hyperlink"/>
          </w:rPr>
          <w:t>4.1</w:t>
        </w:r>
        <w:r w:rsidR="002B36AD">
          <w:rPr>
            <w:rFonts w:asciiTheme="minorHAnsi" w:eastAsiaTheme="minorEastAsia" w:hAnsiTheme="minorHAnsi"/>
          </w:rPr>
          <w:tab/>
        </w:r>
        <w:r w:rsidR="002B36AD" w:rsidRPr="003D4FF3">
          <w:rPr>
            <w:rStyle w:val="Hyperlink"/>
          </w:rPr>
          <w:t>Select Code Type</w:t>
        </w:r>
        <w:r w:rsidR="002B36AD">
          <w:rPr>
            <w:webHidden/>
          </w:rPr>
          <w:tab/>
        </w:r>
        <w:r w:rsidR="002B36AD">
          <w:rPr>
            <w:webHidden/>
          </w:rPr>
          <w:fldChar w:fldCharType="begin"/>
        </w:r>
        <w:r w:rsidR="002B36AD">
          <w:rPr>
            <w:webHidden/>
          </w:rPr>
          <w:instrText xml:space="preserve"> PAGEREF _Toc457344648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051241">
      <w:pPr>
        <w:pStyle w:val="TOC2"/>
        <w:rPr>
          <w:rFonts w:asciiTheme="minorHAnsi" w:eastAsiaTheme="minorEastAsia" w:hAnsiTheme="minorHAnsi"/>
        </w:rPr>
      </w:pPr>
      <w:hyperlink w:anchor="_Toc457344649" w:history="1">
        <w:r w:rsidR="002B36AD" w:rsidRPr="003D4FF3">
          <w:rPr>
            <w:rStyle w:val="Hyperlink"/>
          </w:rPr>
          <w:t>4.2</w:t>
        </w:r>
        <w:r w:rsidR="002B36AD">
          <w:rPr>
            <w:rFonts w:asciiTheme="minorHAnsi" w:eastAsiaTheme="minorEastAsia" w:hAnsiTheme="minorHAnsi"/>
          </w:rPr>
          <w:tab/>
        </w:r>
        <w:r w:rsidR="002B36AD" w:rsidRPr="003D4FF3">
          <w:rPr>
            <w:rStyle w:val="Hyperlink"/>
          </w:rPr>
          <w:t>Enter View and Credentials</w:t>
        </w:r>
        <w:r w:rsidR="002B36AD">
          <w:rPr>
            <w:webHidden/>
          </w:rPr>
          <w:tab/>
        </w:r>
        <w:r w:rsidR="002B36AD">
          <w:rPr>
            <w:webHidden/>
          </w:rPr>
          <w:fldChar w:fldCharType="begin"/>
        </w:r>
        <w:r w:rsidR="002B36AD">
          <w:rPr>
            <w:webHidden/>
          </w:rPr>
          <w:instrText xml:space="preserve"> PAGEREF _Toc457344649 \h </w:instrText>
        </w:r>
        <w:r w:rsidR="002B36AD">
          <w:rPr>
            <w:webHidden/>
          </w:rPr>
        </w:r>
        <w:r w:rsidR="002B36AD">
          <w:rPr>
            <w:webHidden/>
          </w:rPr>
          <w:fldChar w:fldCharType="separate"/>
        </w:r>
        <w:r w:rsidR="002B36AD">
          <w:rPr>
            <w:webHidden/>
          </w:rPr>
          <w:t>11</w:t>
        </w:r>
        <w:r w:rsidR="002B36AD">
          <w:rPr>
            <w:webHidden/>
          </w:rPr>
          <w:fldChar w:fldCharType="end"/>
        </w:r>
      </w:hyperlink>
    </w:p>
    <w:p w:rsidR="002B36AD" w:rsidRDefault="00051241">
      <w:pPr>
        <w:pStyle w:val="TOC2"/>
        <w:rPr>
          <w:rFonts w:asciiTheme="minorHAnsi" w:eastAsiaTheme="minorEastAsia" w:hAnsiTheme="minorHAnsi"/>
        </w:rPr>
      </w:pPr>
      <w:hyperlink w:anchor="_Toc457344650" w:history="1">
        <w:r w:rsidR="002B36AD" w:rsidRPr="003D4FF3">
          <w:rPr>
            <w:rStyle w:val="Hyperlink"/>
          </w:rPr>
          <w:t>4.3</w:t>
        </w:r>
        <w:r w:rsidR="002B36AD">
          <w:rPr>
            <w:rFonts w:asciiTheme="minorHAnsi" w:eastAsiaTheme="minorEastAsia" w:hAnsiTheme="minorHAnsi"/>
          </w:rPr>
          <w:tab/>
        </w:r>
        <w:r w:rsidR="002B36AD" w:rsidRPr="003D4FF3">
          <w:rPr>
            <w:rStyle w:val="Hyperlink"/>
          </w:rPr>
          <w:t>Enter Resource Name</w:t>
        </w:r>
        <w:r w:rsidR="002B36AD">
          <w:rPr>
            <w:webHidden/>
          </w:rPr>
          <w:tab/>
        </w:r>
        <w:r w:rsidR="002B36AD">
          <w:rPr>
            <w:webHidden/>
          </w:rPr>
          <w:fldChar w:fldCharType="begin"/>
        </w:r>
        <w:r w:rsidR="002B36AD">
          <w:rPr>
            <w:webHidden/>
          </w:rPr>
          <w:instrText xml:space="preserve"> PAGEREF _Toc457344650 \h </w:instrText>
        </w:r>
        <w:r w:rsidR="002B36AD">
          <w:rPr>
            <w:webHidden/>
          </w:rPr>
        </w:r>
        <w:r w:rsidR="002B36AD">
          <w:rPr>
            <w:webHidden/>
          </w:rPr>
          <w:fldChar w:fldCharType="separate"/>
        </w:r>
        <w:r w:rsidR="002B36AD">
          <w:rPr>
            <w:webHidden/>
          </w:rPr>
          <w:t>12</w:t>
        </w:r>
        <w:r w:rsidR="002B36AD">
          <w:rPr>
            <w:webHidden/>
          </w:rPr>
          <w:fldChar w:fldCharType="end"/>
        </w:r>
      </w:hyperlink>
    </w:p>
    <w:p w:rsidR="002B36AD" w:rsidRDefault="00051241">
      <w:pPr>
        <w:pStyle w:val="TOC2"/>
        <w:rPr>
          <w:rFonts w:asciiTheme="minorHAnsi" w:eastAsiaTheme="minorEastAsia" w:hAnsiTheme="minorHAnsi"/>
        </w:rPr>
      </w:pPr>
      <w:hyperlink w:anchor="_Toc457344651" w:history="1">
        <w:r w:rsidR="002B36AD" w:rsidRPr="003D4FF3">
          <w:rPr>
            <w:rStyle w:val="Hyperlink"/>
          </w:rPr>
          <w:t>4.4</w:t>
        </w:r>
        <w:r w:rsidR="002B36AD">
          <w:rPr>
            <w:rFonts w:asciiTheme="minorHAnsi" w:eastAsiaTheme="minorEastAsia" w:hAnsiTheme="minorHAnsi"/>
          </w:rPr>
          <w:tab/>
        </w:r>
        <w:r w:rsidR="002B36AD" w:rsidRPr="003D4FF3">
          <w:rPr>
            <w:rStyle w:val="Hyperlink"/>
          </w:rPr>
          <w:t>Select Options</w:t>
        </w:r>
        <w:r w:rsidR="002B36AD">
          <w:rPr>
            <w:webHidden/>
          </w:rPr>
          <w:tab/>
        </w:r>
        <w:r w:rsidR="002B36AD">
          <w:rPr>
            <w:webHidden/>
          </w:rPr>
          <w:fldChar w:fldCharType="begin"/>
        </w:r>
        <w:r w:rsidR="002B36AD">
          <w:rPr>
            <w:webHidden/>
          </w:rPr>
          <w:instrText xml:space="preserve"> PAGEREF _Toc457344651 \h </w:instrText>
        </w:r>
        <w:r w:rsidR="002B36AD">
          <w:rPr>
            <w:webHidden/>
          </w:rPr>
        </w:r>
        <w:r w:rsidR="002B36AD">
          <w:rPr>
            <w:webHidden/>
          </w:rPr>
          <w:fldChar w:fldCharType="separate"/>
        </w:r>
        <w:r w:rsidR="002B36AD">
          <w:rPr>
            <w:webHidden/>
          </w:rPr>
          <w:t>13</w:t>
        </w:r>
        <w:r w:rsidR="002B36AD">
          <w:rPr>
            <w:webHidden/>
          </w:rPr>
          <w:fldChar w:fldCharType="end"/>
        </w:r>
      </w:hyperlink>
    </w:p>
    <w:p w:rsidR="002B36AD" w:rsidRDefault="00051241">
      <w:pPr>
        <w:pStyle w:val="TOC2"/>
        <w:rPr>
          <w:rFonts w:asciiTheme="minorHAnsi" w:eastAsiaTheme="minorEastAsia" w:hAnsiTheme="minorHAnsi"/>
        </w:rPr>
      </w:pPr>
      <w:hyperlink w:anchor="_Toc457344652" w:history="1">
        <w:r w:rsidR="002B36AD" w:rsidRPr="003D4FF3">
          <w:rPr>
            <w:rStyle w:val="Hyperlink"/>
          </w:rPr>
          <w:t>4.5</w:t>
        </w:r>
        <w:r w:rsidR="002B36AD">
          <w:rPr>
            <w:rFonts w:asciiTheme="minorHAnsi" w:eastAsiaTheme="minorEastAsia" w:hAnsiTheme="minorHAnsi"/>
          </w:rPr>
          <w:tab/>
        </w:r>
        <w:r w:rsidR="002B36AD" w:rsidRPr="003D4FF3">
          <w:rPr>
            <w:rStyle w:val="Hyperlink"/>
          </w:rPr>
          <w:t>Generate Code</w:t>
        </w:r>
        <w:r w:rsidR="002B36AD">
          <w:rPr>
            <w:webHidden/>
          </w:rPr>
          <w:tab/>
        </w:r>
        <w:r w:rsidR="002B36AD">
          <w:rPr>
            <w:webHidden/>
          </w:rPr>
          <w:fldChar w:fldCharType="begin"/>
        </w:r>
        <w:r w:rsidR="002B36AD">
          <w:rPr>
            <w:webHidden/>
          </w:rPr>
          <w:instrText xml:space="preserve"> PAGEREF _Toc457344652 \h </w:instrText>
        </w:r>
        <w:r w:rsidR="002B36AD">
          <w:rPr>
            <w:webHidden/>
          </w:rPr>
        </w:r>
        <w:r w:rsidR="002B36AD">
          <w:rPr>
            <w:webHidden/>
          </w:rPr>
          <w:fldChar w:fldCharType="separate"/>
        </w:r>
        <w:r w:rsidR="002B36AD">
          <w:rPr>
            <w:webHidden/>
          </w:rPr>
          <w:t>14</w:t>
        </w:r>
        <w:r w:rsidR="002B36AD">
          <w:rPr>
            <w:webHidden/>
          </w:rPr>
          <w:fldChar w:fldCharType="end"/>
        </w:r>
      </w:hyperlink>
    </w:p>
    <w:p w:rsidR="002B36AD" w:rsidRDefault="00051241">
      <w:pPr>
        <w:pStyle w:val="TOC2"/>
        <w:rPr>
          <w:rFonts w:asciiTheme="minorHAnsi" w:eastAsiaTheme="minorEastAsia" w:hAnsiTheme="minorHAnsi"/>
        </w:rPr>
      </w:pPr>
      <w:hyperlink w:anchor="_Toc457344653" w:history="1">
        <w:r w:rsidR="002B36AD" w:rsidRPr="003D4FF3">
          <w:rPr>
            <w:rStyle w:val="Hyperlink"/>
          </w:rPr>
          <w:t>4.6</w:t>
        </w:r>
        <w:r w:rsidR="002B36AD">
          <w:rPr>
            <w:rFonts w:asciiTheme="minorHAnsi" w:eastAsiaTheme="minorEastAsia" w:hAnsiTheme="minorHAnsi"/>
          </w:rPr>
          <w:tab/>
        </w:r>
        <w:r w:rsidR="002B36AD" w:rsidRPr="003D4FF3">
          <w:rPr>
            <w:rStyle w:val="Hyperlink"/>
          </w:rPr>
          <w:t>Wizard Completion</w:t>
        </w:r>
        <w:r w:rsidR="002B36AD">
          <w:rPr>
            <w:webHidden/>
          </w:rPr>
          <w:tab/>
        </w:r>
        <w:r w:rsidR="002B36AD">
          <w:rPr>
            <w:webHidden/>
          </w:rPr>
          <w:fldChar w:fldCharType="begin"/>
        </w:r>
        <w:r w:rsidR="002B36AD">
          <w:rPr>
            <w:webHidden/>
          </w:rPr>
          <w:instrText xml:space="preserve"> PAGEREF _Toc457344653 \h </w:instrText>
        </w:r>
        <w:r w:rsidR="002B36AD">
          <w:rPr>
            <w:webHidden/>
          </w:rPr>
        </w:r>
        <w:r w:rsidR="002B36AD">
          <w:rPr>
            <w:webHidden/>
          </w:rPr>
          <w:fldChar w:fldCharType="separate"/>
        </w:r>
        <w:r w:rsidR="002B36AD">
          <w:rPr>
            <w:webHidden/>
          </w:rPr>
          <w:t>15</w:t>
        </w:r>
        <w:r w:rsidR="002B36AD">
          <w:rPr>
            <w:webHidden/>
          </w:rPr>
          <w:fldChar w:fldCharType="end"/>
        </w:r>
      </w:hyperlink>
    </w:p>
    <w:p w:rsidR="002B36AD" w:rsidRDefault="00051241">
      <w:pPr>
        <w:pStyle w:val="TOC1"/>
        <w:rPr>
          <w:rFonts w:asciiTheme="minorHAnsi" w:eastAsiaTheme="minorEastAsia" w:hAnsiTheme="minorHAnsi"/>
          <w:b w:val="0"/>
          <w:noProof/>
          <w:sz w:val="22"/>
        </w:rPr>
      </w:pPr>
      <w:hyperlink w:anchor="_Toc457344654" w:history="1">
        <w:r w:rsidR="002B36AD" w:rsidRPr="003D4FF3">
          <w:rPr>
            <w:rStyle w:val="Hyperlink"/>
            <w:noProof/>
          </w:rPr>
          <w:t>5.</w:t>
        </w:r>
        <w:r w:rsidR="002B36AD">
          <w:rPr>
            <w:rFonts w:asciiTheme="minorHAnsi" w:eastAsiaTheme="minorEastAsia" w:hAnsiTheme="minorHAnsi"/>
            <w:b w:val="0"/>
            <w:noProof/>
            <w:sz w:val="22"/>
          </w:rPr>
          <w:tab/>
        </w:r>
        <w:r w:rsidR="002B36AD" w:rsidRPr="003D4FF3">
          <w:rPr>
            <w:rStyle w:val="Hyperlink"/>
            <w:noProof/>
          </w:rPr>
          <w:t>Complete the Screen</w:t>
        </w:r>
        <w:r w:rsidR="002B36AD">
          <w:rPr>
            <w:noProof/>
            <w:webHidden/>
          </w:rPr>
          <w:tab/>
        </w:r>
        <w:r w:rsidR="002B36AD">
          <w:rPr>
            <w:noProof/>
            <w:webHidden/>
          </w:rPr>
          <w:fldChar w:fldCharType="begin"/>
        </w:r>
        <w:r w:rsidR="002B36AD">
          <w:rPr>
            <w:noProof/>
            <w:webHidden/>
          </w:rPr>
          <w:instrText xml:space="preserve"> PAGEREF _Toc457344654 \h </w:instrText>
        </w:r>
        <w:r w:rsidR="002B36AD">
          <w:rPr>
            <w:noProof/>
            <w:webHidden/>
          </w:rPr>
        </w:r>
        <w:r w:rsidR="002B36AD">
          <w:rPr>
            <w:noProof/>
            <w:webHidden/>
          </w:rPr>
          <w:fldChar w:fldCharType="separate"/>
        </w:r>
        <w:r w:rsidR="002B36AD">
          <w:rPr>
            <w:noProof/>
            <w:webHidden/>
          </w:rPr>
          <w:t>17</w:t>
        </w:r>
        <w:r w:rsidR="002B36AD">
          <w:rPr>
            <w:noProof/>
            <w:webHidden/>
          </w:rPr>
          <w:fldChar w:fldCharType="end"/>
        </w:r>
      </w:hyperlink>
    </w:p>
    <w:p w:rsidR="002B36AD" w:rsidRDefault="00051241">
      <w:pPr>
        <w:pStyle w:val="TOC2"/>
        <w:rPr>
          <w:rFonts w:asciiTheme="minorHAnsi" w:eastAsiaTheme="minorEastAsia" w:hAnsiTheme="minorHAnsi"/>
        </w:rPr>
      </w:pPr>
      <w:hyperlink w:anchor="_Toc457344655" w:history="1">
        <w:r w:rsidR="002B36AD" w:rsidRPr="003D4FF3">
          <w:rPr>
            <w:rStyle w:val="Hyperlink"/>
          </w:rPr>
          <w:t>5.1</w:t>
        </w:r>
        <w:r w:rsidR="002B36AD">
          <w:rPr>
            <w:rFonts w:asciiTheme="minorHAnsi" w:eastAsiaTheme="minorEastAsia" w:hAnsiTheme="minorHAnsi"/>
          </w:rPr>
          <w:tab/>
        </w:r>
        <w:r w:rsidR="002B36AD" w:rsidRPr="003D4FF3">
          <w:rPr>
            <w:rStyle w:val="Hyperlink"/>
          </w:rPr>
          <w:t>Payment Codes Business Entity Interface</w:t>
        </w:r>
        <w:r w:rsidR="002B36AD">
          <w:rPr>
            <w:webHidden/>
          </w:rPr>
          <w:tab/>
        </w:r>
        <w:r w:rsidR="002B36AD">
          <w:rPr>
            <w:webHidden/>
          </w:rPr>
          <w:fldChar w:fldCharType="begin"/>
        </w:r>
        <w:r w:rsidR="002B36AD">
          <w:rPr>
            <w:webHidden/>
          </w:rPr>
          <w:instrText xml:space="preserve"> PAGEREF _Toc457344655 \h </w:instrText>
        </w:r>
        <w:r w:rsidR="002B36AD">
          <w:rPr>
            <w:webHidden/>
          </w:rPr>
        </w:r>
        <w:r w:rsidR="002B36AD">
          <w:rPr>
            <w:webHidden/>
          </w:rPr>
          <w:fldChar w:fldCharType="separate"/>
        </w:r>
        <w:r w:rsidR="002B36AD">
          <w:rPr>
            <w:webHidden/>
          </w:rPr>
          <w:t>17</w:t>
        </w:r>
        <w:r w:rsidR="002B36AD">
          <w:rPr>
            <w:webHidden/>
          </w:rPr>
          <w:fldChar w:fldCharType="end"/>
        </w:r>
      </w:hyperlink>
    </w:p>
    <w:p w:rsidR="002B36AD" w:rsidRDefault="00051241">
      <w:pPr>
        <w:pStyle w:val="TOC2"/>
        <w:rPr>
          <w:rFonts w:asciiTheme="minorHAnsi" w:eastAsiaTheme="minorEastAsia" w:hAnsiTheme="minorHAnsi"/>
        </w:rPr>
      </w:pPr>
      <w:hyperlink w:anchor="_Toc457344656" w:history="1">
        <w:r w:rsidR="002B36AD" w:rsidRPr="003D4FF3">
          <w:rPr>
            <w:rStyle w:val="Hyperlink"/>
          </w:rPr>
          <w:t>5.2</w:t>
        </w:r>
        <w:r w:rsidR="002B36AD">
          <w:rPr>
            <w:rFonts w:asciiTheme="minorHAnsi" w:eastAsiaTheme="minorEastAsia" w:hAnsiTheme="minorHAnsi"/>
          </w:rPr>
          <w:tab/>
        </w:r>
        <w:r w:rsidR="002B36AD" w:rsidRPr="003D4FF3">
          <w:rPr>
            <w:rStyle w:val="Hyperlink"/>
          </w:rPr>
          <w:t>Payment Codes Service Interface</w:t>
        </w:r>
        <w:r w:rsidR="002B36AD">
          <w:rPr>
            <w:webHidden/>
          </w:rPr>
          <w:tab/>
        </w:r>
        <w:r w:rsidR="002B36AD">
          <w:rPr>
            <w:webHidden/>
          </w:rPr>
          <w:fldChar w:fldCharType="begin"/>
        </w:r>
        <w:r w:rsidR="002B36AD">
          <w:rPr>
            <w:webHidden/>
          </w:rPr>
          <w:instrText xml:space="preserve"> PAGEREF _Toc457344656 \h </w:instrText>
        </w:r>
        <w:r w:rsidR="002B36AD">
          <w:rPr>
            <w:webHidden/>
          </w:rPr>
        </w:r>
        <w:r w:rsidR="002B36AD">
          <w:rPr>
            <w:webHidden/>
          </w:rPr>
          <w:fldChar w:fldCharType="separate"/>
        </w:r>
        <w:r w:rsidR="002B36AD">
          <w:rPr>
            <w:webHidden/>
          </w:rPr>
          <w:t>18</w:t>
        </w:r>
        <w:r w:rsidR="002B36AD">
          <w:rPr>
            <w:webHidden/>
          </w:rPr>
          <w:fldChar w:fldCharType="end"/>
        </w:r>
      </w:hyperlink>
    </w:p>
    <w:p w:rsidR="002B36AD" w:rsidRDefault="00051241">
      <w:pPr>
        <w:pStyle w:val="TOC2"/>
        <w:rPr>
          <w:rFonts w:asciiTheme="minorHAnsi" w:eastAsiaTheme="minorEastAsia" w:hAnsiTheme="minorHAnsi"/>
        </w:rPr>
      </w:pPr>
      <w:hyperlink w:anchor="_Toc457344657" w:history="1">
        <w:r w:rsidR="002B36AD" w:rsidRPr="003D4FF3">
          <w:rPr>
            <w:rStyle w:val="Hyperlink"/>
          </w:rPr>
          <w:t>5.3</w:t>
        </w:r>
        <w:r w:rsidR="002B36AD">
          <w:rPr>
            <w:rFonts w:asciiTheme="minorHAnsi" w:eastAsiaTheme="minorEastAsia" w:hAnsiTheme="minorHAnsi"/>
          </w:rPr>
          <w:tab/>
        </w:r>
        <w:r w:rsidR="002B36AD" w:rsidRPr="003D4FF3">
          <w:rPr>
            <w:rStyle w:val="Hyperlink"/>
          </w:rPr>
          <w:t>Payment Codes Entity Service</w:t>
        </w:r>
        <w:r w:rsidR="002B36AD">
          <w:rPr>
            <w:webHidden/>
          </w:rPr>
          <w:tab/>
        </w:r>
        <w:r w:rsidR="002B36AD">
          <w:rPr>
            <w:webHidden/>
          </w:rPr>
          <w:fldChar w:fldCharType="begin"/>
        </w:r>
        <w:r w:rsidR="002B36AD">
          <w:rPr>
            <w:webHidden/>
          </w:rPr>
          <w:instrText xml:space="preserve"> PAGEREF _Toc457344657 \h </w:instrText>
        </w:r>
        <w:r w:rsidR="002B36AD">
          <w:rPr>
            <w:webHidden/>
          </w:rPr>
        </w:r>
        <w:r w:rsidR="002B36AD">
          <w:rPr>
            <w:webHidden/>
          </w:rPr>
          <w:fldChar w:fldCharType="separate"/>
        </w:r>
        <w:r w:rsidR="002B36AD">
          <w:rPr>
            <w:webHidden/>
          </w:rPr>
          <w:t>19</w:t>
        </w:r>
        <w:r w:rsidR="002B36AD">
          <w:rPr>
            <w:webHidden/>
          </w:rPr>
          <w:fldChar w:fldCharType="end"/>
        </w:r>
      </w:hyperlink>
    </w:p>
    <w:p w:rsidR="002B36AD" w:rsidRDefault="00051241">
      <w:pPr>
        <w:pStyle w:val="TOC2"/>
        <w:rPr>
          <w:rFonts w:asciiTheme="minorHAnsi" w:eastAsiaTheme="minorEastAsia" w:hAnsiTheme="minorHAnsi"/>
        </w:rPr>
      </w:pPr>
      <w:hyperlink w:anchor="_Toc457344658" w:history="1">
        <w:r w:rsidR="002B36AD" w:rsidRPr="003D4FF3">
          <w:rPr>
            <w:rStyle w:val="Hyperlink"/>
          </w:rPr>
          <w:t>5.4</w:t>
        </w:r>
        <w:r w:rsidR="002B36AD">
          <w:rPr>
            <w:rFonts w:asciiTheme="minorHAnsi" w:eastAsiaTheme="minorEastAsia" w:hAnsiTheme="minorHAnsi"/>
          </w:rPr>
          <w:tab/>
        </w:r>
        <w:r w:rsidR="002B36AD" w:rsidRPr="003D4FF3">
          <w:rPr>
            <w:rStyle w:val="Hyperlink"/>
          </w:rPr>
          <w:t>Payment Codes Repository</w:t>
        </w:r>
        <w:r w:rsidR="002B36AD">
          <w:rPr>
            <w:webHidden/>
          </w:rPr>
          <w:tab/>
        </w:r>
        <w:r w:rsidR="002B36AD">
          <w:rPr>
            <w:webHidden/>
          </w:rPr>
          <w:fldChar w:fldCharType="begin"/>
        </w:r>
        <w:r w:rsidR="002B36AD">
          <w:rPr>
            <w:webHidden/>
          </w:rPr>
          <w:instrText xml:space="preserve"> PAGEREF _Toc457344658 \h </w:instrText>
        </w:r>
        <w:r w:rsidR="002B36AD">
          <w:rPr>
            <w:webHidden/>
          </w:rPr>
        </w:r>
        <w:r w:rsidR="002B36AD">
          <w:rPr>
            <w:webHidden/>
          </w:rPr>
          <w:fldChar w:fldCharType="separate"/>
        </w:r>
        <w:r w:rsidR="002B36AD">
          <w:rPr>
            <w:webHidden/>
          </w:rPr>
          <w:t>21</w:t>
        </w:r>
        <w:r w:rsidR="002B36AD">
          <w:rPr>
            <w:webHidden/>
          </w:rPr>
          <w:fldChar w:fldCharType="end"/>
        </w:r>
      </w:hyperlink>
    </w:p>
    <w:p w:rsidR="002B36AD" w:rsidRDefault="00051241">
      <w:pPr>
        <w:pStyle w:val="TOC2"/>
        <w:rPr>
          <w:rFonts w:asciiTheme="minorHAnsi" w:eastAsiaTheme="minorEastAsia" w:hAnsiTheme="minorHAnsi"/>
        </w:rPr>
      </w:pPr>
      <w:hyperlink w:anchor="_Toc457344659" w:history="1">
        <w:r w:rsidR="002B36AD" w:rsidRPr="003D4FF3">
          <w:rPr>
            <w:rStyle w:val="Hyperlink"/>
          </w:rPr>
          <w:t>5.5</w:t>
        </w:r>
        <w:r w:rsidR="002B36AD">
          <w:rPr>
            <w:rFonts w:asciiTheme="minorHAnsi" w:eastAsiaTheme="minorEastAsia" w:hAnsiTheme="minorHAnsi"/>
          </w:rPr>
          <w:tab/>
        </w:r>
        <w:r w:rsidR="002B36AD" w:rsidRPr="003D4FF3">
          <w:rPr>
            <w:rStyle w:val="Hyperlink"/>
          </w:rPr>
          <w:t>Payment Codes Model</w:t>
        </w:r>
        <w:r w:rsidR="002B36AD">
          <w:rPr>
            <w:webHidden/>
          </w:rPr>
          <w:tab/>
        </w:r>
        <w:r w:rsidR="002B36AD">
          <w:rPr>
            <w:webHidden/>
          </w:rPr>
          <w:fldChar w:fldCharType="begin"/>
        </w:r>
        <w:r w:rsidR="002B36AD">
          <w:rPr>
            <w:webHidden/>
          </w:rPr>
          <w:instrText xml:space="preserve"> PAGEREF _Toc457344659 \h </w:instrText>
        </w:r>
        <w:r w:rsidR="002B36AD">
          <w:rPr>
            <w:webHidden/>
          </w:rPr>
        </w:r>
        <w:r w:rsidR="002B36AD">
          <w:rPr>
            <w:webHidden/>
          </w:rPr>
          <w:fldChar w:fldCharType="separate"/>
        </w:r>
        <w:r w:rsidR="002B36AD">
          <w:rPr>
            <w:webHidden/>
          </w:rPr>
          <w:t>26</w:t>
        </w:r>
        <w:r w:rsidR="002B36AD">
          <w:rPr>
            <w:webHidden/>
          </w:rPr>
          <w:fldChar w:fldCharType="end"/>
        </w:r>
      </w:hyperlink>
    </w:p>
    <w:p w:rsidR="002B36AD" w:rsidRDefault="00051241">
      <w:pPr>
        <w:pStyle w:val="TOC2"/>
        <w:rPr>
          <w:rFonts w:asciiTheme="minorHAnsi" w:eastAsiaTheme="minorEastAsia" w:hAnsiTheme="minorHAnsi"/>
        </w:rPr>
      </w:pPr>
      <w:hyperlink w:anchor="_Toc457344660" w:history="1">
        <w:r w:rsidR="002B36AD" w:rsidRPr="003D4FF3">
          <w:rPr>
            <w:rStyle w:val="Hyperlink"/>
          </w:rPr>
          <w:t>5.6</w:t>
        </w:r>
        <w:r w:rsidR="002B36AD">
          <w:rPr>
            <w:rFonts w:asciiTheme="minorHAnsi" w:eastAsiaTheme="minorEastAsia" w:hAnsiTheme="minorHAnsi"/>
          </w:rPr>
          <w:tab/>
        </w:r>
        <w:r w:rsidR="002B36AD" w:rsidRPr="003D4FF3">
          <w:rPr>
            <w:rStyle w:val="Hyperlink"/>
          </w:rPr>
          <w:t>Payment Codes View Model</w:t>
        </w:r>
        <w:r w:rsidR="002B36AD">
          <w:rPr>
            <w:webHidden/>
          </w:rPr>
          <w:tab/>
        </w:r>
        <w:r w:rsidR="002B36AD">
          <w:rPr>
            <w:webHidden/>
          </w:rPr>
          <w:fldChar w:fldCharType="begin"/>
        </w:r>
        <w:r w:rsidR="002B36AD">
          <w:rPr>
            <w:webHidden/>
          </w:rPr>
          <w:instrText xml:space="preserve"> PAGEREF _Toc457344660 \h </w:instrText>
        </w:r>
        <w:r w:rsidR="002B36AD">
          <w:rPr>
            <w:webHidden/>
          </w:rPr>
        </w:r>
        <w:r w:rsidR="002B36AD">
          <w:rPr>
            <w:webHidden/>
          </w:rPr>
          <w:fldChar w:fldCharType="separate"/>
        </w:r>
        <w:r w:rsidR="002B36AD">
          <w:rPr>
            <w:webHidden/>
          </w:rPr>
          <w:t>29</w:t>
        </w:r>
        <w:r w:rsidR="002B36AD">
          <w:rPr>
            <w:webHidden/>
          </w:rPr>
          <w:fldChar w:fldCharType="end"/>
        </w:r>
      </w:hyperlink>
    </w:p>
    <w:p w:rsidR="002B36AD" w:rsidRDefault="00051241">
      <w:pPr>
        <w:pStyle w:val="TOC2"/>
        <w:rPr>
          <w:rFonts w:asciiTheme="minorHAnsi" w:eastAsiaTheme="minorEastAsia" w:hAnsiTheme="minorHAnsi"/>
        </w:rPr>
      </w:pPr>
      <w:hyperlink w:anchor="_Toc457344661" w:history="1">
        <w:r w:rsidR="002B36AD" w:rsidRPr="003D4FF3">
          <w:rPr>
            <w:rStyle w:val="Hyperlink"/>
          </w:rPr>
          <w:t>5.7</w:t>
        </w:r>
        <w:r w:rsidR="002B36AD">
          <w:rPr>
            <w:rFonts w:asciiTheme="minorHAnsi" w:eastAsiaTheme="minorEastAsia" w:hAnsiTheme="minorHAnsi"/>
          </w:rPr>
          <w:tab/>
        </w:r>
        <w:r w:rsidR="002B36AD" w:rsidRPr="003D4FF3">
          <w:rPr>
            <w:rStyle w:val="Hyperlink"/>
          </w:rPr>
          <w:t>Payment Codes Internal Controller</w:t>
        </w:r>
        <w:r w:rsidR="002B36AD">
          <w:rPr>
            <w:webHidden/>
          </w:rPr>
          <w:tab/>
        </w:r>
        <w:r w:rsidR="002B36AD">
          <w:rPr>
            <w:webHidden/>
          </w:rPr>
          <w:fldChar w:fldCharType="begin"/>
        </w:r>
        <w:r w:rsidR="002B36AD">
          <w:rPr>
            <w:webHidden/>
          </w:rPr>
          <w:instrText xml:space="preserve"> PAGEREF _Toc457344661 \h </w:instrText>
        </w:r>
        <w:r w:rsidR="002B36AD">
          <w:rPr>
            <w:webHidden/>
          </w:rPr>
        </w:r>
        <w:r w:rsidR="002B36AD">
          <w:rPr>
            <w:webHidden/>
          </w:rPr>
          <w:fldChar w:fldCharType="separate"/>
        </w:r>
        <w:r w:rsidR="002B36AD">
          <w:rPr>
            <w:webHidden/>
          </w:rPr>
          <w:t>31</w:t>
        </w:r>
        <w:r w:rsidR="002B36AD">
          <w:rPr>
            <w:webHidden/>
          </w:rPr>
          <w:fldChar w:fldCharType="end"/>
        </w:r>
      </w:hyperlink>
    </w:p>
    <w:p w:rsidR="002B36AD" w:rsidRDefault="00051241">
      <w:pPr>
        <w:pStyle w:val="TOC2"/>
        <w:rPr>
          <w:rFonts w:asciiTheme="minorHAnsi" w:eastAsiaTheme="minorEastAsia" w:hAnsiTheme="minorHAnsi"/>
        </w:rPr>
      </w:pPr>
      <w:hyperlink w:anchor="_Toc457344662" w:history="1">
        <w:r w:rsidR="002B36AD" w:rsidRPr="003D4FF3">
          <w:rPr>
            <w:rStyle w:val="Hyperlink"/>
          </w:rPr>
          <w:t>5.8</w:t>
        </w:r>
        <w:r w:rsidR="002B36AD">
          <w:rPr>
            <w:rFonts w:asciiTheme="minorHAnsi" w:eastAsiaTheme="minorEastAsia" w:hAnsiTheme="minorHAnsi"/>
          </w:rPr>
          <w:tab/>
        </w:r>
        <w:r w:rsidR="002B36AD" w:rsidRPr="003D4FF3">
          <w:rPr>
            <w:rStyle w:val="Hyperlink"/>
          </w:rPr>
          <w:t>Payment Codes Controller</w:t>
        </w:r>
        <w:r w:rsidR="002B36AD">
          <w:rPr>
            <w:webHidden/>
          </w:rPr>
          <w:tab/>
        </w:r>
        <w:r w:rsidR="002B36AD">
          <w:rPr>
            <w:webHidden/>
          </w:rPr>
          <w:fldChar w:fldCharType="begin"/>
        </w:r>
        <w:r w:rsidR="002B36AD">
          <w:rPr>
            <w:webHidden/>
          </w:rPr>
          <w:instrText xml:space="preserve"> PAGEREF _Toc457344662 \h </w:instrText>
        </w:r>
        <w:r w:rsidR="002B36AD">
          <w:rPr>
            <w:webHidden/>
          </w:rPr>
        </w:r>
        <w:r w:rsidR="002B36AD">
          <w:rPr>
            <w:webHidden/>
          </w:rPr>
          <w:fldChar w:fldCharType="separate"/>
        </w:r>
        <w:r w:rsidR="002B36AD">
          <w:rPr>
            <w:webHidden/>
          </w:rPr>
          <w:t>37</w:t>
        </w:r>
        <w:r w:rsidR="002B36AD">
          <w:rPr>
            <w:webHidden/>
          </w:rPr>
          <w:fldChar w:fldCharType="end"/>
        </w:r>
      </w:hyperlink>
    </w:p>
    <w:p w:rsidR="002B36AD" w:rsidRDefault="00051241">
      <w:pPr>
        <w:pStyle w:val="TOC2"/>
        <w:rPr>
          <w:rFonts w:asciiTheme="minorHAnsi" w:eastAsiaTheme="minorEastAsia" w:hAnsiTheme="minorHAnsi"/>
        </w:rPr>
      </w:pPr>
      <w:hyperlink w:anchor="_Toc457344663" w:history="1">
        <w:r w:rsidR="002B36AD" w:rsidRPr="003D4FF3">
          <w:rPr>
            <w:rStyle w:val="Hyperlink"/>
          </w:rPr>
          <w:t>5.9</w:t>
        </w:r>
        <w:r w:rsidR="002B36AD">
          <w:rPr>
            <w:rFonts w:asciiTheme="minorHAnsi" w:eastAsiaTheme="minorEastAsia" w:hAnsiTheme="minorHAnsi"/>
          </w:rPr>
          <w:tab/>
        </w:r>
        <w:r w:rsidR="002B36AD" w:rsidRPr="003D4FF3">
          <w:rPr>
            <w:rStyle w:val="Hyperlink"/>
          </w:rPr>
          <w:t>Payment Codes Partial Razor View</w:t>
        </w:r>
        <w:r w:rsidR="002B36AD">
          <w:rPr>
            <w:webHidden/>
          </w:rPr>
          <w:tab/>
        </w:r>
        <w:r w:rsidR="002B36AD">
          <w:rPr>
            <w:webHidden/>
          </w:rPr>
          <w:fldChar w:fldCharType="begin"/>
        </w:r>
        <w:r w:rsidR="002B36AD">
          <w:rPr>
            <w:webHidden/>
          </w:rPr>
          <w:instrText xml:space="preserve"> PAGEREF _Toc457344663 \h </w:instrText>
        </w:r>
        <w:r w:rsidR="002B36AD">
          <w:rPr>
            <w:webHidden/>
          </w:rPr>
        </w:r>
        <w:r w:rsidR="002B36AD">
          <w:rPr>
            <w:webHidden/>
          </w:rPr>
          <w:fldChar w:fldCharType="separate"/>
        </w:r>
        <w:r w:rsidR="002B36AD">
          <w:rPr>
            <w:webHidden/>
          </w:rPr>
          <w:t>43</w:t>
        </w:r>
        <w:r w:rsidR="002B36AD">
          <w:rPr>
            <w:webHidden/>
          </w:rPr>
          <w:fldChar w:fldCharType="end"/>
        </w:r>
      </w:hyperlink>
    </w:p>
    <w:p w:rsidR="002B36AD" w:rsidRDefault="00051241">
      <w:pPr>
        <w:pStyle w:val="TOC2"/>
        <w:rPr>
          <w:rFonts w:asciiTheme="minorHAnsi" w:eastAsiaTheme="minorEastAsia" w:hAnsiTheme="minorHAnsi"/>
        </w:rPr>
      </w:pPr>
      <w:hyperlink w:anchor="_Toc457344664" w:history="1">
        <w:r w:rsidR="002B36AD" w:rsidRPr="003D4FF3">
          <w:rPr>
            <w:rStyle w:val="Hyperlink"/>
          </w:rPr>
          <w:t>5.10</w:t>
        </w:r>
        <w:r w:rsidR="002B36AD">
          <w:rPr>
            <w:rFonts w:asciiTheme="minorHAnsi" w:eastAsiaTheme="minorEastAsia" w:hAnsiTheme="minorHAnsi"/>
          </w:rPr>
          <w:tab/>
        </w:r>
        <w:r w:rsidR="002B36AD" w:rsidRPr="003D4FF3">
          <w:rPr>
            <w:rStyle w:val="Hyperlink"/>
          </w:rPr>
          <w:t>Payment Codes Repository JavaScript</w:t>
        </w:r>
        <w:r w:rsidR="002B36AD">
          <w:rPr>
            <w:webHidden/>
          </w:rPr>
          <w:tab/>
        </w:r>
        <w:r w:rsidR="002B36AD">
          <w:rPr>
            <w:webHidden/>
          </w:rPr>
          <w:fldChar w:fldCharType="begin"/>
        </w:r>
        <w:r w:rsidR="002B36AD">
          <w:rPr>
            <w:webHidden/>
          </w:rPr>
          <w:instrText xml:space="preserve"> PAGEREF _Toc457344664 \h </w:instrText>
        </w:r>
        <w:r w:rsidR="002B36AD">
          <w:rPr>
            <w:webHidden/>
          </w:rPr>
        </w:r>
        <w:r w:rsidR="002B36AD">
          <w:rPr>
            <w:webHidden/>
          </w:rPr>
          <w:fldChar w:fldCharType="separate"/>
        </w:r>
        <w:r w:rsidR="002B36AD">
          <w:rPr>
            <w:webHidden/>
          </w:rPr>
          <w:t>46</w:t>
        </w:r>
        <w:r w:rsidR="002B36AD">
          <w:rPr>
            <w:webHidden/>
          </w:rPr>
          <w:fldChar w:fldCharType="end"/>
        </w:r>
      </w:hyperlink>
    </w:p>
    <w:p w:rsidR="002B36AD" w:rsidRDefault="00051241">
      <w:pPr>
        <w:pStyle w:val="TOC2"/>
        <w:rPr>
          <w:rFonts w:asciiTheme="minorHAnsi" w:eastAsiaTheme="minorEastAsia" w:hAnsiTheme="minorHAnsi"/>
        </w:rPr>
      </w:pPr>
      <w:hyperlink w:anchor="_Toc457344665" w:history="1">
        <w:r w:rsidR="002B36AD" w:rsidRPr="003D4FF3">
          <w:rPr>
            <w:rStyle w:val="Hyperlink"/>
          </w:rPr>
          <w:t>5.11</w:t>
        </w:r>
        <w:r w:rsidR="002B36AD">
          <w:rPr>
            <w:rFonts w:asciiTheme="minorHAnsi" w:eastAsiaTheme="minorEastAsia" w:hAnsiTheme="minorHAnsi"/>
          </w:rPr>
          <w:tab/>
        </w:r>
        <w:r w:rsidR="002B36AD" w:rsidRPr="003D4FF3">
          <w:rPr>
            <w:rStyle w:val="Hyperlink"/>
          </w:rPr>
          <w:t>Payment Codes Knockout Binding JavaScript</w:t>
        </w:r>
        <w:r w:rsidR="002B36AD">
          <w:rPr>
            <w:webHidden/>
          </w:rPr>
          <w:tab/>
        </w:r>
        <w:r w:rsidR="002B36AD">
          <w:rPr>
            <w:webHidden/>
          </w:rPr>
          <w:fldChar w:fldCharType="begin"/>
        </w:r>
        <w:r w:rsidR="002B36AD">
          <w:rPr>
            <w:webHidden/>
          </w:rPr>
          <w:instrText xml:space="preserve"> PAGEREF _Toc457344665 \h </w:instrText>
        </w:r>
        <w:r w:rsidR="002B36AD">
          <w:rPr>
            <w:webHidden/>
          </w:rPr>
        </w:r>
        <w:r w:rsidR="002B36AD">
          <w:rPr>
            <w:webHidden/>
          </w:rPr>
          <w:fldChar w:fldCharType="separate"/>
        </w:r>
        <w:r w:rsidR="002B36AD">
          <w:rPr>
            <w:webHidden/>
          </w:rPr>
          <w:t>47</w:t>
        </w:r>
        <w:r w:rsidR="002B36AD">
          <w:rPr>
            <w:webHidden/>
          </w:rPr>
          <w:fldChar w:fldCharType="end"/>
        </w:r>
      </w:hyperlink>
    </w:p>
    <w:p w:rsidR="002B36AD" w:rsidRDefault="00051241">
      <w:pPr>
        <w:pStyle w:val="TOC2"/>
        <w:rPr>
          <w:rFonts w:asciiTheme="minorHAnsi" w:eastAsiaTheme="minorEastAsia" w:hAnsiTheme="minorHAnsi"/>
        </w:rPr>
      </w:pPr>
      <w:hyperlink w:anchor="_Toc457344666" w:history="1">
        <w:r w:rsidR="002B36AD" w:rsidRPr="003D4FF3">
          <w:rPr>
            <w:rStyle w:val="Hyperlink"/>
          </w:rPr>
          <w:t>5.12</w:t>
        </w:r>
        <w:r w:rsidR="002B36AD">
          <w:rPr>
            <w:rFonts w:asciiTheme="minorHAnsi" w:eastAsiaTheme="minorEastAsia" w:hAnsiTheme="minorHAnsi"/>
          </w:rPr>
          <w:tab/>
        </w:r>
        <w:r w:rsidR="002B36AD" w:rsidRPr="003D4FF3">
          <w:rPr>
            <w:rStyle w:val="Hyperlink"/>
          </w:rPr>
          <w:t>Payment Codes Behavior JavaScript</w:t>
        </w:r>
        <w:r w:rsidR="002B36AD">
          <w:rPr>
            <w:webHidden/>
          </w:rPr>
          <w:tab/>
        </w:r>
        <w:r w:rsidR="002B36AD">
          <w:rPr>
            <w:webHidden/>
          </w:rPr>
          <w:fldChar w:fldCharType="begin"/>
        </w:r>
        <w:r w:rsidR="002B36AD">
          <w:rPr>
            <w:webHidden/>
          </w:rPr>
          <w:instrText xml:space="preserve"> PAGEREF _Toc457344666 \h </w:instrText>
        </w:r>
        <w:r w:rsidR="002B36AD">
          <w:rPr>
            <w:webHidden/>
          </w:rPr>
        </w:r>
        <w:r w:rsidR="002B36AD">
          <w:rPr>
            <w:webHidden/>
          </w:rPr>
          <w:fldChar w:fldCharType="separate"/>
        </w:r>
        <w:r w:rsidR="002B36AD">
          <w:rPr>
            <w:webHidden/>
          </w:rPr>
          <w:t>48</w:t>
        </w:r>
        <w:r w:rsidR="002B36AD">
          <w:rPr>
            <w:webHidden/>
          </w:rPr>
          <w:fldChar w:fldCharType="end"/>
        </w:r>
      </w:hyperlink>
    </w:p>
    <w:p w:rsidR="002B36AD" w:rsidRDefault="00051241">
      <w:pPr>
        <w:pStyle w:val="TOC1"/>
        <w:rPr>
          <w:rFonts w:asciiTheme="minorHAnsi" w:eastAsiaTheme="minorEastAsia" w:hAnsiTheme="minorHAnsi"/>
          <w:b w:val="0"/>
          <w:noProof/>
          <w:sz w:val="22"/>
        </w:rPr>
      </w:pPr>
      <w:hyperlink w:anchor="_Toc457344667" w:history="1">
        <w:r w:rsidR="002B36AD" w:rsidRPr="003D4FF3">
          <w:rPr>
            <w:rStyle w:val="Hyperlink"/>
            <w:noProof/>
          </w:rPr>
          <w:t>6.</w:t>
        </w:r>
        <w:r w:rsidR="002B36AD">
          <w:rPr>
            <w:rFonts w:asciiTheme="minorHAnsi" w:eastAsiaTheme="minorEastAsia" w:hAnsiTheme="minorHAnsi"/>
            <w:b w:val="0"/>
            <w:noProof/>
            <w:sz w:val="22"/>
          </w:rPr>
          <w:tab/>
        </w:r>
        <w:r w:rsidR="002B36AD" w:rsidRPr="003D4FF3">
          <w:rPr>
            <w:rStyle w:val="Hyperlink"/>
            <w:noProof/>
          </w:rPr>
          <w:t>Review the Screen</w:t>
        </w:r>
        <w:r w:rsidR="002B36AD">
          <w:rPr>
            <w:noProof/>
            <w:webHidden/>
          </w:rPr>
          <w:tab/>
        </w:r>
        <w:r w:rsidR="002B36AD">
          <w:rPr>
            <w:noProof/>
            <w:webHidden/>
          </w:rPr>
          <w:fldChar w:fldCharType="begin"/>
        </w:r>
        <w:r w:rsidR="002B36AD">
          <w:rPr>
            <w:noProof/>
            <w:webHidden/>
          </w:rPr>
          <w:instrText xml:space="preserve"> PAGEREF _Toc457344667 \h </w:instrText>
        </w:r>
        <w:r w:rsidR="002B36AD">
          <w:rPr>
            <w:noProof/>
            <w:webHidden/>
          </w:rPr>
        </w:r>
        <w:r w:rsidR="002B36AD">
          <w:rPr>
            <w:noProof/>
            <w:webHidden/>
          </w:rPr>
          <w:fldChar w:fldCharType="separate"/>
        </w:r>
        <w:r w:rsidR="002B36AD">
          <w:rPr>
            <w:noProof/>
            <w:webHidden/>
          </w:rPr>
          <w:t>58</w:t>
        </w:r>
        <w:r w:rsidR="002B36AD">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5734463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 xml:space="preserve">intended to serve as a tutorial for creating the AR Payment Codes </w:t>
      </w:r>
      <w:r w:rsidR="00ED175C">
        <w:t>w</w:t>
      </w:r>
      <w:r w:rsidR="00DA60E2">
        <w:t xml:space="preserve">eb </w:t>
      </w:r>
      <w:r w:rsidR="00ED175C">
        <w:t>s</w:t>
      </w:r>
      <w:r w:rsidR="00DA60E2">
        <w:t xml:space="preserve">creen with the Sage 300 Web SDK Wizard. </w:t>
      </w:r>
    </w:p>
    <w:p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Payment Codes screen is only for the key field to the screen plus framework components, such as: Create New Button, Save Button, Delete Button, Options Menu, Finder, etc. Thus, </w:t>
      </w:r>
      <w:r w:rsidR="00DA60E2">
        <w:t>there is additional manual work required to complet</w:t>
      </w:r>
      <w:r>
        <w:t xml:space="preserve">e the screen to include the remaining </w:t>
      </w:r>
      <w:r w:rsidR="006A2451">
        <w:t xml:space="preserve">required </w:t>
      </w:r>
      <w:r>
        <w:t>c</w:t>
      </w:r>
      <w:r w:rsidR="006A2451">
        <w:t>ontrols</w:t>
      </w:r>
      <w:r>
        <w:t>.</w:t>
      </w:r>
    </w:p>
    <w:p w:rsidR="00DA60E2" w:rsidRDefault="00DA60E2" w:rsidP="007D5849">
      <w:pPr>
        <w:pStyle w:val="SAGEBodyText"/>
      </w:pPr>
      <w:r>
        <w:t>Therefore, this tutorial will:</w:t>
      </w:r>
    </w:p>
    <w:p w:rsidR="007D5849" w:rsidRDefault="00DA60E2" w:rsidP="00BB54BA">
      <w:pPr>
        <w:pStyle w:val="SAGEBullet1"/>
      </w:pPr>
      <w:r>
        <w:t>Use the Solution Wizard to create the Visual Studio solution for the Valued Partner Company utilizing the TU module</w:t>
      </w:r>
    </w:p>
    <w:p w:rsidR="00DA60E2" w:rsidRDefault="00DA60E2" w:rsidP="00BB54BA">
      <w:pPr>
        <w:pStyle w:val="SAGEBullet1"/>
      </w:pPr>
      <w:r>
        <w:t>Use the Code Generation Wizard to create the code files and screen for the AR Payment Codes Business View (AR0012)</w:t>
      </w:r>
    </w:p>
    <w:p w:rsidR="00DA60E2" w:rsidRDefault="00DA60E2" w:rsidP="00BB54BA">
      <w:pPr>
        <w:pStyle w:val="SAGEBullet1"/>
      </w:pPr>
      <w:r>
        <w:t>Use Visual Studio to complete the code required to have a fully functioning AR Payment Codes screen</w:t>
      </w:r>
    </w:p>
    <w:p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rsidR="006A2451" w:rsidRDefault="006A2451" w:rsidP="004B1E61">
      <w:pPr>
        <w:pStyle w:val="SAGEBodyText"/>
        <w:numPr>
          <w:ilvl w:val="0"/>
          <w:numId w:val="25"/>
        </w:numPr>
      </w:pPr>
      <w:r>
        <w:t>docs\wizards\</w:t>
      </w:r>
      <w:r w:rsidRPr="00ED175C">
        <w:t>Sage300SDK_</w:t>
      </w:r>
      <w:r>
        <w:t>SolutionWizard.docx</w:t>
      </w:r>
    </w:p>
    <w:p w:rsidR="006A2451" w:rsidRDefault="006A2451" w:rsidP="004B1E61">
      <w:pPr>
        <w:pStyle w:val="SAGEBodyText"/>
        <w:numPr>
          <w:ilvl w:val="0"/>
          <w:numId w:val="25"/>
        </w:numPr>
      </w:pPr>
      <w:r>
        <w:t>docs\wizards\</w:t>
      </w:r>
      <w:r w:rsidRPr="00ED175C">
        <w:t>Sage300SDK_</w:t>
      </w:r>
      <w:r>
        <w:t xml:space="preserve">CodeGenerationWizard.docx  </w:t>
      </w:r>
    </w:p>
    <w:p w:rsidR="006A2451" w:rsidRDefault="006A2451" w:rsidP="009643D2">
      <w:pPr>
        <w:pStyle w:val="SAGEBodyText"/>
        <w:numPr>
          <w:ilvl w:val="0"/>
          <w:numId w:val="25"/>
        </w:numPr>
        <w:sectPr w:rsidR="006A2451" w:rsidSect="0088402A">
          <w:pgSz w:w="12242" w:h="15842" w:code="1"/>
          <w:pgMar w:top="709" w:right="1440" w:bottom="1701" w:left="1584" w:header="624" w:footer="397" w:gutter="0"/>
          <w:cols w:space="708"/>
          <w:titlePg/>
          <w:docGrid w:linePitch="360"/>
        </w:sectPr>
      </w:pPr>
      <w:r>
        <w:t>docs\development\</w:t>
      </w:r>
      <w:r w:rsidRPr="00ED175C">
        <w:t>Sage300SDK_CreatingSetupWebScreen</w:t>
      </w:r>
      <w:r>
        <w:t>.docx</w:t>
      </w:r>
    </w:p>
    <w:p w:rsidR="007D5849" w:rsidRDefault="006A2451" w:rsidP="00CD5A27">
      <w:pPr>
        <w:pStyle w:val="SAGEHeading1"/>
        <w:framePr w:wrap="around"/>
      </w:pPr>
      <w:bookmarkStart w:id="5" w:name="_Toc457344640"/>
      <w:r>
        <w:lastRenderedPageBreak/>
        <w:t>A/R Payment Codes</w:t>
      </w:r>
      <w:bookmarkEnd w:id="5"/>
    </w:p>
    <w:p w:rsidR="007D5849" w:rsidRDefault="006A2451" w:rsidP="00CD5A27">
      <w:pPr>
        <w:pStyle w:val="SAGEHeading2"/>
      </w:pPr>
      <w:bookmarkStart w:id="6" w:name="_Toc457344641"/>
      <w:r>
        <w:t xml:space="preserve">Desktop </w:t>
      </w:r>
      <w:r w:rsidR="00A64190">
        <w:t>Screen</w:t>
      </w:r>
      <w:bookmarkEnd w:id="6"/>
    </w:p>
    <w:p w:rsidR="007D5849" w:rsidRDefault="007D5849" w:rsidP="007D5849">
      <w:pPr>
        <w:pStyle w:val="SAGEBodyText"/>
      </w:pPr>
    </w:p>
    <w:p w:rsidR="003312BA" w:rsidRDefault="003312BA" w:rsidP="006A2451">
      <w:pPr>
        <w:pStyle w:val="SAGEBodyText"/>
        <w:rPr>
          <w:b/>
        </w:rPr>
      </w:pPr>
      <w:r>
        <w:rPr>
          <w:noProof/>
        </w:rPr>
        <w:drawing>
          <wp:inline distT="0" distB="0" distL="0" distR="0" wp14:anchorId="6DBDDC2E" wp14:editId="27B4B09F">
            <wp:extent cx="5486400" cy="1911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911350"/>
                    </a:xfrm>
                    <a:prstGeom prst="rect">
                      <a:avLst/>
                    </a:prstGeom>
                  </pic:spPr>
                </pic:pic>
              </a:graphicData>
            </a:graphic>
          </wp:inline>
        </w:drawing>
      </w:r>
    </w:p>
    <w:p w:rsidR="007D5849" w:rsidRDefault="00A64190" w:rsidP="006A2451">
      <w:pPr>
        <w:pStyle w:val="SAGEHeading2"/>
      </w:pPr>
      <w:bookmarkStart w:id="7" w:name="_Toc457344642"/>
      <w:r>
        <w:t>Web Screen</w:t>
      </w:r>
      <w:bookmarkEnd w:id="7"/>
    </w:p>
    <w:p w:rsidR="006A2451" w:rsidRPr="006A2451" w:rsidRDefault="006A2451" w:rsidP="006A2451">
      <w:pPr>
        <w:pStyle w:val="SAGEBodyText"/>
      </w:pPr>
    </w:p>
    <w:p w:rsidR="007F337C" w:rsidRDefault="00F22FB6" w:rsidP="007D5849">
      <w:pPr>
        <w:pStyle w:val="SAGEBodyText"/>
        <w:sectPr w:rsidR="007F337C" w:rsidSect="0088402A">
          <w:pgSz w:w="12242" w:h="15842" w:code="1"/>
          <w:pgMar w:top="709" w:right="1440" w:bottom="1701" w:left="1584" w:header="624" w:footer="397" w:gutter="0"/>
          <w:cols w:space="708"/>
          <w:titlePg/>
          <w:docGrid w:linePitch="360"/>
        </w:sectPr>
      </w:pPr>
      <w:r>
        <w:rPr>
          <w:noProof/>
        </w:rPr>
        <w:drawing>
          <wp:inline distT="0" distB="0" distL="0" distR="0">
            <wp:extent cx="6520574" cy="277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4019" cy="2773239"/>
                    </a:xfrm>
                    <a:prstGeom prst="rect">
                      <a:avLst/>
                    </a:prstGeom>
                    <a:noFill/>
                    <a:ln>
                      <a:noFill/>
                    </a:ln>
                  </pic:spPr>
                </pic:pic>
              </a:graphicData>
            </a:graphic>
          </wp:inline>
        </w:drawing>
      </w:r>
    </w:p>
    <w:p w:rsidR="00F75A87" w:rsidRPr="009353BC" w:rsidRDefault="00F75A87" w:rsidP="00F75A87">
      <w:pPr>
        <w:pStyle w:val="SAGEHeading1"/>
        <w:framePr w:wrap="around"/>
      </w:pPr>
      <w:bookmarkStart w:id="8" w:name="_Toc453606102"/>
      <w:bookmarkStart w:id="9" w:name="_Toc457344643"/>
      <w:r>
        <w:lastRenderedPageBreak/>
        <w:t>Solution Wizard</w:t>
      </w:r>
      <w:bookmarkEnd w:id="8"/>
      <w:bookmarkEnd w:id="9"/>
    </w:p>
    <w:p w:rsidR="00F75A87" w:rsidRDefault="00F75A87" w:rsidP="004B1E61">
      <w:pPr>
        <w:pStyle w:val="SAGEBodyText"/>
        <w:numPr>
          <w:ilvl w:val="0"/>
          <w:numId w:val="25"/>
        </w:numPr>
      </w:pPr>
      <w:r>
        <w:t>Launch Visual Studio</w:t>
      </w:r>
    </w:p>
    <w:p w:rsidR="00F75A87" w:rsidRDefault="00F75A87" w:rsidP="004B1E61">
      <w:pPr>
        <w:pStyle w:val="SAGEBodyText"/>
        <w:numPr>
          <w:ilvl w:val="1"/>
          <w:numId w:val="25"/>
        </w:numPr>
      </w:pPr>
      <w:r>
        <w:t>Note: It is recommended to run Visual Studio with administrator permissions</w:t>
      </w:r>
    </w:p>
    <w:p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rsidR="00F75A87" w:rsidRDefault="00F75A87" w:rsidP="00F75A87">
      <w:pPr>
        <w:pStyle w:val="SAGEBodyText"/>
      </w:pPr>
      <w:r>
        <w:rPr>
          <w:rFonts w:cs="Arial"/>
          <w:noProof/>
        </w:rPr>
        <w:drawing>
          <wp:inline distT="0" distB="0" distL="0" distR="0" wp14:anchorId="46588456" wp14:editId="4CD9C29D">
            <wp:extent cx="54864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49040"/>
                    </a:xfrm>
                    <a:prstGeom prst="rect">
                      <a:avLst/>
                    </a:prstGeom>
                    <a:noFill/>
                    <a:ln>
                      <a:noFill/>
                    </a:ln>
                  </pic:spPr>
                </pic:pic>
              </a:graphicData>
            </a:graphic>
          </wp:inline>
        </w:drawing>
      </w:r>
    </w:p>
    <w:p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rsidR="00F75A87" w:rsidRDefault="00F75A87" w:rsidP="00F75A87">
      <w:pPr>
        <w:pStyle w:val="SAGEHeading2"/>
      </w:pPr>
      <w:bookmarkStart w:id="10" w:name="_Toc453606104"/>
      <w:bookmarkStart w:id="11" w:name="_Toc457344644"/>
      <w:r>
        <w:lastRenderedPageBreak/>
        <w:t>Solution Information</w:t>
      </w:r>
      <w:bookmarkEnd w:id="10"/>
      <w:bookmarkEnd w:id="11"/>
    </w:p>
    <w:p w:rsidR="00F75A87" w:rsidRDefault="00F75A87" w:rsidP="00F75A87">
      <w:pPr>
        <w:pStyle w:val="SAGEBodyText"/>
      </w:pPr>
      <w:r>
        <w:t>After supplying the information required to create a new project (solution), the following dialog box appears:</w:t>
      </w:r>
    </w:p>
    <w:p w:rsidR="00F75A87" w:rsidRDefault="009643D2" w:rsidP="00F75A87">
      <w:pPr>
        <w:pStyle w:val="SAGEBodyText"/>
      </w:pPr>
      <w:r>
        <w:rPr>
          <w:noProof/>
        </w:rPr>
        <w:drawing>
          <wp:inline distT="0" distB="0" distL="0" distR="0" wp14:anchorId="37D268B2" wp14:editId="15CF2568">
            <wp:extent cx="4667250" cy="531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E15539" w:rsidRDefault="00E15539" w:rsidP="00F75A87">
      <w:pPr>
        <w:pStyle w:val="SAGEBodyText"/>
      </w:pPr>
    </w:p>
    <w:p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rsidR="00F75A87" w:rsidRDefault="00F75A87" w:rsidP="00F75A87">
      <w:pPr>
        <w:pStyle w:val="SAGEIndentedText"/>
      </w:pPr>
      <w:r>
        <w:t>Used as a Module designator that will be used to segregate the projects, and will also become part of the namespace.</w:t>
      </w:r>
    </w:p>
    <w:p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rsidR="00F75A87" w:rsidRDefault="00F75A87" w:rsidP="00F75A87">
      <w:pPr>
        <w:pStyle w:val="SAGEIndentedText"/>
      </w:pPr>
      <w:r>
        <w:lastRenderedPageBreak/>
        <w:t>Used as the base Namespace value. The namespace will become a composite of this field and the Module ID. This field is defaulted from the Company Name field but may be overridden.</w:t>
      </w:r>
    </w:p>
    <w:p w:rsidR="00F75A87" w:rsidRDefault="00F75A87" w:rsidP="00F75A87">
      <w:pPr>
        <w:pStyle w:val="SAGEBodyText"/>
      </w:pPr>
      <w:r>
        <w:t xml:space="preserve">Click </w:t>
      </w:r>
      <w:r>
        <w:rPr>
          <w:rStyle w:val="SAGETextUI"/>
        </w:rPr>
        <w:t>Next</w:t>
      </w:r>
      <w:r>
        <w:t xml:space="preserve"> to proceed.</w:t>
      </w:r>
    </w:p>
    <w:p w:rsidR="00F75A87" w:rsidRDefault="00F75A87" w:rsidP="00F75A87">
      <w:pPr>
        <w:pStyle w:val="SAGEHeading2"/>
      </w:pPr>
      <w:bookmarkStart w:id="12" w:name="_Toc453606105"/>
      <w:bookmarkStart w:id="13" w:name="_Toc457344645"/>
      <w:r>
        <w:t>Kendo UI Information</w:t>
      </w:r>
      <w:bookmarkEnd w:id="12"/>
      <w:bookmarkEnd w:id="13"/>
    </w:p>
    <w:p w:rsidR="00F75A87" w:rsidRDefault="00BA0F53" w:rsidP="00F75A87">
      <w:pPr>
        <w:pStyle w:val="SAGEBodyText"/>
      </w:pPr>
      <w:r>
        <w:rPr>
          <w:noProof/>
        </w:rPr>
        <w:drawing>
          <wp:inline distT="0" distB="0" distL="0" distR="0" wp14:anchorId="6ECB8D04" wp14:editId="6B66CC66">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F75A87" w:rsidRDefault="00F75A87" w:rsidP="00F75A87">
      <w:pPr>
        <w:pStyle w:val="SAGEBodyText"/>
      </w:pPr>
      <w:r>
        <w:t xml:space="preserve"> </w:t>
      </w:r>
      <w:r w:rsidR="000C6446">
        <w:t>Select t</w:t>
      </w:r>
      <w:r>
        <w:t xml:space="preserve">he </w:t>
      </w:r>
      <w:r w:rsidR="000C6446">
        <w:t>Purchased Kendo Commercial License checkbox.</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rsidR="00F75A87" w:rsidRDefault="00F75A87" w:rsidP="00F75A87">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rsidR="00F75A87" w:rsidRDefault="00F75A87" w:rsidP="00F75A87">
      <w:pPr>
        <w:pStyle w:val="SAGEIndentedText"/>
      </w:pPr>
      <w:r>
        <w:lastRenderedPageBreak/>
        <w:t>Defaults to the location of the Sage 300 Web installation in order to consume that version</w:t>
      </w:r>
      <w:r w:rsidR="00BA0F53">
        <w:t xml:space="preserve"> of the Kendo file</w:t>
      </w:r>
      <w:r>
        <w:t>. An alternate folder may be entered, but the Kendo folder must have the version specified as being compatible with Sage 300c Web Screens</w:t>
      </w:r>
    </w:p>
    <w:p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rsidR="00F75A87" w:rsidRDefault="00F75A87" w:rsidP="00F75A87">
      <w:pPr>
        <w:pStyle w:val="SAGEHeading2"/>
      </w:pPr>
      <w:bookmarkStart w:id="14" w:name="_Toc453606106"/>
      <w:bookmarkStart w:id="15" w:name="_Toc457344646"/>
      <w:r>
        <w:t>Generate Solution</w:t>
      </w:r>
      <w:bookmarkEnd w:id="14"/>
      <w:bookmarkEnd w:id="15"/>
    </w:p>
    <w:p w:rsidR="00F75A87" w:rsidRDefault="00F75A87" w:rsidP="00F75A87">
      <w:pPr>
        <w:pStyle w:val="SAGEBodyText"/>
      </w:pPr>
      <w:r>
        <w:rPr>
          <w:noProof/>
        </w:rPr>
        <w:drawing>
          <wp:inline distT="0" distB="0" distL="0" distR="0" wp14:anchorId="3FAF798E" wp14:editId="49D70770">
            <wp:extent cx="4533900" cy="5257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900" cy="5257800"/>
                    </a:xfrm>
                    <a:prstGeom prst="rect">
                      <a:avLst/>
                    </a:prstGeom>
                  </pic:spPr>
                </pic:pic>
              </a:graphicData>
            </a:graphic>
          </wp:inline>
        </w:drawing>
      </w:r>
    </w:p>
    <w:p w:rsidR="00F75A87" w:rsidRDefault="00F75A87" w:rsidP="000C6446">
      <w:pPr>
        <w:pStyle w:val="SAGEBullet1"/>
        <w:numPr>
          <w:ilvl w:val="0"/>
          <w:numId w:val="0"/>
        </w:numPr>
        <w:ind w:left="340" w:hanging="340"/>
      </w:pPr>
      <w:r>
        <w:t xml:space="preserve">Click </w:t>
      </w:r>
      <w:r>
        <w:rPr>
          <w:rStyle w:val="SAGETextUI"/>
        </w:rPr>
        <w:t>Generate</w:t>
      </w:r>
      <w:r>
        <w:t xml:space="preserve"> to generate the solution. </w:t>
      </w:r>
    </w:p>
    <w:p w:rsidR="00F75A87" w:rsidRDefault="000C6446" w:rsidP="00F75A87">
      <w:pPr>
        <w:pStyle w:val="SAGEHeading1"/>
        <w:framePr w:w="0" w:hRule="auto" w:wrap="auto" w:vAnchor="margin" w:hAnchor="text" w:yAlign="inline"/>
      </w:pPr>
      <w:bookmarkStart w:id="16" w:name="_Toc457344647"/>
      <w:r>
        <w:lastRenderedPageBreak/>
        <w:t xml:space="preserve">Code Generation </w:t>
      </w:r>
      <w:r w:rsidR="00F75A87">
        <w:t>Wizard</w:t>
      </w:r>
      <w:bookmarkEnd w:id="16"/>
    </w:p>
    <w:p w:rsidR="00F75A87" w:rsidRPr="006A2451" w:rsidRDefault="00F75A87" w:rsidP="00F75A87">
      <w:pPr>
        <w:pStyle w:val="SAGEHeading1Follow"/>
        <w:framePr w:w="0" w:hRule="auto" w:wrap="auto" w:vAnchor="margin" w:hAnchor="text" w:yAlign="inline"/>
      </w:pPr>
    </w:p>
    <w:p w:rsidR="00F75A87" w:rsidRDefault="00F75A87" w:rsidP="007D5849">
      <w:pPr>
        <w:pStyle w:val="SAGEBodyText"/>
      </w:pPr>
    </w:p>
    <w:p w:rsidR="00B35E7C" w:rsidRDefault="00B35E7C" w:rsidP="007D5849">
      <w:pPr>
        <w:pStyle w:val="SAGEBodyText"/>
      </w:pPr>
      <w:r>
        <w:t xml:space="preserve">Within Visual Studio, </w:t>
      </w:r>
      <w:r w:rsidRPr="00E15539">
        <w:t>right-click</w:t>
      </w:r>
      <w:r>
        <w:t xml:space="preserve"> on the </w:t>
      </w:r>
      <w:r w:rsidRPr="00B35E7C">
        <w:rPr>
          <w:b/>
        </w:rPr>
        <w:t>ValuedPartner</w:t>
      </w:r>
      <w:r>
        <w:t xml:space="preserve"> solution from the Solution Explorer to display the following context menu:</w:t>
      </w:r>
    </w:p>
    <w:p w:rsidR="00B35E7C" w:rsidRDefault="00B35E7C" w:rsidP="007D5849">
      <w:pPr>
        <w:pStyle w:val="SAGEBodyText"/>
      </w:pPr>
    </w:p>
    <w:p w:rsidR="00B35E7C" w:rsidRDefault="00B35E7C" w:rsidP="007D5849">
      <w:pPr>
        <w:pStyle w:val="SAGEBodyText"/>
      </w:pPr>
      <w:r>
        <w:rPr>
          <w:noProof/>
        </w:rPr>
        <w:drawing>
          <wp:inline distT="0" distB="0" distL="0" distR="0">
            <wp:extent cx="3566160" cy="5669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6160" cy="5669280"/>
                    </a:xfrm>
                    <a:prstGeom prst="rect">
                      <a:avLst/>
                    </a:prstGeom>
                    <a:noFill/>
                    <a:ln>
                      <a:noFill/>
                    </a:ln>
                  </pic:spPr>
                </pic:pic>
              </a:graphicData>
            </a:graphic>
          </wp:inline>
        </w:drawing>
      </w:r>
    </w:p>
    <w:p w:rsidR="00B35E7C" w:rsidRDefault="00B35E7C" w:rsidP="007D5849">
      <w:pPr>
        <w:pStyle w:val="SAGEBodyText"/>
      </w:pPr>
      <w:r w:rsidRPr="00E15539">
        <w:t>Select</w:t>
      </w:r>
      <w:r>
        <w:t xml:space="preserve"> the </w:t>
      </w:r>
      <w:r w:rsidRPr="00E15539">
        <w:rPr>
          <w:b/>
        </w:rPr>
        <w:t>Sage 300 Code Generation Wizard</w:t>
      </w:r>
      <w:r>
        <w:t xml:space="preserve"> option.</w:t>
      </w:r>
    </w:p>
    <w:p w:rsidR="00B35E7C" w:rsidRDefault="00B35E7C" w:rsidP="007D5849">
      <w:pPr>
        <w:pStyle w:val="SAGEBodyText"/>
      </w:pPr>
    </w:p>
    <w:p w:rsidR="007D5849" w:rsidRDefault="00B35E7C" w:rsidP="00CD5A27">
      <w:pPr>
        <w:pStyle w:val="SAGEHeading2"/>
      </w:pPr>
      <w:bookmarkStart w:id="17" w:name="_Toc457344648"/>
      <w:r>
        <w:lastRenderedPageBreak/>
        <w:t>Select Code Type</w:t>
      </w:r>
      <w:bookmarkEnd w:id="17"/>
    </w:p>
    <w:p w:rsidR="00371B8B" w:rsidRDefault="00371B8B" w:rsidP="007D5849">
      <w:pPr>
        <w:pStyle w:val="SAGEBodyText"/>
      </w:pPr>
      <w:r>
        <w:rPr>
          <w:noProof/>
        </w:rPr>
        <w:drawing>
          <wp:inline distT="0" distB="0" distL="0" distR="0" wp14:anchorId="7B4F18C6" wp14:editId="24766BB4">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7D5849" w:rsidRDefault="007D5849" w:rsidP="00A64190">
      <w:pPr>
        <w:pStyle w:val="SAGEBodyText"/>
      </w:pPr>
      <w:r>
        <w:t>Selec</w:t>
      </w:r>
      <w:r w:rsidR="00E15539">
        <w:t>t</w:t>
      </w:r>
      <w:r>
        <w:t xml:space="preserve"> </w:t>
      </w:r>
      <w:r w:rsidRPr="00E15539">
        <w:rPr>
          <w:rStyle w:val="SAGETextUI"/>
        </w:rPr>
        <w:t>Flat</w:t>
      </w:r>
      <w:r>
        <w:t xml:space="preserve"> </w:t>
      </w:r>
      <w:r w:rsidR="00A64190">
        <w:t>code type</w:t>
      </w:r>
      <w:r>
        <w:t xml:space="preserve"> </w:t>
      </w:r>
      <w:r w:rsidR="00A64190">
        <w:t>because</w:t>
      </w:r>
      <w:r>
        <w:t xml:space="preserve"> this is a </w:t>
      </w:r>
      <w:r w:rsidR="004106FA">
        <w:t>simple setup screen (stateless)</w:t>
      </w:r>
      <w:r w:rsidR="00A64190">
        <w:t>.</w:t>
      </w:r>
    </w:p>
    <w:p w:rsidR="00E15539" w:rsidRDefault="00E15539" w:rsidP="00A64190">
      <w:pPr>
        <w:pStyle w:val="SAGEBodyText"/>
      </w:pPr>
      <w:r>
        <w:t xml:space="preserve">Click </w:t>
      </w:r>
      <w:r w:rsidRPr="00E15539">
        <w:rPr>
          <w:b/>
        </w:rPr>
        <w:t>Next</w:t>
      </w:r>
      <w:r>
        <w:t xml:space="preserve"> to proceed.</w:t>
      </w:r>
    </w:p>
    <w:p w:rsidR="00E15539" w:rsidRDefault="00E15539" w:rsidP="00E15539">
      <w:pPr>
        <w:pStyle w:val="SAGEHeading2"/>
      </w:pPr>
      <w:bookmarkStart w:id="18" w:name="_Toc457344649"/>
      <w:r>
        <w:t>Enter View and Credentials</w:t>
      </w:r>
      <w:bookmarkEnd w:id="18"/>
    </w:p>
    <w:p w:rsidR="00E15539" w:rsidRDefault="00AA3BA7" w:rsidP="00A64190">
      <w:pPr>
        <w:pStyle w:val="SAGEBodyText"/>
      </w:pPr>
      <w:r>
        <w:rPr>
          <w:noProof/>
        </w:rPr>
        <w:lastRenderedPageBreak/>
        <w:drawing>
          <wp:inline distT="0" distB="0" distL="0" distR="0">
            <wp:extent cx="4667250" cy="534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7250" cy="5343525"/>
                    </a:xfrm>
                    <a:prstGeom prst="rect">
                      <a:avLst/>
                    </a:prstGeom>
                    <a:noFill/>
                    <a:ln>
                      <a:noFill/>
                    </a:ln>
                  </pic:spPr>
                </pic:pic>
              </a:graphicData>
            </a:graphic>
          </wp:inline>
        </w:drawing>
      </w:r>
    </w:p>
    <w:p w:rsidR="00E15539" w:rsidRDefault="00E15539" w:rsidP="00A64190">
      <w:pPr>
        <w:pStyle w:val="SAGEBodyText"/>
      </w:pPr>
    </w:p>
    <w:p w:rsidR="007D5849" w:rsidRDefault="00340DC7" w:rsidP="004106FA">
      <w:pPr>
        <w:pStyle w:val="SAGEBullet1"/>
      </w:pPr>
      <w:r>
        <w:t xml:space="preserve">Enter </w:t>
      </w:r>
      <w:r w:rsidR="007D5849" w:rsidRPr="00340DC7">
        <w:rPr>
          <w:b/>
        </w:rPr>
        <w:t>AR0012</w:t>
      </w:r>
      <w:r>
        <w:t xml:space="preserve"> for the View ID field.</w:t>
      </w:r>
    </w:p>
    <w:p w:rsidR="007D5849" w:rsidRDefault="007D5849" w:rsidP="004106FA">
      <w:pPr>
        <w:pStyle w:val="SAGEBullet1"/>
      </w:pPr>
      <w:r>
        <w:t xml:space="preserve">After entering the Business View, the Name will default to </w:t>
      </w:r>
      <w:r w:rsidRPr="00E7403D">
        <w:rPr>
          <w:b/>
        </w:rPr>
        <w:t>PaymentCode</w:t>
      </w:r>
      <w:r>
        <w:t xml:space="preserve"> for the Entity being created, which is generated from the Business View’s description</w:t>
      </w:r>
      <w:r w:rsidR="00A64190">
        <w:t>.</w:t>
      </w:r>
      <w:r w:rsidR="00340DC7">
        <w:t xml:space="preserve"> Change this value to </w:t>
      </w:r>
      <w:r w:rsidR="00340DC7" w:rsidRPr="00340DC7">
        <w:rPr>
          <w:b/>
        </w:rPr>
        <w:t>PaymentCodes</w:t>
      </w:r>
      <w:r w:rsidR="00340DC7">
        <w:t>.</w:t>
      </w:r>
    </w:p>
    <w:p w:rsidR="00340DC7" w:rsidRDefault="00340DC7" w:rsidP="00340DC7">
      <w:pPr>
        <w:pStyle w:val="SAGEBullet1"/>
        <w:numPr>
          <w:ilvl w:val="0"/>
          <w:numId w:val="0"/>
        </w:numPr>
      </w:pPr>
      <w:r>
        <w:t xml:space="preserve">Click </w:t>
      </w:r>
      <w:r w:rsidRPr="00E15539">
        <w:rPr>
          <w:b/>
        </w:rPr>
        <w:t>Next</w:t>
      </w:r>
      <w:r>
        <w:t xml:space="preserve"> to proceed.</w:t>
      </w:r>
    </w:p>
    <w:p w:rsidR="00445CD3" w:rsidRDefault="00445CD3" w:rsidP="00445CD3">
      <w:pPr>
        <w:pStyle w:val="SAGEHeading2"/>
      </w:pPr>
      <w:bookmarkStart w:id="19" w:name="_Toc457344650"/>
      <w:r>
        <w:t>Enter Resource Name</w:t>
      </w:r>
      <w:bookmarkEnd w:id="19"/>
    </w:p>
    <w:p w:rsidR="00445CD3" w:rsidRDefault="00445CD3" w:rsidP="00340DC7">
      <w:pPr>
        <w:pStyle w:val="SAGEBullet1"/>
        <w:numPr>
          <w:ilvl w:val="0"/>
          <w:numId w:val="0"/>
        </w:numPr>
      </w:pPr>
    </w:p>
    <w:p w:rsidR="00371B8B" w:rsidRDefault="00445CD3" w:rsidP="00445CD3">
      <w:pPr>
        <w:pStyle w:val="SAGEIndentedText"/>
        <w:ind w:firstLine="144"/>
      </w:pPr>
      <w:r>
        <w:rPr>
          <w:noProof/>
        </w:rPr>
        <w:lastRenderedPageBreak/>
        <w:drawing>
          <wp:inline distT="0" distB="0" distL="0" distR="0" wp14:anchorId="4A1CE9FB" wp14:editId="52492444">
            <wp:extent cx="466725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7250" cy="5314950"/>
                    </a:xfrm>
                    <a:prstGeom prst="rect">
                      <a:avLst/>
                    </a:prstGeom>
                  </pic:spPr>
                </pic:pic>
              </a:graphicData>
            </a:graphic>
          </wp:inline>
        </w:drawing>
      </w:r>
    </w:p>
    <w:p w:rsidR="007D5849" w:rsidRDefault="007D5849" w:rsidP="00AA3BA7">
      <w:pPr>
        <w:pStyle w:val="SAGEBodyText"/>
      </w:pPr>
      <w:r>
        <w:t>The Resource Name is defaulted from the Business View’s des</w:t>
      </w:r>
      <w:r w:rsidR="00445CD3">
        <w:t>cription and can be overridden</w:t>
      </w:r>
      <w:r w:rsidR="00AA3BA7">
        <w:t xml:space="preserve"> if needed</w:t>
      </w:r>
      <w:r w:rsidR="00445CD3">
        <w:t>.</w:t>
      </w:r>
    </w:p>
    <w:p w:rsidR="00445CD3" w:rsidRDefault="00445CD3" w:rsidP="00445CD3">
      <w:pPr>
        <w:pStyle w:val="SAGEBullet1"/>
        <w:numPr>
          <w:ilvl w:val="0"/>
          <w:numId w:val="0"/>
        </w:numPr>
      </w:pPr>
      <w:r>
        <w:t xml:space="preserve">Click </w:t>
      </w:r>
      <w:r w:rsidRPr="00E15539">
        <w:rPr>
          <w:b/>
        </w:rPr>
        <w:t>Next</w:t>
      </w:r>
      <w:r>
        <w:t xml:space="preserve"> to proceed.</w:t>
      </w:r>
    </w:p>
    <w:p w:rsidR="00AA3BA7" w:rsidRDefault="00AA3BA7" w:rsidP="00AA3BA7">
      <w:pPr>
        <w:pStyle w:val="SAGEHeading2"/>
      </w:pPr>
      <w:bookmarkStart w:id="20" w:name="_Toc457344651"/>
      <w:r>
        <w:t>Select Options</w:t>
      </w:r>
      <w:bookmarkEnd w:id="20"/>
    </w:p>
    <w:p w:rsidR="00AA3BA7" w:rsidRPr="00AA3BA7" w:rsidRDefault="00AA3BA7" w:rsidP="00AA3BA7">
      <w:pPr>
        <w:pStyle w:val="SAGEBodyText"/>
      </w:pPr>
    </w:p>
    <w:p w:rsidR="00371B8B" w:rsidRDefault="00AA3BA7" w:rsidP="00371B8B">
      <w:pPr>
        <w:pStyle w:val="SAGEIndentedText"/>
      </w:pPr>
      <w:r>
        <w:rPr>
          <w:noProof/>
        </w:rPr>
        <w:lastRenderedPageBreak/>
        <w:drawing>
          <wp:inline distT="0" distB="0" distL="0" distR="0" wp14:anchorId="20A14820" wp14:editId="6658ABBF">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5314950"/>
                    </a:xfrm>
                    <a:prstGeom prst="rect">
                      <a:avLst/>
                    </a:prstGeom>
                  </pic:spPr>
                </pic:pic>
              </a:graphicData>
            </a:graphic>
          </wp:inline>
        </w:drawing>
      </w:r>
    </w:p>
    <w:p w:rsidR="007D5849" w:rsidRDefault="00AA3BA7" w:rsidP="00443754">
      <w:pPr>
        <w:pStyle w:val="SAGEBullet1"/>
      </w:pPr>
      <w:r>
        <w:t>Select t</w:t>
      </w:r>
      <w:r w:rsidR="007D5849">
        <w:t xml:space="preserve">he </w:t>
      </w:r>
      <w:r w:rsidR="007D5849" w:rsidRPr="00A64190">
        <w:rPr>
          <w:rStyle w:val="SAGETextUI"/>
        </w:rPr>
        <w:t>Generate Finder</w:t>
      </w:r>
      <w:r w:rsidR="007D5849">
        <w:t xml:space="preserve"> check</w:t>
      </w:r>
      <w:r w:rsidR="00A64190">
        <w:t xml:space="preserve"> </w:t>
      </w:r>
      <w:r w:rsidR="007D5849">
        <w:t xml:space="preserve">box </w:t>
      </w:r>
      <w:r>
        <w:t xml:space="preserve">to </w:t>
      </w:r>
      <w:r w:rsidR="007D5849">
        <w:t xml:space="preserve">generate the </w:t>
      </w:r>
      <w:r w:rsidR="00A64190">
        <w:t>Finder’s</w:t>
      </w:r>
      <w:r w:rsidR="007D5849">
        <w:t xml:space="preserve"> internal controller for the view selected</w:t>
      </w:r>
      <w:r w:rsidR="00A64190">
        <w:t>.</w:t>
      </w:r>
    </w:p>
    <w:p w:rsidR="007D5849" w:rsidRDefault="00AA3BA7" w:rsidP="00AA3BA7">
      <w:pPr>
        <w:pStyle w:val="SAGEBullet1"/>
      </w:pPr>
      <w:r>
        <w:t>Do not select th</w:t>
      </w:r>
      <w:r w:rsidR="007D5849">
        <w:t xml:space="preserve">e </w:t>
      </w:r>
      <w:r w:rsidR="007D5849" w:rsidRPr="00A64190">
        <w:rPr>
          <w:rStyle w:val="SAGETextUI"/>
        </w:rPr>
        <w:t>Generate Dynamic Enablement</w:t>
      </w:r>
      <w:r w:rsidR="007D5849">
        <w:t xml:space="preserve"> check</w:t>
      </w:r>
      <w:r w:rsidR="00A64190">
        <w:t xml:space="preserve"> </w:t>
      </w:r>
      <w:r w:rsidR="007D5849">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7D5849" w:rsidRDefault="00AA3BA7" w:rsidP="00AA3BA7">
      <w:pPr>
        <w:pStyle w:val="SAGEBullet1"/>
      </w:pPr>
      <w:r>
        <w:t>Select t</w:t>
      </w:r>
      <w:r w:rsidR="007D5849">
        <w:t xml:space="preserve">he </w:t>
      </w:r>
      <w:r w:rsidR="007D5849" w:rsidRPr="00A64190">
        <w:rPr>
          <w:rStyle w:val="SAGETextUI"/>
        </w:rPr>
        <w:t>Prompt If Exists</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rsidR="00AA3BA7" w:rsidRDefault="00AA3BA7" w:rsidP="00AA3BA7">
      <w:pPr>
        <w:pStyle w:val="SAGEBodyText"/>
      </w:pPr>
      <w:r>
        <w:t xml:space="preserve">Click </w:t>
      </w:r>
      <w:r w:rsidRPr="00E15539">
        <w:rPr>
          <w:b/>
        </w:rPr>
        <w:t>Next</w:t>
      </w:r>
      <w:r>
        <w:t xml:space="preserve"> to proceed.</w:t>
      </w:r>
    </w:p>
    <w:p w:rsidR="00AA3BA7" w:rsidRDefault="00AA3BA7" w:rsidP="00AA3BA7">
      <w:pPr>
        <w:pStyle w:val="SAGEHeading2"/>
      </w:pPr>
      <w:bookmarkStart w:id="21" w:name="_Toc457344652"/>
      <w:r>
        <w:t>Generate Code</w:t>
      </w:r>
      <w:bookmarkEnd w:id="21"/>
    </w:p>
    <w:p w:rsidR="00AA3BA7" w:rsidRDefault="00AA3BA7" w:rsidP="00AA3BA7">
      <w:pPr>
        <w:pStyle w:val="SAGEBodyText"/>
      </w:pPr>
    </w:p>
    <w:p w:rsidR="00AA3BA7" w:rsidRPr="00AA3BA7" w:rsidRDefault="00AA3BA7" w:rsidP="00AA3BA7">
      <w:pPr>
        <w:pStyle w:val="SAGEBodyText"/>
      </w:pPr>
      <w:r>
        <w:rPr>
          <w:noProof/>
        </w:rPr>
        <w:drawing>
          <wp:inline distT="0" distB="0" distL="0" distR="0">
            <wp:extent cx="4754880" cy="5394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4880" cy="5394960"/>
                    </a:xfrm>
                    <a:prstGeom prst="rect">
                      <a:avLst/>
                    </a:prstGeom>
                    <a:noFill/>
                    <a:ln>
                      <a:noFill/>
                    </a:ln>
                  </pic:spPr>
                </pic:pic>
              </a:graphicData>
            </a:graphic>
          </wp:inline>
        </w:drawing>
      </w:r>
    </w:p>
    <w:p w:rsidR="00AA3BA7" w:rsidRDefault="00AA3BA7" w:rsidP="00AA3BA7">
      <w:pPr>
        <w:pStyle w:val="SAGEBodyText"/>
      </w:pPr>
    </w:p>
    <w:p w:rsidR="00AA3BA7" w:rsidRDefault="00AA3BA7" w:rsidP="00AA3BA7">
      <w:pPr>
        <w:pStyle w:val="SAGEBodyText"/>
      </w:pPr>
      <w:r>
        <w:t xml:space="preserve">Click </w:t>
      </w:r>
      <w:r w:rsidRPr="00E15539">
        <w:rPr>
          <w:b/>
        </w:rPr>
        <w:t>Next</w:t>
      </w:r>
      <w:r>
        <w:t xml:space="preserve"> to proceed.</w:t>
      </w:r>
    </w:p>
    <w:p w:rsidR="007D5849" w:rsidRDefault="007D5849" w:rsidP="00CD5A27">
      <w:pPr>
        <w:pStyle w:val="SAGEHeading2"/>
      </w:pPr>
      <w:bookmarkStart w:id="22" w:name="_Toc457344653"/>
      <w:r>
        <w:t>Wizard Completion</w:t>
      </w:r>
      <w:bookmarkEnd w:id="22"/>
    </w:p>
    <w:p w:rsidR="00AA3BA7" w:rsidRDefault="00AA3BA7" w:rsidP="00AA3BA7">
      <w:pPr>
        <w:pStyle w:val="SAGEBodyText"/>
      </w:pPr>
    </w:p>
    <w:p w:rsidR="00AA3BA7" w:rsidRPr="00AA3BA7" w:rsidRDefault="00AA3BA7" w:rsidP="00AA3BA7">
      <w:pPr>
        <w:pStyle w:val="SAGEBodyText"/>
      </w:pPr>
      <w:r>
        <w:rPr>
          <w:noProof/>
        </w:rPr>
        <w:lastRenderedPageBreak/>
        <w:drawing>
          <wp:inline distT="0" distB="0" distL="0" distR="0" wp14:anchorId="4507C5B4" wp14:editId="56386654">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5314950"/>
                    </a:xfrm>
                    <a:prstGeom prst="rect">
                      <a:avLst/>
                    </a:prstGeom>
                  </pic:spPr>
                </pic:pic>
              </a:graphicData>
            </a:graphic>
          </wp:inline>
        </w:drawing>
      </w:r>
    </w:p>
    <w:p w:rsidR="00AA3BA7"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Prompt If Exists option, have been added to the appropriate projects within the solution. </w:t>
      </w:r>
    </w:p>
    <w:p w:rsidR="007D5849" w:rsidRDefault="00AA3BA7" w:rsidP="003D6F0B">
      <w:pPr>
        <w:pStyle w:val="SAGEBodyText"/>
      </w:pPr>
      <w:r>
        <w:t xml:space="preserve">Select the </w:t>
      </w:r>
      <w:r w:rsidRPr="00AA3BA7">
        <w:rPr>
          <w:b/>
        </w:rPr>
        <w:t>Build\Build Solution</w:t>
      </w:r>
      <w:r>
        <w:t xml:space="preserve"> option to compile the solution in order to run the screen.</w:t>
      </w:r>
    </w:p>
    <w:p w:rsidR="00371B8B" w:rsidRDefault="00371B8B" w:rsidP="00371B8B">
      <w:pPr>
        <w:pStyle w:val="SAGEIndentedText"/>
      </w:pPr>
    </w:p>
    <w:p w:rsidR="007D5849" w:rsidRDefault="003D6F0B" w:rsidP="003D6F0B">
      <w:pPr>
        <w:pStyle w:val="SAGEHeading1"/>
        <w:framePr w:wrap="around"/>
      </w:pPr>
      <w:bookmarkStart w:id="23" w:name="_Toc457344654"/>
      <w:r>
        <w:lastRenderedPageBreak/>
        <w:t>Complete the Screen</w:t>
      </w:r>
      <w:bookmarkEnd w:id="23"/>
    </w:p>
    <w:p w:rsidR="003D6F0B" w:rsidRDefault="003D6F0B" w:rsidP="003D6F0B">
      <w:pPr>
        <w:pStyle w:val="SAGEBodyText"/>
      </w:pPr>
      <w:r>
        <w:t xml:space="preserve">The generation activities up to this point have dealt with creating the components required for the A/R Payment Codes screen and implementing base behaviors and minimal functionality. </w:t>
      </w:r>
    </w:p>
    <w:p w:rsidR="003D6F0B" w:rsidRDefault="003D6F0B" w:rsidP="003D6F0B">
      <w:pPr>
        <w:pStyle w:val="SAGEBodyText"/>
      </w:pPr>
      <w:r>
        <w:t>The screen is able to be compiled and is functional.</w:t>
      </w:r>
    </w:p>
    <w:p w:rsidR="003D6F0B" w:rsidRDefault="003D6F0B" w:rsidP="003D6F0B">
      <w:pPr>
        <w:pStyle w:val="SAGEBodyText"/>
      </w:pPr>
      <w:r>
        <w:t>This section will deal with specific changes to complete the A/R Payment Codes screen.</w:t>
      </w:r>
    </w:p>
    <w:p w:rsidR="003D6F0B" w:rsidRDefault="003D6F0B" w:rsidP="003D6F0B">
      <w:pPr>
        <w:pStyle w:val="SAGEHeading2"/>
      </w:pPr>
      <w:bookmarkStart w:id="24" w:name="_Toc457344655"/>
      <w:r>
        <w:t>Payment Codes Business Entity Interface</w:t>
      </w:r>
      <w:bookmarkEnd w:id="24"/>
    </w:p>
    <w:p w:rsidR="003D6F0B" w:rsidRDefault="003D6F0B" w:rsidP="000F65BA">
      <w:pPr>
        <w:pStyle w:val="SAGEBodyText"/>
      </w:pPr>
      <w:r>
        <w:t xml:space="preserve">Access the </w:t>
      </w:r>
      <w:r w:rsidRPr="000F65BA">
        <w:rPr>
          <w:b/>
        </w:rPr>
        <w:t>IPaymentCodesEntity.cs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w:t>
      </w:r>
    </w:p>
    <w:p w:rsidR="003D6F0B" w:rsidRDefault="003D6F0B" w:rsidP="003D6F0B">
      <w:pPr>
        <w:pStyle w:val="SAGEBodyText"/>
      </w:pPr>
    </w:p>
    <w:p w:rsidR="000E2F91" w:rsidRDefault="000E2F91" w:rsidP="000E2F91">
      <w:pPr>
        <w:pStyle w:val="SAGETextCodesection"/>
      </w:pPr>
      <w:r>
        <w:softHyphen/>
      </w:r>
      <w:r>
        <w:softHyphen/>
      </w:r>
      <w:r>
        <w:softHyphen/>
      </w:r>
      <w:r>
        <w:softHyphen/>
        <w:t>// Copyright © 2016 Valued Partner</w:t>
      </w:r>
    </w:p>
    <w:p w:rsidR="000E2F91" w:rsidRDefault="000E2F91" w:rsidP="000E2F91">
      <w:pPr>
        <w:pStyle w:val="SAGETextCodesection"/>
      </w:pPr>
    </w:p>
    <w:p w:rsidR="000E2F91" w:rsidRDefault="000E2F91" w:rsidP="000E2F91">
      <w:pPr>
        <w:pStyle w:val="SAGETextCodesection"/>
      </w:pPr>
      <w:r>
        <w:t>#region Namespace</w:t>
      </w:r>
    </w:p>
    <w:p w:rsidR="000E2F91" w:rsidRDefault="000E2F91" w:rsidP="000E2F91">
      <w:pPr>
        <w:pStyle w:val="SAGETextCodesection"/>
      </w:pPr>
    </w:p>
    <w:p w:rsidR="000E2F91" w:rsidRDefault="000E2F91" w:rsidP="000E2F91">
      <w:pPr>
        <w:pStyle w:val="SAGETextCodesection"/>
      </w:pPr>
      <w:r>
        <w:t xml:space="preserve">using </w:t>
      </w:r>
      <w:proofErr w:type="gramStart"/>
      <w:r>
        <w:t>ValuedPartner.TU.Models</w:t>
      </w:r>
      <w:proofErr w:type="gramEnd"/>
      <w:r>
        <w:t>;</w:t>
      </w:r>
    </w:p>
    <w:p w:rsidR="000E2F91" w:rsidRDefault="000E2F91" w:rsidP="000E2F91">
      <w:pPr>
        <w:pStyle w:val="SAGETextCodesection"/>
      </w:pPr>
      <w:r>
        <w:t>using Sage.CA.SBS.ERP.Sage</w:t>
      </w:r>
      <w:proofErr w:type="gramStart"/>
      <w:r>
        <w:t>300.Common.Interfaces.Repository</w:t>
      </w:r>
      <w:proofErr w:type="gramEnd"/>
      <w:r>
        <w:t>;</w:t>
      </w:r>
    </w:p>
    <w:p w:rsidR="000E2F91" w:rsidRDefault="000E2F91" w:rsidP="000E2F91">
      <w:pPr>
        <w:pStyle w:val="SAGETextCodesection"/>
      </w:pPr>
    </w:p>
    <w:p w:rsidR="000E2F91" w:rsidRDefault="000E2F91" w:rsidP="000E2F91">
      <w:pPr>
        <w:pStyle w:val="SAGETextCodesection"/>
      </w:pPr>
      <w:r>
        <w:t>#endregion</w:t>
      </w:r>
    </w:p>
    <w:p w:rsidR="000E2F91" w:rsidRDefault="000E2F91" w:rsidP="000E2F91">
      <w:pPr>
        <w:pStyle w:val="SAGETextCodesection"/>
      </w:pPr>
    </w:p>
    <w:p w:rsidR="000E2F91" w:rsidRDefault="000E2F91" w:rsidP="000E2F91">
      <w:pPr>
        <w:pStyle w:val="SAGETextCodesection"/>
      </w:pPr>
      <w:r>
        <w:t xml:space="preserve">namespace </w:t>
      </w:r>
      <w:proofErr w:type="gramStart"/>
      <w:r>
        <w:t>ValuedPartner.TU.Interfaces.BusinessRepository</w:t>
      </w:r>
      <w:proofErr w:type="gramEnd"/>
    </w:p>
    <w:p w:rsidR="000E2F91" w:rsidRDefault="000E2F91" w:rsidP="000E2F91">
      <w:pPr>
        <w:pStyle w:val="SAGETextCodesection"/>
      </w:pPr>
      <w:r>
        <w:t>{</w:t>
      </w:r>
    </w:p>
    <w:p w:rsidR="000E2F91" w:rsidRDefault="000E2F91" w:rsidP="000E2F91">
      <w:pPr>
        <w:pStyle w:val="SAGETextCodesection"/>
      </w:pPr>
      <w:r>
        <w:t xml:space="preserve">    /// &lt;summary&gt;</w:t>
      </w:r>
    </w:p>
    <w:p w:rsidR="000E2F91" w:rsidRDefault="000E2F91" w:rsidP="000E2F91">
      <w:pPr>
        <w:pStyle w:val="SAGETextCodesection"/>
      </w:pPr>
      <w:r>
        <w:t xml:space="preserve">    /// Interface IPaymentCodesEntity</w:t>
      </w:r>
    </w:p>
    <w:p w:rsidR="000E2F91" w:rsidRDefault="000E2F91" w:rsidP="000E2F91">
      <w:pPr>
        <w:pStyle w:val="SAGETextCodesection"/>
      </w:pPr>
      <w:r>
        <w:t xml:space="preserve">    /// &lt;/summary&gt;</w:t>
      </w:r>
    </w:p>
    <w:p w:rsidR="000E2F91" w:rsidRDefault="000E2F91" w:rsidP="000E2F91">
      <w:pPr>
        <w:pStyle w:val="SAGETextCodesection"/>
      </w:pPr>
      <w:r>
        <w:t xml:space="preserve">    /// &lt;typeparam name="T"&gt;Where T is type of &lt;see cref="PaymentCodes"/&gt;&lt;/typeparam&gt;</w:t>
      </w:r>
    </w:p>
    <w:p w:rsidR="000E2F91" w:rsidRDefault="000E2F91" w:rsidP="000E2F91">
      <w:pPr>
        <w:pStyle w:val="SAGETextCodesection"/>
      </w:pPr>
      <w:r>
        <w:t xml:space="preserve">    public interface IPaymentCodesEntity&lt;T</w:t>
      </w:r>
      <w:proofErr w:type="gramStart"/>
      <w:r>
        <w:t>&gt; :</w:t>
      </w:r>
      <w:proofErr w:type="gramEnd"/>
      <w:r>
        <w:t xml:space="preserve"> IBusinessRepository&lt;T&gt;, ISecurity </w:t>
      </w:r>
    </w:p>
    <w:p w:rsidR="000E2F91" w:rsidRDefault="000E2F91" w:rsidP="000E2F91">
      <w:pPr>
        <w:pStyle w:val="SAGETextCodesection"/>
      </w:pPr>
      <w:r>
        <w:t xml:space="preserve">        where </w:t>
      </w:r>
      <w:proofErr w:type="gramStart"/>
      <w:r>
        <w:t>T :</w:t>
      </w:r>
      <w:proofErr w:type="gramEnd"/>
      <w:r>
        <w:t xml:space="preserve"> PaymentCodes, new()</w:t>
      </w:r>
    </w:p>
    <w:p w:rsidR="000E2F91" w:rsidRDefault="000E2F91" w:rsidP="000E2F91">
      <w:pPr>
        <w:pStyle w:val="SAGETextCodesection"/>
      </w:pPr>
      <w:r>
        <w:t xml:space="preserve">    {</w:t>
      </w:r>
    </w:p>
    <w:p w:rsidR="000E2F91" w:rsidRPr="002C4E26" w:rsidRDefault="000E2F91" w:rsidP="000E2F91">
      <w:pPr>
        <w:pStyle w:val="SAGETextCodesection"/>
        <w:rPr>
          <w:highlight w:val="yellow"/>
        </w:rPr>
      </w:pPr>
      <w:bookmarkStart w:id="25" w:name="OLE_LINK1"/>
      <w:bookmarkStart w:id="26" w:name="OLE_LINK2"/>
      <w:r>
        <w:t xml:space="preserve">        </w:t>
      </w:r>
      <w:r w:rsidRPr="002C4E26">
        <w:rPr>
          <w:highlight w:val="yellow"/>
        </w:rPr>
        <w:t>/// &lt;summary&gt;</w:t>
      </w:r>
    </w:p>
    <w:p w:rsidR="000E2F91" w:rsidRPr="002C4E26" w:rsidRDefault="000E2F91" w:rsidP="000E2F91">
      <w:pPr>
        <w:pStyle w:val="SAGETextCodesection"/>
        <w:rPr>
          <w:highlight w:val="yellow"/>
        </w:rPr>
      </w:pPr>
      <w:r w:rsidRPr="002C4E26">
        <w:rPr>
          <w:highlight w:val="yellow"/>
        </w:rPr>
        <w:t xml:space="preserve">        /// Update status</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name="model"&gt;Model for PaymentCodes&lt;/param&gt;</w:t>
      </w:r>
    </w:p>
    <w:p w:rsidR="000E2F91" w:rsidRPr="002C4E26" w:rsidRDefault="000E2F91" w:rsidP="000E2F91">
      <w:pPr>
        <w:pStyle w:val="SAGETextCodesection"/>
        <w:rPr>
          <w:highlight w:val="yellow"/>
        </w:rPr>
      </w:pPr>
      <w:r w:rsidRPr="002C4E26">
        <w:rPr>
          <w:highlight w:val="yellow"/>
        </w:rPr>
        <w:lastRenderedPageBreak/>
        <w:t xml:space="preserve">        /// &lt;returns&gt;Model for PaymentCodes&lt;/returns&gt;</w:t>
      </w:r>
    </w:p>
    <w:p w:rsidR="000E2F91" w:rsidRPr="002C4E26" w:rsidRDefault="000E2F91" w:rsidP="000E2F91">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0E2F91" w:rsidRPr="002C4E26" w:rsidRDefault="000E2F91" w:rsidP="000E2F91">
      <w:pPr>
        <w:pStyle w:val="SAGETextCodesection"/>
        <w:rPr>
          <w:highlight w:val="yellow"/>
        </w:rPr>
      </w:pP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Check whether module is active or not.</w:t>
      </w:r>
    </w:p>
    <w:p w:rsidR="000E2F91" w:rsidRPr="002C4E26" w:rsidRDefault="000E2F91" w:rsidP="000E2F91">
      <w:pPr>
        <w:pStyle w:val="SAGETextCodesection"/>
        <w:rPr>
          <w:highlight w:val="yellow"/>
        </w:rPr>
      </w:pPr>
      <w:r w:rsidRPr="002C4E26">
        <w:rPr>
          <w:highlight w:val="yellow"/>
        </w:rPr>
        <w:t xml:space="preserve">        /// &lt;/summary&gt;</w:t>
      </w:r>
    </w:p>
    <w:p w:rsidR="000E2F91" w:rsidRPr="002C4E26" w:rsidRDefault="000E2F91" w:rsidP="000E2F91">
      <w:pPr>
        <w:pStyle w:val="SAGETextCodesection"/>
        <w:rPr>
          <w:highlight w:val="yellow"/>
        </w:rPr>
      </w:pPr>
      <w:r w:rsidRPr="002C4E26">
        <w:rPr>
          <w:highlight w:val="yellow"/>
        </w:rPr>
        <w:t xml:space="preserve">        /// &lt;param name="moduleId"&gt;module Id&lt;/param&gt;</w:t>
      </w:r>
    </w:p>
    <w:p w:rsidR="000E2F91" w:rsidRPr="002C4E26" w:rsidRDefault="000E2F91" w:rsidP="000E2F91">
      <w:pPr>
        <w:pStyle w:val="SAGETextCodesection"/>
        <w:rPr>
          <w:highlight w:val="yellow"/>
        </w:rPr>
      </w:pPr>
      <w:r w:rsidRPr="002C4E26">
        <w:rPr>
          <w:highlight w:val="yellow"/>
        </w:rPr>
        <w:t xml:space="preserve">        /// &lt;returns&gt;True if module is active else false&lt;/returns&gt;</w:t>
      </w:r>
    </w:p>
    <w:p w:rsidR="000E2F91" w:rsidRDefault="000E2F91" w:rsidP="000E2F91">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5"/>
    <w:bookmarkEnd w:id="26"/>
    <w:p w:rsidR="000E2F91" w:rsidRDefault="000E2F91" w:rsidP="000E2F91">
      <w:pPr>
        <w:pStyle w:val="SAGETextCodesection"/>
      </w:pPr>
      <w:r>
        <w:t xml:space="preserve">    }</w:t>
      </w:r>
    </w:p>
    <w:p w:rsidR="000E2F91" w:rsidRDefault="000E2F91" w:rsidP="000E2F91">
      <w:pPr>
        <w:pStyle w:val="SAGETextCodesection"/>
      </w:pPr>
      <w:r>
        <w:t>}</w:t>
      </w:r>
    </w:p>
    <w:p w:rsidR="003D6F0B" w:rsidRDefault="003D6F0B" w:rsidP="003D6F0B">
      <w:pPr>
        <w:pStyle w:val="SAGEBodyText"/>
      </w:pPr>
    </w:p>
    <w:p w:rsidR="00776AE2" w:rsidRDefault="00776AE2" w:rsidP="00776AE2">
      <w:pPr>
        <w:pStyle w:val="SAGEHeading2"/>
      </w:pPr>
      <w:bookmarkStart w:id="27" w:name="_Toc457344656"/>
      <w:r>
        <w:t>Payment Codes Service Interface</w:t>
      </w:r>
      <w:bookmarkEnd w:id="27"/>
    </w:p>
    <w:p w:rsidR="00776AE2" w:rsidRDefault="00776AE2" w:rsidP="00776AE2">
      <w:pPr>
        <w:pStyle w:val="SAGEBodyText"/>
      </w:pPr>
      <w:r>
        <w:t xml:space="preserve">Access the </w:t>
      </w:r>
      <w:r w:rsidRPr="000F65BA">
        <w:rPr>
          <w:b/>
        </w:rPr>
        <w:t>IPaymentCodesService.cs</w:t>
      </w:r>
      <w:r>
        <w:t xml:space="preserve"> class and add the </w:t>
      </w:r>
      <w:r w:rsidRPr="000F65BA">
        <w:rPr>
          <w:b/>
        </w:rPr>
        <w:t>UpdateInactiveStatus</w:t>
      </w:r>
      <w:r>
        <w:t xml:space="preserve"> and </w:t>
      </w:r>
      <w:r w:rsidRPr="000F65BA">
        <w:rPr>
          <w:b/>
        </w:rPr>
        <w:t>IsModuleActive</w:t>
      </w:r>
      <w:r>
        <w:t xml:space="preserve"> routines to the class (</w:t>
      </w:r>
      <w:r w:rsidRPr="000F65BA">
        <w:rPr>
          <w:highlight w:val="yellow"/>
        </w:rPr>
        <w:t>the code to be added is highlighted in yellow</w:t>
      </w:r>
      <w:r>
        <w:t xml:space="preserve">). </w:t>
      </w:r>
    </w:p>
    <w:p w:rsidR="00776AE2" w:rsidRDefault="00776AE2" w:rsidP="007D5849">
      <w:pPr>
        <w:pStyle w:val="SAGEBodyText"/>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r>
        <w:t>using Sage.CA.SBS.ERP.Sage</w:t>
      </w:r>
      <w:proofErr w:type="gramStart"/>
      <w:r>
        <w:t>300.Common.Interfaces.Service</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ValuedPartner.TU.Interfaces.Services</w:t>
      </w:r>
      <w:proofErr w:type="gramEnd"/>
    </w:p>
    <w:p w:rsidR="00776AE2" w:rsidRDefault="00776AE2" w:rsidP="00776AE2">
      <w:pPr>
        <w:pStyle w:val="SAGETextCodesection"/>
      </w:pPr>
      <w:r>
        <w:t>{</w:t>
      </w:r>
    </w:p>
    <w:p w:rsidR="00776AE2" w:rsidRDefault="00776AE2" w:rsidP="00776AE2">
      <w:pPr>
        <w:pStyle w:val="SAGETextCodesection"/>
      </w:pPr>
      <w:r>
        <w:t xml:space="preserve">    /// &lt;summary&gt;</w:t>
      </w:r>
    </w:p>
    <w:p w:rsidR="00776AE2" w:rsidRDefault="00776AE2" w:rsidP="00776AE2">
      <w:pPr>
        <w:pStyle w:val="SAGETextCodesection"/>
      </w:pPr>
      <w:r>
        <w:t xml:space="preserve">    /// Interface IPaymentCodesService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interface IPaymentCodesService&lt;T</w:t>
      </w:r>
      <w:proofErr w:type="gramStart"/>
      <w:r>
        <w:t>&gt; :</w:t>
      </w:r>
      <w:proofErr w:type="gramEnd"/>
      <w:r>
        <w:t xml:space="preserve"> IEntityService&lt;T&gt;, ISecurityService </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lastRenderedPageBreak/>
        <w:t xml:space="preserve">    {</w:t>
      </w:r>
    </w:p>
    <w:p w:rsidR="00776AE2" w:rsidRPr="002C4E26" w:rsidRDefault="00776AE2" w:rsidP="00776AE2">
      <w:pPr>
        <w:pStyle w:val="SAGETextCodesection"/>
        <w:rPr>
          <w:highlight w:val="yellow"/>
        </w:rPr>
      </w:pPr>
      <w:bookmarkStart w:id="28" w:name="OLE_LINK3"/>
      <w:bookmarkStart w:id="29" w:name="OLE_LINK4"/>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Default="00776AE2" w:rsidP="00776AE2">
      <w:pPr>
        <w:pStyle w:val="SAGETextCodesection"/>
      </w:pPr>
      <w:r w:rsidRPr="002C4E26">
        <w:rPr>
          <w:highlight w:val="yellow"/>
        </w:rPr>
        <w:t xml:space="preserve">        bool </w:t>
      </w:r>
      <w:proofErr w:type="gramStart"/>
      <w:r w:rsidRPr="002C4E26">
        <w:rPr>
          <w:highlight w:val="yellow"/>
        </w:rPr>
        <w:t>IsModuleActive(</w:t>
      </w:r>
      <w:proofErr w:type="gramEnd"/>
      <w:r w:rsidRPr="002C4E26">
        <w:rPr>
          <w:highlight w:val="yellow"/>
        </w:rPr>
        <w:t>string moduleId);</w:t>
      </w:r>
    </w:p>
    <w:bookmarkEnd w:id="28"/>
    <w:bookmarkEnd w:id="29"/>
    <w:p w:rsidR="00776AE2" w:rsidRDefault="00776AE2" w:rsidP="00776AE2">
      <w:pPr>
        <w:pStyle w:val="SAGETextCodesection"/>
      </w:pPr>
      <w:r>
        <w:t xml:space="preserve">    }</w:t>
      </w:r>
    </w:p>
    <w:p w:rsidR="00776AE2" w:rsidRDefault="00776AE2" w:rsidP="00776AE2">
      <w:pPr>
        <w:pStyle w:val="SAGETextCodesection"/>
      </w:pPr>
      <w:r>
        <w:t>}</w:t>
      </w:r>
    </w:p>
    <w:p w:rsidR="00776AE2" w:rsidRDefault="00776AE2" w:rsidP="00776AE2">
      <w:pPr>
        <w:pStyle w:val="SAGEHeading2"/>
      </w:pPr>
      <w:bookmarkStart w:id="30" w:name="_Toc457344657"/>
      <w:r>
        <w:t>Payment Codes Entity Service</w:t>
      </w:r>
      <w:bookmarkEnd w:id="30"/>
    </w:p>
    <w:p w:rsidR="00776AE2" w:rsidRDefault="00776AE2" w:rsidP="00776AE2">
      <w:pPr>
        <w:pStyle w:val="SAGEBodyText"/>
      </w:pPr>
    </w:p>
    <w:p w:rsidR="00776AE2" w:rsidRDefault="00776AE2" w:rsidP="00776AE2">
      <w:pPr>
        <w:pStyle w:val="SAGEBodyText"/>
      </w:pPr>
      <w:r>
        <w:t xml:space="preserve">Access the </w:t>
      </w:r>
      <w:r w:rsidRPr="000F65BA">
        <w:rPr>
          <w:b/>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w:t>
      </w:r>
      <w:r w:rsidR="005D55E5">
        <w:t xml:space="preserve"> (</w:t>
      </w:r>
      <w:r w:rsidR="005D55E5" w:rsidRPr="000F65BA">
        <w:rPr>
          <w:highlight w:val="yellow"/>
        </w:rPr>
        <w:t>the code to be added is highlighted in yellow</w:t>
      </w:r>
      <w:r w:rsidR="005D55E5">
        <w:t>)</w:t>
      </w:r>
      <w:r>
        <w:t xml:space="preserve">. </w:t>
      </w:r>
    </w:p>
    <w:p w:rsidR="00E7403D" w:rsidRDefault="00E7403D" w:rsidP="00776AE2">
      <w:pPr>
        <w:pStyle w:val="SAGETextCodesection"/>
      </w:pPr>
    </w:p>
    <w:p w:rsidR="00776AE2" w:rsidRDefault="00776AE2" w:rsidP="00776AE2">
      <w:pPr>
        <w:pStyle w:val="SAGETextCodesection"/>
      </w:pPr>
      <w:r>
        <w:t>// Copyright © 2016 Valued Partner</w:t>
      </w:r>
    </w:p>
    <w:p w:rsidR="00776AE2" w:rsidRDefault="00776AE2" w:rsidP="00776AE2">
      <w:pPr>
        <w:pStyle w:val="SAGETextCodesection"/>
      </w:pPr>
    </w:p>
    <w:p w:rsidR="00776AE2" w:rsidRDefault="00776AE2" w:rsidP="00776AE2">
      <w:pPr>
        <w:pStyle w:val="SAGETextCodesection"/>
      </w:pPr>
      <w:r>
        <w:t>#region Namespace</w:t>
      </w:r>
    </w:p>
    <w:p w:rsidR="00776AE2" w:rsidRDefault="00776AE2" w:rsidP="00776AE2">
      <w:pPr>
        <w:pStyle w:val="SAGETextCodesection"/>
      </w:pPr>
    </w:p>
    <w:p w:rsidR="00776AE2" w:rsidRDefault="00776AE2" w:rsidP="00776AE2">
      <w:pPr>
        <w:pStyle w:val="SAGETextCodesection"/>
      </w:pPr>
      <w:r>
        <w:t>using System;</w:t>
      </w:r>
    </w:p>
    <w:p w:rsidR="00776AE2" w:rsidRDefault="00776AE2" w:rsidP="00776AE2">
      <w:pPr>
        <w:pStyle w:val="SAGETextCodesection"/>
      </w:pPr>
      <w:r>
        <w:t>using Sage.CA.SBS.ERP.Sage</w:t>
      </w:r>
      <w:proofErr w:type="gramStart"/>
      <w:r>
        <w:t>300.Common.Models</w:t>
      </w:r>
      <w:proofErr w:type="gramEnd"/>
      <w:r>
        <w:t>;</w:t>
      </w:r>
    </w:p>
    <w:p w:rsidR="00776AE2" w:rsidRDefault="00776AE2" w:rsidP="00776AE2">
      <w:pPr>
        <w:pStyle w:val="SAGETextCodesection"/>
      </w:pPr>
      <w:r>
        <w:t>using Sage.CA.SBS.ERP.Sage</w:t>
      </w:r>
      <w:proofErr w:type="gramStart"/>
      <w:r>
        <w:t>300.Common.Services.Base</w:t>
      </w:r>
      <w:proofErr w:type="gramEnd"/>
      <w:r>
        <w:t>;</w:t>
      </w:r>
    </w:p>
    <w:p w:rsidR="00776AE2" w:rsidRDefault="00776AE2" w:rsidP="00776AE2">
      <w:pPr>
        <w:pStyle w:val="SAGETextCodesection"/>
      </w:pPr>
      <w:r>
        <w:t xml:space="preserve">using </w:t>
      </w:r>
      <w:proofErr w:type="gramStart"/>
      <w:r>
        <w:t>ValuedPartner.TU.Interfaces.BusinessRepository</w:t>
      </w:r>
      <w:proofErr w:type="gramEnd"/>
      <w:r>
        <w:t>;</w:t>
      </w:r>
    </w:p>
    <w:p w:rsidR="00776AE2" w:rsidRDefault="00776AE2" w:rsidP="00776AE2">
      <w:pPr>
        <w:pStyle w:val="SAGETextCodesection"/>
      </w:pPr>
      <w:r>
        <w:t xml:space="preserve">using </w:t>
      </w:r>
      <w:proofErr w:type="gramStart"/>
      <w:r>
        <w:t>ValuedPartner.TU.Interfaces.Services</w:t>
      </w:r>
      <w:proofErr w:type="gramEnd"/>
      <w:r>
        <w:t>;</w:t>
      </w:r>
    </w:p>
    <w:p w:rsidR="00776AE2" w:rsidRDefault="00776AE2" w:rsidP="00776AE2">
      <w:pPr>
        <w:pStyle w:val="SAGETextCodesection"/>
      </w:pPr>
      <w:r>
        <w:t xml:space="preserve">using </w:t>
      </w:r>
      <w:proofErr w:type="gramStart"/>
      <w:r>
        <w:t>ValuedPartner.TU.Models</w:t>
      </w:r>
      <w:proofErr w:type="gramEnd"/>
      <w:r>
        <w:t>;</w:t>
      </w:r>
    </w:p>
    <w:p w:rsidR="00776AE2" w:rsidRDefault="00776AE2" w:rsidP="00776AE2">
      <w:pPr>
        <w:pStyle w:val="SAGETextCodesection"/>
      </w:pPr>
    </w:p>
    <w:p w:rsidR="00776AE2" w:rsidRDefault="00776AE2" w:rsidP="00776AE2">
      <w:pPr>
        <w:pStyle w:val="SAGETextCodesection"/>
      </w:pPr>
      <w:r>
        <w:t>#endregion</w:t>
      </w:r>
    </w:p>
    <w:p w:rsidR="00776AE2" w:rsidRDefault="00776AE2" w:rsidP="00776AE2">
      <w:pPr>
        <w:pStyle w:val="SAGETextCodesection"/>
      </w:pPr>
    </w:p>
    <w:p w:rsidR="00776AE2" w:rsidRDefault="00776AE2" w:rsidP="00776AE2">
      <w:pPr>
        <w:pStyle w:val="SAGETextCodesection"/>
      </w:pPr>
      <w:r>
        <w:t xml:space="preserve">namespace </w:t>
      </w:r>
      <w:proofErr w:type="gramStart"/>
      <w:r>
        <w:t>ValuedPartner.TU.Services</w:t>
      </w:r>
      <w:proofErr w:type="gramEnd"/>
    </w:p>
    <w:p w:rsidR="00776AE2" w:rsidRDefault="00776AE2" w:rsidP="00776AE2">
      <w:pPr>
        <w:pStyle w:val="SAGETextCodesection"/>
      </w:pPr>
      <w:r>
        <w:lastRenderedPageBreak/>
        <w:t>{</w:t>
      </w:r>
    </w:p>
    <w:p w:rsidR="00776AE2" w:rsidRDefault="00776AE2" w:rsidP="00776AE2">
      <w:pPr>
        <w:pStyle w:val="SAGETextCodesection"/>
      </w:pPr>
      <w:r>
        <w:t xml:space="preserve">    /// &lt;summary&gt;</w:t>
      </w:r>
    </w:p>
    <w:p w:rsidR="00776AE2" w:rsidRDefault="00776AE2" w:rsidP="00776AE2">
      <w:pPr>
        <w:pStyle w:val="SAGETextCodesection"/>
      </w:pPr>
      <w:r>
        <w:t xml:space="preserve">    /// Class for PaymentCodesEntityService</w:t>
      </w:r>
    </w:p>
    <w:p w:rsidR="00776AE2" w:rsidRDefault="00776AE2" w:rsidP="00776AE2">
      <w:pPr>
        <w:pStyle w:val="SAGETextCodesection"/>
      </w:pPr>
      <w:r>
        <w:t xml:space="preserve">    /// &lt;/summary&gt;</w:t>
      </w:r>
    </w:p>
    <w:p w:rsidR="00776AE2" w:rsidRDefault="00776AE2" w:rsidP="00776AE2">
      <w:pPr>
        <w:pStyle w:val="SAGETextCodesection"/>
      </w:pPr>
      <w:r>
        <w:t xml:space="preserve">    /// &lt;typeparam name="T"&gt;Where T is type of &lt;see cref="PaymentCodes"/&gt;&lt;/typeparam&gt;</w:t>
      </w:r>
    </w:p>
    <w:p w:rsidR="00776AE2" w:rsidRDefault="00776AE2" w:rsidP="00776AE2">
      <w:pPr>
        <w:pStyle w:val="SAGETextCodesection"/>
      </w:pPr>
      <w:r>
        <w:t xml:space="preserve">    public class PaymentCodesEntityService&lt;T</w:t>
      </w:r>
      <w:proofErr w:type="gramStart"/>
      <w:r>
        <w:t>&gt; :</w:t>
      </w:r>
      <w:proofErr w:type="gramEnd"/>
      <w:r>
        <w:t xml:space="preserve"> FlatService&lt;T, IPaymentCodesEntity&lt;T&gt;&gt;, IPaymentCodesService&lt;T&gt;</w:t>
      </w:r>
    </w:p>
    <w:p w:rsidR="00776AE2" w:rsidRDefault="00776AE2" w:rsidP="00776AE2">
      <w:pPr>
        <w:pStyle w:val="SAGETextCodesection"/>
      </w:pPr>
      <w:r>
        <w:t xml:space="preserve">        where </w:t>
      </w:r>
      <w:proofErr w:type="gramStart"/>
      <w:r>
        <w:t>T :</w:t>
      </w:r>
      <w:proofErr w:type="gramEnd"/>
      <w:r>
        <w:t xml:space="preserve"> PaymentCodes, new()</w:t>
      </w:r>
    </w:p>
    <w:p w:rsidR="00776AE2" w:rsidRDefault="00776AE2" w:rsidP="00776AE2">
      <w:pPr>
        <w:pStyle w:val="SAGETextCodesection"/>
      </w:pPr>
      <w:r>
        <w:t xml:space="preserve">    {</w:t>
      </w:r>
    </w:p>
    <w:p w:rsidR="00776AE2" w:rsidRDefault="00776AE2" w:rsidP="00776AE2">
      <w:pPr>
        <w:pStyle w:val="SAGETextCodesection"/>
      </w:pPr>
      <w:r>
        <w:t xml:space="preserve">        #region Constructor</w:t>
      </w:r>
    </w:p>
    <w:p w:rsidR="00776AE2" w:rsidRDefault="00776AE2" w:rsidP="00776AE2">
      <w:pPr>
        <w:pStyle w:val="SAGETextCodesection"/>
      </w:pPr>
    </w:p>
    <w:p w:rsidR="00776AE2" w:rsidRDefault="00776AE2" w:rsidP="00776AE2">
      <w:pPr>
        <w:pStyle w:val="SAGETextCodesection"/>
      </w:pPr>
      <w:r>
        <w:t xml:space="preserve">        /// &lt;summary&gt;</w:t>
      </w:r>
    </w:p>
    <w:p w:rsidR="00776AE2" w:rsidRDefault="00776AE2" w:rsidP="00776AE2">
      <w:pPr>
        <w:pStyle w:val="SAGETextCodesection"/>
      </w:pPr>
      <w:r>
        <w:t xml:space="preserve">        /// Constructor for PaymentCodes</w:t>
      </w:r>
    </w:p>
    <w:p w:rsidR="00776AE2" w:rsidRDefault="00776AE2" w:rsidP="00776AE2">
      <w:pPr>
        <w:pStyle w:val="SAGETextCodesection"/>
      </w:pPr>
      <w:r>
        <w:t xml:space="preserve">        /// &lt;/summary&gt;</w:t>
      </w:r>
    </w:p>
    <w:p w:rsidR="00776AE2" w:rsidRDefault="00776AE2" w:rsidP="00776AE2">
      <w:pPr>
        <w:pStyle w:val="SAGETextCodesection"/>
      </w:pPr>
      <w:r>
        <w:t xml:space="preserve">        /// &lt;param name="context"&gt;Request Context&lt;/param&gt;</w:t>
      </w:r>
    </w:p>
    <w:p w:rsidR="00776AE2" w:rsidRDefault="00776AE2" w:rsidP="00776AE2">
      <w:pPr>
        <w:pStyle w:val="SAGETextCodesection"/>
      </w:pPr>
      <w:r>
        <w:t xml:space="preserve">        public </w:t>
      </w:r>
      <w:proofErr w:type="gramStart"/>
      <w:r>
        <w:t>PaymentCodesEntityService(</w:t>
      </w:r>
      <w:proofErr w:type="gramEnd"/>
      <w:r>
        <w:t>Context context)</w:t>
      </w:r>
    </w:p>
    <w:p w:rsidR="00776AE2" w:rsidRDefault="00776AE2" w:rsidP="00776AE2">
      <w:pPr>
        <w:pStyle w:val="SAGETextCodesection"/>
      </w:pPr>
      <w:r>
        <w:t xml:space="preserve">            : base(context)</w:t>
      </w:r>
    </w:p>
    <w:p w:rsidR="00776AE2" w:rsidRDefault="00776AE2" w:rsidP="00776AE2">
      <w:pPr>
        <w:pStyle w:val="SAGETextCodesection"/>
      </w:pPr>
      <w:r>
        <w:t xml:space="preserve">        {</w:t>
      </w:r>
    </w:p>
    <w:p w:rsidR="00776AE2" w:rsidRDefault="00776AE2" w:rsidP="00776AE2">
      <w:pPr>
        <w:pStyle w:val="SAGETextCodesection"/>
      </w:pPr>
      <w:r>
        <w:t xml:space="preserve">        }</w:t>
      </w:r>
    </w:p>
    <w:p w:rsidR="00776AE2" w:rsidRDefault="00776AE2" w:rsidP="00776AE2">
      <w:pPr>
        <w:pStyle w:val="SAGETextCodesection"/>
      </w:pPr>
    </w:p>
    <w:p w:rsidR="00776AE2" w:rsidRDefault="00776AE2" w:rsidP="00776AE2">
      <w:pPr>
        <w:pStyle w:val="SAGETextCodesection"/>
      </w:pPr>
      <w:r>
        <w:t xml:space="preserve">        #endregion</w:t>
      </w:r>
    </w:p>
    <w:p w:rsidR="00776AE2" w:rsidRDefault="00776AE2" w:rsidP="00776AE2">
      <w:pPr>
        <w:pStyle w:val="SAGETextCodesection"/>
      </w:pPr>
    </w:p>
    <w:p w:rsidR="00776AE2" w:rsidRPr="002C4E26" w:rsidRDefault="00776AE2" w:rsidP="00776AE2">
      <w:pPr>
        <w:pStyle w:val="SAGETextCodesection"/>
        <w:rPr>
          <w:highlight w:val="yellow"/>
        </w:rPr>
      </w:pPr>
      <w:bookmarkStart w:id="31" w:name="OLE_LINK5"/>
      <w:bookmarkStart w:id="32" w:name="OLE_LINK6"/>
      <w:r>
        <w:t xml:space="preserve">        </w:t>
      </w:r>
      <w:r w:rsidRPr="002C4E26">
        <w:rPr>
          <w:highlight w:val="yellow"/>
        </w:rPr>
        <w:t>/// &lt;summary&gt;</w:t>
      </w:r>
    </w:p>
    <w:p w:rsidR="00776AE2" w:rsidRPr="002C4E26" w:rsidRDefault="00776AE2" w:rsidP="00776AE2">
      <w:pPr>
        <w:pStyle w:val="SAGETextCodesection"/>
        <w:rPr>
          <w:highlight w:val="yellow"/>
        </w:rPr>
      </w:pPr>
      <w:r w:rsidRPr="002C4E26">
        <w:rPr>
          <w:highlight w:val="yellow"/>
        </w:rPr>
        <w:t xml:space="preserve">        /// Update status</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name="model"&gt;Model for PaymentCodes&lt;/param&gt;</w:t>
      </w:r>
    </w:p>
    <w:p w:rsidR="00776AE2" w:rsidRPr="002C4E26" w:rsidRDefault="00776AE2" w:rsidP="00776AE2">
      <w:pPr>
        <w:pStyle w:val="SAGETextCodesection"/>
        <w:rPr>
          <w:highlight w:val="yellow"/>
        </w:rPr>
      </w:pPr>
      <w:r w:rsidRPr="002C4E26">
        <w:rPr>
          <w:highlight w:val="yellow"/>
        </w:rPr>
        <w:t xml:space="preserve">        /// &lt;returns&gt;Model for PaymentCodes&lt;/returns&gt;</w:t>
      </w:r>
    </w:p>
    <w:p w:rsidR="00776AE2" w:rsidRPr="002C4E26" w:rsidRDefault="00776AE2" w:rsidP="00776AE2">
      <w:pPr>
        <w:pStyle w:val="SAGETextCodesection"/>
        <w:rPr>
          <w:highlight w:val="yellow"/>
        </w:rPr>
      </w:pPr>
      <w:r w:rsidRPr="002C4E26">
        <w:rPr>
          <w:highlight w:val="yellow"/>
        </w:rPr>
        <w:t xml:space="preserve">        public virtual T </w:t>
      </w:r>
      <w:proofErr w:type="gramStart"/>
      <w:r w:rsidRPr="002C4E26">
        <w:rPr>
          <w:highlight w:val="yellow"/>
        </w:rPr>
        <w:t>UpdateInactiveStatus(</w:t>
      </w:r>
      <w:proofErr w:type="gramEnd"/>
      <w:r w:rsidRPr="002C4E26">
        <w:rPr>
          <w:highlight w:val="yellow"/>
        </w:rPr>
        <w:t>T 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if (model == null)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throw new ArgumentNullException("model");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lastRenderedPageBreak/>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repository.UpdateInactiveStatus</w:t>
      </w:r>
      <w:proofErr w:type="gramEnd"/>
      <w:r w:rsidRPr="002C4E26">
        <w:rPr>
          <w:highlight w:val="yellow"/>
        </w:rPr>
        <w:t>(model);</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Check whether module is active or not.</w:t>
      </w:r>
    </w:p>
    <w:p w:rsidR="00776AE2" w:rsidRPr="002C4E26" w:rsidRDefault="00776AE2" w:rsidP="00776AE2">
      <w:pPr>
        <w:pStyle w:val="SAGETextCodesection"/>
        <w:rPr>
          <w:highlight w:val="yellow"/>
        </w:rPr>
      </w:pPr>
      <w:r w:rsidRPr="002C4E26">
        <w:rPr>
          <w:highlight w:val="yellow"/>
        </w:rPr>
        <w:t xml:space="preserve">        /// &lt;/summary&gt;</w:t>
      </w:r>
    </w:p>
    <w:p w:rsidR="00776AE2" w:rsidRPr="002C4E26" w:rsidRDefault="00776AE2" w:rsidP="00776AE2">
      <w:pPr>
        <w:pStyle w:val="SAGETextCodesection"/>
        <w:rPr>
          <w:highlight w:val="yellow"/>
        </w:rPr>
      </w:pPr>
      <w:r w:rsidRPr="002C4E26">
        <w:rPr>
          <w:highlight w:val="yellow"/>
        </w:rPr>
        <w:t xml:space="preserve">        /// &lt;param name="moduleId"&gt;module Id&lt;/param&gt;</w:t>
      </w:r>
    </w:p>
    <w:p w:rsidR="00776AE2" w:rsidRPr="002C4E26" w:rsidRDefault="00776AE2" w:rsidP="00776AE2">
      <w:pPr>
        <w:pStyle w:val="SAGETextCodesection"/>
        <w:rPr>
          <w:highlight w:val="yellow"/>
        </w:rPr>
      </w:pPr>
      <w:r w:rsidRPr="002C4E26">
        <w:rPr>
          <w:highlight w:val="yellow"/>
        </w:rPr>
        <w:t xml:space="preserve">        /// &lt;returns&gt;True if module is active else false&lt;/returns&gt;</w:t>
      </w:r>
    </w:p>
    <w:p w:rsidR="00776AE2" w:rsidRPr="002C4E26" w:rsidRDefault="00776AE2" w:rsidP="00776AE2">
      <w:pPr>
        <w:pStyle w:val="SAGETextCodesection"/>
        <w:rPr>
          <w:highlight w:val="yellow"/>
        </w:rPr>
      </w:pPr>
      <w:r w:rsidRPr="002C4E26">
        <w:rPr>
          <w:highlight w:val="yellow"/>
        </w:rPr>
        <w:t xml:space="preserve">        public bool </w:t>
      </w:r>
      <w:proofErr w:type="gramStart"/>
      <w:r w:rsidRPr="002C4E26">
        <w:rPr>
          <w:highlight w:val="yellow"/>
        </w:rPr>
        <w:t>IsModuleActive(</w:t>
      </w:r>
      <w:proofErr w:type="gramEnd"/>
      <w:r w:rsidRPr="002C4E26">
        <w:rPr>
          <w:highlight w:val="yellow"/>
        </w:rPr>
        <w:t>string moduleId)</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using (var repository = Resolve&lt;IPaymentCodesEntity&lt;T&gt;</w:t>
      </w:r>
      <w:proofErr w:type="gramStart"/>
      <w:r w:rsidRPr="002C4E26">
        <w:rPr>
          <w:highlight w:val="yellow"/>
        </w:rPr>
        <w:t>&gt;(</w:t>
      </w:r>
      <w:proofErr w:type="gramEnd"/>
      <w:r w:rsidRPr="002C4E26">
        <w:rPr>
          <w:highlight w:val="yellow"/>
        </w:rPr>
        <w:t>))</w:t>
      </w:r>
    </w:p>
    <w:p w:rsidR="00776AE2" w:rsidRPr="002C4E26" w:rsidRDefault="00776AE2" w:rsidP="00776AE2">
      <w:pPr>
        <w:pStyle w:val="SAGETextCodesection"/>
        <w:rPr>
          <w:highlight w:val="yellow"/>
        </w:rPr>
      </w:pPr>
      <w:r w:rsidRPr="002C4E26">
        <w:rPr>
          <w:highlight w:val="yellow"/>
        </w:rPr>
        <w:t xml:space="preserve">            {</w:t>
      </w:r>
    </w:p>
    <w:p w:rsidR="00776AE2" w:rsidRPr="002C4E26" w:rsidRDefault="00776AE2" w:rsidP="00776AE2">
      <w:pPr>
        <w:pStyle w:val="SAGETextCodesection"/>
        <w:rPr>
          <w:highlight w:val="yellow"/>
        </w:rPr>
      </w:pPr>
      <w:r w:rsidRPr="002C4E26">
        <w:rPr>
          <w:highlight w:val="yellow"/>
        </w:rPr>
        <w:t xml:space="preserve">                return </w:t>
      </w:r>
      <w:proofErr w:type="gramStart"/>
      <w:r w:rsidRPr="002C4E26">
        <w:rPr>
          <w:highlight w:val="yellow"/>
        </w:rPr>
        <w:t>repository.IsModuleActive</w:t>
      </w:r>
      <w:proofErr w:type="gramEnd"/>
      <w:r w:rsidRPr="002C4E26">
        <w:rPr>
          <w:highlight w:val="yellow"/>
        </w:rPr>
        <w:t>(moduleId);</w:t>
      </w:r>
    </w:p>
    <w:p w:rsidR="00776AE2" w:rsidRPr="002C4E26" w:rsidRDefault="00776AE2" w:rsidP="00776AE2">
      <w:pPr>
        <w:pStyle w:val="SAGETextCodesection"/>
        <w:rPr>
          <w:highlight w:val="yellow"/>
        </w:rPr>
      </w:pPr>
      <w:r w:rsidRPr="002C4E26">
        <w:rPr>
          <w:highlight w:val="yellow"/>
        </w:rPr>
        <w:t xml:space="preserve">            }</w:t>
      </w:r>
    </w:p>
    <w:p w:rsidR="00776AE2" w:rsidRDefault="00776AE2" w:rsidP="00776AE2">
      <w:pPr>
        <w:pStyle w:val="SAGETextCodesection"/>
      </w:pPr>
      <w:r w:rsidRPr="002C4E26">
        <w:rPr>
          <w:highlight w:val="yellow"/>
        </w:rPr>
        <w:t xml:space="preserve">        }</w:t>
      </w:r>
    </w:p>
    <w:bookmarkEnd w:id="31"/>
    <w:bookmarkEnd w:id="32"/>
    <w:p w:rsidR="00776AE2" w:rsidRDefault="00776AE2" w:rsidP="00776AE2">
      <w:pPr>
        <w:pStyle w:val="SAGETextCodesection"/>
      </w:pPr>
    </w:p>
    <w:p w:rsidR="00776AE2" w:rsidRDefault="00776AE2" w:rsidP="00776AE2">
      <w:pPr>
        <w:pStyle w:val="SAGETextCodesection"/>
      </w:pPr>
      <w:r>
        <w:t xml:space="preserve">    }</w:t>
      </w:r>
    </w:p>
    <w:p w:rsidR="00776AE2" w:rsidRDefault="00776AE2" w:rsidP="00776AE2">
      <w:pPr>
        <w:pStyle w:val="SAGETextCodesection"/>
      </w:pPr>
      <w:r>
        <w:t>}</w:t>
      </w:r>
    </w:p>
    <w:p w:rsidR="002A3B4D" w:rsidRDefault="002A3B4D" w:rsidP="002A3B4D">
      <w:pPr>
        <w:pStyle w:val="SAGEHeading2"/>
      </w:pPr>
      <w:bookmarkStart w:id="33" w:name="_Toc457344658"/>
      <w:r>
        <w:t>Payment Codes Repository</w:t>
      </w:r>
      <w:bookmarkEnd w:id="33"/>
    </w:p>
    <w:p w:rsidR="002A3B4D" w:rsidRDefault="002A3B4D" w:rsidP="002A3B4D">
      <w:pPr>
        <w:pStyle w:val="SAGEBodyText"/>
      </w:pPr>
    </w:p>
    <w:p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4407D9" w:rsidRDefault="004407D9" w:rsidP="004407D9">
      <w:pPr>
        <w:pStyle w:val="SAGEBodyText"/>
      </w:pPr>
      <w:r>
        <w:t xml:space="preserve">What does this mean? If the screen has a single business entity, the wizard will name it </w:t>
      </w:r>
      <w:r w:rsidRPr="00F30126">
        <w:rPr>
          <w:rStyle w:val="SAGETextCodeinline"/>
        </w:rPr>
        <w:t>_</w:t>
      </w:r>
      <w:r w:rsidRPr="000F65BA">
        <w:rPr>
          <w:b/>
        </w:rPr>
        <w:t>businessEntity</w:t>
      </w:r>
      <w:r>
        <w:t xml:space="preserve"> instead of something specific to the entity. Parameters will be generic unless multiple entities prevents this (such as </w:t>
      </w:r>
      <w:r w:rsidRPr="000F65BA">
        <w:rPr>
          <w:b/>
        </w:rPr>
        <w:t>id</w:t>
      </w:r>
      <w:r>
        <w:t xml:space="preserve"> vs. </w:t>
      </w:r>
      <w:r w:rsidRPr="000F65BA">
        <w:rPr>
          <w:b/>
        </w:rPr>
        <w:t>paymentCode</w:t>
      </w:r>
      <w:r>
        <w:t>)</w:t>
      </w:r>
      <w:r w:rsidR="005D55E5">
        <w:t xml:space="preserve"> (</w:t>
      </w:r>
      <w:r w:rsidR="005D55E5" w:rsidRPr="000F65BA">
        <w:rPr>
          <w:highlight w:val="yellow"/>
        </w:rPr>
        <w:t>the code to be added is highlighted in yellow</w:t>
      </w:r>
      <w:r w:rsidR="005D55E5">
        <w:t>)</w:t>
      </w:r>
      <w:r>
        <w:t>.</w:t>
      </w:r>
    </w:p>
    <w:p w:rsidR="004407D9" w:rsidRDefault="004407D9" w:rsidP="002A3B4D">
      <w:pPr>
        <w:pStyle w:val="SAGEBodyText"/>
      </w:pPr>
    </w:p>
    <w:p w:rsidR="002A3B4D" w:rsidRDefault="002A3B4D" w:rsidP="002A3B4D">
      <w:pPr>
        <w:pStyle w:val="SAGEBodyText"/>
      </w:pPr>
      <w:r>
        <w:t xml:space="preserve">Access the </w:t>
      </w:r>
      <w:r w:rsidRPr="000F65BA">
        <w:rPr>
          <w:b/>
        </w:rPr>
        <w:t>PaymentCodesRepository.cs</w:t>
      </w:r>
      <w:r>
        <w:t xml:space="preserve"> class and add the </w:t>
      </w:r>
      <w:r w:rsidRPr="000F65BA">
        <w:rPr>
          <w:b/>
        </w:rPr>
        <w:t>UpdateInactiveStatus</w:t>
      </w:r>
      <w:r>
        <w:t xml:space="preserve"> and </w:t>
      </w:r>
      <w:r w:rsidRPr="000F65BA">
        <w:rPr>
          <w:b/>
        </w:rPr>
        <w:t>IsModuleActive</w:t>
      </w:r>
      <w:r>
        <w:t xml:space="preserve"> routines to the class. </w:t>
      </w:r>
    </w:p>
    <w:p w:rsidR="00E7403D" w:rsidRDefault="00E7403D" w:rsidP="004407D9">
      <w:pPr>
        <w:pStyle w:val="SAGETextCodesection"/>
      </w:pPr>
    </w:p>
    <w:p w:rsidR="004407D9" w:rsidRDefault="004407D9" w:rsidP="004407D9">
      <w:pPr>
        <w:pStyle w:val="SAGETextCodesection"/>
      </w:pPr>
      <w:r>
        <w:t>// Copyright © 2016 Valued Partner</w:t>
      </w:r>
    </w:p>
    <w:p w:rsidR="004407D9" w:rsidRDefault="004407D9" w:rsidP="004407D9">
      <w:pPr>
        <w:pStyle w:val="SAGETextCodesection"/>
      </w:pPr>
    </w:p>
    <w:p w:rsidR="004407D9" w:rsidRDefault="004407D9" w:rsidP="004407D9">
      <w:pPr>
        <w:pStyle w:val="SAGETextCodesection"/>
      </w:pPr>
      <w:r>
        <w:lastRenderedPageBreak/>
        <w:t>#region Namespace</w:t>
      </w:r>
    </w:p>
    <w:p w:rsidR="004407D9" w:rsidRDefault="004407D9" w:rsidP="004407D9">
      <w:pPr>
        <w:pStyle w:val="SAGETextCodesection"/>
      </w:pPr>
    </w:p>
    <w:p w:rsidR="004407D9" w:rsidRDefault="004407D9" w:rsidP="004407D9">
      <w:pPr>
        <w:pStyle w:val="SAGETextCodesection"/>
      </w:pPr>
      <w:r>
        <w:t>using System;</w:t>
      </w:r>
    </w:p>
    <w:p w:rsidR="004407D9" w:rsidRDefault="004407D9" w:rsidP="004407D9">
      <w:pPr>
        <w:pStyle w:val="SAGETextCodesection"/>
      </w:pPr>
      <w:r>
        <w:t xml:space="preserve">using </w:t>
      </w:r>
      <w:proofErr w:type="gramStart"/>
      <w:r>
        <w:t>System.Linq.Expressions</w:t>
      </w:r>
      <w:proofErr w:type="gramEnd"/>
      <w:r>
        <w:t>;</w:t>
      </w:r>
    </w:p>
    <w:p w:rsidR="004407D9" w:rsidRDefault="004407D9" w:rsidP="004407D9">
      <w:pPr>
        <w:pStyle w:val="SAGETextCodesection"/>
      </w:pPr>
      <w:r>
        <w:t>using Sage.CA.SBS.ERP.Sage</w:t>
      </w:r>
      <w:proofErr w:type="gramStart"/>
      <w:r>
        <w:t>300.Common.BusinessRepository</w:t>
      </w:r>
      <w:proofErr w:type="gramEnd"/>
      <w:r>
        <w:t>;</w:t>
      </w:r>
    </w:p>
    <w:p w:rsidR="004407D9" w:rsidRDefault="004407D9" w:rsidP="004407D9">
      <w:pPr>
        <w:pStyle w:val="SAGETextCodesection"/>
      </w:pPr>
      <w:r>
        <w:t>using Sage.CA.SBS.ERP.Sage</w:t>
      </w:r>
      <w:proofErr w:type="gramStart"/>
      <w:r>
        <w:t>300.Common.BusinessRepository.Base</w:t>
      </w:r>
      <w:proofErr w:type="gramEnd"/>
      <w:r>
        <w:t>;</w:t>
      </w:r>
    </w:p>
    <w:p w:rsidR="004407D9" w:rsidRDefault="004407D9" w:rsidP="004407D9">
      <w:pPr>
        <w:pStyle w:val="SAGETextCodesection"/>
      </w:pPr>
      <w:r>
        <w:t>using Sage.CA.SBS.ERP.Sage</w:t>
      </w:r>
      <w:proofErr w:type="gramStart"/>
      <w:r>
        <w:t>300.Common.Interfaces.Entity</w:t>
      </w:r>
      <w:proofErr w:type="gramEnd"/>
      <w:r>
        <w:t>;</w:t>
      </w:r>
    </w:p>
    <w:p w:rsidR="004407D9" w:rsidRDefault="004407D9" w:rsidP="004407D9">
      <w:pPr>
        <w:pStyle w:val="SAGETextCodesection"/>
      </w:pPr>
      <w:r>
        <w:t>using Sage.CA.SBS.ERP.Sage</w:t>
      </w:r>
      <w:proofErr w:type="gramStart"/>
      <w:r>
        <w:t>300.Common.Models</w:t>
      </w:r>
      <w:proofErr w:type="gramEnd"/>
      <w:r>
        <w:t>;</w:t>
      </w:r>
    </w:p>
    <w:p w:rsidR="004407D9" w:rsidRDefault="004407D9" w:rsidP="004407D9">
      <w:pPr>
        <w:pStyle w:val="SAGETextCodesection"/>
      </w:pPr>
      <w:r>
        <w:t>using Sage.CA.SBS.ERP.Sage</w:t>
      </w:r>
      <w:proofErr w:type="gramStart"/>
      <w:r>
        <w:t>300.Common.Utilities</w:t>
      </w:r>
      <w:proofErr w:type="gramEnd"/>
      <w:r>
        <w:t>;</w:t>
      </w:r>
    </w:p>
    <w:p w:rsidR="004407D9" w:rsidRDefault="004407D9" w:rsidP="004407D9">
      <w:pPr>
        <w:pStyle w:val="SAGETextCodesection"/>
      </w:pPr>
      <w:r>
        <w:t>using Sage.CA.SBS.ERP.Sage</w:t>
      </w:r>
      <w:proofErr w:type="gramStart"/>
      <w:r>
        <w:t>300.Common.Models.Enums</w:t>
      </w:r>
      <w:proofErr w:type="gramEnd"/>
      <w:r>
        <w:t>;</w:t>
      </w:r>
    </w:p>
    <w:p w:rsidR="004407D9" w:rsidRDefault="004407D9" w:rsidP="004407D9">
      <w:pPr>
        <w:pStyle w:val="SAGETextCodesection"/>
      </w:pPr>
      <w:r>
        <w:t xml:space="preserve">using </w:t>
      </w:r>
      <w:proofErr w:type="gramStart"/>
      <w:r>
        <w:t>ValuedPartner.TU.BusinessRepository.Mappers</w:t>
      </w:r>
      <w:proofErr w:type="gramEnd"/>
      <w:r>
        <w:t>;</w:t>
      </w:r>
    </w:p>
    <w:p w:rsidR="004407D9" w:rsidRDefault="004407D9" w:rsidP="004407D9">
      <w:pPr>
        <w:pStyle w:val="SAGETextCodesection"/>
      </w:pPr>
      <w:r>
        <w:t xml:space="preserve">using </w:t>
      </w:r>
      <w:proofErr w:type="gramStart"/>
      <w:r>
        <w:t>ValuedPartner.TU.Interfaces.BusinessRepository</w:t>
      </w:r>
      <w:proofErr w:type="gramEnd"/>
      <w:r>
        <w:t>;</w:t>
      </w:r>
    </w:p>
    <w:p w:rsidR="004407D9" w:rsidRDefault="004407D9" w:rsidP="004407D9">
      <w:pPr>
        <w:pStyle w:val="SAGETextCodesection"/>
      </w:pPr>
      <w:r>
        <w:t xml:space="preserve">using </w:t>
      </w:r>
      <w:proofErr w:type="gramStart"/>
      <w:r>
        <w:t>ValuedPartner.TU.Models</w:t>
      </w:r>
      <w:proofErr w:type="gramEnd"/>
      <w:r>
        <w:t>;</w:t>
      </w:r>
    </w:p>
    <w:p w:rsidR="004407D9" w:rsidRDefault="004407D9" w:rsidP="004407D9">
      <w:pPr>
        <w:pStyle w:val="SAGETextCodesection"/>
      </w:pPr>
    </w:p>
    <w:p w:rsidR="004407D9" w:rsidRDefault="004407D9" w:rsidP="004407D9">
      <w:pPr>
        <w:pStyle w:val="SAGETextCodesection"/>
      </w:pPr>
      <w:r>
        <w:t>#endregion</w:t>
      </w:r>
    </w:p>
    <w:p w:rsidR="004407D9" w:rsidRDefault="004407D9" w:rsidP="004407D9">
      <w:pPr>
        <w:pStyle w:val="SAGETextCodesection"/>
      </w:pPr>
    </w:p>
    <w:p w:rsidR="004407D9" w:rsidRDefault="004407D9" w:rsidP="004407D9">
      <w:pPr>
        <w:pStyle w:val="SAGETextCodesection"/>
      </w:pPr>
      <w:r>
        <w:t xml:space="preserve">namespace </w:t>
      </w:r>
      <w:proofErr w:type="gramStart"/>
      <w:r>
        <w:t>ValuedPartner.TU.BusinessRepository</w:t>
      </w:r>
      <w:proofErr w:type="gramEnd"/>
    </w:p>
    <w:p w:rsidR="004407D9" w:rsidRDefault="004407D9" w:rsidP="004407D9">
      <w:pPr>
        <w:pStyle w:val="SAGETextCodesection"/>
      </w:pPr>
      <w:r>
        <w:t>{</w:t>
      </w:r>
    </w:p>
    <w:p w:rsidR="004407D9" w:rsidRDefault="004407D9" w:rsidP="004407D9">
      <w:pPr>
        <w:pStyle w:val="SAGETextCodesection"/>
      </w:pPr>
      <w:r>
        <w:t xml:space="preserve">    /// &lt;summary&gt;</w:t>
      </w:r>
    </w:p>
    <w:p w:rsidR="004407D9" w:rsidRDefault="004407D9" w:rsidP="004407D9">
      <w:pPr>
        <w:pStyle w:val="SAGETextCodesection"/>
      </w:pPr>
      <w:r>
        <w:t xml:space="preserve">    /// Class PaymentCodes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&lt;typeparam name="T"&gt;Where T is type of &lt;see cref="PaymentCodes"/&gt;&lt;/typeparam&gt;</w:t>
      </w:r>
    </w:p>
    <w:p w:rsidR="004407D9" w:rsidRDefault="004407D9" w:rsidP="004407D9">
      <w:pPr>
        <w:pStyle w:val="SAGETextCodesection"/>
      </w:pPr>
      <w:r>
        <w:t xml:space="preserve">    public class PaymentCodesRepository&lt;T</w:t>
      </w:r>
      <w:proofErr w:type="gramStart"/>
      <w:r>
        <w:t>&gt; :</w:t>
      </w:r>
      <w:proofErr w:type="gramEnd"/>
      <w:r>
        <w:t xml:space="preserve"> FlatRepository&lt;T&gt;, IPaymentCodesEntity&lt;T&gt;</w:t>
      </w:r>
    </w:p>
    <w:p w:rsidR="004407D9" w:rsidRDefault="004407D9" w:rsidP="004407D9">
      <w:pPr>
        <w:pStyle w:val="SAGETextCodesection"/>
      </w:pPr>
      <w:r>
        <w:t xml:space="preserve">        where </w:t>
      </w:r>
      <w:proofErr w:type="gramStart"/>
      <w:r>
        <w:t>T :</w:t>
      </w:r>
      <w:proofErr w:type="gramEnd"/>
      <w:r>
        <w:t xml:space="preserve"> PaymentCodes, new()</w:t>
      </w:r>
    </w:p>
    <w:p w:rsidR="004407D9" w:rsidRDefault="004407D9" w:rsidP="004407D9">
      <w:pPr>
        <w:pStyle w:val="SAGETextCodesection"/>
      </w:pPr>
      <w:r>
        <w:t xml:space="preserve">    {</w:t>
      </w:r>
    </w:p>
    <w:p w:rsidR="004407D9" w:rsidRDefault="004407D9" w:rsidP="004407D9">
      <w:pPr>
        <w:pStyle w:val="SAGETextCodesection"/>
      </w:pPr>
      <w:r>
        <w:t xml:space="preserve">        #region Variables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Mapper</w:t>
      </w:r>
    </w:p>
    <w:p w:rsidR="004407D9" w:rsidRDefault="004407D9" w:rsidP="004407D9">
      <w:pPr>
        <w:pStyle w:val="SAGETextCodesection"/>
      </w:pPr>
      <w:r>
        <w:t xml:space="preserve">        /// &lt;/summary&gt;</w:t>
      </w:r>
    </w:p>
    <w:p w:rsidR="004407D9" w:rsidRDefault="004407D9" w:rsidP="004407D9">
      <w:pPr>
        <w:pStyle w:val="SAGETextCodesection"/>
      </w:pPr>
      <w:r>
        <w:t xml:space="preserve">        private ModelMapper&lt;T&gt; _mapper;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Business Entity</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private IBusinessEntity _businessEntity;</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Constructor</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public </w:t>
      </w:r>
      <w:proofErr w:type="gramStart"/>
      <w:r>
        <w:t>PaymentCodesRepository(</w:t>
      </w:r>
      <w:proofErr w:type="gramEnd"/>
      <w:r>
        <w:t>Context context)</w:t>
      </w:r>
    </w:p>
    <w:p w:rsidR="004407D9" w:rsidRDefault="004407D9" w:rsidP="004407D9">
      <w:pPr>
        <w:pStyle w:val="SAGETextCodesection"/>
      </w:pPr>
      <w:r>
        <w:t xml:space="preserve">            : </w:t>
      </w:r>
      <w:proofErr w:type="gramStart"/>
      <w:r>
        <w:t>base(</w:t>
      </w:r>
      <w:proofErr w:type="gramEnd"/>
      <w:r>
        <w:t>context, new PaymentCodesMapper&lt;T&gt;(context), ActiveFilter)</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Constructor for PaymentCodes</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 &lt;param name="session"&gt;Business Entity Session&lt;/param&gt;</w:t>
      </w:r>
    </w:p>
    <w:p w:rsidR="004407D9" w:rsidRDefault="004407D9" w:rsidP="004407D9">
      <w:pPr>
        <w:pStyle w:val="SAGETextCodesection"/>
      </w:pPr>
      <w:r>
        <w:t xml:space="preserve">        public </w:t>
      </w:r>
      <w:proofErr w:type="gramStart"/>
      <w:r>
        <w:t>PaymentCodesRepository(</w:t>
      </w:r>
      <w:proofErr w:type="gramEnd"/>
      <w:r>
        <w:t>Context context, IBusinessEntitySession session)</w:t>
      </w:r>
    </w:p>
    <w:p w:rsidR="004407D9" w:rsidRDefault="004407D9" w:rsidP="004407D9">
      <w:pPr>
        <w:pStyle w:val="SAGETextCodesection"/>
      </w:pPr>
      <w:r>
        <w:t xml:space="preserve">            : </w:t>
      </w:r>
      <w:proofErr w:type="gramStart"/>
      <w:r>
        <w:t>base(</w:t>
      </w:r>
      <w:proofErr w:type="gramEnd"/>
      <w:r>
        <w:t>context, new PaymentCodesMapper&lt;T&gt;(context), ActiveFilter, session)</w:t>
      </w:r>
    </w:p>
    <w:p w:rsidR="004407D9" w:rsidRDefault="004407D9" w:rsidP="004407D9">
      <w:pPr>
        <w:pStyle w:val="SAGETextCodesection"/>
      </w:pPr>
      <w:r>
        <w:t xml:space="preserve">        {</w:t>
      </w:r>
    </w:p>
    <w:p w:rsidR="004407D9" w:rsidRDefault="004407D9" w:rsidP="004407D9">
      <w:pPr>
        <w:pStyle w:val="SAGETextCodesection"/>
      </w:pPr>
      <w:r>
        <w:t xml:space="preserve">            SetFilter(context);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Protected/public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Additional Access Check for Export and Import</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&lt;returns&gt;User Access&lt;/returns&gt;</w:t>
      </w:r>
    </w:p>
    <w:p w:rsidR="004407D9" w:rsidRDefault="004407D9" w:rsidP="004407D9">
      <w:pPr>
        <w:pStyle w:val="SAGETextCodesection"/>
      </w:pPr>
      <w:r>
        <w:t xml:space="preserve">        public override UserAccess </w:t>
      </w:r>
      <w:proofErr w:type="gramStart"/>
      <w:r>
        <w:t>GetAccessRights(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var userAccess = </w:t>
      </w:r>
      <w:proofErr w:type="gramStart"/>
      <w:r>
        <w:t>base.GetAccessRights</w:t>
      </w:r>
      <w:proofErr w:type="gramEnd"/>
      <w:r>
        <w:t>();</w:t>
      </w:r>
    </w:p>
    <w:p w:rsidR="004407D9" w:rsidRDefault="004407D9" w:rsidP="004407D9">
      <w:pPr>
        <w:pStyle w:val="SAGETextCodesection"/>
      </w:pPr>
      <w:r>
        <w:t xml:space="preserve">            if (</w:t>
      </w:r>
      <w:proofErr w:type="gramStart"/>
      <w:r>
        <w:t>SecurityCheck(</w:t>
      </w:r>
      <w:proofErr w:type="gramEnd"/>
      <w:r>
        <w:t>Security.VPImport))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SecurityType.Import;</w:t>
      </w:r>
    </w:p>
    <w:p w:rsidR="004407D9" w:rsidRDefault="004407D9" w:rsidP="004407D9">
      <w:pPr>
        <w:pStyle w:val="SAGETextCodesection"/>
      </w:pPr>
      <w:r>
        <w:t xml:space="preserve">            }</w:t>
      </w:r>
    </w:p>
    <w:p w:rsidR="004407D9" w:rsidRDefault="004407D9" w:rsidP="004407D9">
      <w:pPr>
        <w:pStyle w:val="SAGETextCodesection"/>
      </w:pPr>
      <w:r>
        <w:t xml:space="preserve">            if (</w:t>
      </w:r>
      <w:proofErr w:type="gramStart"/>
      <w:r>
        <w:t>SecurityCheck(</w:t>
      </w:r>
      <w:proofErr w:type="gramEnd"/>
      <w:r>
        <w:t>Security.VPExport))</w:t>
      </w:r>
    </w:p>
    <w:p w:rsidR="004407D9" w:rsidRDefault="004407D9" w:rsidP="004407D9">
      <w:pPr>
        <w:pStyle w:val="SAGETextCodesection"/>
      </w:pPr>
      <w:r>
        <w:t xml:space="preserve">            {</w:t>
      </w:r>
    </w:p>
    <w:p w:rsidR="004407D9" w:rsidRDefault="004407D9" w:rsidP="004407D9">
      <w:pPr>
        <w:pStyle w:val="SAGETextCodesection"/>
      </w:pPr>
      <w:r>
        <w:t xml:space="preserve">                userAccess.SecurityType |= SecurityType.Export;</w:t>
      </w:r>
    </w:p>
    <w:p w:rsidR="004407D9" w:rsidRDefault="004407D9" w:rsidP="004407D9">
      <w:pPr>
        <w:pStyle w:val="SAGETextCodesection"/>
      </w:pPr>
      <w:r>
        <w:t xml:space="preserve">            }</w:t>
      </w:r>
    </w:p>
    <w:p w:rsidR="004407D9" w:rsidRDefault="004407D9" w:rsidP="004407D9">
      <w:pPr>
        <w:pStyle w:val="SAGETextCodesection"/>
      </w:pPr>
      <w:r>
        <w:t xml:space="preserve">            return userAccess;</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 entities for repository</w:t>
      </w:r>
    </w:p>
    <w:p w:rsidR="004407D9" w:rsidRDefault="004407D9" w:rsidP="004407D9">
      <w:pPr>
        <w:pStyle w:val="SAGETextCodesection"/>
      </w:pPr>
      <w:r>
        <w:t xml:space="preserve">        /// &lt;/summary&gt;</w:t>
      </w:r>
    </w:p>
    <w:p w:rsidR="004407D9" w:rsidRDefault="004407D9" w:rsidP="004407D9">
      <w:pPr>
        <w:pStyle w:val="SAGETextCodesection"/>
      </w:pPr>
      <w:r>
        <w:t xml:space="preserve">        /// &lt;returns&gt;Business Entity&lt;/returns&gt;</w:t>
      </w:r>
    </w:p>
    <w:p w:rsidR="004407D9" w:rsidRDefault="004407D9" w:rsidP="004407D9">
      <w:pPr>
        <w:pStyle w:val="SAGETextCodesection"/>
      </w:pPr>
      <w:r>
        <w:t xml:space="preserve">        protected override IBusinessEntity </w:t>
      </w:r>
      <w:proofErr w:type="gramStart"/>
      <w:r>
        <w:t>CreateBusinessEntities(</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w:t>
      </w:r>
      <w:proofErr w:type="gramStart"/>
      <w:r>
        <w:t>CreateBusinessEntitiesInternal(</w:t>
      </w:r>
      <w:proofErr w:type="gramEnd"/>
      <w:r>
        <w:t>);</w:t>
      </w:r>
    </w:p>
    <w:p w:rsidR="004407D9" w:rsidRDefault="004407D9" w:rsidP="004407D9">
      <w:pPr>
        <w:pStyle w:val="SAGETextCodesection"/>
      </w:pPr>
      <w:r>
        <w:t xml:space="preserve">            return _businessEntity;</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Get Update Expression</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name="model"&gt;Model for PaymentCodes&lt;/param&gt;</w:t>
      </w:r>
    </w:p>
    <w:p w:rsidR="004407D9" w:rsidRDefault="004407D9" w:rsidP="004407D9">
      <w:pPr>
        <w:pStyle w:val="SAGETextCodesection"/>
      </w:pPr>
      <w:r>
        <w:t xml:space="preserve">        /// &lt;returns&gt;Expression&lt;/returns&gt;</w:t>
      </w:r>
    </w:p>
    <w:p w:rsidR="004407D9" w:rsidRDefault="004407D9" w:rsidP="004407D9">
      <w:pPr>
        <w:pStyle w:val="SAGETextCodesection"/>
      </w:pPr>
      <w:r>
        <w:t xml:space="preserve">        protected override Expression&lt;Func&lt;T, bool&gt;&gt; </w:t>
      </w:r>
      <w:proofErr w:type="gramStart"/>
      <w:r>
        <w:t>GetUpdateExpression(</w:t>
      </w:r>
      <w:proofErr w:type="gramEnd"/>
      <w:r>
        <w:t>T model)</w:t>
      </w:r>
    </w:p>
    <w:p w:rsidR="004407D9" w:rsidRDefault="004407D9" w:rsidP="004407D9">
      <w:pPr>
        <w:pStyle w:val="SAGETextCodesection"/>
      </w:pPr>
      <w:r>
        <w:t xml:space="preserve">        {</w:t>
      </w:r>
    </w:p>
    <w:p w:rsidR="004407D9" w:rsidRDefault="004407D9" w:rsidP="004407D9">
      <w:pPr>
        <w:pStyle w:val="SAGETextCodesection"/>
      </w:pPr>
      <w:r>
        <w:t xml:space="preserve">            return entity =&gt; </w:t>
      </w:r>
      <w:proofErr w:type="gramStart"/>
      <w:r>
        <w:t>entity.PaymentCode.StartsWith</w:t>
      </w:r>
      <w:proofErr w:type="gramEnd"/>
      <w:r>
        <w:t>(model.PaymentCode);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bookmarkStart w:id="34" w:name="OLE_LINK7"/>
      <w:bookmarkStart w:id="35" w:name="OLE_LINK8"/>
      <w:r>
        <w:t xml:space="preserve">        /// &lt;summary&gt;</w:t>
      </w:r>
    </w:p>
    <w:p w:rsidR="004407D9" w:rsidRPr="0062168A" w:rsidRDefault="004407D9" w:rsidP="004407D9">
      <w:pPr>
        <w:pStyle w:val="SAGETextCodesection"/>
        <w:rPr>
          <w:highlight w:val="yellow"/>
        </w:rPr>
      </w:pPr>
      <w:r>
        <w:t xml:space="preserve">        </w:t>
      </w:r>
      <w:r w:rsidRPr="0062168A">
        <w:rPr>
          <w:highlight w:val="yellow"/>
        </w:rPr>
        <w:t>/// Update status</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name="model"&gt;Model for PaymentCodes&lt;/param&gt;</w:t>
      </w:r>
    </w:p>
    <w:p w:rsidR="004407D9" w:rsidRPr="0062168A" w:rsidRDefault="004407D9" w:rsidP="004407D9">
      <w:pPr>
        <w:pStyle w:val="SAGETextCodesection"/>
        <w:rPr>
          <w:highlight w:val="yellow"/>
        </w:rPr>
      </w:pPr>
      <w:r w:rsidRPr="0062168A">
        <w:rPr>
          <w:highlight w:val="yellow"/>
        </w:rPr>
        <w:t xml:space="preserve">        /// &lt;returns&gt;Model for PaymentCodes&lt;/returns&gt;</w:t>
      </w:r>
    </w:p>
    <w:p w:rsidR="004407D9" w:rsidRPr="0062168A" w:rsidRDefault="004407D9" w:rsidP="004407D9">
      <w:pPr>
        <w:pStyle w:val="SAGETextCodesection"/>
        <w:rPr>
          <w:highlight w:val="yellow"/>
        </w:rPr>
      </w:pPr>
      <w:r w:rsidRPr="0062168A">
        <w:rPr>
          <w:highlight w:val="yellow"/>
        </w:rPr>
        <w:t xml:space="preserve">        public virtual T </w:t>
      </w:r>
      <w:proofErr w:type="gramStart"/>
      <w:r w:rsidRPr="0062168A">
        <w:rPr>
          <w:highlight w:val="yellow"/>
        </w:rPr>
        <w:t>UpdateInactiveStatus(</w:t>
      </w:r>
      <w:proofErr w:type="gramEnd"/>
      <w:r w:rsidRPr="0062168A">
        <w:rPr>
          <w:highlight w:val="yellow"/>
        </w:rPr>
        <w:t>T model)</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CheckRights(</w:t>
      </w:r>
      <w:proofErr w:type="gramStart"/>
      <w:r w:rsidRPr="0062168A">
        <w:rPr>
          <w:highlight w:val="yellow"/>
        </w:rPr>
        <w:t>GetAccessRights(</w:t>
      </w:r>
      <w:proofErr w:type="gramEnd"/>
      <w:r w:rsidRPr="0062168A">
        <w:rPr>
          <w:highlight w:val="yellow"/>
        </w:rPr>
        <w:t>), SecurityType.Modify);</w:t>
      </w:r>
    </w:p>
    <w:p w:rsidR="004407D9" w:rsidRPr="0062168A" w:rsidRDefault="004407D9" w:rsidP="004407D9">
      <w:pPr>
        <w:pStyle w:val="SAGETextCodesection"/>
        <w:rPr>
          <w:highlight w:val="yellow"/>
        </w:rPr>
      </w:pPr>
      <w:r w:rsidRPr="0062168A">
        <w:rPr>
          <w:highlight w:val="yellow"/>
        </w:rPr>
        <w:t xml:space="preserve">            var filter = GetUpdateExpression(model);</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if (</w:t>
      </w:r>
      <w:proofErr w:type="gramStart"/>
      <w:r w:rsidRPr="0062168A">
        <w:rPr>
          <w:highlight w:val="yellow"/>
        </w:rPr>
        <w:t>Search(</w:t>
      </w:r>
      <w:proofErr w:type="gramEnd"/>
      <w:r w:rsidRPr="0062168A">
        <w:rPr>
          <w:highlight w:val="yellow"/>
        </w:rPr>
        <w:t>_businessEntity, filter))</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_</w:t>
      </w:r>
      <w:proofErr w:type="gramStart"/>
      <w:r w:rsidRPr="0062168A">
        <w:rPr>
          <w:highlight w:val="yellow"/>
        </w:rPr>
        <w:t>mapper.Map</w:t>
      </w:r>
      <w:proofErr w:type="gramEnd"/>
      <w:r w:rsidRPr="0062168A">
        <w:rPr>
          <w:highlight w:val="yellow"/>
        </w:rPr>
        <w:t>(model, _businessEntity);</w:t>
      </w:r>
    </w:p>
    <w:p w:rsidR="004407D9" w:rsidRPr="0062168A" w:rsidRDefault="004407D9" w:rsidP="004407D9">
      <w:pPr>
        <w:pStyle w:val="SAGETextCodesection"/>
        <w:rPr>
          <w:highlight w:val="yellow"/>
        </w:rPr>
      </w:pPr>
      <w:r w:rsidRPr="0062168A">
        <w:rPr>
          <w:highlight w:val="yellow"/>
        </w:rPr>
        <w:t xml:space="preserve">                _businessEntity.SetValue(</w:t>
      </w:r>
      <w:proofErr w:type="gramStart"/>
      <w:r w:rsidRPr="0062168A">
        <w:rPr>
          <w:highlight w:val="yellow"/>
        </w:rPr>
        <w:t>PaymentCodes.Index.Status</w:t>
      </w:r>
      <w:proofErr w:type="gramEnd"/>
      <w:r w:rsidRPr="0062168A">
        <w:rPr>
          <w:highlight w:val="yellow"/>
        </w:rPr>
        <w:t>, model.Status, true);</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_</w:t>
      </w:r>
      <w:proofErr w:type="gramStart"/>
      <w:r w:rsidRPr="0062168A">
        <w:rPr>
          <w:highlight w:val="yellow"/>
        </w:rPr>
        <w:t>mapper.Map</w:t>
      </w:r>
      <w:proofErr w:type="gramEnd"/>
      <w:r w:rsidRPr="0062168A">
        <w:rPr>
          <w:highlight w:val="yellow"/>
        </w:rPr>
        <w:t>(_businessEntity);</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Check whether module is active or not.</w:t>
      </w:r>
    </w:p>
    <w:p w:rsidR="004407D9" w:rsidRPr="0062168A" w:rsidRDefault="004407D9" w:rsidP="004407D9">
      <w:pPr>
        <w:pStyle w:val="SAGETextCodesection"/>
        <w:rPr>
          <w:highlight w:val="yellow"/>
        </w:rPr>
      </w:pPr>
      <w:r w:rsidRPr="0062168A">
        <w:rPr>
          <w:highlight w:val="yellow"/>
        </w:rPr>
        <w:t xml:space="preserve">        /// &lt;/summary&gt;</w:t>
      </w:r>
    </w:p>
    <w:p w:rsidR="004407D9" w:rsidRPr="0062168A" w:rsidRDefault="004407D9" w:rsidP="004407D9">
      <w:pPr>
        <w:pStyle w:val="SAGETextCodesection"/>
        <w:rPr>
          <w:highlight w:val="yellow"/>
        </w:rPr>
      </w:pPr>
      <w:r w:rsidRPr="0062168A">
        <w:rPr>
          <w:highlight w:val="yellow"/>
        </w:rPr>
        <w:t xml:space="preserve">        /// &lt;param name="moduleId"&gt;module Id&lt;/param&gt;</w:t>
      </w:r>
    </w:p>
    <w:p w:rsidR="004407D9" w:rsidRPr="0062168A" w:rsidRDefault="004407D9" w:rsidP="004407D9">
      <w:pPr>
        <w:pStyle w:val="SAGETextCodesection"/>
        <w:rPr>
          <w:highlight w:val="yellow"/>
        </w:rPr>
      </w:pPr>
      <w:r w:rsidRPr="0062168A">
        <w:rPr>
          <w:highlight w:val="yellow"/>
        </w:rPr>
        <w:t xml:space="preserve">        /// &lt;returns&gt;True if module is active else false&lt;/returns&gt;</w:t>
      </w:r>
    </w:p>
    <w:p w:rsidR="004407D9" w:rsidRPr="0062168A" w:rsidRDefault="004407D9" w:rsidP="004407D9">
      <w:pPr>
        <w:pStyle w:val="SAGETextCodesection"/>
        <w:rPr>
          <w:highlight w:val="yellow"/>
        </w:rPr>
      </w:pPr>
      <w:r w:rsidRPr="0062168A">
        <w:rPr>
          <w:highlight w:val="yellow"/>
        </w:rPr>
        <w:t xml:space="preserve">        public bool </w:t>
      </w:r>
      <w:proofErr w:type="gramStart"/>
      <w:r w:rsidRPr="0062168A">
        <w:rPr>
          <w:highlight w:val="yellow"/>
        </w:rPr>
        <w:t>IsModuleActive(</w:t>
      </w:r>
      <w:proofErr w:type="gramEnd"/>
      <w:r w:rsidRPr="0062168A">
        <w:rPr>
          <w:highlight w:val="yellow"/>
        </w:rPr>
        <w:t>string moduleId)</w:t>
      </w:r>
    </w:p>
    <w:p w:rsidR="004407D9" w:rsidRPr="0062168A" w:rsidRDefault="004407D9" w:rsidP="004407D9">
      <w:pPr>
        <w:pStyle w:val="SAGETextCodesection"/>
        <w:rPr>
          <w:highlight w:val="yellow"/>
        </w:rPr>
      </w:pPr>
      <w:r w:rsidRPr="0062168A">
        <w:rPr>
          <w:highlight w:val="yellow"/>
        </w:rPr>
        <w:t xml:space="preserve">        {</w:t>
      </w:r>
    </w:p>
    <w:p w:rsidR="004407D9" w:rsidRPr="0062168A" w:rsidRDefault="004407D9" w:rsidP="004407D9">
      <w:pPr>
        <w:pStyle w:val="SAGETextCodesection"/>
        <w:rPr>
          <w:highlight w:val="yellow"/>
        </w:rPr>
      </w:pPr>
      <w:r w:rsidRPr="0062168A">
        <w:rPr>
          <w:highlight w:val="yellow"/>
        </w:rPr>
        <w:t xml:space="preserve">            return IsApplicationActive(moduleId);</w:t>
      </w:r>
    </w:p>
    <w:p w:rsidR="004407D9" w:rsidRDefault="004407D9" w:rsidP="004407D9">
      <w:pPr>
        <w:pStyle w:val="SAGETextCodesection"/>
      </w:pPr>
      <w:r w:rsidRPr="0062168A">
        <w:rPr>
          <w:highlight w:val="yellow"/>
        </w:rPr>
        <w:t xml:space="preserve">        }</w:t>
      </w:r>
    </w:p>
    <w:bookmarkEnd w:id="34"/>
    <w:bookmarkEnd w:id="35"/>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p>
    <w:p w:rsidR="004407D9" w:rsidRDefault="004407D9" w:rsidP="004407D9">
      <w:pPr>
        <w:pStyle w:val="SAGETextCodesection"/>
      </w:pPr>
      <w:r>
        <w:t xml:space="preserve">        #region Private methods</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ActiveFilter Condition</w:t>
      </w:r>
    </w:p>
    <w:p w:rsidR="004407D9" w:rsidRDefault="004407D9" w:rsidP="004407D9">
      <w:pPr>
        <w:pStyle w:val="SAGETextCodesection"/>
      </w:pPr>
      <w:r>
        <w:lastRenderedPageBreak/>
        <w:t xml:space="preserve">        /// &lt;/summary&gt;</w:t>
      </w:r>
    </w:p>
    <w:p w:rsidR="004407D9" w:rsidRDefault="004407D9" w:rsidP="004407D9">
      <w:pPr>
        <w:pStyle w:val="SAGETextCodesection"/>
      </w:pPr>
      <w:r>
        <w:t xml:space="preserve">        /// &lt;value&gt;The active filter&lt;/value&gt;</w:t>
      </w:r>
    </w:p>
    <w:p w:rsidR="004407D9" w:rsidRDefault="004407D9" w:rsidP="004407D9">
      <w:pPr>
        <w:pStyle w:val="SAGETextCodesection"/>
      </w:pPr>
      <w:r>
        <w:t xml:space="preserve">        private static Expression&lt;Func&lt;T, bool&gt;&gt; ActiveFilter</w:t>
      </w:r>
    </w:p>
    <w:p w:rsidR="004407D9" w:rsidRDefault="004407D9" w:rsidP="004407D9">
      <w:pPr>
        <w:pStyle w:val="SAGETextCodesection"/>
      </w:pPr>
      <w:r>
        <w:t xml:space="preserve">        {</w:t>
      </w:r>
    </w:p>
    <w:p w:rsidR="004407D9" w:rsidRDefault="004407D9" w:rsidP="004407D9">
      <w:pPr>
        <w:pStyle w:val="SAGETextCodesection"/>
      </w:pPr>
      <w:r>
        <w:t xml:space="preserve">            get </w:t>
      </w:r>
      <w:proofErr w:type="gramStart"/>
      <w:r>
        <w:t>{ return</w:t>
      </w:r>
      <w:proofErr w:type="gramEnd"/>
      <w:r>
        <w:t xml:space="preserve"> null; }</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Creates the business entities</w:t>
      </w:r>
    </w:p>
    <w:p w:rsidR="004407D9" w:rsidRDefault="004407D9" w:rsidP="004407D9">
      <w:pPr>
        <w:pStyle w:val="SAGETextCodesection"/>
      </w:pPr>
      <w:r>
        <w:t xml:space="preserve">        /// &lt;/summary&gt;</w:t>
      </w:r>
    </w:p>
    <w:p w:rsidR="004407D9" w:rsidRDefault="004407D9" w:rsidP="004407D9">
      <w:pPr>
        <w:pStyle w:val="SAGETextCodesection"/>
      </w:pPr>
      <w:r>
        <w:t xml:space="preserve">        private void </w:t>
      </w:r>
      <w:proofErr w:type="gramStart"/>
      <w:r>
        <w:t>CreateBusinessEntitiesInternal(</w:t>
      </w:r>
      <w:proofErr w:type="gramEnd"/>
      <w:r>
        <w:t>)</w:t>
      </w:r>
    </w:p>
    <w:p w:rsidR="004407D9" w:rsidRDefault="004407D9" w:rsidP="004407D9">
      <w:pPr>
        <w:pStyle w:val="SAGETextCodesection"/>
      </w:pPr>
      <w:r>
        <w:t xml:space="preserve">        {</w:t>
      </w:r>
    </w:p>
    <w:p w:rsidR="004407D9" w:rsidRDefault="004407D9" w:rsidP="004407D9">
      <w:pPr>
        <w:pStyle w:val="SAGETextCodesection"/>
      </w:pPr>
      <w:r>
        <w:t xml:space="preserve">            _businessEntity = </w:t>
      </w:r>
      <w:proofErr w:type="gramStart"/>
      <w:r>
        <w:t>OpenEntity(</w:t>
      </w:r>
      <w:proofErr w:type="gramEnd"/>
      <w:r>
        <w:t>PaymentCodes.EntityName);</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 &lt;summary&gt;</w:t>
      </w:r>
    </w:p>
    <w:p w:rsidR="004407D9" w:rsidRDefault="004407D9" w:rsidP="004407D9">
      <w:pPr>
        <w:pStyle w:val="SAGETextCodesection"/>
      </w:pPr>
      <w:r>
        <w:t xml:space="preserve">        /// Set Filter</w:t>
      </w:r>
    </w:p>
    <w:p w:rsidR="004407D9" w:rsidRDefault="004407D9" w:rsidP="004407D9">
      <w:pPr>
        <w:pStyle w:val="SAGETextCodesection"/>
      </w:pPr>
      <w:r>
        <w:t xml:space="preserve">        /// &lt;/summary&gt;</w:t>
      </w:r>
    </w:p>
    <w:p w:rsidR="004407D9" w:rsidRDefault="004407D9" w:rsidP="004407D9">
      <w:pPr>
        <w:pStyle w:val="SAGETextCodesection"/>
      </w:pPr>
      <w:r>
        <w:t xml:space="preserve">        /// &lt;param name="context"&gt;Context&lt;/param&gt;</w:t>
      </w:r>
    </w:p>
    <w:p w:rsidR="004407D9" w:rsidRDefault="004407D9" w:rsidP="004407D9">
      <w:pPr>
        <w:pStyle w:val="SAGETextCodesection"/>
      </w:pPr>
      <w:r>
        <w:t xml:space="preserve">        private void </w:t>
      </w:r>
      <w:proofErr w:type="gramStart"/>
      <w:r>
        <w:t>SetFilter(</w:t>
      </w:r>
      <w:proofErr w:type="gramEnd"/>
      <w:r>
        <w:t>Context context)</w:t>
      </w:r>
    </w:p>
    <w:p w:rsidR="004407D9" w:rsidRDefault="004407D9" w:rsidP="004407D9">
      <w:pPr>
        <w:pStyle w:val="SAGETextCodesection"/>
      </w:pPr>
      <w:r>
        <w:t xml:space="preserve">        {</w:t>
      </w:r>
    </w:p>
    <w:p w:rsidR="004407D9" w:rsidRDefault="004407D9" w:rsidP="004407D9">
      <w:pPr>
        <w:pStyle w:val="SAGETextCodesection"/>
      </w:pPr>
      <w:r>
        <w:t xml:space="preserve">            ValidRecordFilter = null;</w:t>
      </w:r>
    </w:p>
    <w:p w:rsidR="004407D9" w:rsidRDefault="004407D9" w:rsidP="004407D9">
      <w:pPr>
        <w:pStyle w:val="SAGETextCodesection"/>
      </w:pPr>
      <w:r>
        <w:t xml:space="preserve">            ValidRecordFilter = model =</w:t>
      </w:r>
      <w:proofErr w:type="gramStart"/>
      <w:r>
        <w:t>&gt; !string</w:t>
      </w:r>
      <w:proofErr w:type="gramEnd"/>
      <w:r>
        <w:t>.IsNullOrEmpty(model.PaymentCode);</w:t>
      </w:r>
    </w:p>
    <w:p w:rsidR="004407D9" w:rsidRDefault="004407D9" w:rsidP="004407D9">
      <w:pPr>
        <w:pStyle w:val="SAGETextCodesection"/>
      </w:pPr>
    </w:p>
    <w:p w:rsidR="004407D9" w:rsidRDefault="004407D9" w:rsidP="004407D9">
      <w:pPr>
        <w:pStyle w:val="SAGETextCodesection"/>
      </w:pPr>
      <w:r>
        <w:t xml:space="preserve">            _mapper = new PaymentCodesMapper&lt;T&gt;(context);</w:t>
      </w:r>
    </w:p>
    <w:p w:rsidR="004407D9" w:rsidRDefault="004407D9" w:rsidP="004407D9">
      <w:pPr>
        <w:pStyle w:val="SAGETextCodesection"/>
      </w:pPr>
      <w:r>
        <w:t xml:space="preserve">        }</w:t>
      </w:r>
    </w:p>
    <w:p w:rsidR="004407D9" w:rsidRDefault="004407D9" w:rsidP="004407D9">
      <w:pPr>
        <w:pStyle w:val="SAGETextCodesection"/>
      </w:pPr>
    </w:p>
    <w:p w:rsidR="004407D9" w:rsidRDefault="004407D9" w:rsidP="004407D9">
      <w:pPr>
        <w:pStyle w:val="SAGETextCodesection"/>
      </w:pPr>
      <w:r>
        <w:t xml:space="preserve">        #endregion</w:t>
      </w:r>
    </w:p>
    <w:p w:rsidR="004407D9" w:rsidRDefault="004407D9" w:rsidP="004407D9">
      <w:pPr>
        <w:pStyle w:val="SAGETextCodesection"/>
      </w:pPr>
      <w:r>
        <w:t xml:space="preserve">    }</w:t>
      </w:r>
    </w:p>
    <w:p w:rsidR="004407D9" w:rsidRDefault="004407D9" w:rsidP="004407D9">
      <w:pPr>
        <w:pStyle w:val="SAGETextCodesection"/>
      </w:pPr>
      <w:r>
        <w:t>}</w:t>
      </w:r>
    </w:p>
    <w:p w:rsidR="004407D9" w:rsidRDefault="004407D9" w:rsidP="004407D9">
      <w:pPr>
        <w:pStyle w:val="SAGEHeading2"/>
      </w:pPr>
      <w:bookmarkStart w:id="36" w:name="_Toc457344659"/>
      <w:r>
        <w:t>Payment Codes Model</w:t>
      </w:r>
      <w:bookmarkEnd w:id="36"/>
    </w:p>
    <w:p w:rsidR="004407D9" w:rsidRDefault="004407D9" w:rsidP="004407D9">
      <w:pPr>
        <w:pStyle w:val="SAGEBodyText"/>
      </w:pPr>
      <w:r>
        <w:t xml:space="preserve">Access the </w:t>
      </w:r>
      <w:r w:rsidRPr="000F65BA">
        <w:rPr>
          <w:b/>
        </w:rPr>
        <w:t>PaymentCodes.cs</w:t>
      </w:r>
      <w:r>
        <w:t xml:space="preserve"> class </w:t>
      </w:r>
    </w:p>
    <w:p w:rsidR="004407D9" w:rsidRDefault="004407D9" w:rsidP="004407D9">
      <w:pPr>
        <w:pStyle w:val="SAGEBodyText"/>
      </w:pPr>
    </w:p>
    <w:p w:rsidR="004407D9" w:rsidRDefault="004407D9" w:rsidP="004407D9">
      <w:pPr>
        <w:pStyle w:val="SAGEBullet1"/>
      </w:pPr>
      <w:r>
        <w:t>Evaluate the attributes that have been added to the generated properties.</w:t>
      </w:r>
    </w:p>
    <w:p w:rsidR="004407D9" w:rsidRDefault="004407D9" w:rsidP="004407D9">
      <w:pPr>
        <w:pStyle w:val="SAGEBullet1"/>
      </w:pPr>
      <w:r>
        <w:lastRenderedPageBreak/>
        <w:t>Evaluate the property names that have been generated by the wizard.</w:t>
      </w:r>
    </w:p>
    <w:p w:rsidR="004407D9" w:rsidRDefault="004407D9" w:rsidP="004407D9">
      <w:pPr>
        <w:pStyle w:val="SAGEBullet2"/>
      </w:pPr>
      <w:r>
        <w:t>These generated names are not set in stone.</w:t>
      </w:r>
    </w:p>
    <w:p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rsidR="004407D9" w:rsidRDefault="004407D9" w:rsidP="004407D9">
      <w:pPr>
        <w:pStyle w:val="SAGEBullet1"/>
      </w:pPr>
      <w:r>
        <w:t>Additional attributes may be added later in the development process.</w:t>
      </w:r>
    </w:p>
    <w:p w:rsidR="004407D9" w:rsidRDefault="004407D9" w:rsidP="004407D9">
      <w:pPr>
        <w:pStyle w:val="SAGEBullet1"/>
        <w:numPr>
          <w:ilvl w:val="0"/>
          <w:numId w:val="0"/>
        </w:numPr>
        <w:ind w:left="340"/>
      </w:pPr>
    </w:p>
    <w:p w:rsidR="004407D9" w:rsidRDefault="004407D9" w:rsidP="004407D9">
      <w:pPr>
        <w:pStyle w:val="SAGEIndentedText"/>
        <w:ind w:left="0"/>
      </w:pPr>
      <w:r w:rsidRPr="004407D9">
        <w:t xml:space="preserve">Add the </w:t>
      </w:r>
      <w:r w:rsidRPr="000F65BA">
        <w:rPr>
          <w:rStyle w:val="SAGETextCodeinline"/>
          <w:rFonts w:ascii="Arial" w:hAnsi="Arial"/>
          <w:b/>
          <w:sz w:val="22"/>
        </w:rPr>
        <w:t>RegularExpression</w:t>
      </w:r>
      <w:r w:rsidRPr="004407D9">
        <w:t xml:space="preserve"> annotation to the </w:t>
      </w:r>
      <w:r w:rsidRPr="000F65BA">
        <w:rPr>
          <w:rStyle w:val="SAGETextCodeinline"/>
          <w:rFonts w:ascii="Arial" w:hAnsi="Arial"/>
          <w:b/>
          <w:sz w:val="22"/>
        </w:rPr>
        <w:t>PaymentCode</w:t>
      </w:r>
      <w:r w:rsidRPr="004407D9">
        <w:t xml:space="preserve"> property</w:t>
      </w:r>
      <w:r w:rsidR="005D55E5">
        <w:t xml:space="preserve"> (</w:t>
      </w:r>
      <w:r w:rsidR="005D55E5" w:rsidRPr="000F65BA">
        <w:rPr>
          <w:highlight w:val="yellow"/>
        </w:rPr>
        <w:t>the code to be added is highlighted in yellow</w:t>
      </w:r>
      <w:r w:rsidR="005D55E5">
        <w:t>)</w:t>
      </w:r>
      <w:r w:rsidRPr="004407D9">
        <w:t>.</w:t>
      </w:r>
    </w:p>
    <w:p w:rsidR="00E7403D" w:rsidRDefault="00E7403D" w:rsidP="000F65BA">
      <w:pPr>
        <w:pStyle w:val="SAGETextCodesection"/>
      </w:pPr>
    </w:p>
    <w:p w:rsidR="000F65BA" w:rsidRDefault="000F65BA" w:rsidP="000F65BA">
      <w:pPr>
        <w:pStyle w:val="SAGETextCodesection"/>
      </w:pPr>
      <w:r>
        <w:t>// Copyright © 2016 Valued Partner</w:t>
      </w:r>
    </w:p>
    <w:p w:rsidR="000F65BA" w:rsidRDefault="000F65BA" w:rsidP="000F65BA">
      <w:pPr>
        <w:pStyle w:val="SAGETextCodesection"/>
      </w:pPr>
    </w:p>
    <w:p w:rsidR="000F65BA" w:rsidRDefault="000F65BA" w:rsidP="000F65BA">
      <w:pPr>
        <w:pStyle w:val="SAGETextCodesection"/>
      </w:pPr>
      <w:r>
        <w:t>#region Namespace</w:t>
      </w:r>
    </w:p>
    <w:p w:rsidR="000F65BA" w:rsidRDefault="000F65BA" w:rsidP="000F65BA">
      <w:pPr>
        <w:pStyle w:val="SAGETextCodesection"/>
      </w:pPr>
    </w:p>
    <w:p w:rsidR="000F65BA" w:rsidRDefault="000F65BA" w:rsidP="000F65BA">
      <w:pPr>
        <w:pStyle w:val="SAGETextCodesection"/>
      </w:pPr>
      <w:r>
        <w:t>using System;</w:t>
      </w:r>
    </w:p>
    <w:p w:rsidR="000F65BA" w:rsidRDefault="000F65BA" w:rsidP="000F65BA">
      <w:pPr>
        <w:pStyle w:val="SAGETextCodesection"/>
      </w:pPr>
      <w:r>
        <w:t xml:space="preserve">using </w:t>
      </w:r>
      <w:proofErr w:type="gramStart"/>
      <w:r>
        <w:t>System.ComponentModel.DataAnnotations</w:t>
      </w:r>
      <w:proofErr w:type="gramEnd"/>
      <w:r>
        <w:t>;</w:t>
      </w:r>
    </w:p>
    <w:p w:rsidR="000F65BA" w:rsidRDefault="000F65BA" w:rsidP="000F65BA">
      <w:pPr>
        <w:pStyle w:val="SAGETextCodesection"/>
      </w:pPr>
      <w:r>
        <w:t>using Sage.CA.SBS.ERP.Sage</w:t>
      </w:r>
      <w:proofErr w:type="gramStart"/>
      <w:r>
        <w:t>300.Common.Models</w:t>
      </w:r>
      <w:proofErr w:type="gramEnd"/>
      <w:r>
        <w:t>;</w:t>
      </w:r>
    </w:p>
    <w:p w:rsidR="000F65BA" w:rsidRDefault="000F65BA" w:rsidP="000F65BA">
      <w:pPr>
        <w:pStyle w:val="SAGETextCodesection"/>
      </w:pPr>
      <w:r>
        <w:t>using Sage.CA.SBS.ERP.Sage</w:t>
      </w:r>
      <w:proofErr w:type="gramStart"/>
      <w:r>
        <w:t>300.Common.Models.Attributes</w:t>
      </w:r>
      <w:proofErr w:type="gramEnd"/>
      <w:r>
        <w:t>;</w:t>
      </w:r>
    </w:p>
    <w:p w:rsidR="000F65BA" w:rsidRDefault="000F65BA" w:rsidP="000F65BA">
      <w:pPr>
        <w:pStyle w:val="SAGETextCodesection"/>
      </w:pPr>
      <w:r>
        <w:t>using Sage.CA.SBS.ERP.Sage</w:t>
      </w:r>
      <w:proofErr w:type="gramStart"/>
      <w:r>
        <w:t>300.Common.Resources</w:t>
      </w:r>
      <w:proofErr w:type="gramEnd"/>
      <w:r>
        <w:t>;</w:t>
      </w:r>
    </w:p>
    <w:p w:rsidR="000F65BA" w:rsidRDefault="000F65BA" w:rsidP="000F65BA">
      <w:pPr>
        <w:pStyle w:val="SAGETextCodesection"/>
      </w:pPr>
    </w:p>
    <w:p w:rsidR="000F65BA" w:rsidRDefault="000F65BA" w:rsidP="000F65BA">
      <w:pPr>
        <w:pStyle w:val="SAGETextCodesection"/>
      </w:pPr>
      <w:r>
        <w:t xml:space="preserve">using </w:t>
      </w:r>
      <w:proofErr w:type="gramStart"/>
      <w:r>
        <w:t>ValuedPartner.TU.Models.Enums</w:t>
      </w:r>
      <w:proofErr w:type="gramEnd"/>
      <w:r>
        <w:t>;</w:t>
      </w:r>
    </w:p>
    <w:p w:rsidR="000F65BA" w:rsidRDefault="000F65BA" w:rsidP="000F65BA">
      <w:pPr>
        <w:pStyle w:val="SAGETextCodesection"/>
      </w:pPr>
      <w:r>
        <w:t xml:space="preserve">using </w:t>
      </w:r>
      <w:proofErr w:type="gramStart"/>
      <w:r>
        <w:t>ValuedPartner.TU.Resources.Forms</w:t>
      </w:r>
      <w:proofErr w:type="gramEnd"/>
      <w:r>
        <w:t>;</w:t>
      </w:r>
    </w:p>
    <w:p w:rsidR="000F65BA" w:rsidRDefault="000F65BA" w:rsidP="000F65BA">
      <w:pPr>
        <w:pStyle w:val="SAGETextCodesection"/>
      </w:pPr>
    </w:p>
    <w:p w:rsidR="000F65BA" w:rsidRDefault="000F65BA" w:rsidP="000F65BA">
      <w:pPr>
        <w:pStyle w:val="SAGETextCodesection"/>
      </w:pPr>
      <w:r>
        <w:t>#endregion</w:t>
      </w:r>
    </w:p>
    <w:p w:rsidR="000F65BA" w:rsidRDefault="000F65BA" w:rsidP="000F65BA">
      <w:pPr>
        <w:pStyle w:val="SAGETextCodesection"/>
      </w:pPr>
    </w:p>
    <w:p w:rsidR="000F65BA" w:rsidRDefault="000F65BA" w:rsidP="000F65BA">
      <w:pPr>
        <w:pStyle w:val="SAGETextCodesection"/>
      </w:pPr>
      <w:r>
        <w:t xml:space="preserve">namespace </w:t>
      </w:r>
      <w:proofErr w:type="gramStart"/>
      <w:r>
        <w:t>ValuedPartner.TU.Models</w:t>
      </w:r>
      <w:proofErr w:type="gramEnd"/>
    </w:p>
    <w:p w:rsidR="000F65BA" w:rsidRDefault="000F65BA" w:rsidP="000F65BA">
      <w:pPr>
        <w:pStyle w:val="SAGETextCodesection"/>
      </w:pPr>
      <w:r>
        <w:t>{</w:t>
      </w:r>
    </w:p>
    <w:p w:rsidR="000F65BA" w:rsidRDefault="000F65BA" w:rsidP="000F65BA">
      <w:pPr>
        <w:pStyle w:val="SAGETextCodesection"/>
      </w:pPr>
      <w:r>
        <w:t xml:space="preserve">    /// &lt;summary&gt;</w:t>
      </w:r>
    </w:p>
    <w:p w:rsidR="000F65BA" w:rsidRDefault="000F65BA" w:rsidP="000F65BA">
      <w:pPr>
        <w:pStyle w:val="SAGETextCodesection"/>
      </w:pPr>
      <w:r>
        <w:t xml:space="preserve">    /// Partial class for PaymentCodes</w:t>
      </w:r>
    </w:p>
    <w:p w:rsidR="000F65BA" w:rsidRDefault="000F65BA" w:rsidP="000F65BA">
      <w:pPr>
        <w:pStyle w:val="SAGETextCodesection"/>
      </w:pPr>
      <w:r>
        <w:t xml:space="preserve">    /// &lt;/summary&gt;</w:t>
      </w:r>
    </w:p>
    <w:p w:rsidR="000F65BA" w:rsidRDefault="000F65BA" w:rsidP="000F65BA">
      <w:pPr>
        <w:pStyle w:val="SAGETextCodesection"/>
      </w:pPr>
      <w:r>
        <w:t xml:space="preserve">    public partial class </w:t>
      </w:r>
      <w:proofErr w:type="gramStart"/>
      <w:r>
        <w:t>PaymentCodes :</w:t>
      </w:r>
      <w:proofErr w:type="gramEnd"/>
      <w:r>
        <w:t xml:space="preserve"> ModelBase</w:t>
      </w:r>
    </w:p>
    <w:p w:rsidR="000F65BA" w:rsidRDefault="000F65BA" w:rsidP="000F65BA">
      <w:pPr>
        <w:pStyle w:val="SAGETextCodesection"/>
      </w:pPr>
      <w:r>
        <w:t xml:space="preserve">    {</w:t>
      </w: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PaymentCode</w:t>
      </w:r>
    </w:p>
    <w:p w:rsidR="000F65BA" w:rsidRDefault="000F65BA" w:rsidP="000F65BA">
      <w:pPr>
        <w:pStyle w:val="SAGETextCodesection"/>
      </w:pPr>
      <w:r>
        <w:t xml:space="preserve">        /// &lt;/summary&gt;</w:t>
      </w:r>
    </w:p>
    <w:p w:rsidR="000F65BA" w:rsidRDefault="000F65BA" w:rsidP="000F65BA">
      <w:pPr>
        <w:pStyle w:val="SAGETextCodesection"/>
      </w:pPr>
      <w:r>
        <w:t xml:space="preserve">        [Key]</w:t>
      </w:r>
    </w:p>
    <w:p w:rsidR="000F65BA" w:rsidRDefault="000F65BA" w:rsidP="000F65BA">
      <w:pPr>
        <w:pStyle w:val="SAGETextCodesection"/>
      </w:pPr>
      <w:r>
        <w:lastRenderedPageBreak/>
        <w:t xml:space="preserve">        [</w:t>
      </w:r>
      <w:proofErr w:type="gramStart"/>
      <w:r>
        <w:t>Required(</w:t>
      </w:r>
      <w:proofErr w:type="gramEnd"/>
      <w:r>
        <w:t>ErrorMessageResourceName = "Required", ErrorMessageResourceType = typeof(AnnotationsResx))]</w:t>
      </w:r>
    </w:p>
    <w:p w:rsidR="000F65BA" w:rsidRDefault="000F65BA" w:rsidP="000F65BA">
      <w:pPr>
        <w:pStyle w:val="SAGETextCodesection"/>
      </w:pPr>
      <w:r>
        <w:t xml:space="preserve">        [</w:t>
      </w:r>
      <w:proofErr w:type="gramStart"/>
      <w:r>
        <w:t>StringLength(</w:t>
      </w:r>
      <w:proofErr w:type="gramEnd"/>
      <w:r>
        <w:t>12,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"PaymentCode", ResourceType = typeof (PaymentCodesResx))]</w:t>
      </w:r>
    </w:p>
    <w:p w:rsidR="000F65BA" w:rsidRPr="0062168A" w:rsidRDefault="000F65BA" w:rsidP="000F65BA">
      <w:pPr>
        <w:pStyle w:val="SAGETextCodesection"/>
        <w:rPr>
          <w:highlight w:val="yellow"/>
        </w:rPr>
      </w:pPr>
      <w:bookmarkStart w:id="37" w:name="OLE_LINK9"/>
      <w:bookmarkStart w:id="38" w:name="OLE_LINK10"/>
      <w:r>
        <w:t xml:space="preserve">        </w:t>
      </w:r>
      <w:r w:rsidRPr="0062168A">
        <w:rPr>
          <w:highlight w:val="yellow"/>
        </w:rPr>
        <w:t>[RegularExpression(@"^[a-zA-Z0-</w:t>
      </w:r>
      <w:proofErr w:type="gramStart"/>
      <w:r w:rsidRPr="0062168A">
        <w:rPr>
          <w:highlight w:val="yellow"/>
        </w:rPr>
        <w:t>9]+</w:t>
      </w:r>
      <w:proofErr w:type="gramEnd"/>
      <w:r w:rsidRPr="0062168A">
        <w:rPr>
          <w:highlight w:val="yellow"/>
        </w:rPr>
        <w:t>$", ErrorMessageResourceName = "AlphaNumeric",</w:t>
      </w:r>
    </w:p>
    <w:p w:rsidR="000F65BA" w:rsidRDefault="000F65BA" w:rsidP="000F65BA">
      <w:pPr>
        <w:pStyle w:val="SAGETextCodesection"/>
      </w:pPr>
      <w:r w:rsidRPr="0062168A">
        <w:rPr>
          <w:highlight w:val="yellow"/>
        </w:rPr>
        <w:t xml:space="preserve">            ErrorMessageResourceType = typeof(AnnotationsResx))]</w:t>
      </w:r>
    </w:p>
    <w:bookmarkEnd w:id="37"/>
    <w:bookmarkEnd w:id="38"/>
    <w:p w:rsidR="000F65BA" w:rsidRDefault="000F65BA" w:rsidP="000F65BA">
      <w:pPr>
        <w:pStyle w:val="SAGETextCodesection"/>
      </w:pPr>
      <w:r>
        <w:t xml:space="preserve">        public string PaymentCode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Description</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StringLength(</w:t>
      </w:r>
      <w:proofErr w:type="gramEnd"/>
      <w:r>
        <w:t>60, ErrorMessageResourceName = "MaxLength",ErrorMessageResourceType = typeof(AnnotationsResx))]</w:t>
      </w:r>
    </w:p>
    <w:p w:rsidR="000F65BA" w:rsidRDefault="000F65BA" w:rsidP="000F65BA">
      <w:pPr>
        <w:pStyle w:val="SAGETextCodesection"/>
      </w:pPr>
      <w:r>
        <w:t xml:space="preserve">        [</w:t>
      </w:r>
      <w:proofErr w:type="gramStart"/>
      <w:r>
        <w:t>Display(</w:t>
      </w:r>
      <w:proofErr w:type="gramEnd"/>
      <w:r>
        <w:t>Name = "Description", ResourceType = typeof (PaymentCodesResx))]</w:t>
      </w:r>
    </w:p>
    <w:p w:rsidR="000F65BA" w:rsidRDefault="000F65BA" w:rsidP="000F65BA">
      <w:pPr>
        <w:pStyle w:val="SAGETextCodesection"/>
      </w:pPr>
      <w:r>
        <w:t xml:space="preserve">        public string Description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Status</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"Status", ResourceType = typeof (PaymentCodesResx))]</w:t>
      </w:r>
    </w:p>
    <w:p w:rsidR="000F65BA" w:rsidRDefault="000F65BA" w:rsidP="000F65BA">
      <w:pPr>
        <w:pStyle w:val="SAGETextCodesection"/>
      </w:pPr>
      <w:r>
        <w:t xml:space="preserve">        public Status Status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InactiveDate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"InactiveDate", ResourceType = typeof (PaymentCodesResx))]</w:t>
      </w:r>
    </w:p>
    <w:p w:rsidR="000F65BA" w:rsidRDefault="000F65BA" w:rsidP="000F65BA">
      <w:pPr>
        <w:pStyle w:val="SAGETextCodesection"/>
      </w:pPr>
      <w:r>
        <w:t xml:space="preserve">        public DateTime InactiveDate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DateLastMaintained</w:t>
      </w:r>
    </w:p>
    <w:p w:rsidR="000F65BA" w:rsidRDefault="000F65BA" w:rsidP="000F65BA">
      <w:pPr>
        <w:pStyle w:val="SAGETextCodesection"/>
      </w:pPr>
      <w:r>
        <w:t xml:space="preserve">        /// &lt;/summary&gt;</w:t>
      </w:r>
    </w:p>
    <w:p w:rsidR="000F65BA" w:rsidRDefault="000F65BA" w:rsidP="000F65BA">
      <w:pPr>
        <w:pStyle w:val="SAGETextCodesection"/>
      </w:pPr>
      <w:r>
        <w:lastRenderedPageBreak/>
        <w:t xml:space="preserve">        [</w:t>
      </w:r>
      <w:proofErr w:type="gramStart"/>
      <w:r>
        <w:t>ValidateDateFormat(</w:t>
      </w:r>
      <w:proofErr w:type="gramEnd"/>
      <w:r>
        <w:t>ErrorMessageResourceName="DateFormat", ErrorMessageResourceType = typeof(AnnotationsResx))]</w:t>
      </w:r>
    </w:p>
    <w:p w:rsidR="000F65BA" w:rsidRDefault="000F65BA" w:rsidP="000F65BA">
      <w:pPr>
        <w:pStyle w:val="SAGETextCodesection"/>
      </w:pPr>
      <w:r>
        <w:t xml:space="preserve">        [</w:t>
      </w:r>
      <w:proofErr w:type="gramStart"/>
      <w:r>
        <w:t>Display(</w:t>
      </w:r>
      <w:proofErr w:type="gramEnd"/>
      <w:r>
        <w:t>Name = "DateLastMaintained", ResourceType = typeof (PaymentCodesResx))]</w:t>
      </w:r>
    </w:p>
    <w:p w:rsidR="000F65BA" w:rsidRDefault="000F65BA" w:rsidP="000F65BA">
      <w:pPr>
        <w:pStyle w:val="SAGETextCodesection"/>
      </w:pPr>
      <w:r>
        <w:t xml:space="preserve">        public DateTime DateLastMaintained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or sets PaymentType</w:t>
      </w:r>
    </w:p>
    <w:p w:rsidR="000F65BA" w:rsidRDefault="000F65BA" w:rsidP="000F65BA">
      <w:pPr>
        <w:pStyle w:val="SAGETextCodesection"/>
      </w:pPr>
      <w:r>
        <w:t xml:space="preserve">        /// &lt;/summary&gt;</w:t>
      </w:r>
    </w:p>
    <w:p w:rsidR="000F65BA" w:rsidRDefault="000F65BA" w:rsidP="000F65BA">
      <w:pPr>
        <w:pStyle w:val="SAGETextCodesection"/>
      </w:pPr>
      <w:r>
        <w:t xml:space="preserve">        [</w:t>
      </w:r>
      <w:proofErr w:type="gramStart"/>
      <w:r>
        <w:t>Display(</w:t>
      </w:r>
      <w:proofErr w:type="gramEnd"/>
      <w:r>
        <w:t>Name = "PaymentType", ResourceType = typeof (PaymentCodesResx))]</w:t>
      </w:r>
    </w:p>
    <w:p w:rsidR="000F65BA" w:rsidRDefault="000F65BA" w:rsidP="000F65BA">
      <w:pPr>
        <w:pStyle w:val="SAGETextCodesection"/>
      </w:pPr>
      <w:r>
        <w:t xml:space="preserve">        public PaymentType PaymentType </w:t>
      </w:r>
      <w:proofErr w:type="gramStart"/>
      <w:r>
        <w:t>{ get</w:t>
      </w:r>
      <w:proofErr w:type="gramEnd"/>
      <w:r>
        <w:t>; set; }</w:t>
      </w:r>
    </w:p>
    <w:p w:rsidR="000F65BA" w:rsidRDefault="000F65BA" w:rsidP="000F65BA">
      <w:pPr>
        <w:pStyle w:val="SAGETextCodesection"/>
      </w:pPr>
    </w:p>
    <w:p w:rsidR="000F65BA" w:rsidRDefault="000F65BA" w:rsidP="000F65BA">
      <w:pPr>
        <w:pStyle w:val="SAGETextCodesection"/>
      </w:pPr>
      <w:r>
        <w:t xml:space="preserve">        #region UI Strings</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Status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StatusString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EnumUtility.GetStringValue(Status);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 &lt;summary&gt;</w:t>
      </w:r>
    </w:p>
    <w:p w:rsidR="000F65BA" w:rsidRDefault="000F65BA" w:rsidP="000F65BA">
      <w:pPr>
        <w:pStyle w:val="SAGETextCodesection"/>
      </w:pPr>
      <w:r>
        <w:t xml:space="preserve">        /// Gets PaymentType string value</w:t>
      </w:r>
    </w:p>
    <w:p w:rsidR="000F65BA" w:rsidRDefault="000F65BA" w:rsidP="000F65BA">
      <w:pPr>
        <w:pStyle w:val="SAGETextCodesection"/>
      </w:pPr>
      <w:r>
        <w:t xml:space="preserve">        /// &lt;/summary&gt;</w:t>
      </w:r>
    </w:p>
    <w:p w:rsidR="000F65BA" w:rsidRDefault="000F65BA" w:rsidP="000F65BA">
      <w:pPr>
        <w:pStyle w:val="SAGETextCodesection"/>
      </w:pPr>
      <w:r>
        <w:t xml:space="preserve">        public string PaymentTypeString</w:t>
      </w:r>
    </w:p>
    <w:p w:rsidR="000F65BA" w:rsidRDefault="000F65BA" w:rsidP="000F65BA">
      <w:pPr>
        <w:pStyle w:val="SAGETextCodesection"/>
      </w:pPr>
      <w:r>
        <w:t xml:space="preserve">        {</w:t>
      </w:r>
    </w:p>
    <w:p w:rsidR="000F65BA" w:rsidRDefault="000F65BA" w:rsidP="000F65BA">
      <w:pPr>
        <w:pStyle w:val="SAGETextCodesection"/>
      </w:pPr>
      <w:r>
        <w:t xml:space="preserve">         get </w:t>
      </w:r>
      <w:proofErr w:type="gramStart"/>
      <w:r>
        <w:t>{ return</w:t>
      </w:r>
      <w:proofErr w:type="gramEnd"/>
      <w:r>
        <w:t xml:space="preserve"> EnumUtility.GetStringValue(PaymentType); }</w:t>
      </w:r>
    </w:p>
    <w:p w:rsidR="000F65BA" w:rsidRDefault="000F65BA" w:rsidP="000F65BA">
      <w:pPr>
        <w:pStyle w:val="SAGETextCodesection"/>
      </w:pPr>
      <w:r>
        <w:t xml:space="preserve">        }</w:t>
      </w:r>
    </w:p>
    <w:p w:rsidR="000F65BA" w:rsidRDefault="000F65BA" w:rsidP="000F65BA">
      <w:pPr>
        <w:pStyle w:val="SAGETextCodesection"/>
      </w:pPr>
    </w:p>
    <w:p w:rsidR="000F65BA" w:rsidRDefault="000F65BA" w:rsidP="000F65BA">
      <w:pPr>
        <w:pStyle w:val="SAGETextCodesection"/>
      </w:pPr>
      <w:r>
        <w:t xml:space="preserve">        #endregion</w:t>
      </w:r>
    </w:p>
    <w:p w:rsidR="000F65BA" w:rsidRDefault="000F65BA" w:rsidP="000F65BA">
      <w:pPr>
        <w:pStyle w:val="SAGETextCodesection"/>
      </w:pPr>
      <w:r>
        <w:t xml:space="preserve">    }</w:t>
      </w:r>
    </w:p>
    <w:p w:rsidR="000F65BA" w:rsidRDefault="000F65BA" w:rsidP="000F65BA">
      <w:pPr>
        <w:pStyle w:val="SAGETextCodesection"/>
      </w:pPr>
      <w:r>
        <w:t>}</w:t>
      </w:r>
    </w:p>
    <w:p w:rsidR="00A06372" w:rsidRDefault="00A06372" w:rsidP="00A06372">
      <w:pPr>
        <w:pStyle w:val="SAGEHeading2"/>
      </w:pPr>
      <w:bookmarkStart w:id="39" w:name="_Toc457344660"/>
      <w:r>
        <w:t>Payment Codes View Model</w:t>
      </w:r>
      <w:bookmarkEnd w:id="39"/>
    </w:p>
    <w:p w:rsidR="00A06372" w:rsidRDefault="00A06372" w:rsidP="00A06372">
      <w:pPr>
        <w:pStyle w:val="SAGEBodyText"/>
      </w:pPr>
    </w:p>
    <w:p w:rsidR="00A06372" w:rsidRDefault="00A06372" w:rsidP="00A06372">
      <w:pPr>
        <w:pStyle w:val="SAGEBodyText"/>
      </w:pPr>
      <w:r>
        <w:lastRenderedPageBreak/>
        <w:t xml:space="preserve">Access the </w:t>
      </w:r>
      <w:r w:rsidRPr="00A06372">
        <w:rPr>
          <w:b/>
        </w:rPr>
        <w:t>PaymentCodesViewModel.cs</w:t>
      </w:r>
      <w:r>
        <w:t xml:space="preserve"> class and add the </w:t>
      </w:r>
      <w:r w:rsidRPr="00A06372">
        <w:rPr>
          <w:b/>
        </w:rPr>
        <w:t>FormattedInactiveDate</w:t>
      </w:r>
      <w:r>
        <w:t xml:space="preserve"> property and modify the </w:t>
      </w:r>
      <w:r w:rsidRPr="00A06372">
        <w:rPr>
          <w:b/>
        </w:rPr>
        <w:t>PaymentTypes</w:t>
      </w:r>
      <w:r>
        <w:t xml:space="preserve"> property as this will now be set by the controller, since it will have a filter applied</w:t>
      </w:r>
      <w:r w:rsidR="005D55E5">
        <w:t xml:space="preserve"> (</w:t>
      </w:r>
      <w:r w:rsidR="005D55E5" w:rsidRPr="000F65BA">
        <w:rPr>
          <w:highlight w:val="yellow"/>
        </w:rPr>
        <w:t>the code to be added is highlighted in yellow</w:t>
      </w:r>
      <w:r w:rsidR="005D55E5">
        <w:t>)</w:t>
      </w:r>
      <w:r>
        <w:t xml:space="preserve">. </w:t>
      </w:r>
    </w:p>
    <w:p w:rsidR="00E7403D" w:rsidRDefault="00E7403D" w:rsidP="00A06372">
      <w:pPr>
        <w:pStyle w:val="SAGETextCodesection"/>
      </w:pPr>
    </w:p>
    <w:p w:rsidR="00A06372" w:rsidRDefault="00A06372" w:rsidP="00A06372">
      <w:pPr>
        <w:pStyle w:val="SAGETextCodesection"/>
      </w:pPr>
      <w:r>
        <w:t>// Copyright © 2016 Valued Partner</w:t>
      </w:r>
    </w:p>
    <w:p w:rsidR="00A06372" w:rsidRDefault="00A06372" w:rsidP="00A06372">
      <w:pPr>
        <w:pStyle w:val="SAGETextCodesection"/>
      </w:pPr>
    </w:p>
    <w:p w:rsidR="00A06372" w:rsidRDefault="00A06372" w:rsidP="00A06372">
      <w:pPr>
        <w:pStyle w:val="SAGETextCodesection"/>
      </w:pPr>
      <w:r>
        <w:t>#region Namespace</w:t>
      </w:r>
    </w:p>
    <w:p w:rsidR="00A06372" w:rsidRDefault="00A06372" w:rsidP="00A06372">
      <w:pPr>
        <w:pStyle w:val="SAGETextCodesection"/>
      </w:pPr>
    </w:p>
    <w:p w:rsidR="00A06372" w:rsidRDefault="00A06372" w:rsidP="00A06372">
      <w:pPr>
        <w:pStyle w:val="SAGETextCodesection"/>
      </w:pPr>
      <w:r>
        <w:t>using System;</w:t>
      </w:r>
    </w:p>
    <w:p w:rsidR="00A06372" w:rsidRDefault="00A06372" w:rsidP="00A06372">
      <w:pPr>
        <w:pStyle w:val="SAGETextCodesection"/>
      </w:pPr>
      <w:r>
        <w:t>using System.Collections;</w:t>
      </w:r>
    </w:p>
    <w:p w:rsidR="00A06372" w:rsidRDefault="00A06372" w:rsidP="00A06372">
      <w:pPr>
        <w:pStyle w:val="SAGETextCodesection"/>
      </w:pPr>
      <w:r>
        <w:t>using Sage.CA.SBS.ERP.Sage</w:t>
      </w:r>
      <w:proofErr w:type="gramStart"/>
      <w:r>
        <w:t>300.Common.Web</w:t>
      </w:r>
      <w:proofErr w:type="gramEnd"/>
      <w:r>
        <w:t>;</w:t>
      </w:r>
    </w:p>
    <w:p w:rsidR="00A06372" w:rsidRDefault="00A06372" w:rsidP="00A06372">
      <w:pPr>
        <w:pStyle w:val="SAGETextCodesection"/>
      </w:pPr>
      <w:r>
        <w:t>using Sage.CA.SBS.ERP.Sage</w:t>
      </w:r>
      <w:proofErr w:type="gramStart"/>
      <w:r>
        <w:t>300.Common.Models</w:t>
      </w:r>
      <w:proofErr w:type="gramEnd"/>
      <w:r>
        <w:t>;</w:t>
      </w:r>
    </w:p>
    <w:p w:rsidR="00A06372" w:rsidRDefault="00A06372" w:rsidP="00A06372">
      <w:pPr>
        <w:pStyle w:val="SAGETextCodesection"/>
      </w:pPr>
      <w:r w:rsidRPr="002F389D">
        <w:rPr>
          <w:highlight w:val="yellow"/>
        </w:rPr>
        <w:t>using Sage.CA.SBS.ERP.Sage</w:t>
      </w:r>
      <w:proofErr w:type="gramStart"/>
      <w:r w:rsidRPr="002F389D">
        <w:rPr>
          <w:highlight w:val="yellow"/>
        </w:rPr>
        <w:t>300.Common.Utilities</w:t>
      </w:r>
      <w:proofErr w:type="gramEnd"/>
      <w:r w:rsidRPr="002F389D">
        <w:rPr>
          <w:highlight w:val="yellow"/>
        </w:rPr>
        <w:t>;</w:t>
      </w:r>
    </w:p>
    <w:p w:rsidR="00A06372" w:rsidRDefault="00A06372" w:rsidP="00A06372">
      <w:pPr>
        <w:pStyle w:val="SAGETextCodesection"/>
      </w:pPr>
      <w:r>
        <w:t xml:space="preserve">using </w:t>
      </w:r>
      <w:proofErr w:type="gramStart"/>
      <w:r>
        <w:t>ValuedPartner.TU.Models</w:t>
      </w:r>
      <w:proofErr w:type="gramEnd"/>
      <w:r>
        <w:t>;</w:t>
      </w:r>
    </w:p>
    <w:p w:rsidR="00A06372" w:rsidRDefault="00A06372" w:rsidP="00A06372">
      <w:pPr>
        <w:pStyle w:val="SAGETextCodesection"/>
      </w:pPr>
      <w:r>
        <w:t xml:space="preserve">using </w:t>
      </w:r>
      <w:proofErr w:type="gramStart"/>
      <w:r>
        <w:t>ValuedPartner.TU.Models.Enums</w:t>
      </w:r>
      <w:proofErr w:type="gramEnd"/>
      <w:r>
        <w:t>;</w:t>
      </w:r>
    </w:p>
    <w:p w:rsidR="00A06372" w:rsidRDefault="00A06372" w:rsidP="00A06372">
      <w:pPr>
        <w:pStyle w:val="SAGETextCodesection"/>
      </w:pPr>
    </w:p>
    <w:p w:rsidR="00A06372" w:rsidRDefault="00A06372" w:rsidP="00A06372">
      <w:pPr>
        <w:pStyle w:val="SAGETextCodesection"/>
      </w:pPr>
      <w:r>
        <w:t>#endregion</w:t>
      </w:r>
    </w:p>
    <w:p w:rsidR="00A06372" w:rsidRDefault="00A06372" w:rsidP="00A06372">
      <w:pPr>
        <w:pStyle w:val="SAGETextCodesection"/>
      </w:pPr>
    </w:p>
    <w:p w:rsidR="00A06372" w:rsidRDefault="00A06372" w:rsidP="00A06372">
      <w:pPr>
        <w:pStyle w:val="SAGETextCodesection"/>
      </w:pPr>
      <w:r>
        <w:t xml:space="preserve">namespace </w:t>
      </w:r>
      <w:proofErr w:type="gramStart"/>
      <w:r>
        <w:t>ValuedPartner.Web.Areas.TU</w:t>
      </w:r>
      <w:proofErr w:type="gramEnd"/>
      <w:r>
        <w:t>.Models</w:t>
      </w:r>
    </w:p>
    <w:p w:rsidR="00A06372" w:rsidRDefault="00A06372" w:rsidP="00A06372">
      <w:pPr>
        <w:pStyle w:val="SAGETextCodesection"/>
      </w:pPr>
      <w:r>
        <w:t>{</w:t>
      </w:r>
    </w:p>
    <w:p w:rsidR="00A06372" w:rsidRDefault="00A06372" w:rsidP="00A06372">
      <w:pPr>
        <w:pStyle w:val="SAGETextCodesection"/>
      </w:pPr>
      <w:r>
        <w:t xml:space="preserve">    /// &lt;summary&gt;</w:t>
      </w:r>
    </w:p>
    <w:p w:rsidR="00A06372" w:rsidRDefault="00A06372" w:rsidP="00A06372">
      <w:pPr>
        <w:pStyle w:val="SAGETextCodesection"/>
      </w:pPr>
      <w:r>
        <w:t xml:space="preserve">    /// Class for PaymentCodesViewModel</w:t>
      </w:r>
    </w:p>
    <w:p w:rsidR="00A06372" w:rsidRDefault="00A06372" w:rsidP="00A06372">
      <w:pPr>
        <w:pStyle w:val="SAGETextCodesection"/>
      </w:pPr>
      <w:r>
        <w:t xml:space="preserve">    /// &lt;/summary&gt;</w:t>
      </w:r>
    </w:p>
    <w:p w:rsidR="00A06372" w:rsidRDefault="00A06372" w:rsidP="00A06372">
      <w:pPr>
        <w:pStyle w:val="SAGETextCodesection"/>
      </w:pPr>
      <w:r>
        <w:t xml:space="preserve">    /// &lt;typeparam name="T"&gt;Where T is type of &lt;see cref="PaymentCodes"/&gt;&lt;/typeparam&gt;</w:t>
      </w:r>
    </w:p>
    <w:p w:rsidR="00A06372" w:rsidRDefault="00A06372" w:rsidP="00A06372">
      <w:pPr>
        <w:pStyle w:val="SAGETextCodesection"/>
      </w:pPr>
      <w:r>
        <w:t xml:space="preserve">    public class PaymentCodesViewModel&lt;T</w:t>
      </w:r>
      <w:proofErr w:type="gramStart"/>
      <w:r>
        <w:t>&gt; :</w:t>
      </w:r>
      <w:proofErr w:type="gramEnd"/>
      <w:r>
        <w:t xml:space="preserve"> ViewModelBase&lt;T&gt; </w:t>
      </w:r>
    </w:p>
    <w:p w:rsidR="00A06372" w:rsidRDefault="00A06372" w:rsidP="00A06372">
      <w:pPr>
        <w:pStyle w:val="SAGETextCodesection"/>
      </w:pPr>
      <w:r>
        <w:t xml:space="preserve">        where </w:t>
      </w:r>
      <w:proofErr w:type="gramStart"/>
      <w:r>
        <w:t>T :</w:t>
      </w:r>
      <w:proofErr w:type="gramEnd"/>
      <w:r>
        <w:t xml:space="preserve"> PaymentCodes, new()</w:t>
      </w:r>
    </w:p>
    <w:p w:rsidR="00A06372" w:rsidRDefault="00A06372" w:rsidP="00A06372">
      <w:pPr>
        <w:pStyle w:val="SAGETextCodesection"/>
      </w:pPr>
      <w:r>
        <w:t xml:space="preserve">    {</w:t>
      </w:r>
    </w:p>
    <w:p w:rsidR="00A06372" w:rsidRDefault="00A06372" w:rsidP="00A06372">
      <w:pPr>
        <w:pStyle w:val="SAGETextCodesection"/>
      </w:pPr>
      <w:r>
        <w:t xml:space="preserve">        /// &lt;summary&gt;</w:t>
      </w:r>
    </w:p>
    <w:p w:rsidR="00A06372" w:rsidRDefault="00A06372" w:rsidP="00A06372">
      <w:pPr>
        <w:pStyle w:val="SAGETextCodesection"/>
      </w:pPr>
      <w:r>
        <w:t xml:space="preserve">        /// Status list</w:t>
      </w:r>
    </w:p>
    <w:p w:rsidR="00A06372" w:rsidRDefault="00A06372" w:rsidP="00A06372">
      <w:pPr>
        <w:pStyle w:val="SAGETextCodesection"/>
      </w:pPr>
      <w:r>
        <w:t xml:space="preserve">        /// &lt;/summary&gt;</w:t>
      </w:r>
    </w:p>
    <w:p w:rsidR="00A06372" w:rsidRDefault="00A06372" w:rsidP="00A06372">
      <w:pPr>
        <w:pStyle w:val="SAGETextCodesection"/>
      </w:pPr>
      <w:r>
        <w:t xml:space="preserve">        public IEnumerable Status</w:t>
      </w:r>
    </w:p>
    <w:p w:rsidR="00A06372" w:rsidRDefault="00A06372" w:rsidP="00A06372">
      <w:pPr>
        <w:pStyle w:val="SAGETextCodesection"/>
      </w:pPr>
      <w:r>
        <w:t xml:space="preserve">        {</w:t>
      </w:r>
    </w:p>
    <w:p w:rsidR="00A06372" w:rsidRDefault="00A06372" w:rsidP="00A06372">
      <w:pPr>
        <w:pStyle w:val="SAGETextCodesection"/>
      </w:pPr>
      <w:r>
        <w:t xml:space="preserve">            get </w:t>
      </w:r>
      <w:proofErr w:type="gramStart"/>
      <w:r>
        <w:t>{ return</w:t>
      </w:r>
      <w:proofErr w:type="gramEnd"/>
      <w:r>
        <w:t xml:space="preserve"> EnumUtility.GetItems&lt;Status&gt;(); }</w:t>
      </w:r>
    </w:p>
    <w:p w:rsidR="00A06372" w:rsidRDefault="00A06372" w:rsidP="00A06372">
      <w:pPr>
        <w:pStyle w:val="SAGETextCodesection"/>
      </w:pPr>
      <w:r>
        <w:t xml:space="preserve">        }</w:t>
      </w:r>
    </w:p>
    <w:p w:rsidR="00A06372" w:rsidRDefault="00A06372" w:rsidP="00A06372">
      <w:pPr>
        <w:pStyle w:val="SAGETextCodesection"/>
      </w:pPr>
    </w:p>
    <w:p w:rsidR="00A06372" w:rsidRDefault="00A06372" w:rsidP="00A06372">
      <w:pPr>
        <w:pStyle w:val="SAGETextCodesection"/>
      </w:pPr>
      <w:bookmarkStart w:id="40" w:name="OLE_LINK11"/>
      <w:bookmarkStart w:id="41" w:name="OLE_LINK12"/>
      <w:r>
        <w:lastRenderedPageBreak/>
        <w:t xml:space="preserve">        /// &lt;summary&gt;</w:t>
      </w:r>
    </w:p>
    <w:p w:rsidR="00A06372" w:rsidRDefault="00A06372" w:rsidP="00A06372">
      <w:pPr>
        <w:pStyle w:val="SAGETextCodesection"/>
      </w:pPr>
      <w:r>
        <w:t xml:space="preserve">        /// PaymentType list</w:t>
      </w:r>
    </w:p>
    <w:p w:rsidR="00A06372" w:rsidRDefault="00A06372" w:rsidP="00A06372">
      <w:pPr>
        <w:pStyle w:val="SAGETextCodesection"/>
      </w:pPr>
      <w:r>
        <w:t xml:space="preserve">        /// &lt;/summary&gt;</w:t>
      </w:r>
    </w:p>
    <w:p w:rsidR="00A06372" w:rsidRDefault="00A06372" w:rsidP="00A06372">
      <w:pPr>
        <w:pStyle w:val="SAGETextCodesection"/>
      </w:pPr>
      <w:r>
        <w:t xml:space="preserve">        </w:t>
      </w:r>
      <w:r w:rsidRPr="006A479E">
        <w:rPr>
          <w:highlight w:val="yellow"/>
        </w:rPr>
        <w:t xml:space="preserve">public IEnumerable PaymentTypes </w:t>
      </w:r>
      <w:proofErr w:type="gramStart"/>
      <w:r w:rsidRPr="006A479E">
        <w:rPr>
          <w:highlight w:val="yellow"/>
        </w:rPr>
        <w:t>{ get</w:t>
      </w:r>
      <w:proofErr w:type="gramEnd"/>
      <w:r w:rsidRPr="006A479E">
        <w:rPr>
          <w:highlight w:val="yellow"/>
        </w:rPr>
        <w:t>; set; }</w:t>
      </w:r>
    </w:p>
    <w:p w:rsidR="00A06372" w:rsidRDefault="00A06372" w:rsidP="00A06372">
      <w:pPr>
        <w:pStyle w:val="SAGETextCodesection"/>
      </w:pPr>
    </w:p>
    <w:p w:rsidR="00A06372" w:rsidRPr="0062168A" w:rsidRDefault="00A06372" w:rsidP="00A06372">
      <w:pPr>
        <w:pStyle w:val="SAGETextCodesection"/>
        <w:rPr>
          <w:highlight w:val="yellow"/>
        </w:rPr>
      </w:pPr>
      <w:r>
        <w:t xml:space="preserve">        </w:t>
      </w:r>
      <w:r w:rsidRPr="0062168A">
        <w:rPr>
          <w:highlight w:val="yellow"/>
        </w:rPr>
        <w:t>/// &lt;summary&gt;</w:t>
      </w:r>
    </w:p>
    <w:p w:rsidR="00A06372" w:rsidRPr="0062168A" w:rsidRDefault="00A06372" w:rsidP="00A06372">
      <w:pPr>
        <w:pStyle w:val="SAGETextCodesection"/>
        <w:rPr>
          <w:highlight w:val="yellow"/>
        </w:rPr>
      </w:pPr>
      <w:r w:rsidRPr="0062168A">
        <w:rPr>
          <w:highlight w:val="yellow"/>
        </w:rPr>
        <w:t xml:space="preserve">        /// Gets FormattedInactiveDate</w:t>
      </w:r>
    </w:p>
    <w:p w:rsidR="00A06372" w:rsidRPr="0062168A" w:rsidRDefault="00A06372" w:rsidP="00A06372">
      <w:pPr>
        <w:pStyle w:val="SAGETextCodesection"/>
        <w:rPr>
          <w:highlight w:val="yellow"/>
        </w:rPr>
      </w:pPr>
      <w:r w:rsidRPr="0062168A">
        <w:rPr>
          <w:highlight w:val="yellow"/>
        </w:rPr>
        <w:t xml:space="preserve">        /// &lt;/summary&gt;</w:t>
      </w:r>
    </w:p>
    <w:p w:rsidR="00A06372" w:rsidRPr="0062168A" w:rsidRDefault="00A06372" w:rsidP="00A06372">
      <w:pPr>
        <w:pStyle w:val="SAGETextCodesection"/>
        <w:rPr>
          <w:highlight w:val="yellow"/>
        </w:rPr>
      </w:pPr>
      <w:r w:rsidRPr="0062168A">
        <w:rPr>
          <w:highlight w:val="yellow"/>
        </w:rPr>
        <w:t xml:space="preserve">        public string FormattedInactiveDate</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get</w:t>
      </w:r>
    </w:p>
    <w:p w:rsidR="00A06372" w:rsidRPr="0062168A" w:rsidRDefault="00A06372" w:rsidP="00A06372">
      <w:pPr>
        <w:pStyle w:val="SAGETextCodesection"/>
        <w:rPr>
          <w:highlight w:val="yellow"/>
        </w:rPr>
      </w:pPr>
      <w:r w:rsidRPr="0062168A">
        <w:rPr>
          <w:highlight w:val="yellow"/>
        </w:rPr>
        <w:t xml:space="preserve">            {</w:t>
      </w:r>
    </w:p>
    <w:p w:rsidR="00A06372" w:rsidRPr="0062168A" w:rsidRDefault="00A06372" w:rsidP="00A06372">
      <w:pPr>
        <w:pStyle w:val="SAGETextCodesection"/>
        <w:rPr>
          <w:highlight w:val="yellow"/>
        </w:rPr>
      </w:pPr>
      <w:r w:rsidRPr="0062168A">
        <w:rPr>
          <w:highlight w:val="yellow"/>
        </w:rPr>
        <w:t xml:space="preserve">                return DateUtil.GetShortDate((</w:t>
      </w:r>
      <w:proofErr w:type="gramStart"/>
      <w:r w:rsidRPr="0062168A">
        <w:rPr>
          <w:highlight w:val="yellow"/>
        </w:rPr>
        <w:t>Data !</w:t>
      </w:r>
      <w:proofErr w:type="gramEnd"/>
      <w:r w:rsidRPr="0062168A">
        <w:rPr>
          <w:highlight w:val="yellow"/>
        </w:rPr>
        <w:t xml:space="preserve">= null &amp;&amp; </w:t>
      </w:r>
    </w:p>
    <w:p w:rsidR="00A06372" w:rsidRPr="0062168A" w:rsidRDefault="00A06372" w:rsidP="00A06372">
      <w:pPr>
        <w:pStyle w:val="SAGETextCodesection"/>
        <w:rPr>
          <w:highlight w:val="yellow"/>
        </w:rPr>
      </w:pPr>
      <w:r w:rsidRPr="0062168A">
        <w:rPr>
          <w:highlight w:val="yellow"/>
        </w:rPr>
        <w:t xml:space="preserve">                    Data.Status == </w:t>
      </w:r>
      <w:proofErr w:type="gramStart"/>
      <w:r w:rsidRPr="0062168A">
        <w:rPr>
          <w:highlight w:val="yellow"/>
        </w:rPr>
        <w:t>ValuedPartner.</w:t>
      </w:r>
      <w:r>
        <w:rPr>
          <w:highlight w:val="yellow"/>
        </w:rPr>
        <w:t>TU</w:t>
      </w:r>
      <w:r w:rsidRPr="0062168A">
        <w:rPr>
          <w:highlight w:val="yellow"/>
        </w:rPr>
        <w:t>.Models.Enums</w:t>
      </w:r>
      <w:proofErr w:type="gramEnd"/>
      <w:r w:rsidRPr="0062168A">
        <w:rPr>
          <w:highlight w:val="yellow"/>
        </w:rPr>
        <w:t>.Status.Inactive ?</w:t>
      </w:r>
    </w:p>
    <w:p w:rsidR="00A06372" w:rsidRPr="0062168A" w:rsidRDefault="00A06372" w:rsidP="00A06372">
      <w:pPr>
        <w:pStyle w:val="SAGETextCodesection"/>
        <w:rPr>
          <w:highlight w:val="yellow"/>
        </w:rPr>
      </w:pPr>
      <w:r w:rsidRPr="0062168A">
        <w:rPr>
          <w:highlight w:val="yellow"/>
        </w:rPr>
        <w:t xml:space="preserve">                    </w:t>
      </w:r>
      <w:proofErr w:type="gramStart"/>
      <w:r w:rsidRPr="0062168A">
        <w:rPr>
          <w:highlight w:val="yellow"/>
        </w:rPr>
        <w:t>Data.InactiveDate :</w:t>
      </w:r>
      <w:proofErr w:type="gramEnd"/>
    </w:p>
    <w:p w:rsidR="00A06372" w:rsidRPr="0062168A" w:rsidRDefault="00A06372" w:rsidP="00A06372">
      <w:pPr>
        <w:pStyle w:val="SAGETextCodesection"/>
        <w:rPr>
          <w:highlight w:val="yellow"/>
        </w:rPr>
      </w:pPr>
      <w:r w:rsidRPr="0062168A">
        <w:rPr>
          <w:highlight w:val="yellow"/>
        </w:rPr>
        <w:t xml:space="preserve">                    DateUtil.GetNowDate()), </w:t>
      </w:r>
      <w:proofErr w:type="gramStart"/>
      <w:r w:rsidRPr="0062168A">
        <w:rPr>
          <w:highlight w:val="yellow"/>
        </w:rPr>
        <w:t>string.Empty</w:t>
      </w:r>
      <w:proofErr w:type="gramEnd"/>
      <w:r w:rsidRPr="0062168A">
        <w:rPr>
          <w:highlight w:val="yellow"/>
        </w:rPr>
        <w:t>);</w:t>
      </w:r>
    </w:p>
    <w:p w:rsidR="00A06372" w:rsidRPr="0062168A" w:rsidRDefault="00A06372" w:rsidP="00A06372">
      <w:pPr>
        <w:pStyle w:val="SAGETextCodesection"/>
        <w:rPr>
          <w:highlight w:val="yellow"/>
        </w:rPr>
      </w:pPr>
      <w:r w:rsidRPr="0062168A">
        <w:rPr>
          <w:highlight w:val="yellow"/>
        </w:rPr>
        <w:t xml:space="preserve">            }</w:t>
      </w:r>
    </w:p>
    <w:p w:rsidR="00A06372" w:rsidRDefault="00A06372" w:rsidP="00A06372">
      <w:pPr>
        <w:pStyle w:val="SAGETextCodesection"/>
      </w:pPr>
      <w:r w:rsidRPr="0062168A">
        <w:rPr>
          <w:highlight w:val="yellow"/>
        </w:rPr>
        <w:t xml:space="preserve">        }</w:t>
      </w:r>
    </w:p>
    <w:bookmarkEnd w:id="40"/>
    <w:bookmarkEnd w:id="41"/>
    <w:p w:rsidR="00A06372" w:rsidRDefault="00A06372" w:rsidP="00A06372">
      <w:pPr>
        <w:pStyle w:val="SAGETextCodesection"/>
      </w:pPr>
    </w:p>
    <w:p w:rsidR="00A06372" w:rsidRDefault="00A06372" w:rsidP="00A06372">
      <w:pPr>
        <w:pStyle w:val="SAGETextCodesection"/>
      </w:pPr>
      <w:r>
        <w:t xml:space="preserve">    }</w:t>
      </w:r>
    </w:p>
    <w:p w:rsidR="00A06372" w:rsidRDefault="00A06372" w:rsidP="00A06372">
      <w:pPr>
        <w:pStyle w:val="SAGETextCodesection"/>
      </w:pPr>
      <w:r>
        <w:t>}</w:t>
      </w:r>
    </w:p>
    <w:p w:rsidR="005D55E5" w:rsidRDefault="005D55E5" w:rsidP="005D55E5">
      <w:pPr>
        <w:pStyle w:val="SAGEHeading2"/>
      </w:pPr>
      <w:bookmarkStart w:id="42" w:name="_Toc457344661"/>
      <w:r>
        <w:t>Payment Codes Internal Controller</w:t>
      </w:r>
      <w:bookmarkEnd w:id="42"/>
    </w:p>
    <w:p w:rsidR="00F72233" w:rsidRDefault="00F72233" w:rsidP="00F72233">
      <w:pPr>
        <w:pStyle w:val="SAGEBodyText"/>
      </w:pPr>
      <w:r>
        <w:t>Internal methods are only used by the public controller and the complexities are placed here as opposed to the public controller.</w:t>
      </w:r>
    </w:p>
    <w:p w:rsidR="005D55E5" w:rsidRDefault="005D55E5" w:rsidP="005D55E5">
      <w:pPr>
        <w:pStyle w:val="SAGEBodyText"/>
      </w:pPr>
      <w:r>
        <w:t xml:space="preserve">Access the </w:t>
      </w:r>
      <w:r w:rsidRPr="005D55E5">
        <w:rPr>
          <w:b/>
        </w:rPr>
        <w:t>PaymentCodesControllerInternal.cs</w:t>
      </w:r>
      <w:r>
        <w:t xml:space="preserve"> class and add the private constants </w:t>
      </w:r>
      <w:r w:rsidRPr="005D55E5">
        <w:rPr>
          <w:b/>
        </w:rPr>
        <w:t>PaymentAndProcessingModuleId</w:t>
      </w:r>
      <w:r>
        <w:t xml:space="preserve"> and </w:t>
      </w:r>
      <w:r w:rsidRPr="005D55E5">
        <w:rPr>
          <w:b/>
        </w:rPr>
        <w:t>PaymentProcessing</w:t>
      </w:r>
      <w:r>
        <w:t xml:space="preserve"> (</w:t>
      </w:r>
      <w:r w:rsidRPr="000F65BA">
        <w:rPr>
          <w:highlight w:val="yellow"/>
        </w:rPr>
        <w:t>the code to be added is highlighted in yellow</w:t>
      </w:r>
      <w:r>
        <w:t>).</w:t>
      </w:r>
    </w:p>
    <w:p w:rsidR="005D55E5" w:rsidRDefault="005D55E5" w:rsidP="005D55E5">
      <w:pPr>
        <w:pStyle w:val="SAGEBodyText"/>
      </w:pPr>
      <w:r>
        <w:t xml:space="preserve">Add the </w:t>
      </w:r>
      <w:r w:rsidRPr="005D55E5">
        <w:rPr>
          <w:b/>
        </w:rPr>
        <w:t>UpdateInactiveStatus</w:t>
      </w:r>
      <w:r>
        <w:t xml:space="preserve"> routine to the class (</w:t>
      </w:r>
      <w:r w:rsidRPr="000F65BA">
        <w:rPr>
          <w:highlight w:val="yellow"/>
        </w:rPr>
        <w:t>the code to be added is highlighted in yellow</w:t>
      </w:r>
      <w:r>
        <w:t>).</w:t>
      </w:r>
    </w:p>
    <w:p w:rsidR="005D55E5" w:rsidRDefault="005D55E5" w:rsidP="005D55E5">
      <w:pPr>
        <w:pStyle w:val="SAGEBodyText"/>
      </w:pPr>
      <w:r>
        <w:t xml:space="preserve">Modify the </w:t>
      </w:r>
      <w:r w:rsidRPr="005D55E5">
        <w:rPr>
          <w:b/>
        </w:rPr>
        <w:t>GetViewInfo</w:t>
      </w:r>
      <w:r>
        <w:t xml:space="preserve"> routine and add the </w:t>
      </w:r>
      <w:r w:rsidRPr="005D55E5">
        <w:rPr>
          <w:b/>
        </w:rPr>
        <w:t>FilteredPaymentTypes</w:t>
      </w:r>
      <w:r>
        <w:t xml:space="preserve"> routine to the class (</w:t>
      </w:r>
      <w:r w:rsidRPr="000F65BA">
        <w:rPr>
          <w:highlight w:val="yellow"/>
        </w:rPr>
        <w:t>the code to be added is highlighted in yellow</w:t>
      </w:r>
      <w:r>
        <w:t>).</w:t>
      </w:r>
    </w:p>
    <w:p w:rsidR="00E7403D" w:rsidRDefault="00E7403D" w:rsidP="005D55E5">
      <w:pPr>
        <w:pStyle w:val="SAGETextCodesection"/>
      </w:pPr>
    </w:p>
    <w:p w:rsidR="005D55E5" w:rsidRDefault="005D55E5" w:rsidP="005D55E5">
      <w:pPr>
        <w:pStyle w:val="SAGETextCodesection"/>
      </w:pPr>
      <w:r>
        <w:t>// Copyright © 2016 Valued Partner</w:t>
      </w:r>
    </w:p>
    <w:p w:rsidR="005D55E5" w:rsidRDefault="005D55E5" w:rsidP="005D55E5">
      <w:pPr>
        <w:pStyle w:val="SAGETextCodesection"/>
      </w:pPr>
    </w:p>
    <w:p w:rsidR="005D55E5" w:rsidRDefault="005D55E5" w:rsidP="005D55E5">
      <w:pPr>
        <w:pStyle w:val="SAGETextCodesection"/>
      </w:pPr>
      <w:r>
        <w:t>#region Namespace</w:t>
      </w:r>
    </w:p>
    <w:p w:rsidR="005D55E5" w:rsidRDefault="005D55E5" w:rsidP="005D55E5">
      <w:pPr>
        <w:pStyle w:val="SAGETextCodesection"/>
      </w:pPr>
    </w:p>
    <w:p w:rsidR="005D55E5" w:rsidRDefault="005D55E5" w:rsidP="005D55E5">
      <w:pPr>
        <w:pStyle w:val="SAGETextCodesection"/>
      </w:pPr>
      <w:r>
        <w:t>using System;</w:t>
      </w:r>
    </w:p>
    <w:p w:rsidR="005D55E5" w:rsidRDefault="005D55E5" w:rsidP="005D55E5">
      <w:pPr>
        <w:pStyle w:val="SAGETextCodesection"/>
      </w:pPr>
      <w:r>
        <w:t>using System.Linq;</w:t>
      </w:r>
    </w:p>
    <w:p w:rsidR="005D55E5" w:rsidRDefault="005D55E5" w:rsidP="005D55E5">
      <w:pPr>
        <w:pStyle w:val="SAGETextCodesection"/>
      </w:pPr>
      <w:r>
        <w:t xml:space="preserve">using </w:t>
      </w:r>
      <w:proofErr w:type="gramStart"/>
      <w:r>
        <w:t>System.Linq.Expressions</w:t>
      </w:r>
      <w:proofErr w:type="gramEnd"/>
      <w:r>
        <w:t>;</w:t>
      </w:r>
    </w:p>
    <w:p w:rsidR="005D55E5" w:rsidRDefault="005D55E5" w:rsidP="005D55E5">
      <w:pPr>
        <w:pStyle w:val="SAGETextCodesection"/>
      </w:pPr>
      <w:r>
        <w:t xml:space="preserve">using </w:t>
      </w:r>
      <w:proofErr w:type="gramStart"/>
      <w:r>
        <w:t>System.Collections.Generic</w:t>
      </w:r>
      <w:proofErr w:type="gramEnd"/>
      <w:r>
        <w:t>;</w:t>
      </w:r>
    </w:p>
    <w:p w:rsidR="005D55E5" w:rsidRDefault="005D55E5" w:rsidP="005D55E5">
      <w:pPr>
        <w:pStyle w:val="SAGETextCodesection"/>
      </w:pPr>
      <w:r>
        <w:t>using Sage.CA.SBS.ERP.Sage</w:t>
      </w:r>
      <w:proofErr w:type="gramStart"/>
      <w:r>
        <w:t>300.Common.Models</w:t>
      </w:r>
      <w:proofErr w:type="gramEnd"/>
      <w:r>
        <w:t>;</w:t>
      </w:r>
    </w:p>
    <w:p w:rsidR="005D55E5" w:rsidRDefault="005D55E5" w:rsidP="005D55E5">
      <w:pPr>
        <w:pStyle w:val="SAGETextCodesection"/>
      </w:pPr>
      <w:r>
        <w:t>using Sage.CA.SBS.ERP.Sage</w:t>
      </w:r>
      <w:proofErr w:type="gramStart"/>
      <w:r>
        <w:t>300.Common.Resources</w:t>
      </w:r>
      <w:proofErr w:type="gramEnd"/>
      <w:r>
        <w:t>;</w:t>
      </w:r>
    </w:p>
    <w:p w:rsidR="005D55E5" w:rsidRDefault="005D55E5" w:rsidP="005D55E5">
      <w:pPr>
        <w:pStyle w:val="SAGETextCodesection"/>
      </w:pPr>
      <w:r>
        <w:t>using Sage.CA.SBS.ERP.Sage</w:t>
      </w:r>
      <w:proofErr w:type="gramStart"/>
      <w:r>
        <w:t>300.Common.Web</w:t>
      </w:r>
      <w:proofErr w:type="gramEnd"/>
      <w:r>
        <w:t>;</w:t>
      </w:r>
    </w:p>
    <w:p w:rsidR="005D55E5" w:rsidRDefault="005D55E5" w:rsidP="005D55E5">
      <w:pPr>
        <w:pStyle w:val="SAGETextCodesection"/>
      </w:pPr>
      <w:r>
        <w:t>using Sage.CA.SBS.ERP.Sage</w:t>
      </w:r>
      <w:proofErr w:type="gramStart"/>
      <w:r>
        <w:t>300.Common.Web.Controllers</w:t>
      </w:r>
      <w:proofErr w:type="gramEnd"/>
      <w:r>
        <w:t>.ExportImport;</w:t>
      </w:r>
    </w:p>
    <w:p w:rsidR="005D55E5" w:rsidRDefault="005D55E5" w:rsidP="005D55E5">
      <w:pPr>
        <w:pStyle w:val="SAGETextCodesection"/>
      </w:pPr>
      <w:r>
        <w:t xml:space="preserve">using </w:t>
      </w:r>
      <w:proofErr w:type="gramStart"/>
      <w:r>
        <w:t>ValuedPartner.TU.Interfaces.Services</w:t>
      </w:r>
      <w:proofErr w:type="gramEnd"/>
      <w:r>
        <w:t>;</w:t>
      </w:r>
    </w:p>
    <w:p w:rsidR="005D55E5" w:rsidRDefault="005D55E5" w:rsidP="005D55E5">
      <w:pPr>
        <w:pStyle w:val="SAGETextCodesection"/>
      </w:pPr>
      <w:r>
        <w:t xml:space="preserve">using </w:t>
      </w:r>
      <w:proofErr w:type="gramStart"/>
      <w:r>
        <w:t>ValuedPartner.TU.Models</w:t>
      </w:r>
      <w:proofErr w:type="gramEnd"/>
      <w:r>
        <w:t>;</w:t>
      </w:r>
    </w:p>
    <w:p w:rsidR="005D55E5" w:rsidRDefault="005D55E5" w:rsidP="005D55E5">
      <w:pPr>
        <w:pStyle w:val="SAGETextCodesection"/>
      </w:pPr>
      <w:r>
        <w:t xml:space="preserve">using </w:t>
      </w:r>
      <w:proofErr w:type="gramStart"/>
      <w:r>
        <w:t>ValuedPartner.TU.Models.Enums</w:t>
      </w:r>
      <w:proofErr w:type="gramEnd"/>
      <w:r>
        <w:t>;</w:t>
      </w:r>
    </w:p>
    <w:p w:rsidR="005D55E5" w:rsidRDefault="005D55E5" w:rsidP="005D55E5">
      <w:pPr>
        <w:pStyle w:val="SAGETextCodesection"/>
      </w:pPr>
      <w:r>
        <w:t xml:space="preserve">using </w:t>
      </w:r>
      <w:proofErr w:type="gramStart"/>
      <w:r>
        <w:t>ValuedPartner.TU.Resources.Forms</w:t>
      </w:r>
      <w:proofErr w:type="gramEnd"/>
      <w:r>
        <w:t>;</w:t>
      </w:r>
    </w:p>
    <w:p w:rsidR="005D55E5" w:rsidRDefault="005D55E5" w:rsidP="005D55E5">
      <w:pPr>
        <w:pStyle w:val="SAGETextCodesection"/>
      </w:pPr>
      <w:r>
        <w:t xml:space="preserve">using </w:t>
      </w:r>
      <w:proofErr w:type="gramStart"/>
      <w:r>
        <w:t>ValuedPartner.Web.Areas.TU</w:t>
      </w:r>
      <w:proofErr w:type="gramEnd"/>
      <w:r>
        <w:t>.Models;</w:t>
      </w:r>
    </w:p>
    <w:p w:rsidR="005D55E5" w:rsidRDefault="005D55E5" w:rsidP="005D55E5">
      <w:pPr>
        <w:pStyle w:val="SAGETextCodesection"/>
      </w:pPr>
    </w:p>
    <w:p w:rsidR="005D55E5" w:rsidRDefault="005D55E5" w:rsidP="005D55E5">
      <w:pPr>
        <w:pStyle w:val="SAGETextCodesection"/>
      </w:pPr>
      <w:r>
        <w:t>#endregion</w:t>
      </w:r>
    </w:p>
    <w:p w:rsidR="005D55E5" w:rsidRDefault="005D55E5" w:rsidP="005D55E5">
      <w:pPr>
        <w:pStyle w:val="SAGETextCodesection"/>
      </w:pPr>
    </w:p>
    <w:p w:rsidR="005D55E5" w:rsidRDefault="005D55E5" w:rsidP="005D55E5">
      <w:pPr>
        <w:pStyle w:val="SAGETextCodesection"/>
      </w:pPr>
      <w:r>
        <w:t xml:space="preserve">namespace </w:t>
      </w:r>
      <w:proofErr w:type="gramStart"/>
      <w:r>
        <w:t>ValuedPartner.Web.Areas.TU</w:t>
      </w:r>
      <w:proofErr w:type="gramEnd"/>
      <w:r>
        <w:t>.Controllers</w:t>
      </w:r>
    </w:p>
    <w:p w:rsidR="005D55E5" w:rsidRDefault="005D55E5" w:rsidP="005D55E5">
      <w:pPr>
        <w:pStyle w:val="SAGETextCodesection"/>
      </w:pPr>
      <w:r>
        <w:t>{</w:t>
      </w:r>
    </w:p>
    <w:p w:rsidR="005D55E5" w:rsidRDefault="005D55E5" w:rsidP="005D55E5">
      <w:pPr>
        <w:pStyle w:val="SAGETextCodesection"/>
      </w:pPr>
      <w:r>
        <w:t xml:space="preserve">    /// &lt;summary&gt;</w:t>
      </w:r>
    </w:p>
    <w:p w:rsidR="005D55E5" w:rsidRDefault="005D55E5" w:rsidP="005D55E5">
      <w:pPr>
        <w:pStyle w:val="SAGETextCodesection"/>
      </w:pPr>
      <w:r>
        <w:t xml:space="preserve">    /// PaymentCodes Internal Controller</w:t>
      </w:r>
    </w:p>
    <w:p w:rsidR="005D55E5" w:rsidRDefault="005D55E5" w:rsidP="005D55E5">
      <w:pPr>
        <w:pStyle w:val="SAGETextCodesection"/>
      </w:pPr>
      <w:r>
        <w:t xml:space="preserve">    /// &lt;/summary&gt;</w:t>
      </w:r>
    </w:p>
    <w:p w:rsidR="005D55E5" w:rsidRDefault="005D55E5" w:rsidP="005D55E5">
      <w:pPr>
        <w:pStyle w:val="SAGETextCodesection"/>
      </w:pPr>
      <w:r>
        <w:t xml:space="preserve">    /// &lt;typeparam name="T"&gt;Where T is type of &lt;see cref="PaymentCodes"/&gt;&lt;/typeparam&gt;</w:t>
      </w:r>
    </w:p>
    <w:p w:rsidR="005D55E5" w:rsidRDefault="005D55E5" w:rsidP="005D55E5">
      <w:pPr>
        <w:pStyle w:val="SAGETextCodesection"/>
      </w:pPr>
      <w:r>
        <w:t xml:space="preserve">    public class PaymentCodesControllerInternal&lt;T</w:t>
      </w:r>
      <w:proofErr w:type="gramStart"/>
      <w:r>
        <w:t>&gt; :</w:t>
      </w:r>
      <w:proofErr w:type="gramEnd"/>
      <w:r>
        <w:t xml:space="preserve"> BaseExportImportControllerInternal&lt;T, IPaymentCodesService&lt;T&gt;&gt;</w:t>
      </w:r>
    </w:p>
    <w:p w:rsidR="005D55E5" w:rsidRDefault="005D55E5" w:rsidP="005D55E5">
      <w:pPr>
        <w:pStyle w:val="SAGETextCodesection"/>
      </w:pPr>
      <w:r>
        <w:t xml:space="preserve">        where </w:t>
      </w:r>
      <w:proofErr w:type="gramStart"/>
      <w:r>
        <w:t>T :</w:t>
      </w:r>
      <w:proofErr w:type="gramEnd"/>
      <w:r>
        <w:t xml:space="preserve"> PaymentCodes, new()</w:t>
      </w:r>
    </w:p>
    <w:p w:rsidR="005D55E5" w:rsidRDefault="005D55E5" w:rsidP="005D55E5">
      <w:pPr>
        <w:pStyle w:val="SAGETextCodesection"/>
      </w:pPr>
      <w:r>
        <w:t xml:space="preserve">    {</w:t>
      </w:r>
    </w:p>
    <w:p w:rsidR="005D55E5" w:rsidRDefault="005D55E5" w:rsidP="005D55E5">
      <w:pPr>
        <w:pStyle w:val="SAGETextCodesection"/>
      </w:pPr>
      <w:r>
        <w:t xml:space="preserve">        #region Private variables</w:t>
      </w:r>
    </w:p>
    <w:p w:rsidR="005D55E5" w:rsidRDefault="005D55E5" w:rsidP="005D55E5">
      <w:pPr>
        <w:pStyle w:val="SAGETextCodesection"/>
      </w:pPr>
    </w:p>
    <w:p w:rsidR="005D55E5" w:rsidRPr="0062168A" w:rsidRDefault="005D55E5" w:rsidP="005D55E5">
      <w:pPr>
        <w:pStyle w:val="SAGETextCodesection"/>
        <w:rPr>
          <w:highlight w:val="yellow"/>
        </w:rPr>
      </w:pPr>
      <w:bookmarkStart w:id="43" w:name="OLE_LINK13"/>
      <w:bookmarkStart w:id="44" w:name="OLE_LINK14"/>
      <w:r>
        <w:t xml:space="preserve">        </w:t>
      </w:r>
      <w:r w:rsidRPr="0062168A">
        <w:rPr>
          <w:highlight w:val="yellow"/>
        </w:rPr>
        <w:t>private const string PaymentAndProcessingModuleId = "YP";</w:t>
      </w:r>
    </w:p>
    <w:p w:rsidR="005D55E5" w:rsidRDefault="005D55E5" w:rsidP="005D55E5">
      <w:pPr>
        <w:pStyle w:val="SAGETextCodesection"/>
      </w:pPr>
      <w:r w:rsidRPr="0062168A">
        <w:rPr>
          <w:highlight w:val="yellow"/>
        </w:rPr>
        <w:t xml:space="preserve">        private const int PaymentProcessing = 5;</w:t>
      </w:r>
    </w:p>
    <w:bookmarkEnd w:id="43"/>
    <w:bookmarkEnd w:id="44"/>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Constructor</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New instance of &lt;see cref="PaymentCodesControllerInternal{T}"/&gt;</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name="context"&gt;Context&lt;/param&gt;</w:t>
      </w:r>
    </w:p>
    <w:p w:rsidR="005D55E5" w:rsidRDefault="005D55E5" w:rsidP="005D55E5">
      <w:pPr>
        <w:pStyle w:val="SAGETextCodesection"/>
      </w:pPr>
      <w:r>
        <w:t xml:space="preserve">        public </w:t>
      </w:r>
      <w:proofErr w:type="gramStart"/>
      <w:r>
        <w:t>PaymentCodesControllerInternal(</w:t>
      </w:r>
      <w:proofErr w:type="gramEnd"/>
      <w:r>
        <w:t>Context context)</w:t>
      </w:r>
    </w:p>
    <w:p w:rsidR="005D55E5" w:rsidRDefault="005D55E5" w:rsidP="005D55E5">
      <w:pPr>
        <w:pStyle w:val="SAGETextCodesection"/>
      </w:pPr>
      <w:r>
        <w:t xml:space="preserve">            : base(context)</w:t>
      </w:r>
    </w:p>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Internal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Create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Create(</w:t>
      </w:r>
      <w:proofErr w:type="gramEnd"/>
      <w:r>
        <w:t>)</w:t>
      </w:r>
    </w:p>
    <w:p w:rsidR="005D55E5" w:rsidRDefault="005D55E5" w:rsidP="005D55E5">
      <w:pPr>
        <w:pStyle w:val="SAGETextCodesection"/>
      </w:pPr>
      <w:r>
        <w:t xml:space="preserve">        {</w:t>
      </w:r>
    </w:p>
    <w:p w:rsidR="005D55E5" w:rsidRDefault="005D55E5" w:rsidP="005D55E5">
      <w:pPr>
        <w:pStyle w:val="SAGETextCodesection"/>
      </w:pPr>
      <w:r>
        <w:t xml:space="preserve">            var viewModel = </w:t>
      </w:r>
      <w:proofErr w:type="gramStart"/>
      <w:r>
        <w:t>GetViewModel(</w:t>
      </w:r>
      <w:proofErr w:type="gramEnd"/>
      <w:r>
        <w:t>new T(), null);</w:t>
      </w:r>
    </w:p>
    <w:p w:rsidR="005D55E5" w:rsidRDefault="005D55E5" w:rsidP="005D55E5">
      <w:pPr>
        <w:pStyle w:val="SAGETextCodesection"/>
      </w:pPr>
    </w:p>
    <w:p w:rsidR="005D55E5" w:rsidRDefault="005D55E5" w:rsidP="005D55E5">
      <w:pPr>
        <w:pStyle w:val="SAGETextCodesection"/>
      </w:pPr>
      <w:r>
        <w:t xml:space="preserve">            viewModel.UserAccess = </w:t>
      </w:r>
      <w:proofErr w:type="gramStart"/>
      <w:r>
        <w:t>GetAccessRights(</w:t>
      </w:r>
      <w:proofErr w:type="gramEnd"/>
      <w:r>
        <w:t>);</w:t>
      </w:r>
    </w:p>
    <w:p w:rsidR="005D55E5" w:rsidRDefault="005D55E5" w:rsidP="005D55E5">
      <w:pPr>
        <w:pStyle w:val="SAGETextCodesection"/>
      </w:pPr>
    </w:p>
    <w:p w:rsidR="005D55E5" w:rsidRDefault="005D55E5" w:rsidP="005D55E5">
      <w:pPr>
        <w:pStyle w:val="SAGETextCodesection"/>
      </w:pPr>
      <w:r>
        <w:t xml:space="preserve">            return viewModel;</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Get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GetById(</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var data = Service.GetById(id);</w:t>
      </w:r>
    </w:p>
    <w:p w:rsidR="005D55E5" w:rsidRDefault="005D55E5" w:rsidP="005D55E5">
      <w:pPr>
        <w:pStyle w:val="SAGETextCodesection"/>
      </w:pPr>
      <w:r>
        <w:t xml:space="preserve">            var userMessage = new UserMessage(data);</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Add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Add(</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Service.Add(model);</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(CommonResx.AddSuccessMessage,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Update a PaymentCodes</w:t>
      </w:r>
    </w:p>
    <w:p w:rsidR="005D55E5" w:rsidRDefault="005D55E5" w:rsidP="005D55E5">
      <w:pPr>
        <w:pStyle w:val="SAGETextCodesection"/>
      </w:pPr>
      <w:r>
        <w:t xml:space="preserve">        /// &lt;/summary&gt;</w:t>
      </w:r>
    </w:p>
    <w:p w:rsidR="005D55E5" w:rsidRDefault="005D55E5" w:rsidP="005D55E5">
      <w:pPr>
        <w:pStyle w:val="SAGETextCodesection"/>
      </w:pPr>
      <w:r>
        <w:t xml:space="preserve">        /// &lt;param name="model"&gt;Model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Save(</w:t>
      </w:r>
      <w:proofErr w:type="gramEnd"/>
      <w:r>
        <w:t>T model)</w:t>
      </w:r>
    </w:p>
    <w:p w:rsidR="005D55E5" w:rsidRDefault="005D55E5" w:rsidP="005D55E5">
      <w:pPr>
        <w:pStyle w:val="SAGETextCodesection"/>
      </w:pPr>
      <w:r>
        <w:t xml:space="preserve">        {</w:t>
      </w:r>
    </w:p>
    <w:p w:rsidR="005D55E5" w:rsidRDefault="005D55E5" w:rsidP="005D55E5">
      <w:pPr>
        <w:pStyle w:val="SAGETextCodesection"/>
      </w:pPr>
      <w:r>
        <w:t xml:space="preserve">            var data = Service.Save(model);</w:t>
      </w:r>
    </w:p>
    <w:p w:rsidR="005D55E5" w:rsidRDefault="005D55E5" w:rsidP="005D55E5">
      <w:pPr>
        <w:pStyle w:val="SAGETextCodesection"/>
      </w:pPr>
      <w:r>
        <w:t xml:space="preserve">            var userMessage = new </w:t>
      </w:r>
      <w:proofErr w:type="gramStart"/>
      <w:r>
        <w:t>UserMessage(</w:t>
      </w:r>
      <w:proofErr w:type="gramEnd"/>
      <w:r>
        <w:t>data, CommonResx.SaveSuccessMessage);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Delete a PaymentCodes</w:t>
      </w:r>
    </w:p>
    <w:p w:rsidR="005D55E5" w:rsidRDefault="005D55E5" w:rsidP="005D55E5">
      <w:pPr>
        <w:pStyle w:val="SAGETextCodesection"/>
      </w:pPr>
      <w:r>
        <w:lastRenderedPageBreak/>
        <w:t xml:space="preserve">        /// &lt;/summary&gt;</w:t>
      </w:r>
    </w:p>
    <w:p w:rsidR="005D55E5" w:rsidRDefault="005D55E5" w:rsidP="005D55E5">
      <w:pPr>
        <w:pStyle w:val="SAGETextCodesection"/>
      </w:pPr>
      <w:r>
        <w:t xml:space="preserve">        /// &lt;param name="id"&gt;Id for PaymentCodes&lt;/param&gt;</w:t>
      </w:r>
    </w:p>
    <w:p w:rsidR="005D55E5" w:rsidRDefault="005D55E5" w:rsidP="005D55E5">
      <w:pPr>
        <w:pStyle w:val="SAGETextCodesection"/>
      </w:pPr>
      <w:r>
        <w:t xml:space="preserve">        /// &lt;returns&gt;JSON object for PaymentCodes&lt;/returns&gt;</w:t>
      </w:r>
    </w:p>
    <w:p w:rsidR="005D55E5" w:rsidRDefault="005D55E5" w:rsidP="005D55E5">
      <w:pPr>
        <w:pStyle w:val="SAGETextCodesection"/>
      </w:pPr>
      <w:r>
        <w:t xml:space="preserve">        internal PaymentCodesViewModel&lt;T&gt; </w:t>
      </w:r>
      <w:proofErr w:type="gramStart"/>
      <w:r>
        <w:t>Delete(</w:t>
      </w:r>
      <w:proofErr w:type="gramEnd"/>
      <w:r>
        <w:t>string id)</w:t>
      </w:r>
    </w:p>
    <w:p w:rsidR="005D55E5" w:rsidRDefault="005D55E5" w:rsidP="005D55E5">
      <w:pPr>
        <w:pStyle w:val="SAGETextCodesection"/>
      </w:pPr>
      <w:r>
        <w:t xml:space="preserve">        {</w:t>
      </w:r>
    </w:p>
    <w:p w:rsidR="005D55E5" w:rsidRDefault="005D55E5" w:rsidP="005D55E5">
      <w:pPr>
        <w:pStyle w:val="SAGETextCodesection"/>
      </w:pPr>
      <w:r>
        <w:t xml:space="preserve">            Expression&lt;Func&lt;T, bool&gt;&gt; filter = param =&gt; </w:t>
      </w:r>
      <w:proofErr w:type="gramStart"/>
      <w:r>
        <w:t>param.PaymentCode</w:t>
      </w:r>
      <w:proofErr w:type="gramEnd"/>
      <w:r>
        <w:t xml:space="preserve"> == id;</w:t>
      </w:r>
    </w:p>
    <w:p w:rsidR="005D55E5" w:rsidRDefault="005D55E5" w:rsidP="005D55E5">
      <w:pPr>
        <w:pStyle w:val="SAGETextCodesection"/>
      </w:pPr>
      <w:r>
        <w:t xml:space="preserve">            var data = Service.Delete(filter);</w:t>
      </w:r>
    </w:p>
    <w:p w:rsidR="005D55E5" w:rsidRDefault="005D55E5" w:rsidP="005D55E5">
      <w:pPr>
        <w:pStyle w:val="SAGETextCodesection"/>
      </w:pPr>
    </w:p>
    <w:p w:rsidR="005D55E5" w:rsidRDefault="005D55E5" w:rsidP="005D55E5">
      <w:pPr>
        <w:pStyle w:val="SAGETextCodesection"/>
      </w:pPr>
      <w:r>
        <w:t xml:space="preserve">            var userMessage = new </w:t>
      </w:r>
      <w:proofErr w:type="gramStart"/>
      <w:r>
        <w:t>UserMessage(</w:t>
      </w:r>
      <w:proofErr w:type="gramEnd"/>
      <w:r>
        <w:t>data,</w:t>
      </w:r>
    </w:p>
    <w:p w:rsidR="005D55E5" w:rsidRDefault="005D55E5" w:rsidP="005D55E5">
      <w:pPr>
        <w:pStyle w:val="SAGETextCodesection"/>
      </w:pPr>
      <w:r>
        <w:t xml:space="preserve">                </w:t>
      </w:r>
      <w:proofErr w:type="gramStart"/>
      <w:r>
        <w:t>string.Format</w:t>
      </w:r>
      <w:proofErr w:type="gramEnd"/>
      <w:r>
        <w:t>(CommonResx.DeleteSuccessMessage, PaymentCodesResx.PaymentCode, data.PaymentCode));</w:t>
      </w:r>
    </w:p>
    <w:p w:rsidR="005D55E5" w:rsidRDefault="005D55E5" w:rsidP="005D55E5">
      <w:pPr>
        <w:pStyle w:val="SAGETextCodesection"/>
      </w:pPr>
    </w:p>
    <w:p w:rsidR="005D55E5" w:rsidRDefault="005D55E5" w:rsidP="005D55E5">
      <w:pPr>
        <w:pStyle w:val="SAGETextCodesection"/>
      </w:pPr>
      <w:r>
        <w:t xml:space="preserve">            return </w:t>
      </w:r>
      <w:proofErr w:type="gramStart"/>
      <w:r>
        <w:t>GetViewModel(</w:t>
      </w:r>
      <w:proofErr w:type="gramEnd"/>
      <w:r>
        <w:t>data, userMessage);</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5" w:name="OLE_LINK15"/>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Update status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&lt;param name="model"&gt;Model for PaymentCodes&lt;/param&gt;</w:t>
      </w:r>
    </w:p>
    <w:p w:rsidR="005D55E5" w:rsidRPr="0062168A" w:rsidRDefault="005D55E5" w:rsidP="005D55E5">
      <w:pPr>
        <w:pStyle w:val="SAGETextCodesection"/>
        <w:rPr>
          <w:highlight w:val="yellow"/>
        </w:rPr>
      </w:pPr>
      <w:r w:rsidRPr="0062168A">
        <w:rPr>
          <w:highlight w:val="yellow"/>
        </w:rPr>
        <w:t xml:space="preserve">        /// &lt;returns&gt;Model for PaymentCodes&lt;/returns&gt;</w:t>
      </w:r>
    </w:p>
    <w:p w:rsidR="005D55E5" w:rsidRPr="0062168A" w:rsidRDefault="005D55E5" w:rsidP="005D55E5">
      <w:pPr>
        <w:pStyle w:val="SAGETextCodesection"/>
        <w:rPr>
          <w:highlight w:val="yellow"/>
        </w:rPr>
      </w:pPr>
      <w:r w:rsidRPr="0062168A">
        <w:rPr>
          <w:highlight w:val="yellow"/>
        </w:rPr>
        <w:t xml:space="preserve">        internal PaymentCodesViewModel&lt;T&gt; </w:t>
      </w:r>
      <w:proofErr w:type="gramStart"/>
      <w:r w:rsidRPr="0062168A">
        <w:rPr>
          <w:highlight w:val="yellow"/>
        </w:rPr>
        <w:t>UpdateInactiveStatus(</w:t>
      </w:r>
      <w:proofErr w:type="gramEnd"/>
      <w:r w:rsidRPr="0062168A">
        <w:rPr>
          <w:highlight w:val="yellow"/>
        </w:rPr>
        <w:t>T model)</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var data = Service.UpdateInactiveStatus(model);</w:t>
      </w:r>
    </w:p>
    <w:p w:rsidR="005D55E5" w:rsidRPr="0062168A" w:rsidRDefault="005D55E5" w:rsidP="005D55E5">
      <w:pPr>
        <w:pStyle w:val="SAGETextCodesection"/>
        <w:rPr>
          <w:highlight w:val="yellow"/>
        </w:rPr>
      </w:pPr>
      <w:r w:rsidRPr="0062168A">
        <w:rPr>
          <w:highlight w:val="yellow"/>
        </w:rPr>
        <w:t xml:space="preserve">            var userMessage = new </w:t>
      </w:r>
      <w:proofErr w:type="gramStart"/>
      <w:r w:rsidRPr="0062168A">
        <w:rPr>
          <w:highlight w:val="yellow"/>
        </w:rPr>
        <w:t>UserMessage(</w:t>
      </w:r>
      <w:proofErr w:type="gramEnd"/>
      <w:r w:rsidRPr="0062168A">
        <w:rPr>
          <w:highlight w:val="yellow"/>
        </w:rPr>
        <w:t>data, CommonResx.SaveSuccessMessage);</w:t>
      </w:r>
    </w:p>
    <w:p w:rsidR="005D55E5" w:rsidRPr="0062168A" w:rsidRDefault="005D55E5" w:rsidP="005D55E5">
      <w:pPr>
        <w:pStyle w:val="SAGETextCodesection"/>
        <w:rPr>
          <w:highlight w:val="yellow"/>
        </w:rPr>
      </w:pPr>
      <w:r w:rsidRPr="0062168A">
        <w:rPr>
          <w:highlight w:val="yellow"/>
        </w:rPr>
        <w:t xml:space="preserve">            return </w:t>
      </w:r>
      <w:proofErr w:type="gramStart"/>
      <w:r w:rsidRPr="0062168A">
        <w:rPr>
          <w:highlight w:val="yellow"/>
        </w:rPr>
        <w:t>GetViewModel(</w:t>
      </w:r>
      <w:proofErr w:type="gramEnd"/>
      <w:r w:rsidRPr="0062168A">
        <w:rPr>
          <w:highlight w:val="yellow"/>
        </w:rPr>
        <w:t>data, userMessage);</w:t>
      </w:r>
    </w:p>
    <w:p w:rsidR="005D55E5" w:rsidRDefault="005D55E5" w:rsidP="005D55E5">
      <w:pPr>
        <w:pStyle w:val="SAGETextCodesection"/>
      </w:pPr>
      <w:r w:rsidRPr="0062168A">
        <w:rPr>
          <w:highlight w:val="yellow"/>
        </w:rPr>
        <w:t xml:space="preserve">        }</w:t>
      </w:r>
    </w:p>
    <w:bookmarkEnd w:id="45"/>
    <w:p w:rsidR="005D55E5" w:rsidRDefault="005D55E5" w:rsidP="005D55E5">
      <w:pPr>
        <w:pStyle w:val="SAGETextCodesection"/>
      </w:pPr>
    </w:p>
    <w:p w:rsidR="005D55E5" w:rsidRDefault="005D55E5" w:rsidP="005D55E5">
      <w:pPr>
        <w:pStyle w:val="SAGETextCodesection"/>
      </w:pPr>
    </w:p>
    <w:p w:rsidR="005D55E5" w:rsidRDefault="005D55E5" w:rsidP="005D55E5">
      <w:pPr>
        <w:pStyle w:val="SAGETextCodesection"/>
      </w:pPr>
      <w:r>
        <w:t xml:space="preserve">        #endregion</w:t>
      </w:r>
    </w:p>
    <w:p w:rsidR="005D55E5" w:rsidRDefault="005D55E5" w:rsidP="005D55E5">
      <w:pPr>
        <w:pStyle w:val="SAGETextCodesection"/>
      </w:pPr>
    </w:p>
    <w:p w:rsidR="005D55E5" w:rsidRDefault="005D55E5" w:rsidP="005D55E5">
      <w:pPr>
        <w:pStyle w:val="SAGETextCodesection"/>
      </w:pPr>
      <w:r>
        <w:t xml:space="preserve">        #region Private methods</w:t>
      </w:r>
    </w:p>
    <w:p w:rsidR="005D55E5" w:rsidRDefault="005D55E5" w:rsidP="005D55E5">
      <w:pPr>
        <w:pStyle w:val="SAGETextCodesection"/>
      </w:pPr>
    </w:p>
    <w:p w:rsidR="005D55E5" w:rsidRDefault="005D55E5" w:rsidP="005D55E5">
      <w:pPr>
        <w:pStyle w:val="SAGETextCodesection"/>
      </w:pPr>
      <w:r>
        <w:t xml:space="preserve">        /// &lt;summary&gt;</w:t>
      </w:r>
    </w:p>
    <w:p w:rsidR="005D55E5" w:rsidRDefault="005D55E5" w:rsidP="005D55E5">
      <w:pPr>
        <w:pStyle w:val="SAGETextCodesection"/>
      </w:pPr>
      <w:r>
        <w:t xml:space="preserve">        /// Generic routine to return a view model for PaymentCodes</w:t>
      </w:r>
    </w:p>
    <w:p w:rsidR="005D55E5" w:rsidRDefault="005D55E5" w:rsidP="005D55E5">
      <w:pPr>
        <w:pStyle w:val="SAGETextCodesection"/>
      </w:pPr>
      <w:r>
        <w:t xml:space="preserve">        /// &lt;/summary&gt;</w:t>
      </w:r>
    </w:p>
    <w:p w:rsidR="005D55E5" w:rsidRDefault="005D55E5" w:rsidP="005D55E5">
      <w:pPr>
        <w:pStyle w:val="SAGETextCodesection"/>
      </w:pPr>
      <w:r>
        <w:lastRenderedPageBreak/>
        <w:t xml:space="preserve">        /// &lt;param name="model"&gt;Model for PaymentCodes&lt;/param&gt;</w:t>
      </w:r>
    </w:p>
    <w:p w:rsidR="005D55E5" w:rsidRDefault="005D55E5" w:rsidP="005D55E5">
      <w:pPr>
        <w:pStyle w:val="SAGETextCodesection"/>
      </w:pPr>
      <w:r>
        <w:t xml:space="preserve">        /// &lt;param name="userMessage"&gt;User Message for PaymentCodes&lt;/param&gt;</w:t>
      </w:r>
    </w:p>
    <w:p w:rsidR="005D55E5" w:rsidRDefault="005D55E5" w:rsidP="005D55E5">
      <w:pPr>
        <w:pStyle w:val="SAGETextCodesection"/>
      </w:pPr>
      <w:r>
        <w:t xml:space="preserve">        /// &lt;returns&gt;View Model for PaymentCodes&lt;/returns&gt;</w:t>
      </w:r>
    </w:p>
    <w:p w:rsidR="005D55E5" w:rsidRDefault="005D55E5" w:rsidP="005D55E5">
      <w:pPr>
        <w:pStyle w:val="SAGETextCodesection"/>
      </w:pPr>
      <w:r>
        <w:t xml:space="preserve">        private PaymentCodesViewModel&lt;T&gt; </w:t>
      </w:r>
      <w:proofErr w:type="gramStart"/>
      <w:r>
        <w:t>GetViewModel(</w:t>
      </w:r>
      <w:proofErr w:type="gramEnd"/>
      <w:r>
        <w:t>T model, UserMessage userMessage)</w:t>
      </w:r>
    </w:p>
    <w:p w:rsidR="005D55E5" w:rsidRDefault="005D55E5" w:rsidP="005D55E5">
      <w:pPr>
        <w:pStyle w:val="SAGETextCodesection"/>
      </w:pPr>
      <w:r>
        <w:t xml:space="preserve">        {</w:t>
      </w:r>
    </w:p>
    <w:p w:rsidR="005D55E5" w:rsidRDefault="005D55E5" w:rsidP="005D55E5">
      <w:pPr>
        <w:pStyle w:val="SAGETextCodesection"/>
      </w:pPr>
      <w:r>
        <w:t xml:space="preserve">            return new PaymentCodesViewModel&lt;T&gt;</w:t>
      </w:r>
    </w:p>
    <w:p w:rsidR="005D55E5" w:rsidRDefault="005D55E5" w:rsidP="005D55E5">
      <w:pPr>
        <w:pStyle w:val="SAGETextCodesection"/>
      </w:pPr>
      <w:r>
        <w:t xml:space="preserve">            {</w:t>
      </w:r>
    </w:p>
    <w:p w:rsidR="005D55E5" w:rsidRDefault="005D55E5" w:rsidP="005D55E5">
      <w:pPr>
        <w:pStyle w:val="SAGETextCodesection"/>
      </w:pPr>
      <w:r>
        <w:t xml:space="preserve">                Data = model,</w:t>
      </w:r>
    </w:p>
    <w:p w:rsidR="005D55E5" w:rsidRPr="0062168A" w:rsidRDefault="005D55E5" w:rsidP="005D55E5">
      <w:pPr>
        <w:pStyle w:val="SAGETextCodesection"/>
        <w:rPr>
          <w:highlight w:val="yellow"/>
        </w:rPr>
      </w:pPr>
      <w:r>
        <w:t xml:space="preserve">                UserMessage = userMessage</w:t>
      </w:r>
      <w:bookmarkStart w:id="46" w:name="OLE_LINK16"/>
      <w:bookmarkStart w:id="47" w:name="OLE_LINK17"/>
      <w:r w:rsidRPr="0062168A">
        <w:rPr>
          <w:highlight w:val="yellow"/>
        </w:rPr>
        <w:t>,</w:t>
      </w:r>
    </w:p>
    <w:p w:rsidR="005D55E5" w:rsidRDefault="005D55E5" w:rsidP="005D55E5">
      <w:pPr>
        <w:pStyle w:val="SAGETextCodesection"/>
      </w:pPr>
      <w:r w:rsidRPr="0062168A">
        <w:rPr>
          <w:highlight w:val="yellow"/>
        </w:rPr>
        <w:t xml:space="preserve">                PaymentTypes = </w:t>
      </w:r>
      <w:proofErr w:type="gramStart"/>
      <w:r w:rsidRPr="0062168A">
        <w:rPr>
          <w:highlight w:val="yellow"/>
        </w:rPr>
        <w:t>FilteredPaymentTypes(</w:t>
      </w:r>
      <w:proofErr w:type="gramEnd"/>
      <w:r w:rsidRPr="0062168A">
        <w:rPr>
          <w:highlight w:val="yellow"/>
        </w:rPr>
        <w:t>)</w:t>
      </w:r>
    </w:p>
    <w:bookmarkEnd w:id="46"/>
    <w:bookmarkEnd w:id="47"/>
    <w:p w:rsidR="005D55E5" w:rsidRDefault="005D55E5" w:rsidP="005D55E5">
      <w:pPr>
        <w:pStyle w:val="SAGETextCodesection"/>
      </w:pPr>
      <w:r>
        <w:t xml:space="preserve">            };</w:t>
      </w:r>
    </w:p>
    <w:p w:rsidR="005D55E5" w:rsidRDefault="005D55E5" w:rsidP="005D55E5">
      <w:pPr>
        <w:pStyle w:val="SAGETextCodesection"/>
      </w:pPr>
      <w:r>
        <w:t xml:space="preserve">        }</w:t>
      </w:r>
    </w:p>
    <w:p w:rsidR="005D55E5" w:rsidRDefault="005D55E5" w:rsidP="005D55E5">
      <w:pPr>
        <w:pStyle w:val="SAGETextCodesection"/>
      </w:pPr>
    </w:p>
    <w:p w:rsidR="005D55E5" w:rsidRPr="0062168A" w:rsidRDefault="005D55E5" w:rsidP="005D55E5">
      <w:pPr>
        <w:pStyle w:val="SAGETextCodesection"/>
        <w:rPr>
          <w:highlight w:val="yellow"/>
        </w:rPr>
      </w:pPr>
      <w:bookmarkStart w:id="48" w:name="OLE_LINK18"/>
      <w:bookmarkStart w:id="49" w:name="OLE_LINK19"/>
      <w:r>
        <w:t xml:space="preserve">        </w:t>
      </w:r>
      <w:r w:rsidRPr="0062168A">
        <w:rPr>
          <w:highlight w:val="yellow"/>
        </w:rPr>
        <w:t>/// &lt;summary&gt;</w:t>
      </w:r>
    </w:p>
    <w:p w:rsidR="005D55E5" w:rsidRPr="0062168A" w:rsidRDefault="005D55E5" w:rsidP="005D55E5">
      <w:pPr>
        <w:pStyle w:val="SAGETextCodesection"/>
        <w:rPr>
          <w:highlight w:val="yellow"/>
        </w:rPr>
      </w:pPr>
      <w:r w:rsidRPr="0062168A">
        <w:rPr>
          <w:highlight w:val="yellow"/>
        </w:rPr>
        <w:t xml:space="preserve">        /// Filter Payment Types</w:t>
      </w:r>
    </w:p>
    <w:p w:rsidR="005D55E5" w:rsidRPr="0062168A" w:rsidRDefault="005D55E5" w:rsidP="005D55E5">
      <w:pPr>
        <w:pStyle w:val="SAGETextCodesection"/>
        <w:rPr>
          <w:highlight w:val="yellow"/>
        </w:rPr>
      </w:pPr>
      <w:r w:rsidRPr="0062168A">
        <w:rPr>
          <w:highlight w:val="yellow"/>
        </w:rPr>
        <w:t xml:space="preserve">        /// &lt;/summary&gt;</w:t>
      </w:r>
    </w:p>
    <w:p w:rsidR="005D55E5" w:rsidRPr="0062168A" w:rsidRDefault="005D55E5" w:rsidP="005D55E5">
      <w:pPr>
        <w:pStyle w:val="SAGETextCodesection"/>
        <w:rPr>
          <w:highlight w:val="yellow"/>
        </w:rPr>
      </w:pPr>
      <w:r w:rsidRPr="0062168A">
        <w:rPr>
          <w:highlight w:val="yellow"/>
        </w:rPr>
        <w:t xml:space="preserve">        /// &lt;returns&gt;Filtered List&lt;/returns&gt;</w:t>
      </w:r>
    </w:p>
    <w:p w:rsidR="005D55E5" w:rsidRPr="0062168A" w:rsidRDefault="005D55E5" w:rsidP="005D55E5">
      <w:pPr>
        <w:pStyle w:val="SAGETextCodesection"/>
        <w:rPr>
          <w:highlight w:val="yellow"/>
        </w:rPr>
      </w:pPr>
      <w:r w:rsidRPr="0062168A">
        <w:rPr>
          <w:highlight w:val="yellow"/>
        </w:rPr>
        <w:t xml:space="preserve">        private IEnumerable&lt;SelectList&gt; </w:t>
      </w:r>
      <w:proofErr w:type="gramStart"/>
      <w:r w:rsidRPr="0062168A">
        <w:rPr>
          <w:highlight w:val="yellow"/>
        </w:rPr>
        <w:t>FilteredPaymentTypes(</w:t>
      </w:r>
      <w:proofErr w:type="gramEnd"/>
      <w:r w:rsidRPr="0062168A">
        <w:rPr>
          <w:highlight w:val="yellow"/>
        </w:rPr>
        <w: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 Locals</w:t>
      </w:r>
    </w:p>
    <w:p w:rsidR="005D55E5" w:rsidRPr="0062168A" w:rsidRDefault="005D55E5" w:rsidP="005D55E5">
      <w:pPr>
        <w:pStyle w:val="SAGETextCodesection"/>
        <w:rPr>
          <w:highlight w:val="yellow"/>
        </w:rPr>
      </w:pPr>
      <w:r w:rsidRPr="0062168A">
        <w:rPr>
          <w:highlight w:val="yellow"/>
        </w:rPr>
        <w:t xml:space="preserve">            var isModuleActive = Service.IsModuleActive(PaymentAndProcessingModuleId);</w:t>
      </w:r>
    </w:p>
    <w:p w:rsidR="005D55E5" w:rsidRPr="0062168A" w:rsidRDefault="005D55E5" w:rsidP="005D55E5">
      <w:pPr>
        <w:pStyle w:val="SAGETextCodesection"/>
        <w:rPr>
          <w:highlight w:val="yellow"/>
        </w:rPr>
      </w:pPr>
      <w:r w:rsidRPr="0062168A">
        <w:rPr>
          <w:highlight w:val="yellow"/>
        </w:rPr>
        <w:t xml:space="preserve">            var paymentTypes = EnumUtility.GetItems&lt;PaymentType</w:t>
      </w:r>
      <w:proofErr w:type="gramStart"/>
      <w:r w:rsidRPr="0062168A">
        <w:rPr>
          <w:highlight w:val="yellow"/>
        </w:rPr>
        <w:t>&gt;(</w:t>
      </w:r>
      <w:proofErr w:type="gramEnd"/>
      <w:r w:rsidRPr="0062168A">
        <w:rPr>
          <w:highlight w:val="yellow"/>
        </w:rPr>
        <w:t>);</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 Filter list if module is not active</w:t>
      </w:r>
    </w:p>
    <w:p w:rsidR="005D55E5" w:rsidRPr="0062168A" w:rsidRDefault="005D55E5" w:rsidP="005D55E5">
      <w:pPr>
        <w:pStyle w:val="SAGETextCodesection"/>
        <w:rPr>
          <w:highlight w:val="yellow"/>
        </w:rPr>
      </w:pPr>
      <w:r w:rsidRPr="0062168A">
        <w:rPr>
          <w:highlight w:val="yellow"/>
        </w:rPr>
        <w:t xml:space="preserve">            if (</w:t>
      </w:r>
      <w:proofErr w:type="gramStart"/>
      <w:r w:rsidRPr="0062168A">
        <w:rPr>
          <w:highlight w:val="yellow"/>
        </w:rPr>
        <w:t>paymentTypes !</w:t>
      </w:r>
      <w:proofErr w:type="gramEnd"/>
      <w:r w:rsidRPr="0062168A">
        <w:rPr>
          <w:highlight w:val="yellow"/>
        </w:rPr>
        <w:t>= null &amp;&amp; !isModuleActive)</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r w:rsidRPr="0062168A">
        <w:rPr>
          <w:highlight w:val="yellow"/>
        </w:rPr>
        <w:t xml:space="preserve">                paymentTypes = from selectList in paymentTypes where</w:t>
      </w:r>
    </w:p>
    <w:p w:rsidR="005D55E5" w:rsidRPr="0062168A" w:rsidRDefault="005D55E5" w:rsidP="005D55E5">
      <w:pPr>
        <w:pStyle w:val="SAGETextCodesection"/>
        <w:rPr>
          <w:highlight w:val="yellow"/>
        </w:rPr>
      </w:pPr>
      <w:r w:rsidRPr="0062168A">
        <w:rPr>
          <w:highlight w:val="yellow"/>
        </w:rPr>
        <w:t xml:space="preserve">                                   Convert.ToInt16(selectList.Value</w:t>
      </w:r>
      <w:proofErr w:type="gramStart"/>
      <w:r w:rsidRPr="0062168A">
        <w:rPr>
          <w:highlight w:val="yellow"/>
        </w:rPr>
        <w:t>) !</w:t>
      </w:r>
      <w:proofErr w:type="gramEnd"/>
      <w:r w:rsidRPr="0062168A">
        <w:rPr>
          <w:highlight w:val="yellow"/>
        </w:rPr>
        <w:t>= PaymentProcessing</w:t>
      </w:r>
    </w:p>
    <w:p w:rsidR="005D55E5" w:rsidRPr="0062168A" w:rsidRDefault="005D55E5" w:rsidP="005D55E5">
      <w:pPr>
        <w:pStyle w:val="SAGETextCodesection"/>
        <w:rPr>
          <w:highlight w:val="yellow"/>
        </w:rPr>
      </w:pPr>
      <w:r w:rsidRPr="0062168A">
        <w:rPr>
          <w:highlight w:val="yellow"/>
        </w:rPr>
        <w:t xml:space="preserve">                               select selectList;</w:t>
      </w:r>
    </w:p>
    <w:p w:rsidR="005D55E5" w:rsidRPr="0062168A" w:rsidRDefault="005D55E5" w:rsidP="005D55E5">
      <w:pPr>
        <w:pStyle w:val="SAGETextCodesection"/>
        <w:rPr>
          <w:highlight w:val="yellow"/>
        </w:rPr>
      </w:pPr>
      <w:r w:rsidRPr="0062168A">
        <w:rPr>
          <w:highlight w:val="yellow"/>
        </w:rPr>
        <w:t xml:space="preserve">            }</w:t>
      </w:r>
    </w:p>
    <w:p w:rsidR="005D55E5" w:rsidRPr="0062168A" w:rsidRDefault="005D55E5" w:rsidP="005D55E5">
      <w:pPr>
        <w:pStyle w:val="SAGETextCodesection"/>
        <w:rPr>
          <w:highlight w:val="yellow"/>
        </w:rPr>
      </w:pPr>
    </w:p>
    <w:p w:rsidR="005D55E5" w:rsidRPr="0062168A" w:rsidRDefault="005D55E5" w:rsidP="005D55E5">
      <w:pPr>
        <w:pStyle w:val="SAGETextCodesection"/>
        <w:rPr>
          <w:highlight w:val="yellow"/>
        </w:rPr>
      </w:pPr>
      <w:r w:rsidRPr="0062168A">
        <w:rPr>
          <w:highlight w:val="yellow"/>
        </w:rPr>
        <w:t xml:space="preserve">            return paymentTypes;</w:t>
      </w:r>
    </w:p>
    <w:p w:rsidR="005D55E5" w:rsidRDefault="005D55E5" w:rsidP="005D55E5">
      <w:pPr>
        <w:pStyle w:val="SAGETextCodesection"/>
      </w:pPr>
      <w:r w:rsidRPr="0062168A">
        <w:rPr>
          <w:highlight w:val="yellow"/>
        </w:rPr>
        <w:t xml:space="preserve">        }</w:t>
      </w:r>
    </w:p>
    <w:bookmarkEnd w:id="48"/>
    <w:bookmarkEnd w:id="49"/>
    <w:p w:rsidR="005D55E5" w:rsidRDefault="005D55E5" w:rsidP="005D55E5">
      <w:pPr>
        <w:pStyle w:val="SAGETextCodesection"/>
      </w:pPr>
    </w:p>
    <w:p w:rsidR="005D55E5" w:rsidRDefault="005D55E5" w:rsidP="005D55E5">
      <w:pPr>
        <w:pStyle w:val="SAGETextCodesection"/>
      </w:pPr>
      <w:r>
        <w:lastRenderedPageBreak/>
        <w:t xml:space="preserve">        #endregion</w:t>
      </w:r>
    </w:p>
    <w:p w:rsidR="005D55E5" w:rsidRDefault="005D55E5" w:rsidP="005D55E5">
      <w:pPr>
        <w:pStyle w:val="SAGETextCodesection"/>
      </w:pPr>
    </w:p>
    <w:p w:rsidR="005D55E5" w:rsidRDefault="005D55E5" w:rsidP="005D55E5">
      <w:pPr>
        <w:pStyle w:val="SAGETextCodesection"/>
      </w:pPr>
      <w:r>
        <w:tab/>
        <w:t>}</w:t>
      </w:r>
    </w:p>
    <w:p w:rsidR="005D55E5" w:rsidRDefault="005D55E5" w:rsidP="005D55E5">
      <w:pPr>
        <w:pStyle w:val="SAGETextCodesection"/>
      </w:pPr>
      <w:r>
        <w:t>}</w:t>
      </w:r>
    </w:p>
    <w:p w:rsidR="00F72233" w:rsidRDefault="00F72233" w:rsidP="00F72233">
      <w:pPr>
        <w:pStyle w:val="SAGEHeading2"/>
      </w:pPr>
      <w:bookmarkStart w:id="50" w:name="_Toc457344662"/>
      <w:r>
        <w:t>Payment Codes Controller</w:t>
      </w:r>
      <w:bookmarkEnd w:id="50"/>
    </w:p>
    <w:p w:rsidR="00F72233" w:rsidRDefault="00F72233" w:rsidP="00F72233">
      <w:pPr>
        <w:pStyle w:val="SAGEBodyText"/>
      </w:pPr>
      <w:r>
        <w:t>Public methods are invoked by the MVC framework and from JavaScript. The complexities of the public methods are hidden in the internal controller’s methods.</w:t>
      </w:r>
    </w:p>
    <w:p w:rsidR="00F72233" w:rsidRDefault="00F72233" w:rsidP="00F72233">
      <w:pPr>
        <w:pStyle w:val="SAGEBodyText"/>
      </w:pPr>
      <w:r>
        <w:t xml:space="preserve">Access the </w:t>
      </w:r>
      <w:r w:rsidRPr="00F72233">
        <w:rPr>
          <w:b/>
        </w:rPr>
        <w:t>PaymentCodesController.cs</w:t>
      </w:r>
      <w:r>
        <w:t xml:space="preserve"> class and add the </w:t>
      </w:r>
      <w:r w:rsidRPr="00F72233">
        <w:rPr>
          <w:b/>
        </w:rPr>
        <w:t>UpdateInactiveStatus</w:t>
      </w:r>
      <w:r>
        <w:t xml:space="preserve"> routine to the class (</w:t>
      </w:r>
      <w:r w:rsidRPr="000F65BA">
        <w:rPr>
          <w:highlight w:val="yellow"/>
        </w:rPr>
        <w:t>the code to be added is highlighted in yellow</w:t>
      </w:r>
      <w:r>
        <w:t>).</w:t>
      </w:r>
    </w:p>
    <w:p w:rsidR="00E7403D" w:rsidRDefault="00E7403D" w:rsidP="00F72233">
      <w:pPr>
        <w:pStyle w:val="SAGETextCodesection"/>
      </w:pPr>
    </w:p>
    <w:p w:rsidR="00F72233" w:rsidRDefault="00F72233" w:rsidP="00F72233">
      <w:pPr>
        <w:pStyle w:val="SAGETextCodesection"/>
      </w:pPr>
      <w:r>
        <w:t>// Copyright © 2016 Valued Partner</w:t>
      </w:r>
    </w:p>
    <w:p w:rsidR="00F72233" w:rsidRDefault="00F72233" w:rsidP="00F72233">
      <w:pPr>
        <w:pStyle w:val="SAGETextCodesection"/>
      </w:pPr>
    </w:p>
    <w:p w:rsidR="00F72233" w:rsidRDefault="00F72233" w:rsidP="00F72233">
      <w:pPr>
        <w:pStyle w:val="SAGETextCodesection"/>
      </w:pPr>
      <w:r>
        <w:t>#region Namespace</w:t>
      </w:r>
    </w:p>
    <w:p w:rsidR="00F72233" w:rsidRDefault="00F72233" w:rsidP="00F72233">
      <w:pPr>
        <w:pStyle w:val="SAGETextCodesection"/>
      </w:pPr>
    </w:p>
    <w:p w:rsidR="00F72233" w:rsidRDefault="00F72233" w:rsidP="00F72233">
      <w:pPr>
        <w:pStyle w:val="SAGETextCodesection"/>
      </w:pPr>
      <w:r>
        <w:t xml:space="preserve">using </w:t>
      </w:r>
      <w:proofErr w:type="gramStart"/>
      <w:r>
        <w:t>Microsoft.Practices.Unity</w:t>
      </w:r>
      <w:proofErr w:type="gramEnd"/>
      <w:r>
        <w:t>;</w:t>
      </w:r>
    </w:p>
    <w:p w:rsidR="00F72233" w:rsidRDefault="00F72233" w:rsidP="00F72233">
      <w:pPr>
        <w:pStyle w:val="SAGETextCodesection"/>
      </w:pPr>
      <w:r>
        <w:t xml:space="preserve">using </w:t>
      </w:r>
      <w:proofErr w:type="gramStart"/>
      <w:r>
        <w:t>System.Web.Mvc</w:t>
      </w:r>
      <w:proofErr w:type="gramEnd"/>
      <w:r>
        <w:t>;</w:t>
      </w:r>
    </w:p>
    <w:p w:rsidR="00F72233" w:rsidRDefault="00F72233" w:rsidP="00F72233">
      <w:pPr>
        <w:pStyle w:val="SAGETextCodesection"/>
      </w:pPr>
      <w:r>
        <w:t>using Sage.CA.SBS.ERP.Sage</w:t>
      </w:r>
      <w:proofErr w:type="gramStart"/>
      <w:r>
        <w:t>300.Common.Exceptions</w:t>
      </w:r>
      <w:proofErr w:type="gramEnd"/>
      <w:r>
        <w:t>;</w:t>
      </w:r>
    </w:p>
    <w:p w:rsidR="00F72233" w:rsidRDefault="00F72233" w:rsidP="00F72233">
      <w:pPr>
        <w:pStyle w:val="SAGETextCodesection"/>
      </w:pPr>
      <w:r>
        <w:t>using Sage.CA.SBS.ERP.Sage</w:t>
      </w:r>
      <w:proofErr w:type="gramStart"/>
      <w:r>
        <w:t>300.Common.Models</w:t>
      </w:r>
      <w:proofErr w:type="gramEnd"/>
      <w:r>
        <w:t>;</w:t>
      </w:r>
    </w:p>
    <w:p w:rsidR="00F72233" w:rsidRDefault="00F72233" w:rsidP="00F72233">
      <w:pPr>
        <w:pStyle w:val="SAGETextCodesection"/>
      </w:pPr>
      <w:r>
        <w:t>using Sage.CA.SBS.ERP.Sage</w:t>
      </w:r>
      <w:proofErr w:type="gramStart"/>
      <w:r>
        <w:t>300.Common.Models.Enums</w:t>
      </w:r>
      <w:proofErr w:type="gramEnd"/>
      <w:r>
        <w:t>;</w:t>
      </w:r>
    </w:p>
    <w:p w:rsidR="00F72233" w:rsidRDefault="00F72233" w:rsidP="00F72233">
      <w:pPr>
        <w:pStyle w:val="SAGETextCodesection"/>
      </w:pPr>
      <w:r>
        <w:t>using Sage.CA.SBS.ERP.Sage</w:t>
      </w:r>
      <w:proofErr w:type="gramStart"/>
      <w:r>
        <w:t>300.Common.Resources</w:t>
      </w:r>
      <w:proofErr w:type="gramEnd"/>
      <w:r>
        <w:t>;</w:t>
      </w:r>
    </w:p>
    <w:p w:rsidR="00F72233" w:rsidRDefault="00F72233" w:rsidP="00F72233">
      <w:pPr>
        <w:pStyle w:val="SAGETextCodesection"/>
      </w:pPr>
      <w:r>
        <w:t>using Sage.CA.SBS.ERP.Sage</w:t>
      </w:r>
      <w:proofErr w:type="gramStart"/>
      <w:r>
        <w:t>300.Common.Web</w:t>
      </w:r>
      <w:proofErr w:type="gramEnd"/>
      <w:r>
        <w:t>;</w:t>
      </w:r>
    </w:p>
    <w:p w:rsidR="00F72233" w:rsidRDefault="00F72233" w:rsidP="00F72233">
      <w:pPr>
        <w:pStyle w:val="SAGETextCodesection"/>
      </w:pPr>
      <w:r>
        <w:t xml:space="preserve">using </w:t>
      </w:r>
      <w:proofErr w:type="gramStart"/>
      <w:r>
        <w:t>ValuedPartner.TU.Models</w:t>
      </w:r>
      <w:proofErr w:type="gramEnd"/>
      <w:r>
        <w:t>;</w:t>
      </w:r>
    </w:p>
    <w:p w:rsidR="00F72233" w:rsidRDefault="00F72233" w:rsidP="00F72233">
      <w:pPr>
        <w:pStyle w:val="SAGETextCodesection"/>
      </w:pPr>
      <w:r>
        <w:t xml:space="preserve">using </w:t>
      </w:r>
      <w:proofErr w:type="gramStart"/>
      <w:r>
        <w:t>ValuedPartner.TU.Models.Enums</w:t>
      </w:r>
      <w:proofErr w:type="gramEnd"/>
      <w:r>
        <w:t>;</w:t>
      </w:r>
    </w:p>
    <w:p w:rsidR="00F72233" w:rsidRDefault="00F72233" w:rsidP="00F72233">
      <w:pPr>
        <w:pStyle w:val="SAGETextCodesection"/>
      </w:pPr>
      <w:r>
        <w:t xml:space="preserve">using </w:t>
      </w:r>
      <w:proofErr w:type="gramStart"/>
      <w:r>
        <w:t>ValuedPartner.TU.Resources.Forms</w:t>
      </w:r>
      <w:proofErr w:type="gramEnd"/>
      <w:r>
        <w:t>;</w:t>
      </w:r>
    </w:p>
    <w:p w:rsidR="00F72233" w:rsidRDefault="00F72233" w:rsidP="00F72233">
      <w:pPr>
        <w:pStyle w:val="SAGETextCodesection"/>
      </w:pPr>
      <w:r>
        <w:t xml:space="preserve">using </w:t>
      </w:r>
      <w:proofErr w:type="gramStart"/>
      <w:r>
        <w:t>ValuedPartner.Web.Areas.TU</w:t>
      </w:r>
      <w:proofErr w:type="gramEnd"/>
      <w:r>
        <w:t>.Models;</w:t>
      </w:r>
    </w:p>
    <w:p w:rsidR="00F72233" w:rsidRDefault="00F72233" w:rsidP="00F72233">
      <w:pPr>
        <w:pStyle w:val="SAGETextCodesection"/>
      </w:pPr>
    </w:p>
    <w:p w:rsidR="00F72233" w:rsidRDefault="00F72233" w:rsidP="00F72233">
      <w:pPr>
        <w:pStyle w:val="SAGETextCodesection"/>
      </w:pPr>
      <w:r>
        <w:t>#endregion</w:t>
      </w:r>
    </w:p>
    <w:p w:rsidR="00F72233" w:rsidRDefault="00F72233" w:rsidP="00F72233">
      <w:pPr>
        <w:pStyle w:val="SAGETextCodesection"/>
      </w:pPr>
    </w:p>
    <w:p w:rsidR="00F72233" w:rsidRDefault="00F72233" w:rsidP="00F72233">
      <w:pPr>
        <w:pStyle w:val="SAGETextCodesection"/>
      </w:pPr>
      <w:r>
        <w:t xml:space="preserve">namespace </w:t>
      </w:r>
      <w:proofErr w:type="gramStart"/>
      <w:r>
        <w:t>ValuedPartner.Web.Areas.TU</w:t>
      </w:r>
      <w:proofErr w:type="gramEnd"/>
      <w:r>
        <w:t>.Controllers</w:t>
      </w:r>
    </w:p>
    <w:p w:rsidR="00F72233" w:rsidRDefault="00F72233" w:rsidP="00F72233">
      <w:pPr>
        <w:pStyle w:val="SAGETextCodesection"/>
      </w:pPr>
      <w:r>
        <w:t>{</w:t>
      </w:r>
    </w:p>
    <w:p w:rsidR="00F72233" w:rsidRDefault="00F72233" w:rsidP="00F72233">
      <w:pPr>
        <w:pStyle w:val="SAGETextCodesection"/>
      </w:pPr>
      <w:r>
        <w:t xml:space="preserve">    /// &lt;summary&gt;</w:t>
      </w:r>
    </w:p>
    <w:p w:rsidR="00F72233" w:rsidRDefault="00F72233" w:rsidP="00F72233">
      <w:pPr>
        <w:pStyle w:val="SAGETextCodesection"/>
      </w:pPr>
      <w:r>
        <w:t xml:space="preserve">    /// PaymentCodes Public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 &lt;typeparam name="T"&gt;Where T is type of &lt;see cref="PaymentCodes"/&gt;&lt;/typeparam&gt;</w:t>
      </w:r>
    </w:p>
    <w:p w:rsidR="00F72233" w:rsidRDefault="00F72233" w:rsidP="00F72233">
      <w:pPr>
        <w:pStyle w:val="SAGETextCodesection"/>
      </w:pPr>
      <w:r>
        <w:lastRenderedPageBreak/>
        <w:t xml:space="preserve">    public class PaymentCodesController&lt;T</w:t>
      </w:r>
      <w:proofErr w:type="gramStart"/>
      <w:r>
        <w:t>&gt; :</w:t>
      </w:r>
      <w:proofErr w:type="gramEnd"/>
      <w:r>
        <w:t xml:space="preserve"> MultitenantControllerBase&lt;PaymentCodesViewModel&lt;T&gt;&gt;</w:t>
      </w:r>
    </w:p>
    <w:p w:rsidR="00F72233" w:rsidRDefault="00F72233" w:rsidP="00F72233">
      <w:pPr>
        <w:pStyle w:val="SAGETextCodesection"/>
      </w:pPr>
      <w:r>
        <w:t xml:space="preserve">        where </w:t>
      </w:r>
      <w:proofErr w:type="gramStart"/>
      <w:r>
        <w:t>T :</w:t>
      </w:r>
      <w:proofErr w:type="gramEnd"/>
      <w:r>
        <w:t xml:space="preserve"> PaymentCodes, new()</w:t>
      </w:r>
    </w:p>
    <w:p w:rsidR="00F72233" w:rsidRDefault="00F72233" w:rsidP="00F72233">
      <w:pPr>
        <w:pStyle w:val="SAGETextCodesection"/>
      </w:pPr>
      <w:r>
        <w:t xml:space="preserve">    {</w:t>
      </w:r>
    </w:p>
    <w:p w:rsidR="00F72233" w:rsidRDefault="00F72233" w:rsidP="00F72233">
      <w:pPr>
        <w:pStyle w:val="SAGETextCodesection"/>
      </w:pPr>
      <w:r>
        <w:t xml:space="preserve">        #region Public variables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Gets or sets the internal controller</w:t>
      </w:r>
    </w:p>
    <w:p w:rsidR="00F72233" w:rsidRDefault="00F72233" w:rsidP="00F72233">
      <w:pPr>
        <w:pStyle w:val="SAGETextCodesection"/>
      </w:pPr>
      <w:r>
        <w:t xml:space="preserve">        /// &lt;/summary&gt;</w:t>
      </w:r>
    </w:p>
    <w:p w:rsidR="00F72233" w:rsidRDefault="00F72233" w:rsidP="00F72233">
      <w:pPr>
        <w:pStyle w:val="SAGETextCodesection"/>
      </w:pPr>
      <w:r>
        <w:t xml:space="preserve">        public PaymentCodesControllerInternal&lt;T&gt; ControllerInternal </w:t>
      </w:r>
      <w:proofErr w:type="gramStart"/>
      <w:r>
        <w:t>{ get</w:t>
      </w:r>
      <w:proofErr w:type="gramEnd"/>
      <w:r>
        <w:t>; set;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Constructor</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Constructor for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name="container"&gt;Unity Container&lt;/param&gt;</w:t>
      </w:r>
    </w:p>
    <w:p w:rsidR="00F72233" w:rsidRDefault="00F72233" w:rsidP="00F72233">
      <w:pPr>
        <w:pStyle w:val="SAGETextCodesection"/>
      </w:pPr>
      <w:r>
        <w:t xml:space="preserve">        public </w:t>
      </w:r>
      <w:proofErr w:type="gramStart"/>
      <w:r>
        <w:t>PaymentCodesController(</w:t>
      </w:r>
      <w:proofErr w:type="gramEnd"/>
      <w:r>
        <w:t>IUnityContainer container)</w:t>
      </w:r>
    </w:p>
    <w:p w:rsidR="00F72233" w:rsidRDefault="00F72233" w:rsidP="00F72233">
      <w:pPr>
        <w:pStyle w:val="SAGETextCodesection"/>
      </w:pPr>
      <w:r>
        <w:t xml:space="preserve">            : base(container,"VPPaymentCodes")</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Initialize MultitenantControllerBase</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Override Initialize method</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name="requestContext"&gt;Request Context&lt;/param&gt;</w:t>
      </w:r>
    </w:p>
    <w:p w:rsidR="00F72233" w:rsidRDefault="00F72233" w:rsidP="00F72233">
      <w:pPr>
        <w:pStyle w:val="SAGETextCodesection"/>
      </w:pPr>
      <w:r>
        <w:t xml:space="preserve">        protected override void </w:t>
      </w:r>
      <w:proofErr w:type="gramStart"/>
      <w:r>
        <w:t>Initialize(</w:t>
      </w:r>
      <w:proofErr w:type="gramEnd"/>
      <w:r>
        <w:t>System.Web.Routing.RequestContext requestContext)</w:t>
      </w:r>
    </w:p>
    <w:p w:rsidR="00F72233" w:rsidRDefault="00F72233" w:rsidP="00F72233">
      <w:pPr>
        <w:pStyle w:val="SAGETextCodesection"/>
      </w:pPr>
      <w:r>
        <w:t xml:space="preserve">        {</w:t>
      </w:r>
    </w:p>
    <w:p w:rsidR="00F72233" w:rsidRDefault="00F72233" w:rsidP="00F72233">
      <w:pPr>
        <w:pStyle w:val="SAGETextCodesection"/>
      </w:pPr>
      <w:r>
        <w:t xml:space="preserve">            </w:t>
      </w:r>
      <w:proofErr w:type="gramStart"/>
      <w:r>
        <w:t>base.Initialize</w:t>
      </w:r>
      <w:proofErr w:type="gramEnd"/>
      <w:r>
        <w:t>(requestContext);</w:t>
      </w:r>
    </w:p>
    <w:p w:rsidR="00F72233" w:rsidRDefault="00F72233" w:rsidP="00F72233">
      <w:pPr>
        <w:pStyle w:val="SAGETextCodesection"/>
      </w:pPr>
      <w:r>
        <w:lastRenderedPageBreak/>
        <w:t xml:space="preserve">            ControllerInternal = new PaymentCodesControllerInternal&lt;T&gt;(Context);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p>
    <w:p w:rsidR="00F72233" w:rsidRDefault="00F72233" w:rsidP="00F72233">
      <w:pPr>
        <w:pStyle w:val="SAGETextCodesection"/>
      </w:pPr>
      <w:r>
        <w:t xml:space="preserve">        #region Public methods</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Load screen</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public virtual ActionResult </w:t>
      </w:r>
      <w:proofErr w:type="gramStart"/>
      <w:r>
        <w:t>Index(</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PaymentCodesViewModel&lt;T</w:t>
      </w:r>
      <w:proofErr w:type="gramStart"/>
      <w:r>
        <w:t>&gt;  viewModel</w:t>
      </w:r>
      <w:proofErr w:type="gramEnd"/>
      <w:r>
        <w:t>;</w:t>
      </w:r>
    </w:p>
    <w:p w:rsidR="00F72233" w:rsidRDefault="00F72233" w:rsidP="00F72233">
      <w:pPr>
        <w:pStyle w:val="SAGETextCodesection"/>
      </w:pP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 </w:t>
      </w:r>
      <w:proofErr w:type="gramStart"/>
      <w:r>
        <w:t>= !string</w:t>
      </w:r>
      <w:proofErr w:type="gramEnd"/>
      <w:r>
        <w:t>.IsNullOrEmpty(id) ? ControllerInternal.GetById(id</w:t>
      </w:r>
      <w:proofErr w:type="gramStart"/>
      <w:r>
        <w:t>) :</w:t>
      </w:r>
      <w:proofErr w:type="gramEnd"/>
      <w:r>
        <w:t xml:space="preserve"> ControllerInternal.Create();</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View(viewModel);</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Get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lastRenderedPageBreak/>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Get(</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if </w:t>
      </w:r>
      <w:proofErr w:type="gramStart"/>
      <w:r>
        <w:t>(!string</w:t>
      </w:r>
      <w:proofErr w:type="gramEnd"/>
      <w:r>
        <w:t>.IsNullOrEmpty(id))</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JsonNet(ControllerInternal.GetById(id));</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BuildErrorModelBase(CommonResx.GetFailedMessage,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return </w:t>
      </w:r>
      <w:proofErr w:type="gramStart"/>
      <w:r>
        <w:t>JsonNet(</w:t>
      </w:r>
      <w:proofErr w:type="gramEnd"/>
      <w:r>
        <w:t>new PaymentCodesViewModel&lt;T&gt;());</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Add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Add(</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JsonNet(ControllerInternal.Add(model))</w:t>
      </w:r>
    </w:p>
    <w:p w:rsidR="00F72233" w:rsidRDefault="00F72233" w:rsidP="00F72233">
      <w:pPr>
        <w:pStyle w:val="SAGETextCodesection"/>
      </w:pPr>
      <w:r>
        <w:lastRenderedPageBreak/>
        <w:t xml:space="preserve">                   : JsonNet(viewModel);</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BuildErrorModelBase(CommonResx.AddFailedMessage,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Create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Create(</w:t>
      </w:r>
      <w:proofErr w:type="gramEnd"/>
      <w:r>
        <w:t>)</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ControllerInternal.Create());</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Update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name="model"&gt;Model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Save(</w:t>
      </w:r>
      <w:proofErr w:type="gramEnd"/>
      <w:r>
        <w:t>T model)</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ViewModelBase&lt;ModelBase&gt; viewModel;</w:t>
      </w:r>
    </w:p>
    <w:p w:rsidR="00F72233" w:rsidRDefault="00F72233" w:rsidP="00F72233">
      <w:pPr>
        <w:pStyle w:val="SAGETextCodesection"/>
      </w:pPr>
    </w:p>
    <w:p w:rsidR="00F72233" w:rsidRDefault="00F72233" w:rsidP="00F72233">
      <w:pPr>
        <w:pStyle w:val="SAGETextCodesection"/>
      </w:pPr>
      <w:r>
        <w:t xml:space="preserve">                return </w:t>
      </w:r>
      <w:proofErr w:type="gramStart"/>
      <w:r>
        <w:t>ValidateModelState(</w:t>
      </w:r>
      <w:proofErr w:type="gramEnd"/>
      <w:r>
        <w:t>ModelState, out viewModel)</w:t>
      </w:r>
    </w:p>
    <w:p w:rsidR="00F72233" w:rsidRDefault="00F72233" w:rsidP="00F72233">
      <w:pPr>
        <w:pStyle w:val="SAGETextCodesection"/>
      </w:pPr>
      <w:r>
        <w:t xml:space="preserve">                    ? JsonNet(ControllerInternal.Save(model))</w:t>
      </w:r>
    </w:p>
    <w:p w:rsidR="00F72233" w:rsidRDefault="00F72233" w:rsidP="00F72233">
      <w:pPr>
        <w:pStyle w:val="SAGETextCodesection"/>
      </w:pPr>
      <w:r>
        <w:t xml:space="preserve">                    : JsonNet(viewModel);</w:t>
      </w:r>
    </w:p>
    <w:p w:rsidR="00F72233" w:rsidRDefault="00F72233" w:rsidP="00F72233">
      <w:pPr>
        <w:pStyle w:val="SAGETextCodesection"/>
      </w:pPr>
      <w:r>
        <w:lastRenderedPageBreak/>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 </w:t>
      </w:r>
      <w:proofErr w:type="gramStart"/>
      <w:r>
        <w:t>JsonNet(</w:t>
      </w:r>
      <w:proofErr w:type="gramEnd"/>
      <w:r>
        <w:t>BuildErrorModelBase(CommonResx.SaveFailedMessage, businessException));</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Default="00F72233" w:rsidP="00F72233">
      <w:pPr>
        <w:pStyle w:val="SAGETextCodesection"/>
      </w:pPr>
      <w:r>
        <w:t xml:space="preserve">        /// &lt;summary&gt;</w:t>
      </w:r>
    </w:p>
    <w:p w:rsidR="00F72233" w:rsidRDefault="00F72233" w:rsidP="00F72233">
      <w:pPr>
        <w:pStyle w:val="SAGETextCodesection"/>
      </w:pPr>
      <w:r>
        <w:t xml:space="preserve">        /// Delete PaymentCodes</w:t>
      </w:r>
    </w:p>
    <w:p w:rsidR="00F72233" w:rsidRDefault="00F72233" w:rsidP="00F72233">
      <w:pPr>
        <w:pStyle w:val="SAGETextCodesection"/>
      </w:pPr>
      <w:r>
        <w:t xml:space="preserve">        /// &lt;/summary&gt;</w:t>
      </w:r>
    </w:p>
    <w:p w:rsidR="00F72233" w:rsidRDefault="00F72233" w:rsidP="00F72233">
      <w:pPr>
        <w:pStyle w:val="SAGETextCodesection"/>
      </w:pPr>
      <w:r>
        <w:t xml:space="preserve">        /// &lt;param name="id"&gt;Id for PaymentCodes&lt;/param&gt;</w:t>
      </w:r>
    </w:p>
    <w:p w:rsidR="00F72233" w:rsidRDefault="00F72233" w:rsidP="00F72233">
      <w:pPr>
        <w:pStyle w:val="SAGETextCodesection"/>
      </w:pPr>
      <w:r>
        <w:t xml:space="preserve">        /// &lt;returns&gt;JSON object for PaymentCodes&lt;/returns&gt;</w:t>
      </w:r>
    </w:p>
    <w:p w:rsidR="00F72233" w:rsidRDefault="00F72233" w:rsidP="00F72233">
      <w:pPr>
        <w:pStyle w:val="SAGETextCodesection"/>
      </w:pPr>
      <w:r>
        <w:t xml:space="preserve">        [HttpPost]</w:t>
      </w:r>
    </w:p>
    <w:p w:rsidR="00F72233" w:rsidRDefault="00F72233" w:rsidP="00F72233">
      <w:pPr>
        <w:pStyle w:val="SAGETextCodesection"/>
      </w:pPr>
      <w:r>
        <w:t xml:space="preserve">        public virtual JsonNetResult </w:t>
      </w:r>
      <w:proofErr w:type="gramStart"/>
      <w:r>
        <w:t>Delete(</w:t>
      </w:r>
      <w:proofErr w:type="gramEnd"/>
      <w:r>
        <w:t>string id)</w:t>
      </w:r>
    </w:p>
    <w:p w:rsidR="00F72233" w:rsidRDefault="00F72233" w:rsidP="00F72233">
      <w:pPr>
        <w:pStyle w:val="SAGETextCodesection"/>
      </w:pPr>
      <w:r>
        <w:t xml:space="preserve">        {</w:t>
      </w:r>
    </w:p>
    <w:p w:rsidR="00F72233" w:rsidRDefault="00F72233" w:rsidP="00F72233">
      <w:pPr>
        <w:pStyle w:val="SAGETextCodesection"/>
      </w:pPr>
      <w:r>
        <w:t xml:space="preserve">            try</w:t>
      </w:r>
    </w:p>
    <w:p w:rsidR="00F72233" w:rsidRDefault="00F72233" w:rsidP="00F72233">
      <w:pPr>
        <w:pStyle w:val="SAGETextCodesection"/>
      </w:pPr>
      <w:r>
        <w:t xml:space="preserve">            {</w:t>
      </w:r>
    </w:p>
    <w:p w:rsidR="00F72233" w:rsidRDefault="00F72233" w:rsidP="00F72233">
      <w:pPr>
        <w:pStyle w:val="SAGETextCodesection"/>
      </w:pPr>
      <w:r>
        <w:t xml:space="preserve">                return JsonNet(ControllerInternal.Delete(id));</w:t>
      </w:r>
    </w:p>
    <w:p w:rsidR="00F72233" w:rsidRDefault="00F72233" w:rsidP="00F72233">
      <w:pPr>
        <w:pStyle w:val="SAGETextCodesection"/>
      </w:pPr>
      <w:r>
        <w:t xml:space="preserve">            }</w:t>
      </w:r>
    </w:p>
    <w:p w:rsidR="00F72233" w:rsidRDefault="00F72233" w:rsidP="00F72233">
      <w:pPr>
        <w:pStyle w:val="SAGETextCodesection"/>
      </w:pPr>
      <w:r>
        <w:t xml:space="preserve">            catch (BusinessException businessException)</w:t>
      </w:r>
    </w:p>
    <w:p w:rsidR="00F72233" w:rsidRDefault="00F72233" w:rsidP="00F72233">
      <w:pPr>
        <w:pStyle w:val="SAGETextCodesection"/>
      </w:pPr>
      <w:r>
        <w:t xml:space="preserve">            {</w:t>
      </w:r>
    </w:p>
    <w:p w:rsidR="00F72233" w:rsidRDefault="00F72233" w:rsidP="00F72233">
      <w:pPr>
        <w:pStyle w:val="SAGETextCodesection"/>
      </w:pPr>
      <w:r>
        <w:t xml:space="preserve">                return</w:t>
      </w:r>
    </w:p>
    <w:p w:rsidR="00F72233" w:rsidRDefault="00F72233" w:rsidP="00F72233">
      <w:pPr>
        <w:pStyle w:val="SAGETextCodesection"/>
      </w:pPr>
      <w:r>
        <w:t xml:space="preserve">                    </w:t>
      </w:r>
      <w:proofErr w:type="gramStart"/>
      <w:r>
        <w:t>JsonNet(</w:t>
      </w:r>
      <w:proofErr w:type="gramEnd"/>
      <w:r>
        <w:t>BuildErrorModelBase(CommonResx.DeleteFailedMessage, businessException,</w:t>
      </w:r>
    </w:p>
    <w:p w:rsidR="00F72233" w:rsidRDefault="00F72233" w:rsidP="00F72233">
      <w:pPr>
        <w:pStyle w:val="SAGETextCodesection"/>
      </w:pPr>
      <w:r>
        <w:t xml:space="preserve">                        PaymentCodesResx.PaymentCode));</w:t>
      </w:r>
    </w:p>
    <w:p w:rsidR="00F72233" w:rsidRDefault="00F72233" w:rsidP="00F72233">
      <w:pPr>
        <w:pStyle w:val="SAGETextCodesection"/>
      </w:pPr>
      <w:r>
        <w:t xml:space="preserve">            }</w:t>
      </w:r>
    </w:p>
    <w:p w:rsidR="00F72233" w:rsidRDefault="00F72233" w:rsidP="00F72233">
      <w:pPr>
        <w:pStyle w:val="SAGETextCodesection"/>
      </w:pPr>
      <w:r>
        <w:t xml:space="preserve">        }</w:t>
      </w:r>
    </w:p>
    <w:p w:rsidR="00F72233" w:rsidRDefault="00F72233" w:rsidP="00F72233">
      <w:pPr>
        <w:pStyle w:val="SAGETextCodesection"/>
      </w:pPr>
    </w:p>
    <w:p w:rsidR="00F72233" w:rsidRPr="0062168A" w:rsidRDefault="00F72233" w:rsidP="00F72233">
      <w:pPr>
        <w:pStyle w:val="SAGETextCodesection"/>
        <w:rPr>
          <w:highlight w:val="yellow"/>
        </w:rPr>
      </w:pPr>
      <w:bookmarkStart w:id="51" w:name="OLE_LINK20"/>
      <w:bookmarkStart w:id="52" w:name="OLE_LINK21"/>
      <w:r>
        <w:t xml:space="preserve">        </w:t>
      </w:r>
      <w:r w:rsidRPr="0062168A">
        <w:rPr>
          <w:highlight w:val="yellow"/>
        </w:rPr>
        <w:t>/// &lt;summary&gt;</w:t>
      </w:r>
    </w:p>
    <w:p w:rsidR="00F72233" w:rsidRPr="0062168A" w:rsidRDefault="00F72233" w:rsidP="00F72233">
      <w:pPr>
        <w:pStyle w:val="SAGETextCodesection"/>
        <w:rPr>
          <w:highlight w:val="yellow"/>
        </w:rPr>
      </w:pPr>
      <w:r w:rsidRPr="0062168A">
        <w:rPr>
          <w:highlight w:val="yellow"/>
        </w:rPr>
        <w:t xml:space="preserve">        /// Update status</w:t>
      </w:r>
    </w:p>
    <w:p w:rsidR="00F72233" w:rsidRPr="0062168A" w:rsidRDefault="00F72233" w:rsidP="00F72233">
      <w:pPr>
        <w:pStyle w:val="SAGETextCodesection"/>
        <w:rPr>
          <w:highlight w:val="yellow"/>
        </w:rPr>
      </w:pPr>
      <w:r w:rsidRPr="0062168A">
        <w:rPr>
          <w:highlight w:val="yellow"/>
        </w:rPr>
        <w:t xml:space="preserve">        /// &lt;/summary&gt;</w:t>
      </w:r>
    </w:p>
    <w:p w:rsidR="00F72233" w:rsidRPr="0062168A" w:rsidRDefault="00F72233" w:rsidP="00F72233">
      <w:pPr>
        <w:pStyle w:val="SAGETextCodesection"/>
        <w:rPr>
          <w:highlight w:val="yellow"/>
        </w:rPr>
      </w:pPr>
      <w:r w:rsidRPr="0062168A">
        <w:rPr>
          <w:highlight w:val="yellow"/>
        </w:rPr>
        <w:t xml:space="preserve">        /// &lt;param name="model"&gt;Model for PaymentCodes&lt;/param&gt;</w:t>
      </w:r>
    </w:p>
    <w:p w:rsidR="00F72233" w:rsidRPr="0062168A" w:rsidRDefault="00F72233" w:rsidP="00F72233">
      <w:pPr>
        <w:pStyle w:val="SAGETextCodesection"/>
        <w:rPr>
          <w:highlight w:val="yellow"/>
        </w:rPr>
      </w:pPr>
      <w:r w:rsidRPr="0062168A">
        <w:rPr>
          <w:highlight w:val="yellow"/>
        </w:rPr>
        <w:t xml:space="preserve">        /// &lt;returns&gt;Model for PaymentCodes&lt;/returns&gt;</w:t>
      </w:r>
    </w:p>
    <w:p w:rsidR="00F72233" w:rsidRPr="0062168A" w:rsidRDefault="00F72233" w:rsidP="00F72233">
      <w:pPr>
        <w:pStyle w:val="SAGETextCodesection"/>
        <w:rPr>
          <w:highlight w:val="yellow"/>
        </w:rPr>
      </w:pPr>
      <w:r w:rsidRPr="0062168A">
        <w:rPr>
          <w:highlight w:val="yellow"/>
        </w:rPr>
        <w:t xml:space="preserve">        [HttpPost]</w:t>
      </w:r>
    </w:p>
    <w:p w:rsidR="00F72233" w:rsidRPr="0062168A" w:rsidRDefault="00F72233" w:rsidP="00F72233">
      <w:pPr>
        <w:pStyle w:val="SAGETextCodesection"/>
        <w:rPr>
          <w:highlight w:val="yellow"/>
        </w:rPr>
      </w:pPr>
      <w:r w:rsidRPr="0062168A">
        <w:rPr>
          <w:highlight w:val="yellow"/>
        </w:rPr>
        <w:t xml:space="preserve">        public virtual JsonNetResult </w:t>
      </w:r>
      <w:proofErr w:type="gramStart"/>
      <w:r w:rsidRPr="0062168A">
        <w:rPr>
          <w:highlight w:val="yellow"/>
        </w:rPr>
        <w:t>UpdateInactiveStatus(</w:t>
      </w:r>
      <w:proofErr w:type="gramEnd"/>
      <w:r w:rsidRPr="0062168A">
        <w:rPr>
          <w:highlight w:val="yellow"/>
        </w:rPr>
        <w:t>T model)</w:t>
      </w:r>
    </w:p>
    <w:p w:rsidR="00F72233" w:rsidRPr="0062168A" w:rsidRDefault="00F72233" w:rsidP="00F72233">
      <w:pPr>
        <w:pStyle w:val="SAGETextCodesection"/>
        <w:rPr>
          <w:highlight w:val="yellow"/>
        </w:rPr>
      </w:pPr>
      <w:r w:rsidRPr="0062168A">
        <w:rPr>
          <w:highlight w:val="yellow"/>
        </w:rPr>
        <w:lastRenderedPageBreak/>
        <w:t xml:space="preserve">        {</w:t>
      </w:r>
    </w:p>
    <w:p w:rsidR="00F72233" w:rsidRPr="0062168A" w:rsidRDefault="00F72233" w:rsidP="00F72233">
      <w:pPr>
        <w:pStyle w:val="SAGETextCodesection"/>
        <w:rPr>
          <w:highlight w:val="yellow"/>
        </w:rPr>
      </w:pPr>
      <w:r w:rsidRPr="0062168A">
        <w:rPr>
          <w:highlight w:val="yellow"/>
        </w:rPr>
        <w:t xml:space="preserve">            try</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ViewModelBase&lt;ModelBase&gt; viewModel;</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ValidateModelState(</w:t>
      </w:r>
      <w:proofErr w:type="gramEnd"/>
      <w:r w:rsidRPr="0062168A">
        <w:rPr>
          <w:highlight w:val="yellow"/>
        </w:rPr>
        <w:t>ModelState, out viewModel)</w:t>
      </w:r>
    </w:p>
    <w:p w:rsidR="00F72233" w:rsidRPr="0062168A" w:rsidRDefault="00F72233" w:rsidP="00F72233">
      <w:pPr>
        <w:pStyle w:val="SAGETextCodesection"/>
        <w:rPr>
          <w:highlight w:val="yellow"/>
        </w:rPr>
      </w:pPr>
      <w:r w:rsidRPr="0062168A">
        <w:rPr>
          <w:highlight w:val="yellow"/>
        </w:rPr>
        <w:t xml:space="preserve">                    ? JsonNet(ControllerInternal.UpdateInactiveStatus(model))</w:t>
      </w:r>
    </w:p>
    <w:p w:rsidR="00F72233" w:rsidRPr="0062168A" w:rsidRDefault="00F72233" w:rsidP="00F72233">
      <w:pPr>
        <w:pStyle w:val="SAGETextCodesection"/>
        <w:rPr>
          <w:highlight w:val="yellow"/>
        </w:rPr>
      </w:pPr>
      <w:r w:rsidRPr="0062168A">
        <w:rPr>
          <w:highlight w:val="yellow"/>
        </w:rPr>
        <w:t xml:space="preserve">                    : JsonNet(viewModel);</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catch (BusinessException businessException)</w:t>
      </w:r>
    </w:p>
    <w:p w:rsidR="00F72233" w:rsidRPr="0062168A" w:rsidRDefault="00F72233" w:rsidP="00F72233">
      <w:pPr>
        <w:pStyle w:val="SAGETextCodesection"/>
        <w:rPr>
          <w:highlight w:val="yellow"/>
        </w:rPr>
      </w:pPr>
      <w:r w:rsidRPr="0062168A">
        <w:rPr>
          <w:highlight w:val="yellow"/>
        </w:rPr>
        <w:t xml:space="preserve">            {</w:t>
      </w:r>
    </w:p>
    <w:p w:rsidR="00F72233" w:rsidRPr="0062168A" w:rsidRDefault="00F72233" w:rsidP="00F72233">
      <w:pPr>
        <w:pStyle w:val="SAGETextCodesection"/>
        <w:rPr>
          <w:highlight w:val="yellow"/>
        </w:rPr>
      </w:pPr>
      <w:r w:rsidRPr="0062168A">
        <w:rPr>
          <w:highlight w:val="yellow"/>
        </w:rPr>
        <w:t xml:space="preserve">                return </w:t>
      </w:r>
      <w:proofErr w:type="gramStart"/>
      <w:r w:rsidRPr="0062168A">
        <w:rPr>
          <w:highlight w:val="yellow"/>
        </w:rPr>
        <w:t>JsonNet(</w:t>
      </w:r>
      <w:proofErr w:type="gramEnd"/>
      <w:r w:rsidRPr="0062168A">
        <w:rPr>
          <w:highlight w:val="yellow"/>
        </w:rPr>
        <w:t>BuildErrorModelBase(CommonResx.SaveFailedMessage, businessException));</w:t>
      </w:r>
    </w:p>
    <w:p w:rsidR="00F72233" w:rsidRPr="0062168A" w:rsidRDefault="00F72233" w:rsidP="00F72233">
      <w:pPr>
        <w:pStyle w:val="SAGETextCodesection"/>
        <w:rPr>
          <w:highlight w:val="yellow"/>
        </w:rPr>
      </w:pPr>
      <w:r w:rsidRPr="0062168A">
        <w:rPr>
          <w:highlight w:val="yellow"/>
        </w:rPr>
        <w:t xml:space="preserve">            }</w:t>
      </w:r>
    </w:p>
    <w:p w:rsidR="00F72233" w:rsidRDefault="00F72233" w:rsidP="00F72233">
      <w:pPr>
        <w:pStyle w:val="SAGETextCodesection"/>
      </w:pPr>
      <w:r w:rsidRPr="0062168A">
        <w:rPr>
          <w:highlight w:val="yellow"/>
        </w:rPr>
        <w:t xml:space="preserve">        }</w:t>
      </w:r>
    </w:p>
    <w:bookmarkEnd w:id="51"/>
    <w:bookmarkEnd w:id="52"/>
    <w:p w:rsidR="00F72233" w:rsidRDefault="00F72233" w:rsidP="00F72233">
      <w:pPr>
        <w:pStyle w:val="SAGETextCodesection"/>
      </w:pPr>
    </w:p>
    <w:p w:rsidR="00F72233" w:rsidRDefault="00F72233" w:rsidP="00F72233">
      <w:pPr>
        <w:pStyle w:val="SAGETextCodesection"/>
      </w:pPr>
      <w:r>
        <w:t xml:space="preserve">        #endregion</w:t>
      </w:r>
    </w:p>
    <w:p w:rsidR="00F72233" w:rsidRDefault="00F72233" w:rsidP="00F72233">
      <w:pPr>
        <w:pStyle w:val="SAGETextCodesection"/>
      </w:pPr>
      <w:r>
        <w:t xml:space="preserve">    }</w:t>
      </w:r>
    </w:p>
    <w:p w:rsidR="00F72233" w:rsidRDefault="00F72233" w:rsidP="00F72233">
      <w:pPr>
        <w:pStyle w:val="SAGETextCodesection"/>
      </w:pPr>
      <w:r>
        <w:t>}</w:t>
      </w:r>
    </w:p>
    <w:p w:rsidR="00443754" w:rsidRDefault="00443754" w:rsidP="00443754">
      <w:pPr>
        <w:pStyle w:val="SAGEHeading2"/>
      </w:pPr>
      <w:bookmarkStart w:id="53" w:name="_Toc457344663"/>
      <w:r>
        <w:t>Payment Codes Partial Razor View</w:t>
      </w:r>
      <w:bookmarkEnd w:id="53"/>
    </w:p>
    <w:p w:rsidR="00443754" w:rsidRDefault="00443754" w:rsidP="00443754">
      <w:pPr>
        <w:pStyle w:val="SAGEBodyText"/>
      </w:pPr>
      <w:r>
        <w:t xml:space="preserve">Access the </w:t>
      </w:r>
      <w:r w:rsidRPr="002C4E26">
        <w:rPr>
          <w:rStyle w:val="SAGETextCodeinline"/>
        </w:rPr>
        <w:t>_</w:t>
      </w:r>
      <w:r w:rsidRPr="00443754">
        <w:rPr>
          <w:b/>
        </w:rPr>
        <w:t>PaymentCodes.cshtml</w:t>
      </w:r>
      <w:r>
        <w:t xml:space="preserve"> file and add the remaining controls to the screen (</w:t>
      </w:r>
      <w:r w:rsidRPr="000F65BA">
        <w:rPr>
          <w:highlight w:val="yellow"/>
        </w:rPr>
        <w:t xml:space="preserve">the code to be added is highlighted in </w:t>
      </w:r>
      <w:r w:rsidR="009C2336" w:rsidRPr="009C2336">
        <w:rPr>
          <w:highlight w:val="yellow"/>
        </w:rPr>
        <w:t>green</w:t>
      </w:r>
      <w:r w:rsidR="009C2336">
        <w:t>).</w:t>
      </w:r>
    </w:p>
    <w:p w:rsidR="009C2336" w:rsidRDefault="009C2336" w:rsidP="00443754">
      <w:pPr>
        <w:pStyle w:val="SAGETextCodesection"/>
        <w:rPr>
          <w:highlight w:val="yellow"/>
        </w:rPr>
      </w:pPr>
    </w:p>
    <w:p w:rsidR="00443754" w:rsidRDefault="00443754" w:rsidP="00443754">
      <w:pPr>
        <w:pStyle w:val="SAGETextCodesection"/>
      </w:pPr>
      <w:r w:rsidRPr="0062168A">
        <w:rPr>
          <w:highlight w:val="yellow"/>
        </w:rPr>
        <w:t>@*</w:t>
      </w:r>
      <w:r>
        <w:t xml:space="preserve"> Copyright © 2016 Valued Partner </w:t>
      </w:r>
      <w:r w:rsidRPr="0062168A">
        <w:rPr>
          <w:highlight w:val="yellow"/>
        </w:rPr>
        <w:t>*@</w:t>
      </w:r>
    </w:p>
    <w:p w:rsidR="00443754" w:rsidRDefault="00443754" w:rsidP="00443754">
      <w:pPr>
        <w:pStyle w:val="SAGETextCodesection"/>
      </w:pPr>
    </w:p>
    <w:p w:rsidR="00443754" w:rsidRDefault="00443754" w:rsidP="00443754">
      <w:pPr>
        <w:pStyle w:val="SAGETextCodesection"/>
      </w:pPr>
      <w:r w:rsidRPr="0062168A">
        <w:rPr>
          <w:highlight w:val="yellow"/>
        </w:rPr>
        <w:t>@</w:t>
      </w:r>
      <w:r>
        <w:t xml:space="preserve">model </w:t>
      </w:r>
      <w:proofErr w:type="gramStart"/>
      <w:r>
        <w:t>ValuedPartner.Web.Areas.TU</w:t>
      </w:r>
      <w:proofErr w:type="gramEnd"/>
      <w:r>
        <w:t>.Models.PaymentCodesViewModel&lt;ValuedPartner.TU.Models.PaymentCodes&gt;</w:t>
      </w:r>
    </w:p>
    <w:p w:rsidR="00443754" w:rsidRDefault="00443754" w:rsidP="00443754">
      <w:pPr>
        <w:pStyle w:val="SAGETextCodesection"/>
      </w:pPr>
      <w:r w:rsidRPr="0062168A">
        <w:rPr>
          <w:highlight w:val="yellow"/>
        </w:rPr>
        <w:t>@</w:t>
      </w:r>
      <w:r>
        <w:t xml:space="preserve">using PaymentCodesResx = </w:t>
      </w:r>
      <w:proofErr w:type="gramStart"/>
      <w:r>
        <w:t>ValuedPartner.TU.Resources.Forms</w:t>
      </w:r>
      <w:proofErr w:type="gramEnd"/>
      <w:r>
        <w:t>.PaymentCodesResx</w:t>
      </w:r>
    </w:p>
    <w:p w:rsidR="00443754" w:rsidRDefault="00443754" w:rsidP="00443754">
      <w:pPr>
        <w:pStyle w:val="SAGETextCodesection"/>
      </w:pPr>
    </w:p>
    <w:p w:rsidR="00443754" w:rsidRDefault="00443754" w:rsidP="00443754">
      <w:pPr>
        <w:pStyle w:val="SAGETextCodesection"/>
      </w:pPr>
      <w:r w:rsidRPr="0062168A">
        <w:rPr>
          <w:highlight w:val="yellow"/>
        </w:rPr>
        <w:t>@</w:t>
      </w:r>
      <w:r>
        <w:t>using Sage.CA.SBS.ERP.Sage</w:t>
      </w:r>
      <w:proofErr w:type="gramStart"/>
      <w:r>
        <w:t>300.Common.Web.AreaConstants</w:t>
      </w:r>
      <w:proofErr w:type="gramEnd"/>
    </w:p>
    <w:p w:rsidR="00443754" w:rsidRDefault="00443754" w:rsidP="00443754">
      <w:pPr>
        <w:pStyle w:val="SAGETextCodesection"/>
      </w:pPr>
      <w:r w:rsidRPr="0062168A">
        <w:rPr>
          <w:highlight w:val="yellow"/>
        </w:rPr>
        <w:t>@</w:t>
      </w:r>
      <w:r>
        <w:t>using Sage.CA.SBS.ERP.Sage</w:t>
      </w:r>
      <w:proofErr w:type="gramStart"/>
      <w:r>
        <w:t>300.Common.Resources</w:t>
      </w:r>
      <w:proofErr w:type="gramEnd"/>
    </w:p>
    <w:p w:rsidR="00443754" w:rsidRDefault="00443754" w:rsidP="00443754">
      <w:pPr>
        <w:pStyle w:val="SAGETextCodesection"/>
      </w:pPr>
      <w:r w:rsidRPr="0062168A">
        <w:rPr>
          <w:highlight w:val="yellow"/>
        </w:rPr>
        <w:t>@</w:t>
      </w:r>
      <w:r>
        <w:t>using Sage.CA.SBS.ERP.Sage</w:t>
      </w:r>
      <w:proofErr w:type="gramStart"/>
      <w:r>
        <w:t>300.Common.Web.HtmlHelperExtension</w:t>
      </w:r>
      <w:proofErr w:type="gramEnd"/>
    </w:p>
    <w:p w:rsidR="00443754" w:rsidRDefault="00443754" w:rsidP="00443754">
      <w:pPr>
        <w:pStyle w:val="SAGETextCodesection"/>
      </w:pPr>
      <w:r w:rsidRPr="0062168A">
        <w:rPr>
          <w:highlight w:val="yellow"/>
        </w:rPr>
        <w:t>@</w:t>
      </w:r>
      <w:r>
        <w:t>using Sage.CA.SBS.ERP.Sage</w:t>
      </w:r>
      <w:proofErr w:type="gramStart"/>
      <w:r>
        <w:t>300.Common.Models.Enums</w:t>
      </w:r>
      <w:proofErr w:type="gramEnd"/>
    </w:p>
    <w:p w:rsidR="00443754" w:rsidRDefault="00443754" w:rsidP="00443754">
      <w:pPr>
        <w:pStyle w:val="SAGETextCodesection"/>
      </w:pPr>
      <w:r w:rsidRPr="0062168A">
        <w:rPr>
          <w:highlight w:val="yellow"/>
        </w:rPr>
        <w:t>@</w:t>
      </w:r>
      <w:r>
        <w:t>using AnnotationsResx = Sage.CA.SBS.ERP.Sage</w:t>
      </w:r>
      <w:proofErr w:type="gramStart"/>
      <w:r>
        <w:t>300.Common.Resources.AnnotationsResx</w:t>
      </w:r>
      <w:proofErr w:type="gramEnd"/>
    </w:p>
    <w:p w:rsidR="00443754" w:rsidRDefault="00443754" w:rsidP="00443754">
      <w:pPr>
        <w:pStyle w:val="SAGETextCodesection"/>
      </w:pPr>
    </w:p>
    <w:p w:rsidR="00443754" w:rsidRDefault="00443754" w:rsidP="00443754">
      <w:pPr>
        <w:pStyle w:val="SAGETextCodesection"/>
      </w:pPr>
      <w:r>
        <w:lastRenderedPageBreak/>
        <w:t>&lt;script type="text/javascript"&gt;</w:t>
      </w:r>
    </w:p>
    <w:p w:rsidR="00443754" w:rsidRDefault="00443754" w:rsidP="00443754">
      <w:pPr>
        <w:pStyle w:val="SAGETextCodesection"/>
      </w:pPr>
      <w:r>
        <w:t xml:space="preserve">    </w:t>
      </w:r>
      <w:r w:rsidRPr="0062168A">
        <w:rPr>
          <w:highlight w:val="yellow"/>
        </w:rPr>
        <w:t>@</w:t>
      </w:r>
      <w:r>
        <w:t>Html.ConvertToJsVariableUsingNewtonSoft("PaymentCodesViewModel", Model)</w:t>
      </w:r>
    </w:p>
    <w:p w:rsidR="00443754" w:rsidRDefault="00443754" w:rsidP="00443754">
      <w:pPr>
        <w:pStyle w:val="SAGETextCodesection"/>
      </w:pPr>
      <w:r>
        <w:t>&lt;/script&gt;</w:t>
      </w:r>
    </w:p>
    <w:p w:rsidR="00443754" w:rsidRDefault="00443754" w:rsidP="00443754">
      <w:pPr>
        <w:pStyle w:val="SAGETextCodesection"/>
      </w:pPr>
    </w:p>
    <w:p w:rsidR="00443754" w:rsidRDefault="00443754" w:rsidP="00443754">
      <w:pPr>
        <w:pStyle w:val="SAGETextCodesection"/>
      </w:pPr>
      <w:r w:rsidRPr="0062168A">
        <w:rPr>
          <w:highlight w:val="yellow"/>
        </w:rPr>
        <w:t>@</w:t>
      </w:r>
      <w:r>
        <w:t>Html.Partial("~/Areas/VP/Views/PaymentCodes/Partials/_Localization.cshtml")</w:t>
      </w:r>
    </w:p>
    <w:p w:rsidR="00443754" w:rsidRDefault="00443754" w:rsidP="00443754">
      <w:pPr>
        <w:pStyle w:val="SAGETextCodesection"/>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w:t>
      </w:r>
      <w:proofErr w:type="gramStart"/>
      <w:r>
        <w:rPr>
          <w:rFonts w:ascii="Consolas" w:hAnsi="Consolas" w:cs="Consolas"/>
          <w:color w:val="000000"/>
          <w:sz w:val="19"/>
          <w:szCs w:val="19"/>
          <w:highlight w:val="white"/>
          <w:lang w:val="en-US"/>
        </w:rPr>
        <w:t>Label(</w:t>
      </w:r>
      <w:proofErr w:type="gramEnd"/>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BA0F53">
        <w:rPr>
          <w:rFonts w:ascii="Consolas" w:hAnsi="Consolas" w:cs="Consolas"/>
          <w:color w:val="000000"/>
          <w:sz w:val="19"/>
          <w:szCs w:val="19"/>
          <w:highlight w:val="white"/>
          <w:lang w:val="en-US"/>
        </w:rPr>
        <w:t xml:space="preserve">, </w:t>
      </w:r>
      <w:r w:rsidR="00BA0F53">
        <w:rPr>
          <w:rFonts w:ascii="Consolas" w:hAnsi="Consolas" w:cs="Consolas"/>
          <w:color w:val="0000FF"/>
          <w:sz w:val="19"/>
          <w:szCs w:val="19"/>
          <w:highlight w:val="white"/>
          <w:lang w:val="en-US"/>
        </w:rPr>
        <w:t>new</w:t>
      </w:r>
      <w:r w:rsidR="00BA0F53">
        <w:rPr>
          <w:rFonts w:ascii="Consolas" w:hAnsi="Consolas" w:cs="Consolas"/>
          <w:color w:val="000000"/>
          <w:sz w:val="19"/>
          <w:szCs w:val="19"/>
          <w:highlight w:val="white"/>
          <w:lang w:val="en-US"/>
        </w:rPr>
        <w:t xml:space="preserve"> ViewDataDictionary { { </w:t>
      </w:r>
      <w:r w:rsidR="00BA0F53">
        <w:rPr>
          <w:rFonts w:ascii="Consolas" w:hAnsi="Consolas" w:cs="Consolas"/>
          <w:color w:val="2B91AF"/>
          <w:sz w:val="19"/>
          <w:szCs w:val="19"/>
          <w:highlight w:val="white"/>
          <w:lang w:val="en-US"/>
        </w:rPr>
        <w:t>OptionsMenu</w:t>
      </w:r>
      <w:r w:rsidR="00BA0F53">
        <w:rPr>
          <w:rFonts w:ascii="Consolas" w:hAnsi="Consolas" w:cs="Consolas"/>
          <w:color w:val="000000"/>
          <w:sz w:val="19"/>
          <w:szCs w:val="19"/>
          <w:highlight w:val="white"/>
          <w:lang w:val="en-US"/>
        </w:rPr>
        <w:t xml:space="preserve">.UseLessCss, </w:t>
      </w:r>
      <w:r w:rsidR="00BA0F53">
        <w:rPr>
          <w:rFonts w:ascii="Consolas" w:hAnsi="Consolas" w:cs="Consolas"/>
          <w:color w:val="0000FF"/>
          <w:sz w:val="19"/>
          <w:szCs w:val="19"/>
          <w:highlight w:val="white"/>
          <w:lang w:val="en-US"/>
        </w:rPr>
        <w:t>true</w:t>
      </w:r>
      <w:r w:rsidR="00BA0F53">
        <w:rPr>
          <w:rFonts w:ascii="Consolas" w:hAnsi="Consolas" w:cs="Consolas"/>
          <w:color w:val="000000"/>
          <w:sz w:val="19"/>
          <w:szCs w:val="19"/>
          <w:highlight w:val="white"/>
          <w:lang w:val="en-US"/>
        </w:rPr>
        <w:t xml:space="preserve"> } }</w:t>
      </w:r>
      <w:bookmarkStart w:id="54" w:name="_GoBack"/>
      <w:bookmarkEnd w:id="54"/>
      <w:r>
        <w:rPr>
          <w:rFonts w:ascii="Consolas" w:hAnsi="Consolas" w:cs="Consolas"/>
          <w:color w:val="000000"/>
          <w:sz w:val="19"/>
          <w:szCs w:val="19"/>
          <w:highlight w:val="white"/>
          <w:lang w:val="en-US"/>
        </w:rPr>
        <w: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Model.UserAccess.SecurityType.HasFlag</w:t>
      </w:r>
      <w:proofErr w:type="gram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w:t>
      </w:r>
      <w:proofErr w:type="gramEnd"/>
      <w:r>
        <w:rPr>
          <w:rFonts w:ascii="Consolas" w:hAnsi="Consolas" w:cs="Consolas"/>
          <w:color w:val="000000"/>
          <w:sz w:val="19"/>
          <w:szCs w:val="19"/>
          <w:highlight w:val="white"/>
          <w:lang w:val="en-US"/>
        </w:rPr>
        <w:t xml:space="preserve">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p>
    <w:p w:rsidR="00443754" w:rsidRDefault="00443754" w:rsidP="00443754">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443754" w:rsidRDefault="00443754" w:rsidP="00443754">
      <w:pPr>
        <w:pStyle w:val="SAGETextCodesection"/>
      </w:pPr>
      <w:r>
        <w:t xml:space="preserve">        &lt;div class="search-group"&gt;</w:t>
      </w:r>
    </w:p>
    <w:p w:rsidR="00443754" w:rsidRDefault="00443754" w:rsidP="00443754">
      <w:pPr>
        <w:pStyle w:val="SAGETextCodesection"/>
      </w:pPr>
      <w:r>
        <w:t xml:space="preserve">            </w:t>
      </w:r>
      <w:r w:rsidRPr="0062168A">
        <w:rPr>
          <w:highlight w:val="yellow"/>
        </w:rPr>
        <w:t>@</w:t>
      </w:r>
      <w:r>
        <w:t xml:space="preserve">Html.SageLabel("PaymentCode", PaymentCodesResx.PaymentCode, new </w:t>
      </w:r>
      <w:proofErr w:type="gramStart"/>
      <w:r>
        <w:t>{ @</w:t>
      </w:r>
      <w:proofErr w:type="gramEnd"/>
      <w:r>
        <w:t>class = "required" })</w:t>
      </w:r>
    </w:p>
    <w:p w:rsidR="00443754" w:rsidRDefault="00443754" w:rsidP="00443754">
      <w:pPr>
        <w:pStyle w:val="SAGETextCodesection"/>
      </w:pPr>
      <w:r>
        <w:t xml:space="preserve">            </w:t>
      </w:r>
      <w:r w:rsidRPr="0062168A">
        <w:rPr>
          <w:highlight w:val="yellow"/>
        </w:rPr>
        <w:t>@</w:t>
      </w:r>
      <w:r>
        <w:t xml:space="preserve">Html.KoSageTextBoxFor(model =&gt; </w:t>
      </w:r>
      <w:proofErr w:type="gramStart"/>
      <w:r>
        <w:t>model.Data.PaymentCode</w:t>
      </w:r>
      <w:proofErr w:type="gramEnd"/>
      <w:r>
        <w:t>, new { @sagevalue = "Data.PaymentCode", @valueUpdate = "'input'" }, new { @id = "txtPaymentCode", @class = "default txt-upper", @formatTextbox = "alphaNumeric" })</w:t>
      </w:r>
    </w:p>
    <w:p w:rsidR="00443754" w:rsidRDefault="00443754" w:rsidP="00443754">
      <w:pPr>
        <w:pStyle w:val="SAGETextCodesection"/>
      </w:pPr>
      <w:r>
        <w:t xml:space="preserve">            </w:t>
      </w:r>
      <w:r w:rsidRPr="0062168A">
        <w:rPr>
          <w:highlight w:val="yellow"/>
        </w:rPr>
        <w:t>@</w:t>
      </w:r>
      <w:r>
        <w:t xml:space="preserve">Html.KoSageButton("btnLoadPaymentCode", null, new </w:t>
      </w:r>
      <w:proofErr w:type="gramStart"/>
      <w:r>
        <w:t>{ @</w:t>
      </w:r>
      <w:proofErr w:type="gramEnd"/>
      <w:r>
        <w:t>id = "btnLoad", @class = "icon btn-go", @tabindex = "-1" })</w:t>
      </w:r>
    </w:p>
    <w:p w:rsidR="00443754" w:rsidRDefault="00443754" w:rsidP="00443754">
      <w:pPr>
        <w:pStyle w:val="SAGETextCodesection"/>
      </w:pPr>
      <w:r>
        <w:t xml:space="preserve">            </w:t>
      </w:r>
      <w:r w:rsidRPr="0062168A">
        <w:rPr>
          <w:highlight w:val="yellow"/>
        </w:rPr>
        <w:t>@</w:t>
      </w:r>
      <w:r>
        <w:t xml:space="preserve">Html.KoSageButton("btnFinderPaymentCode", null, new </w:t>
      </w:r>
      <w:proofErr w:type="gramStart"/>
      <w:r>
        <w:t>{ @</w:t>
      </w:r>
      <w:proofErr w:type="gramEnd"/>
      <w:r>
        <w:t>class = "icon btn-search", @id = "btnFinderPaymentCode", @tabindex = "-1" })</w:t>
      </w:r>
    </w:p>
    <w:p w:rsidR="00443754" w:rsidRDefault="00443754" w:rsidP="00443754">
      <w:pPr>
        <w:pStyle w:val="SAGETextCodesection"/>
      </w:pPr>
      <w:r>
        <w:t xml:space="preserve">            </w:t>
      </w:r>
      <w:r w:rsidRPr="0062168A">
        <w:rPr>
          <w:highlight w:val="yellow"/>
        </w:rPr>
        <w:t>@</w:t>
      </w:r>
      <w:r>
        <w:t xml:space="preserve">Html.ValidationMessageFor(model =&gt; </w:t>
      </w:r>
      <w:proofErr w:type="gramStart"/>
      <w:r>
        <w:t>model.Data.PaymentCode</w:t>
      </w:r>
      <w:proofErr w:type="gramEnd"/>
      <w:r>
        <w:t>)</w:t>
      </w:r>
    </w:p>
    <w:p w:rsidR="00443754" w:rsidRDefault="00443754" w:rsidP="00443754">
      <w:pPr>
        <w:pStyle w:val="SAGETextCodesection"/>
      </w:pPr>
      <w: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lastRenderedPageBreak/>
        <w:t xml:space="preserve">            @</w:t>
      </w:r>
      <w:proofErr w:type="gramStart"/>
      <w:r w:rsidRPr="009C2336">
        <w:rPr>
          <w:highlight w:val="green"/>
        </w:rPr>
        <w:t>*@Html.ValidationMessageFor(</w:t>
      </w:r>
      <w:proofErr w:type="gramEnd"/>
      <w:r w:rsidRPr="009C2336">
        <w:rPr>
          <w:highlight w:val="green"/>
        </w:rPr>
        <w:t>m =&gt; m.Data.PaymentCode)*@</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model.Data.Description</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@Html.KoSageTextBoxFor(model =&gt; </w:t>
      </w:r>
      <w:proofErr w:type="gramStart"/>
      <w:r w:rsidRPr="009C2336">
        <w:rPr>
          <w:highlight w:val="green"/>
        </w:rPr>
        <w:t>model.Data.Description</w:t>
      </w:r>
      <w:proofErr w:type="gramEnd"/>
      <w:r w:rsidRPr="009C2336">
        <w:rPr>
          <w:highlight w:val="green"/>
        </w:rPr>
        <w:t>, new { @value = "Data.Description", @valueUpdate = "'input'" }, new { @id = "tbDescription", @class = "large" })</w:t>
      </w:r>
    </w:p>
    <w:p w:rsidR="00443754" w:rsidRPr="009C2336" w:rsidRDefault="00443754" w:rsidP="00443754">
      <w:pPr>
        <w:pStyle w:val="SAGETextCodesection"/>
        <w:rPr>
          <w:highlight w:val="green"/>
        </w:rPr>
      </w:pPr>
      <w:r w:rsidRPr="009C2336">
        <w:rPr>
          <w:highlight w:val="green"/>
        </w:rPr>
        <w:t xml:space="preserve">            @Html.ValidationMessageFor(model =&gt; </w:t>
      </w:r>
      <w:proofErr w:type="gramStart"/>
      <w:r w:rsidRPr="009C2336">
        <w:rPr>
          <w:highlight w:val="green"/>
        </w:rPr>
        <w:t>model.Data.Description</w:t>
      </w:r>
      <w:proofErr w:type="gramEnd"/>
      <w:r w:rsidRPr="009C2336">
        <w:rPr>
          <w:highlight w:val="green"/>
        </w:rPr>
        <w:t>, null, new {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class="form-group"&gt;</w:t>
      </w:r>
    </w:p>
    <w:p w:rsidR="00443754" w:rsidRPr="009C2336" w:rsidRDefault="00443754" w:rsidP="00443754">
      <w:pPr>
        <w:pStyle w:val="SAGETextCodesection"/>
        <w:rPr>
          <w:highlight w:val="green"/>
        </w:rPr>
      </w:pPr>
      <w:r w:rsidRPr="009C2336">
        <w:rPr>
          <w:highlight w:val="green"/>
        </w:rPr>
        <w:t xml:space="preserve">        &lt;div class="dropdown-group"&gt;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model.Data.PaymentType</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@Html.KoSageDropDownList("ddlPaymentType", new </w:t>
      </w:r>
      <w:proofErr w:type="gramStart"/>
      <w:r w:rsidRPr="009C2336">
        <w:rPr>
          <w:highlight w:val="green"/>
        </w:rPr>
        <w:t>{ @</w:t>
      </w:r>
      <w:proofErr w:type="gramEnd"/>
      <w:r w:rsidRPr="009C2336">
        <w:rPr>
          <w:highlight w:val="green"/>
        </w:rPr>
        <w:t>options = "PaymentTypes", @value = "Data.PaymentType", @optionsText = "'Text'", @optionsValue = "'Value'" }, new { @id = "ddlPaymentType",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class="input-group"&gt;</w:t>
      </w:r>
    </w:p>
    <w:p w:rsidR="00443754" w:rsidRPr="009C2336" w:rsidRDefault="00443754" w:rsidP="00443754">
      <w:pPr>
        <w:pStyle w:val="SAGETextCodesection"/>
        <w:rPr>
          <w:highlight w:val="green"/>
        </w:rPr>
      </w:pPr>
      <w:r w:rsidRPr="009C2336">
        <w:rPr>
          <w:highlight w:val="green"/>
        </w:rPr>
        <w:t xml:space="preserve">            @Html.SageLabelFor(model =&gt; </w:t>
      </w:r>
      <w:proofErr w:type="gramStart"/>
      <w:r w:rsidRPr="009C2336">
        <w:rPr>
          <w:highlight w:val="green"/>
        </w:rPr>
        <w:t>model.Data.DateLastMaintained</w:t>
      </w:r>
      <w:proofErr w:type="gramEnd"/>
      <w:r w:rsidRPr="009C2336">
        <w:rPr>
          <w:highlight w:val="green"/>
        </w:rPr>
        <w:t>)</w:t>
      </w:r>
    </w:p>
    <w:p w:rsidR="00443754" w:rsidRPr="009C2336" w:rsidRDefault="00443754" w:rsidP="00443754">
      <w:pPr>
        <w:pStyle w:val="SAGETextCodesection"/>
        <w:rPr>
          <w:highlight w:val="green"/>
        </w:rPr>
      </w:pPr>
      <w:r w:rsidRPr="009C2336">
        <w:rPr>
          <w:highlight w:val="green"/>
        </w:rPr>
        <w:t xml:space="preserve">            @Html.KoSageTextBox("txLastDateMaintained", new </w:t>
      </w:r>
      <w:proofErr w:type="gramStart"/>
      <w:r w:rsidRPr="009C2336">
        <w:rPr>
          <w:highlight w:val="green"/>
        </w:rPr>
        <w:t>{ @</w:t>
      </w:r>
      <w:proofErr w:type="gramEnd"/>
      <w:r w:rsidRPr="009C2336">
        <w:rPr>
          <w:highlight w:val="green"/>
        </w:rPr>
        <w:t>value = "Data.ComputedLastMaintainedDate"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&lt;div class="input-group with-checkbox"&gt;</w:t>
      </w:r>
    </w:p>
    <w:p w:rsidR="00443754" w:rsidRPr="009C2336" w:rsidRDefault="00443754" w:rsidP="00443754">
      <w:pPr>
        <w:pStyle w:val="SAGETextCodesection"/>
        <w:rPr>
          <w:highlight w:val="green"/>
        </w:rPr>
      </w:pPr>
      <w:r w:rsidRPr="009C2336">
        <w:rPr>
          <w:highlight w:val="green"/>
        </w:rPr>
        <w:t xml:space="preserve">            &lt;div class="child"&gt;</w:t>
      </w:r>
    </w:p>
    <w:p w:rsidR="00443754" w:rsidRPr="009C2336" w:rsidRDefault="00443754" w:rsidP="00443754">
      <w:pPr>
        <w:pStyle w:val="SAGETextCodesection"/>
        <w:rPr>
          <w:highlight w:val="green"/>
        </w:rPr>
      </w:pPr>
      <w:r w:rsidRPr="009C2336">
        <w:rPr>
          <w:highlight w:val="green"/>
        </w:rPr>
        <w:t xml:space="preserve">                @Html.KoSageCheckBox("chkStatus", false, new </w:t>
      </w:r>
      <w:proofErr w:type="gramStart"/>
      <w:r w:rsidRPr="009C2336">
        <w:rPr>
          <w:highlight w:val="green"/>
        </w:rPr>
        <w:t>{ @</w:t>
      </w:r>
      <w:proofErr w:type="gramEnd"/>
      <w:r w:rsidRPr="009C2336">
        <w:rPr>
          <w:highlight w:val="green"/>
        </w:rPr>
        <w:t>sagechecked = "Data.Inactive" }, new { @id = "chkStatus" })</w:t>
      </w:r>
    </w:p>
    <w:p w:rsidR="00443754" w:rsidRPr="009C2336" w:rsidRDefault="00443754" w:rsidP="00443754">
      <w:pPr>
        <w:pStyle w:val="SAGETextCodesection"/>
        <w:rPr>
          <w:highlight w:val="green"/>
        </w:rPr>
      </w:pPr>
      <w:r w:rsidRPr="009C2336">
        <w:rPr>
          <w:highlight w:val="green"/>
        </w:rPr>
        <w:t xml:space="preserve">                @Html.SageLabel(CommonResx.InactiveAsOfDate, null, new </w:t>
      </w:r>
      <w:proofErr w:type="gramStart"/>
      <w:r w:rsidRPr="009C2336">
        <w:rPr>
          <w:highlight w:val="green"/>
        </w:rPr>
        <w:t>{ @</w:t>
      </w:r>
      <w:proofErr w:type="gramEnd"/>
      <w:r w:rsidRPr="009C2336">
        <w:rPr>
          <w:highlight w:val="green"/>
        </w:rPr>
        <w:t>for = "chkStatus", @class = "" })</w:t>
      </w:r>
    </w:p>
    <w:p w:rsidR="00443754" w:rsidRPr="009C2336" w:rsidRDefault="00443754" w:rsidP="00443754">
      <w:pPr>
        <w:pStyle w:val="SAGETextCodesection"/>
        <w:rPr>
          <w:highlight w:val="green"/>
        </w:rPr>
      </w:pPr>
      <w:r w:rsidRPr="009C2336">
        <w:rPr>
          <w:highlight w:val="green"/>
        </w:rPr>
        <w:t xml:space="preserve">            &lt;/div&gt;</w:t>
      </w:r>
    </w:p>
    <w:p w:rsidR="00443754" w:rsidRPr="009C2336" w:rsidRDefault="00443754" w:rsidP="00443754">
      <w:pPr>
        <w:pStyle w:val="SAGETextCodesection"/>
        <w:rPr>
          <w:highlight w:val="green"/>
        </w:rPr>
      </w:pPr>
      <w:r w:rsidRPr="009C2336">
        <w:rPr>
          <w:highlight w:val="green"/>
        </w:rPr>
        <w:t xml:space="preserve">            @Html.KoSageTextBox("txInactiveDate", new </w:t>
      </w:r>
      <w:proofErr w:type="gramStart"/>
      <w:r w:rsidRPr="009C2336">
        <w:rPr>
          <w:highlight w:val="green"/>
        </w:rPr>
        <w:t>{ @</w:t>
      </w:r>
      <w:proofErr w:type="gramEnd"/>
      <w:r w:rsidRPr="009C2336">
        <w:rPr>
          <w:highlight w:val="green"/>
        </w:rPr>
        <w:t>value = "Data.ComputedInactiveDate" }, new { @disabled = true, @class = "default" })</w:t>
      </w:r>
    </w:p>
    <w:p w:rsidR="00443754" w:rsidRPr="009C2336" w:rsidRDefault="00443754" w:rsidP="00443754">
      <w:pPr>
        <w:pStyle w:val="SAGETextCodesection"/>
        <w:rPr>
          <w:highlight w:val="green"/>
        </w:rPr>
      </w:pPr>
      <w:r w:rsidRPr="009C2336">
        <w:rPr>
          <w:highlight w:val="green"/>
        </w:rPr>
        <w:t xml:space="preserve">        &lt;/div&gt;</w:t>
      </w:r>
    </w:p>
    <w:p w:rsidR="00443754" w:rsidRDefault="00443754" w:rsidP="00443754">
      <w:pPr>
        <w:pStyle w:val="SAGETextCodesection"/>
      </w:pPr>
      <w:r w:rsidRPr="009C2336">
        <w:rPr>
          <w:highlight w:val="green"/>
        </w:rPr>
        <w:t xml:space="preserve">    &lt;/div&gt;</w:t>
      </w:r>
    </w:p>
    <w:p w:rsidR="00443754" w:rsidRDefault="00443754" w:rsidP="00443754">
      <w:pPr>
        <w:pStyle w:val="SAGETextCodesection"/>
      </w:pPr>
      <w:r>
        <w:t xml:space="preserve">    &lt;section class="footer-group-1"&gt;</w:t>
      </w:r>
    </w:p>
    <w:p w:rsidR="00443754" w:rsidRDefault="00443754" w:rsidP="00443754">
      <w:pPr>
        <w:pStyle w:val="SAGETextCodesection"/>
      </w:pPr>
      <w:r>
        <w:t xml:space="preserve">        @if (</w:t>
      </w:r>
      <w:proofErr w:type="gramStart"/>
      <w:r>
        <w:t>Model.UserAccess.SecurityType.HasFlag</w:t>
      </w:r>
      <w:proofErr w:type="gramEnd"/>
      <w:r>
        <w:t>(SecurityType.Modify))</w:t>
      </w:r>
    </w:p>
    <w:p w:rsidR="00443754" w:rsidRDefault="00443754" w:rsidP="00443754">
      <w:pPr>
        <w:pStyle w:val="SAGETextCodesection"/>
      </w:pPr>
      <w:r>
        <w:t xml:space="preserve">        {</w:t>
      </w:r>
    </w:p>
    <w:p w:rsidR="00443754" w:rsidRDefault="00443754" w:rsidP="00443754">
      <w:pPr>
        <w:pStyle w:val="SAGETextCodesection"/>
      </w:pPr>
      <w:r>
        <w:t xml:space="preserve">            @Html.KoSageButton("btnSave", new </w:t>
      </w:r>
      <w:proofErr w:type="gramStart"/>
      <w:r>
        <w:t>{ }</w:t>
      </w:r>
      <w:proofErr w:type="gramEnd"/>
      <w:r>
        <w:t>, new { @value = CommonResx.Save, @id = "btnSave", @class = "btn btn-primary" })</w:t>
      </w:r>
    </w:p>
    <w:p w:rsidR="00443754" w:rsidRDefault="00443754" w:rsidP="00443754">
      <w:pPr>
        <w:pStyle w:val="SAGETextCodesection"/>
      </w:pPr>
      <w:r>
        <w:t xml:space="preserve">            @Html.KoSageButton("btnDelete", new </w:t>
      </w:r>
      <w:proofErr w:type="gramStart"/>
      <w:r>
        <w:t>{ }</w:t>
      </w:r>
      <w:proofErr w:type="gramEnd"/>
      <w:r>
        <w:t>, new { @value = CommonResx.Delete, @id = "btnDelete", @class = "btn btn-primary" })</w:t>
      </w:r>
    </w:p>
    <w:p w:rsidR="00443754" w:rsidRDefault="00443754" w:rsidP="00443754">
      <w:pPr>
        <w:pStyle w:val="SAGETextCodesection"/>
      </w:pPr>
      <w:r>
        <w:lastRenderedPageBreak/>
        <w:t xml:space="preserve">        }</w:t>
      </w:r>
    </w:p>
    <w:p w:rsidR="00443754" w:rsidRDefault="00443754" w:rsidP="00443754">
      <w:pPr>
        <w:pStyle w:val="SAGETextCodesection"/>
      </w:pPr>
      <w:r>
        <w:t xml:space="preserve">    &lt;/section&gt;</w:t>
      </w:r>
    </w:p>
    <w:p w:rsidR="00443754" w:rsidRDefault="00443754" w:rsidP="00443754">
      <w:pPr>
        <w:pStyle w:val="SAGETextCodesection"/>
      </w:pPr>
      <w:r>
        <w:t>&lt;/div&gt;</w:t>
      </w:r>
    </w:p>
    <w:p w:rsidR="00443754" w:rsidRDefault="00443754" w:rsidP="00443754">
      <w:pPr>
        <w:pStyle w:val="SAGEHeading2"/>
      </w:pPr>
      <w:bookmarkStart w:id="55" w:name="_Toc457344664"/>
      <w:r>
        <w:t xml:space="preserve">Payment Codes </w:t>
      </w:r>
      <w:r w:rsidR="00933B7C">
        <w:t>Repository JavaScript</w:t>
      </w:r>
      <w:bookmarkEnd w:id="55"/>
    </w:p>
    <w:p w:rsidR="00443754" w:rsidRDefault="00443754" w:rsidP="00443754">
      <w:pPr>
        <w:pStyle w:val="SAGEBodyText"/>
      </w:pPr>
      <w:r>
        <w:t xml:space="preserve">Access the </w:t>
      </w:r>
      <w:r w:rsidRPr="00443754">
        <w:rPr>
          <w:b/>
        </w:rPr>
        <w:t>…PaymentCodesRepository.js</w:t>
      </w:r>
      <w:r>
        <w:t xml:space="preserve"> file and add the </w:t>
      </w:r>
      <w:r w:rsidRPr="00933B7C">
        <w:rPr>
          <w:b/>
        </w:rPr>
        <w:t>updateInactiveStatus</w:t>
      </w:r>
      <w:r>
        <w:t xml:space="preserve"> method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Ajax call to controller</w:t>
      </w:r>
    </w:p>
    <w:p w:rsidR="00933B7C" w:rsidRDefault="00933B7C" w:rsidP="00933B7C">
      <w:pPr>
        <w:pStyle w:val="SAGETextCodesection"/>
      </w:pPr>
      <w:r>
        <w:t>var paymentCodesAjax = {</w:t>
      </w:r>
    </w:p>
    <w:p w:rsidR="00933B7C" w:rsidRDefault="00933B7C" w:rsidP="00933B7C">
      <w:pPr>
        <w:pStyle w:val="SAGETextCodesection"/>
      </w:pPr>
    </w:p>
    <w:p w:rsidR="00933B7C" w:rsidRDefault="00933B7C" w:rsidP="00933B7C">
      <w:pPr>
        <w:pStyle w:val="SAGETextCodesection"/>
      </w:pPr>
      <w:r>
        <w:t xml:space="preserve">    call: function (method, data, callbackMethod) {</w:t>
      </w:r>
    </w:p>
    <w:p w:rsidR="00933B7C" w:rsidRDefault="00933B7C" w:rsidP="00933B7C">
      <w:pPr>
        <w:pStyle w:val="SAGETextCodesection"/>
      </w:pPr>
      <w:r>
        <w:t xml:space="preserve">        var url = </w:t>
      </w:r>
      <w:proofErr w:type="gramStart"/>
      <w:r>
        <w:t>sg.utls.url.buildUrl</w:t>
      </w:r>
      <w:proofErr w:type="gramEnd"/>
      <w:r>
        <w:t>("VP", "PaymentCodes", method);</w:t>
      </w:r>
    </w:p>
    <w:p w:rsidR="00933B7C" w:rsidRDefault="00933B7C" w:rsidP="00933B7C">
      <w:pPr>
        <w:pStyle w:val="SAGETextCodesection"/>
      </w:pPr>
      <w:r>
        <w:t xml:space="preserve">        </w:t>
      </w:r>
      <w:proofErr w:type="gramStart"/>
      <w:r>
        <w:t>sg.utls</w:t>
      </w:r>
      <w:proofErr w:type="gramEnd"/>
      <w:r>
        <w:t>.ajaxPost(url, data, callbackMethod);</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var paymentCodesRepository =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w:t>
      </w:r>
      <w:proofErr w:type="gramStart"/>
      <w:r>
        <w:t>function(</w:t>
      </w:r>
      <w:proofErr w:type="gramEnd"/>
      <w:r>
        <w:t>id, callbackMethod) {</w:t>
      </w:r>
    </w:p>
    <w:p w:rsidR="00933B7C" w:rsidRDefault="00933B7C" w:rsidP="00933B7C">
      <w:pPr>
        <w:pStyle w:val="SAGETextCodesection"/>
      </w:pPr>
      <w:r>
        <w:t xml:space="preserve">        var data = </w:t>
      </w:r>
      <w:proofErr w:type="gramStart"/>
      <w:r>
        <w:t>{ '</w:t>
      </w:r>
      <w:proofErr w:type="gramEnd"/>
      <w:r>
        <w:t>id': id };</w:t>
      </w:r>
    </w:p>
    <w:p w:rsidR="00933B7C" w:rsidRDefault="00933B7C" w:rsidP="00933B7C">
      <w:pPr>
        <w:pStyle w:val="SAGETextCodesection"/>
      </w:pPr>
      <w:r>
        <w:t xml:space="preserve">        paymentCodesAjax.call("Get",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function(callbackMethod) {</w:t>
      </w:r>
    </w:p>
    <w:p w:rsidR="00933B7C" w:rsidRDefault="00933B7C" w:rsidP="00933B7C">
      <w:pPr>
        <w:pStyle w:val="SAGETextCodesection"/>
      </w:pPr>
      <w:r>
        <w:t xml:space="preserve">        var data = {};</w:t>
      </w:r>
    </w:p>
    <w:p w:rsidR="00933B7C" w:rsidRDefault="00933B7C" w:rsidP="00933B7C">
      <w:pPr>
        <w:pStyle w:val="SAGETextCodesection"/>
      </w:pPr>
      <w:r>
        <w:t xml:space="preserve">        paymentCodesAjax.call("Create",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lastRenderedPageBreak/>
        <w:t xml:space="preserve">    delete: </w:t>
      </w:r>
      <w:proofErr w:type="gramStart"/>
      <w:r>
        <w:t>function(</w:t>
      </w:r>
      <w:proofErr w:type="gramEnd"/>
      <w:r>
        <w:t>id, callbackMethod) {</w:t>
      </w:r>
    </w:p>
    <w:p w:rsidR="00933B7C" w:rsidRDefault="00933B7C" w:rsidP="00933B7C">
      <w:pPr>
        <w:pStyle w:val="SAGETextCodesection"/>
      </w:pPr>
      <w:r>
        <w:t xml:space="preserve">        var data = </w:t>
      </w:r>
      <w:proofErr w:type="gramStart"/>
      <w:r>
        <w:t>{ '</w:t>
      </w:r>
      <w:proofErr w:type="gramEnd"/>
      <w:r>
        <w:t>id': id };</w:t>
      </w:r>
    </w:p>
    <w:p w:rsidR="00933B7C" w:rsidRDefault="00933B7C" w:rsidP="00933B7C">
      <w:pPr>
        <w:pStyle w:val="SAGETextCodesection"/>
      </w:pPr>
      <w:r>
        <w:t xml:space="preserve">        paymentCodesAjax.call("Delete",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Add</w:t>
      </w:r>
    </w:p>
    <w:p w:rsidR="00933B7C" w:rsidRDefault="00933B7C" w:rsidP="00933B7C">
      <w:pPr>
        <w:pStyle w:val="SAGETextCodesection"/>
      </w:pPr>
      <w:r>
        <w:t xml:space="preserve">    add: </w:t>
      </w:r>
      <w:proofErr w:type="gramStart"/>
      <w:r>
        <w:t>function(</w:t>
      </w:r>
      <w:proofErr w:type="gramEnd"/>
      <w:r>
        <w:t>data, callbackMethod) {</w:t>
      </w:r>
    </w:p>
    <w:p w:rsidR="00933B7C" w:rsidRDefault="00933B7C" w:rsidP="00933B7C">
      <w:pPr>
        <w:pStyle w:val="SAGETextCodesection"/>
      </w:pPr>
      <w:r>
        <w:t xml:space="preserve">        paymentCodesAjax.call("Add", data, callbackMethod);</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w:t>
      </w:r>
      <w:proofErr w:type="gramStart"/>
      <w:r>
        <w:t>function(</w:t>
      </w:r>
      <w:proofErr w:type="gramEnd"/>
      <w:r>
        <w:t>data, callbackMethod) {</w:t>
      </w:r>
    </w:p>
    <w:p w:rsidR="00933B7C" w:rsidRDefault="00933B7C" w:rsidP="00933B7C">
      <w:pPr>
        <w:pStyle w:val="SAGETextCodesection"/>
      </w:pPr>
      <w:r>
        <w:t xml:space="preserve">        paymentCodesAjax.call("Save", data, callbackMethod);</w:t>
      </w:r>
    </w:p>
    <w:p w:rsidR="00933B7C" w:rsidRPr="0062168A" w:rsidRDefault="00933B7C" w:rsidP="00933B7C">
      <w:pPr>
        <w:pStyle w:val="SAGETextCodesection"/>
        <w:rPr>
          <w:highlight w:val="yellow"/>
        </w:rPr>
      </w:pPr>
      <w:r>
        <w:t xml:space="preserve">    </w:t>
      </w:r>
      <w:bookmarkStart w:id="56" w:name="OLE_LINK24"/>
      <w:bookmarkStart w:id="57" w:name="OLE_LINK25"/>
      <w:r>
        <w:t>}</w:t>
      </w:r>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updateInactiveStatus: function (data, callbackMethod) {</w:t>
      </w:r>
    </w:p>
    <w:p w:rsidR="00933B7C" w:rsidRPr="0062168A" w:rsidRDefault="00933B7C" w:rsidP="00933B7C">
      <w:pPr>
        <w:pStyle w:val="SAGETextCodesection"/>
        <w:rPr>
          <w:highlight w:val="yellow"/>
        </w:rPr>
      </w:pPr>
      <w:r w:rsidRPr="0062168A">
        <w:rPr>
          <w:highlight w:val="yellow"/>
        </w:rPr>
        <w:t xml:space="preserve">        paymentCodesAjax.call("UpdateInactiveStatus", data, callbackMethod);</w:t>
      </w:r>
    </w:p>
    <w:p w:rsidR="00933B7C" w:rsidRDefault="00933B7C" w:rsidP="00933B7C">
      <w:pPr>
        <w:pStyle w:val="SAGETextCodesection"/>
      </w:pPr>
      <w:r w:rsidRPr="0062168A">
        <w:rPr>
          <w:highlight w:val="yellow"/>
        </w:rPr>
        <w:t xml:space="preserve">    }</w:t>
      </w:r>
    </w:p>
    <w:bookmarkEnd w:id="56"/>
    <w:bookmarkEnd w:id="57"/>
    <w:p w:rsidR="00933B7C" w:rsidRDefault="00933B7C" w:rsidP="00933B7C">
      <w:pPr>
        <w:pStyle w:val="SAGETextCodesection"/>
      </w:pPr>
      <w:r>
        <w:t>};</w:t>
      </w:r>
    </w:p>
    <w:p w:rsidR="00933B7C" w:rsidRDefault="00933B7C" w:rsidP="00933B7C">
      <w:pPr>
        <w:pStyle w:val="SAGEHeading2"/>
      </w:pPr>
      <w:bookmarkStart w:id="58" w:name="_Toc457344665"/>
      <w:r>
        <w:t>Payment Codes Knockout Binding JavaScript</w:t>
      </w:r>
      <w:bookmarkEnd w:id="58"/>
    </w:p>
    <w:p w:rsidR="00933B7C" w:rsidRDefault="00933B7C" w:rsidP="00933B7C">
      <w:pPr>
        <w:pStyle w:val="SAGEBodyText"/>
      </w:pPr>
      <w:r>
        <w:t xml:space="preserve">Access the </w:t>
      </w:r>
      <w:r w:rsidRPr="002C4E26">
        <w:rPr>
          <w:rStyle w:val="SAGETextCodeinline"/>
        </w:rPr>
        <w:t>…</w:t>
      </w:r>
      <w:r w:rsidRPr="00933B7C">
        <w:rPr>
          <w:b/>
        </w:rPr>
        <w:t>PaymentCodesKoExtn.js</w:t>
      </w:r>
      <w:r>
        <w:t xml:space="preserve"> file and add the new computed properties for </w:t>
      </w:r>
      <w:r w:rsidRPr="00933B7C">
        <w:rPr>
          <w:b/>
        </w:rPr>
        <w:t>Status</w:t>
      </w:r>
      <w:r>
        <w:t xml:space="preserve">, </w:t>
      </w:r>
      <w:r w:rsidRPr="00933B7C">
        <w:rPr>
          <w:b/>
        </w:rPr>
        <w:t>InactiveDate</w:t>
      </w:r>
      <w:r>
        <w:t xml:space="preserve">, and </w:t>
      </w:r>
      <w:r w:rsidRPr="00933B7C">
        <w:rPr>
          <w:b/>
        </w:rPr>
        <w:t>DateLastMaintained</w:t>
      </w:r>
      <w:r>
        <w:rPr>
          <w:rStyle w:val="SAGETextCodeinline"/>
        </w:rPr>
        <w:t xml:space="preserve"> </w:t>
      </w:r>
      <w:r>
        <w:t>(</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 xml:space="preserve">function </w:t>
      </w:r>
      <w:proofErr w:type="gramStart"/>
      <w:r>
        <w:t>paymentCodesObservableExtension(</w:t>
      </w:r>
      <w:proofErr w:type="gramEnd"/>
      <w:r>
        <w:t>viewModel, uiMode) {</w:t>
      </w:r>
    </w:p>
    <w:p w:rsidR="00933B7C" w:rsidRDefault="00933B7C" w:rsidP="00933B7C">
      <w:pPr>
        <w:pStyle w:val="SAGETextCodesection"/>
      </w:pPr>
    </w:p>
    <w:p w:rsidR="00933B7C" w:rsidRDefault="00933B7C" w:rsidP="00933B7C">
      <w:pPr>
        <w:pStyle w:val="SAGETextCodesection"/>
      </w:pPr>
      <w:r>
        <w:t xml:space="preserve">    var model = viewModel.Data;</w:t>
      </w:r>
    </w:p>
    <w:p w:rsidR="00933B7C" w:rsidRDefault="00933B7C" w:rsidP="00933B7C">
      <w:pPr>
        <w:pStyle w:val="SAGETextCodesection"/>
      </w:pPr>
      <w:r>
        <w:t xml:space="preserve">    </w:t>
      </w:r>
      <w:proofErr w:type="gramStart"/>
      <w:r>
        <w:t>model.UIMode</w:t>
      </w:r>
      <w:proofErr w:type="gramEnd"/>
      <w:r>
        <w:t xml:space="preserve"> = ko.observable(uiMode);</w:t>
      </w:r>
    </w:p>
    <w:p w:rsidR="00933B7C" w:rsidRDefault="00933B7C" w:rsidP="00933B7C">
      <w:pPr>
        <w:pStyle w:val="SAGETextCodesection"/>
      </w:pPr>
    </w:p>
    <w:p w:rsidR="00933B7C" w:rsidRDefault="00933B7C" w:rsidP="00933B7C">
      <w:pPr>
        <w:pStyle w:val="SAGETextCodesection"/>
      </w:pPr>
      <w:r>
        <w:t xml:space="preserve">    // Computed Fields go here</w:t>
      </w:r>
    </w:p>
    <w:p w:rsidR="00933B7C" w:rsidRPr="0062168A" w:rsidRDefault="00933B7C" w:rsidP="00933B7C">
      <w:pPr>
        <w:pStyle w:val="SAGETextCodesection"/>
        <w:rPr>
          <w:highlight w:val="yellow"/>
        </w:rPr>
      </w:pPr>
      <w:bookmarkStart w:id="59" w:name="OLE_LINK26"/>
      <w:bookmarkStart w:id="60" w:name="OLE_LINK27"/>
      <w:r>
        <w:t xml:space="preserve">    </w:t>
      </w:r>
      <w:proofErr w:type="gramStart"/>
      <w:r w:rsidRPr="0062168A">
        <w:rPr>
          <w:highlight w:val="yellow"/>
        </w:rPr>
        <w:t>model.Inactive</w:t>
      </w:r>
      <w:proofErr w:type="gramEnd"/>
      <w:r w:rsidRPr="0062168A">
        <w:rPr>
          <w:highlight w:val="yellow"/>
        </w:rPr>
        <w:t xml:space="preserve"> = ko.computed({</w:t>
      </w:r>
    </w:p>
    <w:p w:rsidR="00933B7C" w:rsidRPr="0062168A" w:rsidRDefault="00933B7C" w:rsidP="00933B7C">
      <w:pPr>
        <w:pStyle w:val="SAGETextCodesection"/>
        <w:rPr>
          <w:highlight w:val="yellow"/>
        </w:rPr>
      </w:pPr>
      <w:r w:rsidRPr="0062168A">
        <w:rPr>
          <w:highlight w:val="yellow"/>
        </w:rPr>
        <w:t xml:space="preserve">        read: function () {</w:t>
      </w:r>
    </w:p>
    <w:p w:rsidR="00933B7C" w:rsidRPr="0062168A" w:rsidRDefault="00933B7C" w:rsidP="00933B7C">
      <w:pPr>
        <w:pStyle w:val="SAGETextCodesection"/>
        <w:rPr>
          <w:highlight w:val="yellow"/>
        </w:rPr>
      </w:pPr>
      <w:r w:rsidRPr="0062168A">
        <w:rPr>
          <w:highlight w:val="yellow"/>
        </w:rPr>
        <w:lastRenderedPageBreak/>
        <w:t xml:space="preserve">            return (</w:t>
      </w:r>
      <w:proofErr w:type="gramStart"/>
      <w:r w:rsidRPr="0062168A">
        <w:rPr>
          <w:highlight w:val="yellow"/>
        </w:rPr>
        <w:t>model.Status</w:t>
      </w:r>
      <w:proofErr w:type="gramEnd"/>
      <w:r w:rsidRPr="0062168A">
        <w:rPr>
          <w:highlight w:val="yellow"/>
        </w:rPr>
        <w:t>() === paymentCodesUI.status.InActive);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write: function (value) {</w:t>
      </w:r>
    </w:p>
    <w:p w:rsidR="00933B7C" w:rsidRPr="0062168A" w:rsidRDefault="00933B7C" w:rsidP="00933B7C">
      <w:pPr>
        <w:pStyle w:val="SAGETextCodesection"/>
        <w:rPr>
          <w:highlight w:val="yellow"/>
        </w:rPr>
      </w:pPr>
      <w:r w:rsidRPr="0062168A">
        <w:rPr>
          <w:highlight w:val="yellow"/>
        </w:rPr>
        <w:t xml:space="preserve">            if (value)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(paymentCodesUI.status.InActive);</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model.Status</w:t>
      </w:r>
      <w:proofErr w:type="gramEnd"/>
      <w:r w:rsidRPr="0062168A">
        <w:rPr>
          <w:highlight w:val="yellow"/>
        </w:rPr>
        <w:t>(paymentCodesUI.status.Active);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model.ComputedInactiveDate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if (</w:t>
      </w:r>
      <w:proofErr w:type="gramStart"/>
      <w:r w:rsidRPr="0062168A">
        <w:rPr>
          <w:highlight w:val="yellow"/>
        </w:rPr>
        <w:t>model.Status</w:t>
      </w:r>
      <w:proofErr w:type="gramEnd"/>
      <w:r w:rsidRPr="0062168A">
        <w:rPr>
          <w:highlight w:val="yellow"/>
        </w:rPr>
        <w:t>() === paymentCodesUI.status.Active) {</w:t>
      </w:r>
    </w:p>
    <w:p w:rsidR="00933B7C" w:rsidRPr="0062168A" w:rsidRDefault="00933B7C" w:rsidP="00933B7C">
      <w:pPr>
        <w:pStyle w:val="SAGETextCodesection"/>
        <w:rPr>
          <w:highlight w:val="yellow"/>
        </w:rPr>
      </w:pPr>
      <w:r w:rsidRPr="0062168A">
        <w:rPr>
          <w:highlight w:val="yellow"/>
        </w:rPr>
        <w:t xml:space="preserve">            return null;</w:t>
      </w:r>
    </w:p>
    <w:p w:rsidR="00933B7C" w:rsidRPr="0062168A" w:rsidRDefault="00933B7C" w:rsidP="00933B7C">
      <w:pPr>
        <w:pStyle w:val="SAGETextCodesection"/>
        <w:rPr>
          <w:highlight w:val="yellow"/>
        </w:rPr>
      </w:pPr>
      <w:r w:rsidRPr="0062168A">
        <w:rPr>
          <w:highlight w:val="yellow"/>
        </w:rPr>
        <w:t xml:space="preserve">        } else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sg.utls</w:t>
      </w:r>
      <w:proofErr w:type="gramEnd"/>
      <w:r w:rsidRPr="0062168A">
        <w:rPr>
          <w:highlight w:val="yellow"/>
        </w:rPr>
        <w:t>.kndoUI.getFormattedDate(model.InactiveDate()) :</w:t>
      </w:r>
    </w:p>
    <w:p w:rsidR="00933B7C" w:rsidRPr="0062168A" w:rsidRDefault="00933B7C" w:rsidP="00933B7C">
      <w:pPr>
        <w:pStyle w:val="SAGETextCodesection"/>
        <w:rPr>
          <w:highlight w:val="yellow"/>
        </w:rPr>
      </w:pPr>
      <w:r w:rsidRPr="0062168A">
        <w:rPr>
          <w:highlight w:val="yellow"/>
        </w:rPr>
        <w:t xml:space="preserve">                viewModel.FormattedInactiveDate();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w:t>
      </w:r>
      <w:proofErr w:type="gramStart"/>
      <w:r w:rsidRPr="0062168A">
        <w:rPr>
          <w:highlight w:val="yellow"/>
        </w:rPr>
        <w:t>model.ComputedLastMaintainedDate</w:t>
      </w:r>
      <w:proofErr w:type="gramEnd"/>
      <w:r w:rsidRPr="0062168A">
        <w:rPr>
          <w:highlight w:val="yellow"/>
        </w:rPr>
        <w:t xml:space="preserve"> = ko.computed(function () {</w:t>
      </w:r>
    </w:p>
    <w:p w:rsidR="00933B7C" w:rsidRPr="0062168A" w:rsidRDefault="00933B7C" w:rsidP="00933B7C">
      <w:pPr>
        <w:pStyle w:val="SAGETextCodesection"/>
        <w:rPr>
          <w:highlight w:val="yellow"/>
        </w:rPr>
      </w:pPr>
      <w:r w:rsidRPr="0062168A">
        <w:rPr>
          <w:highlight w:val="yellow"/>
        </w:rPr>
        <w:t xml:space="preserve">        return </w:t>
      </w:r>
      <w:proofErr w:type="gramStart"/>
      <w:r w:rsidRPr="0062168A">
        <w:rPr>
          <w:highlight w:val="yellow"/>
        </w:rPr>
        <w:t>sg.utls</w:t>
      </w:r>
      <w:proofErr w:type="gramEnd"/>
      <w:r w:rsidRPr="0062168A">
        <w:rPr>
          <w:highlight w:val="yellow"/>
        </w:rPr>
        <w:t>.kndoUI.getFormattedDate(model.DateLastMaintained());</w:t>
      </w:r>
    </w:p>
    <w:p w:rsidR="00933B7C" w:rsidRDefault="00933B7C" w:rsidP="00933B7C">
      <w:pPr>
        <w:pStyle w:val="SAGETextCodesection"/>
      </w:pPr>
      <w:r w:rsidRPr="0062168A">
        <w:rPr>
          <w:highlight w:val="yellow"/>
        </w:rPr>
        <w:t xml:space="preserve">    });</w:t>
      </w:r>
    </w:p>
    <w:bookmarkEnd w:id="59"/>
    <w:bookmarkEnd w:id="60"/>
    <w:p w:rsidR="00933B7C" w:rsidRDefault="00933B7C" w:rsidP="00933B7C">
      <w:pPr>
        <w:pStyle w:val="SAGETextCodesection"/>
      </w:pPr>
      <w:r>
        <w:t>};</w:t>
      </w:r>
    </w:p>
    <w:p w:rsidR="00933B7C" w:rsidRDefault="00933B7C" w:rsidP="00933B7C">
      <w:pPr>
        <w:pStyle w:val="SAGEHeading2"/>
      </w:pPr>
      <w:bookmarkStart w:id="61" w:name="_Toc457344666"/>
      <w:r>
        <w:t>Payment Codes Behavior JavaScript</w:t>
      </w:r>
      <w:bookmarkEnd w:id="61"/>
    </w:p>
    <w:p w:rsidR="00933B7C" w:rsidRDefault="00933B7C" w:rsidP="00933B7C">
      <w:pPr>
        <w:pStyle w:val="SAGEBodyText"/>
      </w:pPr>
      <w:r>
        <w:t xml:space="preserve">Access the </w:t>
      </w:r>
      <w:r w:rsidRPr="00933B7C">
        <w:rPr>
          <w:b/>
        </w:rPr>
        <w:t>…PaymentCodesBehaviour.js</w:t>
      </w:r>
      <w:r>
        <w:t xml:space="preserve"> file and add the business logic for the new screen controls (</w:t>
      </w:r>
      <w:r w:rsidRPr="000F65BA">
        <w:rPr>
          <w:highlight w:val="yellow"/>
        </w:rPr>
        <w:t>the code to be added is highlighted in yellow</w:t>
      </w:r>
      <w:r>
        <w:t>).</w:t>
      </w:r>
    </w:p>
    <w:p w:rsidR="009C2336" w:rsidRDefault="009C2336" w:rsidP="00933B7C">
      <w:pPr>
        <w:pStyle w:val="SAGETextCodesection"/>
      </w:pPr>
    </w:p>
    <w:p w:rsidR="00933B7C" w:rsidRDefault="00933B7C" w:rsidP="00933B7C">
      <w:pPr>
        <w:pStyle w:val="SAGETextCodesection"/>
      </w:pPr>
      <w:r>
        <w:t>/* Copyright © 2016 Valued Partner */</w:t>
      </w:r>
    </w:p>
    <w:p w:rsidR="00933B7C" w:rsidRDefault="00933B7C" w:rsidP="00933B7C">
      <w:pPr>
        <w:pStyle w:val="SAGETextCodesection"/>
      </w:pPr>
    </w:p>
    <w:p w:rsidR="00933B7C" w:rsidRDefault="00933B7C" w:rsidP="00933B7C">
      <w:pPr>
        <w:pStyle w:val="SAGETextCodesection"/>
      </w:pPr>
      <w:r>
        <w:t>"use strict";</w:t>
      </w:r>
    </w:p>
    <w:p w:rsidR="00933B7C" w:rsidRDefault="00933B7C" w:rsidP="00933B7C">
      <w:pPr>
        <w:pStyle w:val="SAGETextCodesection"/>
      </w:pPr>
    </w:p>
    <w:p w:rsidR="00933B7C" w:rsidRDefault="00933B7C" w:rsidP="00933B7C">
      <w:pPr>
        <w:pStyle w:val="SAGETextCodesection"/>
      </w:pPr>
      <w:r>
        <w:t>var modelData;</w:t>
      </w:r>
    </w:p>
    <w:p w:rsidR="00933B7C" w:rsidRDefault="00933B7C" w:rsidP="00933B7C">
      <w:pPr>
        <w:pStyle w:val="SAGETextCodesection"/>
      </w:pPr>
      <w:r>
        <w:t>var paymentCodesUI = paymentCodesUI || {};</w:t>
      </w:r>
    </w:p>
    <w:p w:rsidR="00933B7C" w:rsidRDefault="00933B7C" w:rsidP="00933B7C">
      <w:pPr>
        <w:pStyle w:val="SAGETextCodesection"/>
      </w:pPr>
    </w:p>
    <w:p w:rsidR="00933B7C" w:rsidRDefault="00933B7C" w:rsidP="00933B7C">
      <w:pPr>
        <w:pStyle w:val="SAGETextCodesection"/>
      </w:pPr>
      <w:r>
        <w:t>paymentCodesUI = {</w:t>
      </w:r>
    </w:p>
    <w:p w:rsidR="00933B7C" w:rsidRDefault="00933B7C" w:rsidP="00933B7C">
      <w:pPr>
        <w:pStyle w:val="SAGETextCodesection"/>
      </w:pPr>
      <w:r>
        <w:t xml:space="preserve">    paymentCodesModel: {},</w:t>
      </w:r>
    </w:p>
    <w:p w:rsidR="00933B7C" w:rsidRDefault="00933B7C" w:rsidP="00933B7C">
      <w:pPr>
        <w:pStyle w:val="SAGETextCodesection"/>
      </w:pPr>
      <w:bookmarkStart w:id="62" w:name="OLE_LINK28"/>
      <w:bookmarkStart w:id="63" w:name="OLE_LINK29"/>
      <w:r>
        <w:t xml:space="preserve">    </w:t>
      </w:r>
      <w:r w:rsidRPr="0062168A">
        <w:rPr>
          <w:highlight w:val="yellow"/>
        </w:rPr>
        <w:t xml:space="preserve">status: </w:t>
      </w:r>
      <w:proofErr w:type="gramStart"/>
      <w:r w:rsidRPr="0062168A">
        <w:rPr>
          <w:highlight w:val="yellow"/>
        </w:rPr>
        <w:t>{ InActive</w:t>
      </w:r>
      <w:proofErr w:type="gramEnd"/>
      <w:r w:rsidRPr="0062168A">
        <w:rPr>
          <w:highlight w:val="yellow"/>
        </w:rPr>
        <w:t>: 0, Active: 1 },</w:t>
      </w:r>
    </w:p>
    <w:bookmarkEnd w:id="62"/>
    <w:bookmarkEnd w:id="63"/>
    <w:p w:rsidR="00933B7C" w:rsidRDefault="00933B7C" w:rsidP="00933B7C">
      <w:pPr>
        <w:pStyle w:val="SAGETextCodesection"/>
      </w:pPr>
      <w:r>
        <w:t xml:space="preserve">    ignoreIsDirtyProperties: ["PaymentCode"],</w:t>
      </w:r>
    </w:p>
    <w:p w:rsidR="00933B7C" w:rsidRDefault="00933B7C" w:rsidP="00933B7C">
      <w:pPr>
        <w:pStyle w:val="SAGETextCodesection"/>
      </w:pPr>
      <w:bookmarkStart w:id="64" w:name="OLE_LINK30"/>
      <w:bookmarkStart w:id="65" w:name="OLE_LINK31"/>
      <w:r>
        <w:t xml:space="preserve">    </w:t>
      </w:r>
      <w:r w:rsidRPr="0062168A">
        <w:rPr>
          <w:highlight w:val="yellow"/>
        </w:rPr>
        <w:t>computedProperties: ["UIMode", "Inactive", "ComputedInactiveDate"</w:t>
      </w:r>
      <w:r>
        <w:rPr>
          <w:highlight w:val="yellow"/>
        </w:rPr>
        <w:t xml:space="preserve">, </w:t>
      </w:r>
      <w:r w:rsidRPr="0062168A">
        <w:rPr>
          <w:highlight w:val="yellow"/>
        </w:rPr>
        <w:t>"Computed</w:t>
      </w:r>
      <w:r>
        <w:rPr>
          <w:highlight w:val="yellow"/>
        </w:rPr>
        <w:t>LastMaintainedDate</w:t>
      </w:r>
      <w:r w:rsidRPr="0062168A">
        <w:rPr>
          <w:highlight w:val="yellow"/>
        </w:rPr>
        <w:t>"],</w:t>
      </w:r>
    </w:p>
    <w:bookmarkEnd w:id="64"/>
    <w:bookmarkEnd w:id="65"/>
    <w:p w:rsidR="00933B7C" w:rsidRDefault="00933B7C" w:rsidP="00933B7C">
      <w:pPr>
        <w:pStyle w:val="SAGETextCodesection"/>
      </w:pPr>
      <w:r>
        <w:t xml:space="preserve">    hasKoBindingApplied: false,</w:t>
      </w:r>
    </w:p>
    <w:p w:rsidR="00933B7C" w:rsidRDefault="00933B7C" w:rsidP="00933B7C">
      <w:pPr>
        <w:pStyle w:val="SAGETextCodesection"/>
      </w:pPr>
      <w:r>
        <w:t xml:space="preserve">    isKendoControlNotInitialised: false,</w:t>
      </w:r>
    </w:p>
    <w:p w:rsidR="00933B7C" w:rsidRDefault="00933B7C" w:rsidP="00933B7C">
      <w:pPr>
        <w:pStyle w:val="SAGETextCodesection"/>
      </w:pPr>
      <w:r>
        <w:t xml:space="preserve">    paymentCode: null,</w:t>
      </w:r>
    </w:p>
    <w:p w:rsidR="00933B7C" w:rsidRDefault="00933B7C" w:rsidP="00933B7C">
      <w:pPr>
        <w:pStyle w:val="SAGETextCodesection"/>
      </w:pPr>
      <w:bookmarkStart w:id="66" w:name="OLE_LINK32"/>
      <w:bookmarkStart w:id="67" w:name="OLE_LINK33"/>
      <w:r>
        <w:t xml:space="preserve">    </w:t>
      </w:r>
      <w:r w:rsidRPr="0062168A">
        <w:rPr>
          <w:highlight w:val="yellow"/>
        </w:rPr>
        <w:t>checkStatus: true,</w:t>
      </w:r>
    </w:p>
    <w:bookmarkEnd w:id="66"/>
    <w:bookmarkEnd w:id="67"/>
    <w:p w:rsidR="00933B7C" w:rsidRDefault="00933B7C" w:rsidP="00933B7C">
      <w:pPr>
        <w:pStyle w:val="SAGETextCodesection"/>
      </w:pPr>
    </w:p>
    <w:p w:rsidR="00933B7C" w:rsidRDefault="00933B7C" w:rsidP="00933B7C">
      <w:pPr>
        <w:pStyle w:val="SAGETextCodesection"/>
      </w:pPr>
      <w:r>
        <w:t xml:space="preserve">    // Init</w:t>
      </w:r>
    </w:p>
    <w:p w:rsidR="00933B7C" w:rsidRDefault="00933B7C" w:rsidP="00933B7C">
      <w:pPr>
        <w:pStyle w:val="SAGETextCodesection"/>
      </w:pPr>
      <w:r>
        <w:t xml:space="preserve">    init: function () {</w:t>
      </w:r>
    </w:p>
    <w:p w:rsidR="00933B7C" w:rsidRDefault="00933B7C" w:rsidP="00933B7C">
      <w:pPr>
        <w:pStyle w:val="SAGETextCodesection"/>
      </w:pPr>
      <w:r>
        <w:t xml:space="preserve">    paymentCodesUI.initButtons();</w:t>
      </w:r>
    </w:p>
    <w:p w:rsidR="00933B7C" w:rsidRDefault="00933B7C" w:rsidP="00933B7C">
      <w:pPr>
        <w:pStyle w:val="SAGETextCodesection"/>
      </w:pPr>
      <w:r>
        <w:t xml:space="preserve">    paymentCodesUI.initFinders();</w:t>
      </w:r>
    </w:p>
    <w:p w:rsidR="00933B7C" w:rsidRDefault="00933B7C" w:rsidP="00933B7C">
      <w:pPr>
        <w:pStyle w:val="SAGETextCodesection"/>
      </w:pPr>
      <w:r>
        <w:t xml:space="preserve">    paymentCodesUISuccess.initialLoad(PaymentCodesViewModel);</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w:t>
      </w:r>
    </w:p>
    <w:p w:rsidR="00933B7C" w:rsidRDefault="00933B7C" w:rsidP="00933B7C">
      <w:pPr>
        <w:pStyle w:val="SAGETextCodesection"/>
      </w:pPr>
      <w:r>
        <w:t xml:space="preserve">    savePaymentCodes: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data = </w:t>
      </w:r>
      <w:proofErr w:type="gramStart"/>
      <w:r>
        <w:t>sg.utls</w:t>
      </w:r>
      <w:proofErr w:type="gramEnd"/>
      <w:r>
        <w:t>.ko.toJS(modelData, paymentCodesUI.computedProperties);</w:t>
      </w:r>
    </w:p>
    <w:p w:rsidR="00933B7C" w:rsidRDefault="00933B7C" w:rsidP="00933B7C">
      <w:pPr>
        <w:pStyle w:val="SAGETextCodesection"/>
      </w:pPr>
      <w:r>
        <w:t xml:space="preserve">            if (modelData.UIMode() === </w:t>
      </w:r>
      <w:proofErr w:type="gramStart"/>
      <w:r>
        <w:t>sg.utls</w:t>
      </w:r>
      <w:proofErr w:type="gramEnd"/>
      <w:r>
        <w:t>.OperationMode.SAVE) {</w:t>
      </w:r>
    </w:p>
    <w:p w:rsidR="00933B7C" w:rsidRDefault="00933B7C" w:rsidP="00933B7C">
      <w:pPr>
        <w:pStyle w:val="SAGETextCodesection"/>
      </w:pPr>
      <w:r>
        <w:t xml:space="preserve">                paymentCodesRepository.update(data, paymentCodesUISuccess.update);</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paymentCodesRepository.add(</w:t>
      </w:r>
      <w:proofErr w:type="gramEnd"/>
      <w:r>
        <w:t>data, paymentCodesUISuccess.update);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Buttons</w:t>
      </w:r>
    </w:p>
    <w:p w:rsidR="00933B7C" w:rsidRDefault="00933B7C" w:rsidP="00933B7C">
      <w:pPr>
        <w:pStyle w:val="SAGETextCodesection"/>
      </w:pPr>
      <w:r>
        <w:t xml:space="preserve">    initButtons: function () {</w:t>
      </w:r>
    </w:p>
    <w:p w:rsidR="00933B7C" w:rsidRDefault="00933B7C" w:rsidP="00933B7C">
      <w:pPr>
        <w:pStyle w:val="SAGETextCodesection"/>
      </w:pPr>
      <w:r>
        <w:t xml:space="preserve">        // Import/Export Buttons</w:t>
      </w:r>
    </w:p>
    <w:p w:rsidR="00933B7C" w:rsidRDefault="00933B7C" w:rsidP="00933B7C">
      <w:pPr>
        <w:pStyle w:val="SAGETextCodesection"/>
      </w:pPr>
      <w:r>
        <w:lastRenderedPageBreak/>
        <w:t xml:space="preserve">        </w:t>
      </w:r>
      <w:proofErr w:type="gramStart"/>
      <w:r>
        <w:t>sg.exportHelper.setExportEvent</w:t>
      </w:r>
      <w:proofErr w:type="gramEnd"/>
      <w:r>
        <w:t>("btnOptionExport", "vppaymentcodes", false, $.noop);</w:t>
      </w:r>
    </w:p>
    <w:p w:rsidR="00933B7C" w:rsidRDefault="00933B7C" w:rsidP="00933B7C">
      <w:pPr>
        <w:pStyle w:val="SAGETextCodesection"/>
      </w:pPr>
      <w:r>
        <w:t xml:space="preserve">        </w:t>
      </w:r>
      <w:proofErr w:type="gramStart"/>
      <w:r>
        <w:t>sg.importHelper.setImportEvent</w:t>
      </w:r>
      <w:proofErr w:type="gramEnd"/>
      <w:r>
        <w:t>("btnOptionImport", "vppaymentcodes", false, $.noop);</w:t>
      </w:r>
    </w:p>
    <w:p w:rsidR="00933B7C" w:rsidRDefault="00933B7C" w:rsidP="00933B7C">
      <w:pPr>
        <w:pStyle w:val="SAGETextCodesection"/>
      </w:pPr>
    </w:p>
    <w:p w:rsidR="00933B7C" w:rsidRDefault="00933B7C" w:rsidP="00933B7C">
      <w:pPr>
        <w:pStyle w:val="SAGETextCodesection"/>
      </w:pPr>
      <w:r>
        <w:t xml:space="preserve">        // Key field with Finder</w:t>
      </w:r>
    </w:p>
    <w:p w:rsidR="00933B7C" w:rsidRDefault="00933B7C" w:rsidP="00933B7C">
      <w:pPr>
        <w:pStyle w:val="SAGETextCodesection"/>
      </w:pPr>
      <w:r>
        <w:t xml:space="preserve">        $("#txtPaymentCode"</w:t>
      </w:r>
      <w:proofErr w:type="gramStart"/>
      <w:r>
        <w:t>).bind</w:t>
      </w:r>
      <w:proofErr w:type="gramEnd"/>
      <w:r>
        <w:t>('blur', function (e) {</w:t>
      </w:r>
    </w:p>
    <w:p w:rsidR="00933B7C" w:rsidRDefault="00933B7C" w:rsidP="00933B7C">
      <w:pPr>
        <w:pStyle w:val="SAGETextCodesection"/>
      </w:pPr>
      <w:r>
        <w:t xml:space="preserve">            modelData.PaymentCode($("#txtPaymentCode"</w:t>
      </w:r>
      <w:proofErr w:type="gramStart"/>
      <w:r>
        <w:t>).val</w:t>
      </w:r>
      <w:proofErr w:type="gramEnd"/>
      <w:r>
        <w:t>());</w:t>
      </w:r>
    </w:p>
    <w:p w:rsidR="00933B7C" w:rsidRDefault="00933B7C" w:rsidP="00933B7C">
      <w:pPr>
        <w:pStyle w:val="SAGETextCodesection"/>
      </w:pPr>
      <w:r>
        <w:t xml:space="preserve">            </w:t>
      </w:r>
      <w:proofErr w:type="gramStart"/>
      <w:r>
        <w:t>sg.delayOnBlur</w:t>
      </w:r>
      <w:proofErr w:type="gramEnd"/>
      <w:r>
        <w:t>("btnFinderPaymentCode", function () {</w:t>
      </w:r>
    </w:p>
    <w:p w:rsidR="00933B7C" w:rsidRDefault="00933B7C" w:rsidP="00933B7C">
      <w:pPr>
        <w:pStyle w:val="SAGETextCodesection"/>
      </w:pPr>
      <w:r>
        <w:t xml:space="preserve">                if (</w:t>
      </w:r>
      <w:proofErr w:type="gramStart"/>
      <w:r>
        <w:t>sg.controls</w:t>
      </w:r>
      <w:proofErr w:type="gramEnd"/>
      <w:r>
        <w:t>.GetString(modelData.PaymentCode() != "")) {</w:t>
      </w:r>
    </w:p>
    <w:p w:rsidR="00933B7C" w:rsidRDefault="00933B7C" w:rsidP="00933B7C">
      <w:pPr>
        <w:pStyle w:val="SAGETextCodesection"/>
      </w:pPr>
      <w:r>
        <w:t xml:space="preserve">                    if (</w:t>
      </w:r>
      <w:proofErr w:type="gramStart"/>
      <w:r>
        <w:t>sg.controls</w:t>
      </w:r>
      <w:proofErr w:type="gramEnd"/>
      <w:r>
        <w:t>.GetString(paymentCodesUI.paymentCode) != sg.controls.GetString(modelData.PaymentCode())) {</w:t>
      </w:r>
    </w:p>
    <w:p w:rsidR="00933B7C" w:rsidRDefault="00933B7C" w:rsidP="00933B7C">
      <w:pPr>
        <w:pStyle w:val="SAGETextCodesection"/>
      </w:pPr>
      <w:r>
        <w:t xml:space="preserve">                        paymentCodesUI.checkIsDirty(paymentCodesUI.get,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 New Button</w:t>
      </w:r>
    </w:p>
    <w:p w:rsidR="00933B7C" w:rsidRDefault="00933B7C" w:rsidP="00933B7C">
      <w:pPr>
        <w:pStyle w:val="SAGETextCodesection"/>
      </w:pPr>
      <w:r>
        <w:t xml:space="preserve">        $("#btnNew"</w:t>
      </w:r>
      <w:proofErr w:type="gramStart"/>
      <w:r>
        <w:t>).bind</w:t>
      </w:r>
      <w:proofErr w:type="gramEnd"/>
      <w:r>
        <w:t>('click', function () {</w:t>
      </w:r>
    </w:p>
    <w:p w:rsidR="00933B7C" w:rsidRDefault="00933B7C" w:rsidP="00933B7C">
      <w:pPr>
        <w:pStyle w:val="SAGETextCodesection"/>
      </w:pPr>
      <w:r>
        <w:t xml:space="preserve">            paymentCodesUI.checkIsDirty(paymentCodesUI.create, paymentCodesUI.paymentCode);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Save Button</w:t>
      </w:r>
    </w:p>
    <w:p w:rsidR="00933B7C" w:rsidRDefault="00933B7C" w:rsidP="00933B7C">
      <w:pPr>
        <w:pStyle w:val="SAGETextCodesection"/>
      </w:pPr>
      <w:r>
        <w:t xml:space="preserve">        $("#btnSave"</w:t>
      </w:r>
      <w:proofErr w:type="gramStart"/>
      <w:r>
        <w:t>).bind</w:t>
      </w:r>
      <w:proofErr w:type="gramEnd"/>
      <w:r>
        <w:t>('click', function () {</w:t>
      </w:r>
    </w:p>
    <w:p w:rsidR="00933B7C" w:rsidRDefault="00933B7C" w:rsidP="00933B7C">
      <w:pPr>
        <w:pStyle w:val="SAGETextCodesection"/>
      </w:pPr>
      <w:r>
        <w:t xml:space="preserve">            </w:t>
      </w:r>
      <w:proofErr w:type="gramStart"/>
      <w:r>
        <w:t>sg.utls</w:t>
      </w:r>
      <w:proofErr w:type="gramEnd"/>
      <w:r>
        <w:t>.SyncExecute(paymentCodesUI.savePaymentCodes);</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 Button</w:t>
      </w:r>
    </w:p>
    <w:p w:rsidR="00933B7C" w:rsidRDefault="00933B7C" w:rsidP="00933B7C">
      <w:pPr>
        <w:pStyle w:val="SAGETextCodesection"/>
      </w:pPr>
      <w:r>
        <w:t xml:space="preserve">        $("#btnDelete"</w:t>
      </w:r>
      <w:proofErr w:type="gramStart"/>
      <w:r>
        <w:t>).bind</w:t>
      </w:r>
      <w:proofErr w:type="gramEnd"/>
      <w:r>
        <w:t>('click', function () {</w:t>
      </w:r>
    </w:p>
    <w:p w:rsidR="00933B7C" w:rsidRDefault="00933B7C" w:rsidP="00933B7C">
      <w:pPr>
        <w:pStyle w:val="SAGETextCodesection"/>
      </w:pPr>
      <w:r>
        <w:t xml:space="preserve">            if ($("#frmPaymentCodes"</w:t>
      </w:r>
      <w:proofErr w:type="gramStart"/>
      <w:r>
        <w:t>).valid</w:t>
      </w:r>
      <w:proofErr w:type="gramEnd"/>
      <w:r>
        <w:t>()) {</w:t>
      </w:r>
    </w:p>
    <w:p w:rsidR="00933B7C" w:rsidRDefault="00933B7C" w:rsidP="00933B7C">
      <w:pPr>
        <w:pStyle w:val="SAGETextCodesection"/>
      </w:pPr>
      <w:r>
        <w:t xml:space="preserve">                var message = </w:t>
      </w:r>
      <w:proofErr w:type="gramStart"/>
      <w:r>
        <w:t>jQuery.validator.format</w:t>
      </w:r>
      <w:proofErr w:type="gramEnd"/>
      <w:r>
        <w:t>(paymentCodesResources.DeleteConfirmMessage, paymentCodesResources.PaymentCodeTitle, modelData.PaymentCode());</w:t>
      </w:r>
    </w:p>
    <w:p w:rsidR="00933B7C" w:rsidRDefault="00933B7C" w:rsidP="00933B7C">
      <w:pPr>
        <w:pStyle w:val="SAGETextCodesection"/>
      </w:pPr>
      <w:r>
        <w:t xml:space="preserve">                </w:t>
      </w:r>
      <w:proofErr w:type="gramStart"/>
      <w:r>
        <w:t>sg.utls</w:t>
      </w:r>
      <w:proofErr w:type="gramEnd"/>
      <w:r>
        <w:t>.showKendoConfirmationDialog(function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lastRenderedPageBreak/>
        <w:t xml:space="preserve">                    paymentCodesRepository.delete(modelData.PaymentCode(), paymentCodesUISuccess.delete);</w:t>
      </w:r>
    </w:p>
    <w:p w:rsidR="00933B7C" w:rsidRDefault="00933B7C" w:rsidP="00933B7C">
      <w:pPr>
        <w:pStyle w:val="SAGETextCodesection"/>
      </w:pPr>
      <w:r>
        <w:t xml:space="preserve">                }, null, message, paymentCodesResources.DeleteTitle);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 Dropdowns here</w:t>
      </w:r>
    </w:p>
    <w:p w:rsidR="00933B7C" w:rsidRPr="0062168A" w:rsidRDefault="00933B7C" w:rsidP="00933B7C">
      <w:pPr>
        <w:pStyle w:val="SAGETextCodesection"/>
        <w:rPr>
          <w:highlight w:val="yellow"/>
        </w:rPr>
      </w:pPr>
      <w:bookmarkStart w:id="68" w:name="OLE_LINK34"/>
      <w:bookmarkStart w:id="69" w:name="OLE_LINK35"/>
      <w:r>
        <w:t xml:space="preserve">    </w:t>
      </w:r>
      <w:r w:rsidRPr="0062168A">
        <w:rPr>
          <w:highlight w:val="yellow"/>
        </w:rPr>
        <w:t>initDropDownList: function () {</w:t>
      </w:r>
    </w:p>
    <w:p w:rsidR="00933B7C" w:rsidRPr="0062168A" w:rsidRDefault="00933B7C" w:rsidP="00933B7C">
      <w:pPr>
        <w:pStyle w:val="SAGETextCodesection"/>
        <w:rPr>
          <w:highlight w:val="yellow"/>
        </w:rPr>
      </w:pPr>
      <w:r w:rsidRPr="0062168A">
        <w:rPr>
          <w:highlight w:val="yellow"/>
        </w:rPr>
        <w:t xml:space="preserve">        $("#ddlPaymentType"</w:t>
      </w:r>
      <w:proofErr w:type="gramStart"/>
      <w:r w:rsidRPr="0062168A">
        <w:rPr>
          <w:highlight w:val="yellow"/>
        </w:rPr>
        <w:t>).kendoDropDownList</w:t>
      </w:r>
      <w:proofErr w:type="gramEnd"/>
      <w:r w:rsidRPr="0062168A">
        <w:rPr>
          <w:highlight w:val="yellow"/>
        </w:rPr>
        <w:t>();</w:t>
      </w:r>
    </w:p>
    <w:p w:rsidR="00933B7C" w:rsidRDefault="00933B7C" w:rsidP="00933B7C">
      <w:pPr>
        <w:pStyle w:val="SAGETextCodesection"/>
      </w:pPr>
      <w:r w:rsidRPr="0062168A">
        <w:rPr>
          <w:highlight w:val="yellow"/>
        </w:rPr>
        <w:t xml:space="preserve">    },</w:t>
      </w:r>
    </w:p>
    <w:bookmarkEnd w:id="68"/>
    <w:bookmarkEnd w:id="69"/>
    <w:p w:rsidR="00933B7C" w:rsidRDefault="00933B7C" w:rsidP="00933B7C">
      <w:pPr>
        <w:pStyle w:val="SAGETextCodesection"/>
      </w:pPr>
    </w:p>
    <w:p w:rsidR="00933B7C" w:rsidRDefault="00933B7C" w:rsidP="00933B7C">
      <w:pPr>
        <w:pStyle w:val="SAGETextCodesection"/>
      </w:pPr>
      <w:r>
        <w:t xml:space="preserve">    // Init Finders, if any</w:t>
      </w:r>
    </w:p>
    <w:p w:rsidR="00933B7C" w:rsidRDefault="00933B7C" w:rsidP="00933B7C">
      <w:pPr>
        <w:pStyle w:val="SAGETextCodesection"/>
      </w:pPr>
      <w:r>
        <w:t xml:space="preserve">    initFinders: function () {</w:t>
      </w:r>
    </w:p>
    <w:p w:rsidR="00933B7C" w:rsidRDefault="00933B7C" w:rsidP="00933B7C">
      <w:pPr>
        <w:pStyle w:val="SAGETextCodesection"/>
      </w:pPr>
      <w:r>
        <w:t xml:space="preserve">        var title = </w:t>
      </w:r>
      <w:proofErr w:type="gramStart"/>
      <w:r>
        <w:t>jQuery.validator.format</w:t>
      </w:r>
      <w:proofErr w:type="gramEnd"/>
      <w:r>
        <w:t>(paymentCodesResources.FinderTitle, paymentCodesResources.PaymentCodeTitle);</w:t>
      </w:r>
    </w:p>
    <w:p w:rsidR="00933B7C" w:rsidRDefault="00933B7C" w:rsidP="00933B7C">
      <w:pPr>
        <w:pStyle w:val="SAGETextCodesection"/>
      </w:pPr>
      <w:r>
        <w:t xml:space="preserve">        </w:t>
      </w:r>
      <w:proofErr w:type="gramStart"/>
      <w:r>
        <w:t>sg.finderHelper.setFinder</w:t>
      </w:r>
      <w:proofErr w:type="gramEnd"/>
      <w:r>
        <w:t>("btnFinderPaymentCode", "vppaymentcodes", paymentCodesUISuccess.finderSuccess, $.noop, title, paymentCodesFilter.getFilter);</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 {</w:t>
      </w:r>
    </w:p>
    <w:p w:rsidR="00933B7C" w:rsidRDefault="00933B7C" w:rsidP="00933B7C">
      <w:pPr>
        <w:pStyle w:val="SAGETextCodesection"/>
      </w:pPr>
      <w:r>
        <w:t xml:space="preserve">        </w:t>
      </w:r>
      <w:proofErr w:type="gramStart"/>
      <w:r>
        <w:t>paymentCodesRepository.get(</w:t>
      </w:r>
      <w:proofErr w:type="gramEnd"/>
      <w:r>
        <w:t>modelData.PaymentCode(), paymentCodesUISuccess.get);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 {</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paymentCodesRepository.create(paymentCodesUISuccess.create);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Dirty check</w:t>
      </w:r>
    </w:p>
    <w:p w:rsidR="00933B7C" w:rsidRDefault="00933B7C" w:rsidP="00933B7C">
      <w:pPr>
        <w:pStyle w:val="SAGETextCodesection"/>
      </w:pPr>
      <w:r>
        <w:t xml:space="preserve">    checkIsDirty: function (funcionToCall, paymentCode) {</w:t>
      </w:r>
    </w:p>
    <w:p w:rsidR="00933B7C" w:rsidRDefault="00933B7C" w:rsidP="00933B7C">
      <w:pPr>
        <w:pStyle w:val="SAGETextCodesection"/>
      </w:pPr>
      <w:r>
        <w:t xml:space="preserve">        if (</w:t>
      </w:r>
      <w:proofErr w:type="gramStart"/>
      <w:r>
        <w:t>paymentCodesUI.paymentCodesModel.isModelDirty.isDirty</w:t>
      </w:r>
      <w:proofErr w:type="gramEnd"/>
      <w:r>
        <w:t>() &amp;&amp; paymentCode != null &amp;&amp; paymentCode != "") {</w:t>
      </w:r>
    </w:p>
    <w:p w:rsidR="00933B7C" w:rsidRDefault="00933B7C" w:rsidP="00933B7C">
      <w:pPr>
        <w:pStyle w:val="SAGETextCodesection"/>
      </w:pPr>
      <w:r>
        <w:lastRenderedPageBreak/>
        <w:t xml:space="preserve">            </w:t>
      </w:r>
      <w:proofErr w:type="gramStart"/>
      <w:r>
        <w:t>sg.utls</w:t>
      </w:r>
      <w:proofErr w:type="gramEnd"/>
      <w:r>
        <w:t>.showKendoConfirmationDialog(</w:t>
      </w:r>
    </w:p>
    <w:p w:rsidR="00933B7C" w:rsidRDefault="00933B7C" w:rsidP="00933B7C">
      <w:pPr>
        <w:pStyle w:val="SAGETextCodesection"/>
      </w:pPr>
      <w:r>
        <w:t xml:space="preserve">                function () </w:t>
      </w:r>
      <w:proofErr w:type="gramStart"/>
      <w:r>
        <w:t>{ /</w:t>
      </w:r>
      <w:proofErr w:type="gramEnd"/>
      <w:r>
        <w:t>/ Yes</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Default="00933B7C" w:rsidP="00933B7C">
      <w:pPr>
        <w:pStyle w:val="SAGETextCodesection"/>
      </w:pPr>
      <w:r>
        <w:t xml:space="preserve">                function () </w:t>
      </w:r>
      <w:proofErr w:type="gramStart"/>
      <w:r>
        <w:t>{ /</w:t>
      </w:r>
      <w:proofErr w:type="gramEnd"/>
      <w:r>
        <w:t>/ No</w:t>
      </w:r>
    </w:p>
    <w:p w:rsidR="00933B7C" w:rsidRDefault="00933B7C" w:rsidP="00933B7C">
      <w:pPr>
        <w:pStyle w:val="SAGETextCodesection"/>
      </w:pPr>
      <w:r>
        <w:t xml:space="preserve">                    if (</w:t>
      </w:r>
      <w:proofErr w:type="gramStart"/>
      <w:r>
        <w:t>sg.controls</w:t>
      </w:r>
      <w:proofErr w:type="gramEnd"/>
      <w:r>
        <w:t>.GetString(paymentCode) != sg.controls.GetString(modelData.PaymentCode())) {</w:t>
      </w:r>
    </w:p>
    <w:p w:rsidR="00933B7C" w:rsidRDefault="00933B7C" w:rsidP="00933B7C">
      <w:pPr>
        <w:pStyle w:val="SAGETextCodesection"/>
      </w:pPr>
      <w:r>
        <w:t xml:space="preserve">                        modelData.PaymentCode(paymentCode);</w:t>
      </w:r>
    </w:p>
    <w:p w:rsidR="00933B7C" w:rsidRDefault="00933B7C" w:rsidP="00933B7C">
      <w:pPr>
        <w:pStyle w:val="SAGETextCodesection"/>
      </w:pPr>
      <w:r>
        <w:t xml:space="preserve">                   }</w:t>
      </w:r>
    </w:p>
    <w:p w:rsidR="00933B7C" w:rsidRDefault="00933B7C" w:rsidP="00933B7C">
      <w:pPr>
        <w:pStyle w:val="SAGETextCodesection"/>
      </w:pPr>
      <w:r>
        <w:t xml:space="preserve">                   return;</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jQuery.validator.format</w:t>
      </w:r>
      <w:proofErr w:type="gramEnd"/>
      <w:r>
        <w:t>(globalResource.SaveConfirm, paymentCodesResources.PaymentCodeTitle, paymentCode));</w:t>
      </w:r>
    </w:p>
    <w:p w:rsidR="00933B7C" w:rsidRDefault="00933B7C" w:rsidP="00933B7C">
      <w:pPr>
        <w:pStyle w:val="SAGETextCodesection"/>
      </w:pPr>
      <w:r>
        <w:t xml:space="preserve">        } else {</w:t>
      </w:r>
    </w:p>
    <w:p w:rsidR="00933B7C" w:rsidRDefault="00933B7C" w:rsidP="00933B7C">
      <w:pPr>
        <w:pStyle w:val="SAGETextCodesection"/>
      </w:pPr>
      <w:r>
        <w:t xml:space="preserve">            funcionToCall.call();</w:t>
      </w:r>
    </w:p>
    <w:p w:rsidR="00933B7C" w:rsidRDefault="00933B7C" w:rsidP="00933B7C">
      <w:pPr>
        <w:pStyle w:val="SAGETextCodesection"/>
      </w:pPr>
      <w:r>
        <w:t xml:space="preserve">        }</w:t>
      </w:r>
    </w:p>
    <w:p w:rsidR="00933B7C" w:rsidRPr="0062168A" w:rsidRDefault="00933B7C" w:rsidP="00933B7C">
      <w:pPr>
        <w:pStyle w:val="SAGETextCodesection"/>
        <w:rPr>
          <w:highlight w:val="yellow"/>
        </w:rPr>
      </w:pPr>
      <w:r>
        <w:t xml:space="preserve">    }</w:t>
      </w:r>
      <w:bookmarkStart w:id="70" w:name="OLE_LINK36"/>
      <w:bookmarkStart w:id="71" w:name="OLE_LINK37"/>
      <w:r w:rsidRPr="0062168A">
        <w:rPr>
          <w:highlight w:val="yellow"/>
        </w:rPr>
        <w:t>,</w:t>
      </w:r>
    </w:p>
    <w:p w:rsidR="00933B7C" w:rsidRPr="0062168A" w:rsidRDefault="00933B7C" w:rsidP="00933B7C">
      <w:pPr>
        <w:pStyle w:val="SAGETextCodesection"/>
        <w:rPr>
          <w:highlight w:val="yellow"/>
        </w:rPr>
      </w:pPr>
    </w:p>
    <w:p w:rsidR="00933B7C" w:rsidRPr="0062168A" w:rsidRDefault="00933B7C" w:rsidP="00933B7C">
      <w:pPr>
        <w:pStyle w:val="SAGETextCodesection"/>
        <w:rPr>
          <w:highlight w:val="yellow"/>
        </w:rPr>
      </w:pPr>
      <w:r w:rsidRPr="0062168A">
        <w:rPr>
          <w:highlight w:val="yellow"/>
        </w:rPr>
        <w:t xml:space="preserve">    statusChange: function (value) {</w:t>
      </w:r>
    </w:p>
    <w:p w:rsidR="00933B7C" w:rsidRPr="0062168A" w:rsidRDefault="00933B7C" w:rsidP="00933B7C">
      <w:pPr>
        <w:pStyle w:val="SAGETextCodesection"/>
        <w:rPr>
          <w:highlight w:val="yellow"/>
        </w:rPr>
      </w:pPr>
      <w:r w:rsidRPr="0062168A">
        <w:rPr>
          <w:highlight w:val="yellow"/>
        </w:rPr>
        <w:t xml:space="preserve">        if (value &amp;&amp; </w:t>
      </w:r>
      <w:proofErr w:type="gramStart"/>
      <w:r w:rsidRPr="0062168A">
        <w:rPr>
          <w:highlight w:val="yellow"/>
        </w:rPr>
        <w:t>sg.controls</w:t>
      </w:r>
      <w:proofErr w:type="gramEnd"/>
      <w:r w:rsidRPr="0062168A">
        <w:rPr>
          <w:highlight w:val="yellow"/>
        </w:rPr>
        <w:t>.GetString(modelData.PaymentCode() != "")) {</w:t>
      </w:r>
    </w:p>
    <w:p w:rsidR="00933B7C" w:rsidRPr="0062168A" w:rsidRDefault="00933B7C" w:rsidP="00933B7C">
      <w:pPr>
        <w:pStyle w:val="SAGETextCodesection"/>
        <w:rPr>
          <w:highlight w:val="yellow"/>
        </w:rPr>
      </w:pPr>
      <w:r w:rsidRPr="0062168A">
        <w:rPr>
          <w:highlight w:val="yellow"/>
        </w:rPr>
        <w:t xml:space="preserve">            if ($("#frmPaymentCodes"</w:t>
      </w:r>
      <w:proofErr w:type="gramStart"/>
      <w:r w:rsidRPr="0062168A">
        <w:rPr>
          <w:highlight w:val="yellow"/>
        </w:rPr>
        <w:t>).valid</w:t>
      </w:r>
      <w:proofErr w:type="gramEnd"/>
      <w:r w:rsidRPr="0062168A">
        <w:rPr>
          <w:highlight w:val="yellow"/>
        </w:rPr>
        <w:t>()</w:t>
      </w:r>
    </w:p>
    <w:p w:rsidR="00933B7C" w:rsidRPr="0062168A" w:rsidRDefault="00933B7C" w:rsidP="00933B7C">
      <w:pPr>
        <w:pStyle w:val="SAGETextCodesection"/>
        <w:rPr>
          <w:highlight w:val="yellow"/>
        </w:rPr>
      </w:pPr>
      <w:r w:rsidRPr="0062168A">
        <w:rPr>
          <w:highlight w:val="yellow"/>
        </w:rPr>
        <w:t xml:space="preserve">                &amp;&amp; modelData.UIMode() === </w:t>
      </w:r>
      <w:proofErr w:type="gramStart"/>
      <w:r w:rsidRPr="0062168A">
        <w:rPr>
          <w:highlight w:val="yellow"/>
        </w:rPr>
        <w:t>sg.utls</w:t>
      </w:r>
      <w:proofErr w:type="gramEnd"/>
      <w:r w:rsidRPr="0062168A">
        <w:rPr>
          <w:highlight w:val="yellow"/>
        </w:rPr>
        <w:t>.OperationMode.SAVE) {</w:t>
      </w:r>
    </w:p>
    <w:p w:rsidR="00933B7C" w:rsidRPr="0062168A" w:rsidRDefault="00933B7C" w:rsidP="00933B7C">
      <w:pPr>
        <w:pStyle w:val="SAGETextCodesection"/>
        <w:rPr>
          <w:highlight w:val="yellow"/>
        </w:rPr>
      </w:pPr>
      <w:r w:rsidRPr="0062168A">
        <w:rPr>
          <w:highlight w:val="yellow"/>
        </w:rPr>
        <w:t xml:space="preserve">                if (paymentCodesUI.checkStatus) {</w:t>
      </w:r>
    </w:p>
    <w:p w:rsidR="00933B7C" w:rsidRPr="0062168A" w:rsidRDefault="00933B7C" w:rsidP="00933B7C">
      <w:pPr>
        <w:pStyle w:val="SAGETextCodesection"/>
        <w:rPr>
          <w:highlight w:val="yellow"/>
        </w:rPr>
      </w:pPr>
      <w:r w:rsidRPr="0062168A">
        <w:rPr>
          <w:highlight w:val="yellow"/>
        </w:rPr>
        <w:t xml:space="preserve">                    var data = </w:t>
      </w:r>
      <w:proofErr w:type="gramStart"/>
      <w:r w:rsidRPr="0062168A">
        <w:rPr>
          <w:highlight w:val="yellow"/>
        </w:rPr>
        <w:t>sg.utls</w:t>
      </w:r>
      <w:proofErr w:type="gramEnd"/>
      <w:r w:rsidRPr="0062168A">
        <w:rPr>
          <w:highlight w:val="yellow"/>
        </w:rPr>
        <w:t>.ko.toJS(modelData, paymentCodesUI.computedProperties);</w:t>
      </w:r>
    </w:p>
    <w:p w:rsidR="00933B7C" w:rsidRPr="0062168A" w:rsidRDefault="00933B7C" w:rsidP="00933B7C">
      <w:pPr>
        <w:pStyle w:val="SAGETextCodesection"/>
        <w:rPr>
          <w:highlight w:val="yellow"/>
        </w:rPr>
      </w:pPr>
      <w:r w:rsidRPr="0062168A">
        <w:rPr>
          <w:highlight w:val="yellow"/>
        </w:rPr>
        <w:t xml:space="preserve">                    paymentCodesRepository.updateInactiveStatus(data, paymentCodesUISuccess.updateStatus);</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paymentCodesUI.checkStatus = true;</w:t>
      </w:r>
    </w:p>
    <w:p w:rsidR="00933B7C" w:rsidRPr="0062168A" w:rsidRDefault="00933B7C" w:rsidP="00933B7C">
      <w:pPr>
        <w:pStyle w:val="SAGETextCodesection"/>
        <w:rPr>
          <w:highlight w:val="yellow"/>
        </w:rPr>
      </w:pPr>
      <w:r w:rsidRPr="0062168A">
        <w:rPr>
          <w:highlight w:val="yellow"/>
        </w:rPr>
        <w:t xml:space="preserve">            }</w:t>
      </w:r>
    </w:p>
    <w:p w:rsidR="00933B7C" w:rsidRPr="0062168A" w:rsidRDefault="00933B7C" w:rsidP="00933B7C">
      <w:pPr>
        <w:pStyle w:val="SAGETextCodesection"/>
        <w:rPr>
          <w:highlight w:val="yellow"/>
        </w:rPr>
      </w:pPr>
      <w:r w:rsidRPr="0062168A">
        <w:rPr>
          <w:highlight w:val="yellow"/>
        </w:rPr>
        <w:t xml:space="preserve">        }</w:t>
      </w:r>
    </w:p>
    <w:p w:rsidR="00933B7C" w:rsidRDefault="00933B7C" w:rsidP="00933B7C">
      <w:pPr>
        <w:pStyle w:val="SAGETextCodesection"/>
      </w:pPr>
      <w:r w:rsidRPr="0062168A">
        <w:rPr>
          <w:highlight w:val="yellow"/>
        </w:rPr>
        <w:t xml:space="preserve">    }</w:t>
      </w:r>
    </w:p>
    <w:bookmarkEnd w:id="70"/>
    <w:bookmarkEnd w:id="71"/>
    <w:p w:rsidR="00933B7C" w:rsidRDefault="00933B7C" w:rsidP="00933B7C">
      <w:pPr>
        <w:pStyle w:val="SAGETextCodesection"/>
      </w:pP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lastRenderedPageBreak/>
        <w:t>// Callbacks</w:t>
      </w:r>
    </w:p>
    <w:p w:rsidR="00933B7C" w:rsidRDefault="00933B7C" w:rsidP="00933B7C">
      <w:pPr>
        <w:pStyle w:val="SAGETextCodesection"/>
      </w:pPr>
      <w:r>
        <w:t>var paymentCodesUISuccess = {</w:t>
      </w:r>
    </w:p>
    <w:p w:rsidR="00933B7C" w:rsidRDefault="00933B7C" w:rsidP="00933B7C">
      <w:pPr>
        <w:pStyle w:val="SAGETextCodesection"/>
      </w:pPr>
    </w:p>
    <w:p w:rsidR="00933B7C" w:rsidRDefault="00933B7C" w:rsidP="00933B7C">
      <w:pPr>
        <w:pStyle w:val="SAGETextCodesection"/>
      </w:pPr>
      <w:r>
        <w:t xml:space="preserve">    // Setkey</w:t>
      </w:r>
    </w:p>
    <w:p w:rsidR="00933B7C" w:rsidRDefault="00933B7C" w:rsidP="00933B7C">
      <w:pPr>
        <w:pStyle w:val="SAGETextCodesection"/>
      </w:pPr>
      <w:r>
        <w:t xml:space="preserve">    setkey: function () {</w:t>
      </w:r>
    </w:p>
    <w:p w:rsidR="00933B7C" w:rsidRDefault="00933B7C" w:rsidP="00933B7C">
      <w:pPr>
        <w:pStyle w:val="SAGETextCodesection"/>
      </w:pPr>
      <w:r>
        <w:t xml:space="preserve">        paymentCodesUI.paymentCode = modelData.PaymentCode();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Get</w:t>
      </w:r>
    </w:p>
    <w:p w:rsidR="00933B7C" w:rsidRDefault="00933B7C" w:rsidP="00933B7C">
      <w:pPr>
        <w:pStyle w:val="SAGETextCodesection"/>
      </w:pPr>
      <w:r>
        <w:t xml:space="preserve">    get: function (jsonResult) {</w:t>
      </w:r>
    </w:p>
    <w:p w:rsidR="00933B7C" w:rsidRDefault="00933B7C" w:rsidP="00933B7C">
      <w:pPr>
        <w:pStyle w:val="SAGETextCodesection"/>
      </w:pPr>
      <w:r>
        <w:t xml:space="preserve">        if (jsonResult.UserMessage &amp;&amp; </w:t>
      </w:r>
      <w:proofErr w:type="gramStart"/>
      <w:r>
        <w:t>jsonResult.UserMessage.IsSuccess</w:t>
      </w:r>
      <w:proofErr w:type="gramEnd"/>
      <w:r>
        <w:t>) {</w:t>
      </w:r>
    </w:p>
    <w:p w:rsidR="00933B7C" w:rsidRDefault="00933B7C" w:rsidP="00933B7C">
      <w:pPr>
        <w:pStyle w:val="SAGETextCodesection"/>
      </w:pPr>
      <w:r>
        <w:t xml:space="preserve">            if (</w:t>
      </w:r>
      <w:proofErr w:type="gramStart"/>
      <w:r>
        <w:t>jsonResult.Data !</w:t>
      </w:r>
      <w:proofErr w:type="gramEnd"/>
      <w:r>
        <w:t>= null) {</w:t>
      </w:r>
    </w:p>
    <w:p w:rsidR="00933B7C" w:rsidRDefault="00933B7C" w:rsidP="00933B7C">
      <w:pPr>
        <w:pStyle w:val="SAGETextCodesection"/>
      </w:pPr>
      <w:bookmarkStart w:id="72" w:name="OLE_LINK38"/>
      <w:bookmarkStart w:id="73" w:name="OLE_LINK39"/>
      <w:r>
        <w:t xml:space="preserve">                </w:t>
      </w:r>
      <w:r w:rsidRPr="00044092">
        <w:rPr>
          <w:highlight w:val="yellow"/>
        </w:rPr>
        <w:t>paymentCodesUI.checkStatus = (</w:t>
      </w:r>
      <w:proofErr w:type="gramStart"/>
      <w:r w:rsidRPr="00044092">
        <w:rPr>
          <w:highlight w:val="yellow"/>
        </w:rPr>
        <w:t>jsonResult.Data.Status</w:t>
      </w:r>
      <w:proofErr w:type="gramEnd"/>
      <w:r w:rsidRPr="00044092">
        <w:rPr>
          <w:highlight w:val="yellow"/>
        </w:rPr>
        <w:t xml:space="preserve"> === paymentCodesUI.status.Active);</w:t>
      </w:r>
    </w:p>
    <w:bookmarkEnd w:id="72"/>
    <w:bookmarkEnd w:id="73"/>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 else {</w:t>
      </w:r>
    </w:p>
    <w:p w:rsidR="00933B7C" w:rsidRDefault="00933B7C" w:rsidP="00933B7C">
      <w:pPr>
        <w:pStyle w:val="SAGETextCodesection"/>
      </w:pPr>
      <w:r>
        <w:t xml:space="preserve">                modelData.UIMode(sg.utls.OperationMode.NEW);</w:t>
      </w:r>
    </w:p>
    <w:p w:rsidR="00933B7C" w:rsidRDefault="00933B7C" w:rsidP="00933B7C">
      <w:pPr>
        <w:pStyle w:val="SAGETextCodesection"/>
      </w:pPr>
      <w:r>
        <w:t xml:space="preserve">            }</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Update</w:t>
      </w:r>
    </w:p>
    <w:p w:rsidR="00933B7C" w:rsidRDefault="00933B7C" w:rsidP="00933B7C">
      <w:pPr>
        <w:pStyle w:val="SAGETextCodesection"/>
      </w:pPr>
      <w:r>
        <w:t xml:space="preserve">    update: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w:t>
      </w:r>
      <w:proofErr w:type="gramStart"/>
      <w:r>
        <w:t>sg.utls</w:t>
      </w:r>
      <w:proofErr w:type="gramEnd"/>
      <w:r>
        <w:t>.OperationMode.SAVE);</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Pr="00044092" w:rsidRDefault="00933B7C" w:rsidP="00933B7C">
      <w:pPr>
        <w:pStyle w:val="SAGETextCodesection"/>
        <w:rPr>
          <w:highlight w:val="yellow"/>
        </w:rPr>
      </w:pPr>
      <w:bookmarkStart w:id="74" w:name="OLE_LINK40"/>
      <w:bookmarkStart w:id="75" w:name="OLE_LINK41"/>
      <w:r>
        <w:t xml:space="preserve">    </w:t>
      </w:r>
      <w:r w:rsidRPr="00044092">
        <w:rPr>
          <w:highlight w:val="yellow"/>
        </w:rPr>
        <w:t>updateStatus: function (jsonResult) {</w:t>
      </w:r>
    </w:p>
    <w:p w:rsidR="00933B7C" w:rsidRPr="00044092" w:rsidRDefault="00933B7C" w:rsidP="00933B7C">
      <w:pPr>
        <w:pStyle w:val="SAGETextCodesection"/>
        <w:rPr>
          <w:highlight w:val="yellow"/>
        </w:rPr>
      </w:pPr>
      <w:r w:rsidRPr="00044092">
        <w:rPr>
          <w:highlight w:val="yellow"/>
        </w:rPr>
        <w:t xml:space="preserve">        if </w:t>
      </w:r>
      <w:proofErr w:type="gramStart"/>
      <w:r w:rsidRPr="00044092">
        <w:rPr>
          <w:highlight w:val="yellow"/>
        </w:rPr>
        <w:t>(!jsonResult.UserMessage</w:t>
      </w:r>
      <w:proofErr w:type="gramEnd"/>
      <w:r w:rsidRPr="00044092">
        <w:rPr>
          <w:highlight w:val="yellow"/>
        </w:rPr>
        <w:t>.IsSuccess) {</w:t>
      </w:r>
    </w:p>
    <w:p w:rsidR="00933B7C" w:rsidRPr="00044092" w:rsidRDefault="00933B7C" w:rsidP="00933B7C">
      <w:pPr>
        <w:pStyle w:val="SAGETextCodesection"/>
        <w:rPr>
          <w:highlight w:val="yellow"/>
        </w:rPr>
      </w:pPr>
      <w:r w:rsidRPr="00044092">
        <w:rPr>
          <w:highlight w:val="yellow"/>
        </w:rPr>
        <w:t xml:space="preserve">            modelData.Status(</w:t>
      </w:r>
      <w:proofErr w:type="gramStart"/>
      <w:r w:rsidRPr="00044092">
        <w:rPr>
          <w:highlight w:val="yellow"/>
        </w:rPr>
        <w:t>paymentCodesUI.status.Active</w:t>
      </w:r>
      <w:proofErr w:type="gramEnd"/>
      <w:r w:rsidRPr="00044092">
        <w:rPr>
          <w:highlight w:val="yellow"/>
        </w:rPr>
        <w:t>);</w:t>
      </w:r>
    </w:p>
    <w:p w:rsidR="00933B7C" w:rsidRPr="00044092" w:rsidRDefault="00933B7C" w:rsidP="00933B7C">
      <w:pPr>
        <w:pStyle w:val="SAGETextCodesection"/>
        <w:rPr>
          <w:highlight w:val="yellow"/>
        </w:rPr>
      </w:pPr>
      <w:r w:rsidRPr="00044092">
        <w:rPr>
          <w:highlight w:val="yellow"/>
        </w:rPr>
        <w:t xml:space="preserve">            </w:t>
      </w:r>
      <w:proofErr w:type="gramStart"/>
      <w:r w:rsidRPr="00044092">
        <w:rPr>
          <w:highlight w:val="yellow"/>
        </w:rPr>
        <w:t>sg.utls</w:t>
      </w:r>
      <w:proofErr w:type="gramEnd"/>
      <w:r w:rsidRPr="00044092">
        <w:rPr>
          <w:highlight w:val="yellow"/>
        </w:rPr>
        <w:t>.showMessage(jsonResult);</w:t>
      </w:r>
    </w:p>
    <w:p w:rsidR="00933B7C" w:rsidRPr="00044092" w:rsidRDefault="00933B7C" w:rsidP="00933B7C">
      <w:pPr>
        <w:pStyle w:val="SAGETextCodesection"/>
        <w:rPr>
          <w:highlight w:val="yellow"/>
        </w:rPr>
      </w:pPr>
      <w:r w:rsidRPr="00044092">
        <w:rPr>
          <w:highlight w:val="yellow"/>
        </w:rPr>
        <w:lastRenderedPageBreak/>
        <w:t xml:space="preserve">        }</w:t>
      </w:r>
    </w:p>
    <w:p w:rsidR="00933B7C" w:rsidRDefault="00933B7C" w:rsidP="00933B7C">
      <w:pPr>
        <w:pStyle w:val="SAGETextCodesection"/>
      </w:pPr>
      <w:r w:rsidRPr="00044092">
        <w:rPr>
          <w:highlight w:val="yellow"/>
        </w:rPr>
        <w:t xml:space="preserve">    },</w:t>
      </w:r>
    </w:p>
    <w:bookmarkEnd w:id="74"/>
    <w:bookmarkEnd w:id="75"/>
    <w:p w:rsidR="00933B7C" w:rsidRDefault="00933B7C" w:rsidP="00933B7C">
      <w:pPr>
        <w:pStyle w:val="SAGETextCodesection"/>
      </w:pPr>
    </w:p>
    <w:p w:rsidR="00933B7C" w:rsidRDefault="00933B7C" w:rsidP="00933B7C">
      <w:pPr>
        <w:pStyle w:val="SAGETextCodesection"/>
      </w:pPr>
      <w:r>
        <w:t xml:space="preserve">    // Create</w:t>
      </w:r>
    </w:p>
    <w:p w:rsidR="00933B7C" w:rsidRDefault="00933B7C" w:rsidP="00933B7C">
      <w:pPr>
        <w:pStyle w:val="SAGETextCodesection"/>
      </w:pPr>
      <w:r>
        <w:t xml:space="preserve">    create: function (jsonResult)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Delete</w:t>
      </w:r>
    </w:p>
    <w:p w:rsidR="00933B7C" w:rsidRDefault="00933B7C" w:rsidP="00933B7C">
      <w:pPr>
        <w:pStyle w:val="SAGETextCodesection"/>
      </w:pPr>
      <w:r>
        <w:t xml:space="preserve">    delete: function (jsonResult) {</w:t>
      </w:r>
    </w:p>
    <w:p w:rsidR="00933B7C" w:rsidRDefault="00933B7C" w:rsidP="00933B7C">
      <w:pPr>
        <w:pStyle w:val="SAGETextCodesection"/>
      </w:pPr>
      <w:r>
        <w:t xml:space="preserve">        if (</w:t>
      </w:r>
      <w:proofErr w:type="gramStart"/>
      <w:r>
        <w:t>jsonResult.UserMessage.IsSuccess</w:t>
      </w:r>
      <w:proofErr w:type="gramEnd"/>
      <w:r>
        <w:t>) {</w:t>
      </w:r>
    </w:p>
    <w:p w:rsidR="00933B7C" w:rsidRDefault="00933B7C" w:rsidP="00933B7C">
      <w:pPr>
        <w:pStyle w:val="SAGETextCodesection"/>
      </w:pPr>
      <w:r>
        <w:t xml:space="preserve">            paymentCodesUISuccess.displayResult(jsonResult, sg.utls.OperationMode.NEW);</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sg.utls</w:t>
      </w:r>
      <w:proofErr w:type="gramEnd"/>
      <w:r>
        <w:t>.showMessage(jsonResult);</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Display Result</w:t>
      </w:r>
    </w:p>
    <w:p w:rsidR="00933B7C" w:rsidRDefault="00933B7C" w:rsidP="00933B7C">
      <w:pPr>
        <w:pStyle w:val="SAGETextCodesection"/>
      </w:pPr>
      <w:r>
        <w:t xml:space="preserve">    displayResult: function (jsonResult, uiMode) {</w:t>
      </w:r>
    </w:p>
    <w:p w:rsidR="00933B7C" w:rsidRDefault="00933B7C" w:rsidP="00933B7C">
      <w:pPr>
        <w:pStyle w:val="SAGETextCodesection"/>
      </w:pPr>
      <w:r>
        <w:t xml:space="preserve">        if (</w:t>
      </w:r>
      <w:proofErr w:type="gramStart"/>
      <w:r>
        <w:t>jsonResult !</w:t>
      </w:r>
      <w:proofErr w:type="gramEnd"/>
      <w:r>
        <w:t>= null) {</w:t>
      </w:r>
    </w:p>
    <w:p w:rsidR="00933B7C" w:rsidRDefault="00933B7C" w:rsidP="00933B7C">
      <w:pPr>
        <w:pStyle w:val="SAGETextCodesection"/>
      </w:pPr>
      <w:r>
        <w:t xml:space="preserve">            if </w:t>
      </w:r>
      <w:proofErr w:type="gramStart"/>
      <w:r>
        <w:t>(!paymentCodesUI.hasKoBindingApplied</w:t>
      </w:r>
      <w:proofErr w:type="gramEnd"/>
      <w:r>
        <w:t>) {</w:t>
      </w:r>
    </w:p>
    <w:p w:rsidR="00933B7C" w:rsidRDefault="00933B7C" w:rsidP="00933B7C">
      <w:pPr>
        <w:pStyle w:val="SAGETextCodesection"/>
      </w:pPr>
      <w:r>
        <w:t xml:space="preserve">                paymentCodesUI.paymentCodesModel = </w:t>
      </w:r>
      <w:proofErr w:type="gramStart"/>
      <w:r>
        <w:t>ko.mapping</w:t>
      </w:r>
      <w:proofErr w:type="gramEnd"/>
      <w:r>
        <w:t>.fromJS(jsonResult);</w:t>
      </w:r>
    </w:p>
    <w:p w:rsidR="00933B7C" w:rsidRDefault="00933B7C" w:rsidP="00933B7C">
      <w:pPr>
        <w:pStyle w:val="SAGETextCodesection"/>
      </w:pPr>
      <w:r>
        <w:t xml:space="preserve">                paymentCodesUI.hasKoBindingApplied = true;</w:t>
      </w:r>
    </w:p>
    <w:p w:rsidR="00933B7C" w:rsidRDefault="00933B7C" w:rsidP="00933B7C">
      <w:pPr>
        <w:pStyle w:val="SAGETextCodesection"/>
      </w:pPr>
      <w:r>
        <w:t xml:space="preserve">                modelData = </w:t>
      </w:r>
      <w:proofErr w:type="gramStart"/>
      <w:r>
        <w:t>paymentCodesUI.paymentCodesModel.Data</w:t>
      </w:r>
      <w:proofErr w:type="gramEnd"/>
      <w:r>
        <w:t>;</w:t>
      </w:r>
    </w:p>
    <w:p w:rsidR="00933B7C" w:rsidRDefault="00933B7C" w:rsidP="00933B7C">
      <w:pPr>
        <w:pStyle w:val="SAGETextCodesection"/>
      </w:pPr>
      <w:r>
        <w:t xml:space="preserve">                </w:t>
      </w:r>
      <w:proofErr w:type="gramStart"/>
      <w:r>
        <w:t>paymentCodesObservableExtension(</w:t>
      </w:r>
      <w:proofErr w:type="gramEnd"/>
      <w:r>
        <w:t>paymentCodesUI.paymentCodesModel, uiMode);</w:t>
      </w:r>
    </w:p>
    <w:p w:rsidR="00933B7C" w:rsidRDefault="00933B7C" w:rsidP="00933B7C">
      <w:pPr>
        <w:pStyle w:val="SAGETextCodesection"/>
      </w:pPr>
      <w:bookmarkStart w:id="76" w:name="OLE_LINK42"/>
      <w:bookmarkStart w:id="77" w:name="OLE_LINK43"/>
      <w:r>
        <w:t xml:space="preserve">                </w:t>
      </w:r>
      <w:proofErr w:type="gramStart"/>
      <w:r w:rsidRPr="00044092">
        <w:rPr>
          <w:highlight w:val="yellow"/>
        </w:rPr>
        <w:t>modelData.Inactive.subscribe</w:t>
      </w:r>
      <w:proofErr w:type="gramEnd"/>
      <w:r w:rsidRPr="00044092">
        <w:rPr>
          <w:highlight w:val="yellow"/>
        </w:rPr>
        <w:t>(paymentCodesUI.statusChange);</w:t>
      </w:r>
    </w:p>
    <w:bookmarkEnd w:id="76"/>
    <w:bookmarkEnd w:id="77"/>
    <w:p w:rsidR="00933B7C" w:rsidRDefault="00933B7C" w:rsidP="00933B7C">
      <w:pPr>
        <w:pStyle w:val="SAGETextCodesection"/>
      </w:pPr>
      <w:r>
        <w:t xml:space="preserve">                </w:t>
      </w:r>
      <w:proofErr w:type="gramStart"/>
      <w:r>
        <w:t>paymentCodesUI.paymentCodesModel.isModelDirty</w:t>
      </w:r>
      <w:proofErr w:type="gramEnd"/>
      <w:r>
        <w:t xml:space="preserve"> = new ko.dirtyFlag(modelData, paymentCodesUI.ignoreIsDirtyProperties);</w:t>
      </w:r>
    </w:p>
    <w:p w:rsidR="00933B7C" w:rsidRDefault="00933B7C" w:rsidP="00933B7C">
      <w:pPr>
        <w:pStyle w:val="SAGETextCodesection"/>
      </w:pPr>
      <w:r>
        <w:t xml:space="preserve">                </w:t>
      </w:r>
      <w:proofErr w:type="gramStart"/>
      <w:r>
        <w:t>ko.applyBindings</w:t>
      </w:r>
      <w:proofErr w:type="gramEnd"/>
      <w:r>
        <w:t>(paymentCodesUI.paymentCodesModel);</w:t>
      </w:r>
    </w:p>
    <w:p w:rsidR="00933B7C" w:rsidRDefault="00933B7C" w:rsidP="00933B7C">
      <w:pPr>
        <w:pStyle w:val="SAGETextCodesection"/>
      </w:pPr>
      <w:r>
        <w:lastRenderedPageBreak/>
        <w:t xml:space="preserve">            } else {</w:t>
      </w:r>
    </w:p>
    <w:p w:rsidR="00933B7C" w:rsidRDefault="00933B7C" w:rsidP="00933B7C">
      <w:pPr>
        <w:pStyle w:val="SAGETextCodesection"/>
      </w:pPr>
      <w:r>
        <w:t xml:space="preserve">                </w:t>
      </w:r>
      <w:proofErr w:type="gramStart"/>
      <w:r>
        <w:t>ko.mapping</w:t>
      </w:r>
      <w:proofErr w:type="gramEnd"/>
      <w:r>
        <w:t>.fromJS(jsonResult, paymentCodesUI.paymentCodesModel);</w:t>
      </w:r>
    </w:p>
    <w:p w:rsidR="00933B7C" w:rsidRDefault="00933B7C" w:rsidP="00933B7C">
      <w:pPr>
        <w:pStyle w:val="SAGETextCodesection"/>
      </w:pPr>
      <w:r>
        <w:t xml:space="preserve">                modelData.UIMode(uiMode);</w:t>
      </w:r>
    </w:p>
    <w:p w:rsidR="00933B7C" w:rsidRDefault="00933B7C" w:rsidP="00933B7C">
      <w:pPr>
        <w:pStyle w:val="SAGETextCodesection"/>
      </w:pPr>
      <w:r>
        <w:t xml:space="preserve">                if (</w:t>
      </w:r>
      <w:proofErr w:type="gramStart"/>
      <w:r>
        <w:t>uiMode !</w:t>
      </w:r>
      <w:proofErr w:type="gramEnd"/>
      <w:r>
        <w:t>= sg.utls.OperationMode.NEW) {</w:t>
      </w:r>
    </w:p>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if </w:t>
      </w:r>
      <w:proofErr w:type="gramStart"/>
      <w:r>
        <w:t>(!paymentCodesUI.isKendoControlNotInitialised</w:t>
      </w:r>
      <w:proofErr w:type="gramEnd"/>
      <w:r>
        <w:t>) {</w:t>
      </w:r>
    </w:p>
    <w:p w:rsidR="00933B7C" w:rsidRDefault="00933B7C" w:rsidP="00933B7C">
      <w:pPr>
        <w:pStyle w:val="SAGETextCodesection"/>
      </w:pPr>
      <w:r>
        <w:t xml:space="preserve">                paymentCodesUI.isKendoControlNotInitialised = true;</w:t>
      </w:r>
    </w:p>
    <w:p w:rsidR="00933B7C" w:rsidRPr="00044092" w:rsidRDefault="00933B7C" w:rsidP="00933B7C">
      <w:pPr>
        <w:pStyle w:val="SAGETextCodesection"/>
        <w:rPr>
          <w:highlight w:val="yellow"/>
        </w:rPr>
      </w:pPr>
      <w:bookmarkStart w:id="78" w:name="OLE_LINK44"/>
      <w:bookmarkStart w:id="79" w:name="OLE_LINK45"/>
      <w:r>
        <w:t xml:space="preserve">                </w:t>
      </w:r>
      <w:r w:rsidRPr="00044092">
        <w:rPr>
          <w:highlight w:val="yellow"/>
        </w:rPr>
        <w:t>paymentCodesUI.initDropDownList();</w:t>
      </w:r>
    </w:p>
    <w:p w:rsidR="00933B7C" w:rsidRDefault="00933B7C" w:rsidP="00933B7C">
      <w:pPr>
        <w:pStyle w:val="SAGETextCodesection"/>
      </w:pPr>
      <w:r w:rsidRPr="00044092">
        <w:rPr>
          <w:highlight w:val="yellow"/>
        </w:rPr>
        <w:t xml:space="preserve">                $("#ddlPaymentType").data("kendoDropDownList").value(modelData.PaymentType(</w:t>
      </w:r>
      <w:proofErr w:type="gramStart"/>
      <w:r w:rsidRPr="00044092">
        <w:rPr>
          <w:highlight w:val="yellow"/>
        </w:rPr>
        <w:t>jsonResult.Data.PaymentType</w:t>
      </w:r>
      <w:proofErr w:type="gramEnd"/>
      <w:r w:rsidRPr="00044092">
        <w:rPr>
          <w:highlight w:val="yellow"/>
        </w:rPr>
        <w:t>));</w:t>
      </w:r>
    </w:p>
    <w:bookmarkEnd w:id="78"/>
    <w:bookmarkEnd w:id="79"/>
    <w:p w:rsidR="00933B7C" w:rsidRDefault="00933B7C" w:rsidP="00933B7C">
      <w:pPr>
        <w:pStyle w:val="SAGETextCodesection"/>
      </w:pPr>
      <w:r>
        <w:t xml:space="preserve">            } else {</w:t>
      </w:r>
    </w:p>
    <w:p w:rsidR="00933B7C" w:rsidRDefault="00933B7C" w:rsidP="00933B7C">
      <w:pPr>
        <w:pStyle w:val="SAGETextCodesection"/>
      </w:pPr>
      <w:r>
        <w:t xml:space="preserve">                </w:t>
      </w:r>
      <w:bookmarkStart w:id="80" w:name="OLE_LINK46"/>
      <w:bookmarkStart w:id="81" w:name="OLE_LINK47"/>
      <w:r w:rsidRPr="00044092">
        <w:rPr>
          <w:highlight w:val="yellow"/>
        </w:rPr>
        <w:t>$("#ddlPaymentType").data("kendoDropDownList").</w:t>
      </w:r>
      <w:proofErr w:type="gramStart"/>
      <w:r w:rsidRPr="00044092">
        <w:rPr>
          <w:highlight w:val="yellow"/>
        </w:rPr>
        <w:t>value(</w:t>
      </w:r>
      <w:proofErr w:type="gramEnd"/>
      <w:r w:rsidRPr="00044092">
        <w:rPr>
          <w:highlight w:val="yellow"/>
        </w:rPr>
        <w:t>modelData.PaymentType());</w:t>
      </w:r>
    </w:p>
    <w:bookmarkEnd w:id="80"/>
    <w:bookmarkEnd w:id="81"/>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Initial Load</w:t>
      </w:r>
    </w:p>
    <w:p w:rsidR="00933B7C" w:rsidRDefault="00933B7C" w:rsidP="00933B7C">
      <w:pPr>
        <w:pStyle w:val="SAGETextCodesection"/>
      </w:pPr>
      <w:r>
        <w:t xml:space="preserve">    initialLoad: function (result) {</w:t>
      </w:r>
    </w:p>
    <w:p w:rsidR="00933B7C" w:rsidRDefault="00933B7C" w:rsidP="00933B7C">
      <w:pPr>
        <w:pStyle w:val="SAGETextCodesection"/>
      </w:pPr>
      <w:r>
        <w:t xml:space="preserve">        if (result) {</w:t>
      </w:r>
    </w:p>
    <w:p w:rsidR="00933B7C" w:rsidRDefault="00933B7C" w:rsidP="00933B7C">
      <w:pPr>
        <w:pStyle w:val="SAGETextCodesection"/>
      </w:pPr>
      <w:r>
        <w:t xml:space="preserve">            paymentCodesUISuccess.displayResult(result, sg.utls.OperationMode.NEW);</w:t>
      </w:r>
    </w:p>
    <w:p w:rsidR="00933B7C" w:rsidRDefault="00933B7C" w:rsidP="00933B7C">
      <w:pPr>
        <w:pStyle w:val="SAGETextCodesection"/>
      </w:pPr>
      <w:r>
        <w:t xml:space="preserve">        } else {</w:t>
      </w:r>
    </w:p>
    <w:p w:rsidR="00933B7C" w:rsidRDefault="00933B7C" w:rsidP="00933B7C">
      <w:pPr>
        <w:pStyle w:val="SAGETextCodesection"/>
      </w:pPr>
      <w:r>
        <w:t xml:space="preserve">            </w:t>
      </w:r>
      <w:proofErr w:type="gramStart"/>
      <w:r>
        <w:t>sg.utls</w:t>
      </w:r>
      <w:proofErr w:type="gramEnd"/>
      <w:r>
        <w:t>.showMessageInfo(sg.utls.msgType.ERROR, paymentCodesResources.ProcessFailedMessage);</w:t>
      </w:r>
    </w:p>
    <w:p w:rsidR="00933B7C" w:rsidRDefault="00933B7C" w:rsidP="00933B7C">
      <w:pPr>
        <w:pStyle w:val="SAGETextCodesection"/>
      </w:pPr>
      <w:r>
        <w:t xml:space="preserve">        }</w:t>
      </w:r>
    </w:p>
    <w:p w:rsidR="00933B7C" w:rsidRDefault="00933B7C" w:rsidP="00933B7C">
      <w:pPr>
        <w:pStyle w:val="SAGETextCodesection"/>
      </w:pPr>
      <w:r>
        <w:t xml:space="preserve">        </w:t>
      </w:r>
      <w:proofErr w:type="gramStart"/>
      <w:r>
        <w:t>sg.controls</w:t>
      </w:r>
      <w:proofErr w:type="gramEnd"/>
      <w:r>
        <w:t>.Focus($("#txtPaymentCode"));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Finder Success</w:t>
      </w:r>
    </w:p>
    <w:p w:rsidR="00933B7C" w:rsidRDefault="00933B7C" w:rsidP="00933B7C">
      <w:pPr>
        <w:pStyle w:val="SAGETextCodesection"/>
      </w:pPr>
      <w:r>
        <w:t xml:space="preserve">    finderSuccess: function (data) {</w:t>
      </w:r>
    </w:p>
    <w:p w:rsidR="00933B7C" w:rsidRDefault="00933B7C" w:rsidP="00933B7C">
      <w:pPr>
        <w:pStyle w:val="SAGETextCodesection"/>
      </w:pPr>
      <w:r>
        <w:t xml:space="preserve">        if (</w:t>
      </w:r>
      <w:proofErr w:type="gramStart"/>
      <w:r>
        <w:t>data !</w:t>
      </w:r>
      <w:proofErr w:type="gramEnd"/>
      <w:r>
        <w:t>= null) {</w:t>
      </w:r>
    </w:p>
    <w:p w:rsidR="00933B7C" w:rsidRDefault="00933B7C" w:rsidP="00933B7C">
      <w:pPr>
        <w:pStyle w:val="SAGETextCodesection"/>
      </w:pPr>
      <w:r>
        <w:t xml:space="preserve">            paymentCodesUI.finderData = data;</w:t>
      </w:r>
    </w:p>
    <w:p w:rsidR="00933B7C" w:rsidRDefault="00933B7C" w:rsidP="00933B7C">
      <w:pPr>
        <w:pStyle w:val="SAGETextCodesection"/>
      </w:pPr>
      <w:r>
        <w:lastRenderedPageBreak/>
        <w:t xml:space="preserve">            paymentCodesUI.checkIsDirty(paymentCodesUISuccess.setFinderData, paymentCodesUI.paymentCode);</w:t>
      </w:r>
    </w:p>
    <w:p w:rsidR="00933B7C" w:rsidRDefault="00933B7C" w:rsidP="00933B7C">
      <w:pPr>
        <w:pStyle w:val="SAGETextCodesection"/>
      </w:pPr>
      <w:r>
        <w:t xml:space="preserve">        }</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Set Finder</w:t>
      </w:r>
    </w:p>
    <w:p w:rsidR="00933B7C" w:rsidRDefault="00933B7C" w:rsidP="00933B7C">
      <w:pPr>
        <w:pStyle w:val="SAGETextCodesection"/>
      </w:pPr>
      <w:r>
        <w:t xml:space="preserve">    setFinderData: function () {</w:t>
      </w:r>
    </w:p>
    <w:p w:rsidR="00933B7C" w:rsidRDefault="00933B7C" w:rsidP="00933B7C">
      <w:pPr>
        <w:pStyle w:val="SAGETextCodesection"/>
      </w:pPr>
      <w:r>
        <w:t xml:space="preserve">        var data = paymentCodesUI.finderData;</w:t>
      </w:r>
    </w:p>
    <w:p w:rsidR="00933B7C" w:rsidRDefault="00933B7C" w:rsidP="00933B7C">
      <w:pPr>
        <w:pStyle w:val="SAGETextCodesection"/>
      </w:pPr>
      <w:r>
        <w:t xml:space="preserve">        </w:t>
      </w:r>
      <w:proofErr w:type="gramStart"/>
      <w:r>
        <w:t>sg.utls</w:t>
      </w:r>
      <w:proofErr w:type="gramEnd"/>
      <w:r>
        <w:t>.clearValidations("frmPaymentCodes");</w:t>
      </w:r>
    </w:p>
    <w:p w:rsidR="00933B7C" w:rsidRDefault="00933B7C" w:rsidP="00933B7C">
      <w:pPr>
        <w:pStyle w:val="SAGETextCodesection"/>
      </w:pPr>
      <w:bookmarkStart w:id="82" w:name="OLE_LINK48"/>
      <w:bookmarkStart w:id="83" w:name="OLE_LINK49"/>
      <w:r>
        <w:t xml:space="preserve">        </w:t>
      </w:r>
      <w:r w:rsidRPr="00044092">
        <w:rPr>
          <w:highlight w:val="yellow"/>
        </w:rPr>
        <w:t>paymentCodesUI.checkStatus = (</w:t>
      </w:r>
      <w:proofErr w:type="gramStart"/>
      <w:r w:rsidRPr="00044092">
        <w:rPr>
          <w:highlight w:val="yellow"/>
        </w:rPr>
        <w:t>data.Status</w:t>
      </w:r>
      <w:proofErr w:type="gramEnd"/>
      <w:r w:rsidRPr="00044092">
        <w:rPr>
          <w:highlight w:val="yellow"/>
        </w:rPr>
        <w:t xml:space="preserve"> === paymentCodesUI.status.Active);</w:t>
      </w:r>
    </w:p>
    <w:bookmarkEnd w:id="82"/>
    <w:bookmarkEnd w:id="83"/>
    <w:p w:rsidR="00933B7C" w:rsidRDefault="00933B7C" w:rsidP="00933B7C">
      <w:pPr>
        <w:pStyle w:val="SAGETextCodesection"/>
      </w:pPr>
      <w:r>
        <w:t xml:space="preserve">        </w:t>
      </w:r>
      <w:proofErr w:type="gramStart"/>
      <w:r>
        <w:t>ko.mapping</w:t>
      </w:r>
      <w:proofErr w:type="gramEnd"/>
      <w:r>
        <w:t>.fromJS(data, {}, modelData);</w:t>
      </w:r>
    </w:p>
    <w:p w:rsidR="00933B7C" w:rsidRDefault="00933B7C" w:rsidP="00933B7C">
      <w:pPr>
        <w:pStyle w:val="SAGETextCodesection"/>
      </w:pPr>
      <w:r>
        <w:t xml:space="preserve">        paymentCodesUI.finderData = null;</w:t>
      </w:r>
    </w:p>
    <w:p w:rsidR="00933B7C" w:rsidRDefault="00933B7C" w:rsidP="00933B7C">
      <w:pPr>
        <w:pStyle w:val="SAGETextCodesection"/>
      </w:pPr>
      <w:r>
        <w:t xml:space="preserve">        modelData.UIMode(</w:t>
      </w:r>
      <w:proofErr w:type="gramStart"/>
      <w:r>
        <w:t>sg.utls</w:t>
      </w:r>
      <w:proofErr w:type="gramEnd"/>
      <w:r>
        <w:t>.OperationMode.SAVE);</w:t>
      </w:r>
    </w:p>
    <w:p w:rsidR="00933B7C" w:rsidRDefault="00933B7C" w:rsidP="00933B7C">
      <w:pPr>
        <w:pStyle w:val="SAGETextCodesection"/>
      </w:pPr>
      <w:r>
        <w:t xml:space="preserve">        </w:t>
      </w:r>
      <w:bookmarkStart w:id="84" w:name="OLE_LINK50"/>
      <w:bookmarkStart w:id="85" w:name="OLE_LINK51"/>
      <w:r w:rsidRPr="006A479E">
        <w:rPr>
          <w:highlight w:val="yellow"/>
        </w:rPr>
        <w:t>$("#ddlPaymentType").data("kendoDropDownList").</w:t>
      </w:r>
      <w:proofErr w:type="gramStart"/>
      <w:r w:rsidRPr="006A479E">
        <w:rPr>
          <w:highlight w:val="yellow"/>
        </w:rPr>
        <w:t>value(</w:t>
      </w:r>
      <w:proofErr w:type="gramEnd"/>
      <w:r w:rsidRPr="006A479E">
        <w:rPr>
          <w:highlight w:val="yellow"/>
        </w:rPr>
        <w:t>modelData.PaymentType());</w:t>
      </w:r>
    </w:p>
    <w:bookmarkEnd w:id="84"/>
    <w:bookmarkEnd w:id="85"/>
    <w:p w:rsidR="00933B7C" w:rsidRDefault="00933B7C" w:rsidP="00933B7C">
      <w:pPr>
        <w:pStyle w:val="SAGETextCodesection"/>
      </w:pPr>
      <w:r>
        <w:t xml:space="preserve">        </w:t>
      </w:r>
      <w:proofErr w:type="gramStart"/>
      <w:r>
        <w:t>paymentCodesUI.paymentCodesModel.isModelDirty.reset</w:t>
      </w:r>
      <w:proofErr w:type="gramEnd"/>
      <w:r>
        <w:t>();</w:t>
      </w:r>
    </w:p>
    <w:p w:rsidR="00933B7C" w:rsidRDefault="00933B7C" w:rsidP="00933B7C">
      <w:pPr>
        <w:pStyle w:val="SAGETextCodesection"/>
      </w:pPr>
      <w:r>
        <w:t xml:space="preserve">        paymentCodesUISuccess.setkey();</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 xml:space="preserve">    // Is New</w:t>
      </w:r>
    </w:p>
    <w:p w:rsidR="00933B7C" w:rsidRDefault="00933B7C" w:rsidP="00933B7C">
      <w:pPr>
        <w:pStyle w:val="SAGETextCodesection"/>
      </w:pPr>
      <w:r>
        <w:t xml:space="preserve">    isNew: function (model) {</w:t>
      </w:r>
    </w:p>
    <w:p w:rsidR="00933B7C" w:rsidRDefault="00933B7C" w:rsidP="00933B7C">
      <w:pPr>
        <w:pStyle w:val="SAGETextCodesection"/>
      </w:pPr>
      <w:r>
        <w:t xml:space="preserve">        if (</w:t>
      </w:r>
      <w:proofErr w:type="gramStart"/>
      <w:r>
        <w:t>model.PaymentCode</w:t>
      </w:r>
      <w:proofErr w:type="gramEnd"/>
      <w:r>
        <w:t>() === null) {</w:t>
      </w:r>
    </w:p>
    <w:p w:rsidR="00933B7C" w:rsidRDefault="00933B7C" w:rsidP="00933B7C">
      <w:pPr>
        <w:pStyle w:val="SAGETextCodesection"/>
      </w:pPr>
      <w:r>
        <w:t xml:space="preserve">           return true;</w:t>
      </w:r>
    </w:p>
    <w:p w:rsidR="00933B7C" w:rsidRDefault="00933B7C" w:rsidP="00933B7C">
      <w:pPr>
        <w:pStyle w:val="SAGETextCodesection"/>
      </w:pPr>
      <w:r>
        <w:t xml:space="preserve">        }</w:t>
      </w:r>
    </w:p>
    <w:p w:rsidR="00933B7C" w:rsidRDefault="00933B7C" w:rsidP="00933B7C">
      <w:pPr>
        <w:pStyle w:val="SAGETextCodesection"/>
      </w:pPr>
      <w:r>
        <w:t xml:space="preserve">        return false;</w:t>
      </w:r>
    </w:p>
    <w:p w:rsidR="00933B7C" w:rsidRDefault="00933B7C" w:rsidP="00933B7C">
      <w:pPr>
        <w:pStyle w:val="SAGETextCodesection"/>
      </w:pPr>
      <w:r>
        <w:t xml:space="preserve">    }</w:t>
      </w:r>
    </w:p>
    <w:p w:rsidR="00933B7C" w:rsidRDefault="00933B7C" w:rsidP="00933B7C">
      <w:pPr>
        <w:pStyle w:val="SAGETextCodesection"/>
      </w:pP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pPr>
      <w:r>
        <w:t>// Finder Filter</w:t>
      </w:r>
    </w:p>
    <w:p w:rsidR="00933B7C" w:rsidRDefault="00933B7C" w:rsidP="00933B7C">
      <w:pPr>
        <w:pStyle w:val="SAGETextCodesection"/>
      </w:pPr>
      <w:r>
        <w:t>var paymentCodesFilter = {</w:t>
      </w:r>
    </w:p>
    <w:p w:rsidR="00933B7C" w:rsidRDefault="00933B7C" w:rsidP="00933B7C">
      <w:pPr>
        <w:pStyle w:val="SAGETextCodesection"/>
      </w:pPr>
      <w:r>
        <w:t xml:space="preserve">    getFilter: function () {</w:t>
      </w:r>
    </w:p>
    <w:p w:rsidR="00933B7C" w:rsidRDefault="00933B7C" w:rsidP="00933B7C">
      <w:pPr>
        <w:pStyle w:val="SAGETextCodesection"/>
      </w:pPr>
      <w:r>
        <w:t xml:space="preserve">        var filters = [[]];</w:t>
      </w:r>
    </w:p>
    <w:p w:rsidR="00933B7C" w:rsidRDefault="00933B7C" w:rsidP="00933B7C">
      <w:pPr>
        <w:pStyle w:val="SAGETextCodesection"/>
      </w:pPr>
      <w:r>
        <w:t xml:space="preserve">        var paymentCodesName = $("#txtPaymentCode"</w:t>
      </w:r>
      <w:proofErr w:type="gramStart"/>
      <w:r>
        <w:t>).val</w:t>
      </w:r>
      <w:proofErr w:type="gramEnd"/>
      <w:r>
        <w:t>();</w:t>
      </w:r>
    </w:p>
    <w:p w:rsidR="00933B7C" w:rsidRDefault="00933B7C" w:rsidP="00933B7C">
      <w:pPr>
        <w:pStyle w:val="SAGETextCodesection"/>
      </w:pPr>
      <w:r>
        <w:t xml:space="preserve">        </w:t>
      </w:r>
      <w:proofErr w:type="gramStart"/>
      <w:r>
        <w:t>filters[</w:t>
      </w:r>
      <w:proofErr w:type="gramEnd"/>
      <w:r>
        <w:t>0][0] = sg.finderHelper.createFilter("PaymentCode", sg.finderOperator.StartsWith, paymentCodesName);</w:t>
      </w:r>
    </w:p>
    <w:p w:rsidR="00933B7C" w:rsidRDefault="00933B7C" w:rsidP="00933B7C">
      <w:pPr>
        <w:pStyle w:val="SAGETextCodesection"/>
      </w:pPr>
      <w:r>
        <w:lastRenderedPageBreak/>
        <w:t xml:space="preserve">        return filters;</w:t>
      </w:r>
    </w:p>
    <w:p w:rsidR="00933B7C" w:rsidRDefault="00933B7C" w:rsidP="00933B7C">
      <w:pPr>
        <w:pStyle w:val="SAGETextCodesection"/>
      </w:pPr>
      <w:r>
        <w:t xml:space="preserve">    }</w:t>
      </w:r>
    </w:p>
    <w:p w:rsidR="00933B7C" w:rsidRDefault="00933B7C" w:rsidP="00933B7C">
      <w:pPr>
        <w:pStyle w:val="SAGETextCodesection"/>
      </w:pPr>
      <w:r>
        <w:t>};</w:t>
      </w:r>
    </w:p>
    <w:p w:rsidR="00933B7C" w:rsidRDefault="00933B7C" w:rsidP="00933B7C">
      <w:pPr>
        <w:pStyle w:val="SAGETextCodesection"/>
      </w:pPr>
    </w:p>
    <w:p w:rsidR="00933B7C" w:rsidRDefault="00933B7C" w:rsidP="00933B7C">
      <w:pPr>
        <w:pStyle w:val="SAGETextCodesection"/>
        <w:spacing w:after="100"/>
      </w:pPr>
      <w:r>
        <w:t>// Initial Entry</w:t>
      </w:r>
    </w:p>
    <w:p w:rsidR="00933B7C" w:rsidRDefault="00933B7C" w:rsidP="00933B7C">
      <w:pPr>
        <w:pStyle w:val="SAGETextCodesection"/>
        <w:spacing w:after="100"/>
      </w:pPr>
      <w:r>
        <w:t>$(function () {</w:t>
      </w:r>
    </w:p>
    <w:p w:rsidR="00933B7C" w:rsidRDefault="00933B7C" w:rsidP="00933B7C">
      <w:pPr>
        <w:pStyle w:val="SAGETextCodesection"/>
        <w:spacing w:after="100"/>
      </w:pPr>
      <w:r>
        <w:t xml:space="preserve">    paymentCodesUI.init();</w:t>
      </w:r>
    </w:p>
    <w:p w:rsidR="00933B7C" w:rsidRDefault="00933B7C" w:rsidP="00933B7C">
      <w:pPr>
        <w:pStyle w:val="SAGETextCodesection"/>
        <w:spacing w:after="100"/>
      </w:pPr>
      <w:r>
        <w:t xml:space="preserve">    $(window</w:t>
      </w:r>
      <w:proofErr w:type="gramStart"/>
      <w:r>
        <w:t>).bind</w:t>
      </w:r>
      <w:proofErr w:type="gramEnd"/>
      <w:r>
        <w:t>('beforeunload', function () {</w:t>
      </w:r>
    </w:p>
    <w:p w:rsidR="00933B7C" w:rsidRDefault="00933B7C" w:rsidP="00933B7C">
      <w:pPr>
        <w:pStyle w:val="SAGETextCodesection"/>
        <w:spacing w:after="100"/>
      </w:pPr>
      <w:r>
        <w:t xml:space="preserve">        if (globalResource.AllowPageUnloadEvent &amp;&amp; </w:t>
      </w:r>
      <w:proofErr w:type="gramStart"/>
      <w:r>
        <w:t>paymentCodesUI.paymentCodesModel.isModelDirty.isDirty</w:t>
      </w:r>
      <w:proofErr w:type="gramEnd"/>
      <w:r>
        <w:t>()) {</w:t>
      </w:r>
    </w:p>
    <w:p w:rsidR="00933B7C" w:rsidRDefault="00933B7C" w:rsidP="00933B7C">
      <w:pPr>
        <w:pStyle w:val="SAGETextCodesection"/>
        <w:spacing w:after="100"/>
      </w:pPr>
      <w:r>
        <w:t xml:space="preserve">            return </w:t>
      </w:r>
      <w:proofErr w:type="gramStart"/>
      <w:r>
        <w:t>jQuery(</w:t>
      </w:r>
      <w:proofErr w:type="gramEnd"/>
      <w:r>
        <w:t>'&lt;div /&gt;').html(jQuery.validator.format(globalResource.SaveConfirm2, paymentCodesResources.PaymentCodeTitle)).text();</w:t>
      </w:r>
    </w:p>
    <w:p w:rsidR="00933B7C" w:rsidRDefault="00933B7C" w:rsidP="00933B7C">
      <w:pPr>
        <w:pStyle w:val="SAGETextCodesection"/>
        <w:spacing w:after="100"/>
      </w:pPr>
      <w:r>
        <w:t xml:space="preserve">        }</w:t>
      </w:r>
    </w:p>
    <w:p w:rsidR="00933B7C" w:rsidRDefault="00933B7C" w:rsidP="00933B7C">
      <w:pPr>
        <w:pStyle w:val="SAGETextCodesection"/>
        <w:spacing w:after="100"/>
      </w:pPr>
      <w:r>
        <w:t xml:space="preserve">    });</w:t>
      </w:r>
    </w:p>
    <w:p w:rsidR="00933B7C" w:rsidRDefault="00933B7C" w:rsidP="00933B7C">
      <w:pPr>
        <w:pStyle w:val="SAGETextCodesection"/>
        <w:spacing w:after="100"/>
      </w:pPr>
    </w:p>
    <w:p w:rsidR="00933B7C" w:rsidRDefault="00933B7C" w:rsidP="00933B7C">
      <w:pPr>
        <w:pStyle w:val="SAGETextCodesection"/>
        <w:spacing w:after="100"/>
      </w:pPr>
      <w:r>
        <w:t>});</w:t>
      </w:r>
    </w:p>
    <w:p w:rsidR="007D5849" w:rsidRDefault="002B6585" w:rsidP="00817283">
      <w:pPr>
        <w:pStyle w:val="SAGEHeading1"/>
        <w:framePr w:wrap="around"/>
      </w:pPr>
      <w:bookmarkStart w:id="86" w:name="_Toc457344667"/>
      <w:r>
        <w:lastRenderedPageBreak/>
        <w:t>Review the Screen</w:t>
      </w:r>
      <w:bookmarkEnd w:id="86"/>
    </w:p>
    <w:p w:rsidR="002C4E26" w:rsidRDefault="002C4E26" w:rsidP="007D5849">
      <w:pPr>
        <w:pStyle w:val="SAGEBodyText"/>
      </w:pPr>
      <w:r>
        <w:t>At this point, the screen should be complete and functioning as expected.</w:t>
      </w:r>
    </w:p>
    <w:p w:rsidR="00933B7C" w:rsidRDefault="00933B7C" w:rsidP="007D5849">
      <w:pPr>
        <w:pStyle w:val="SAGEBodyText"/>
      </w:pPr>
    </w:p>
    <w:p w:rsidR="002C4E26" w:rsidRDefault="00CD6883" w:rsidP="007D5849">
      <w:pPr>
        <w:pStyle w:val="SAGEBodyText"/>
      </w:pPr>
      <w:r>
        <w:rPr>
          <w:noProof/>
        </w:rPr>
        <w:drawing>
          <wp:inline distT="0" distB="0" distL="0" distR="0" wp14:anchorId="64F211DF" wp14:editId="35A487CE">
            <wp:extent cx="5853430" cy="24883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3430" cy="2488335"/>
                    </a:xfrm>
                    <a:prstGeom prst="rect">
                      <a:avLst/>
                    </a:prstGeom>
                    <a:noFill/>
                    <a:ln>
                      <a:noFill/>
                    </a:ln>
                  </pic:spPr>
                </pic:pic>
              </a:graphicData>
            </a:graphic>
          </wp:inline>
        </w:drawing>
      </w:r>
    </w:p>
    <w:p w:rsidR="007F337C" w:rsidRDefault="007F337C" w:rsidP="007610E9">
      <w:pPr>
        <w:pStyle w:val="SAGEBodyText"/>
      </w:pP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241" w:rsidRDefault="00051241" w:rsidP="00713520">
      <w:pPr>
        <w:spacing w:line="240" w:lineRule="auto"/>
      </w:pPr>
      <w:r>
        <w:separator/>
      </w:r>
    </w:p>
    <w:p w:rsidR="00051241" w:rsidRDefault="00051241"/>
  </w:endnote>
  <w:endnote w:type="continuationSeparator" w:id="0">
    <w:p w:rsidR="00051241" w:rsidRDefault="00051241" w:rsidP="00713520">
      <w:pPr>
        <w:spacing w:line="240" w:lineRule="auto"/>
      </w:pPr>
      <w:r>
        <w:continuationSeparator/>
      </w:r>
    </w:p>
    <w:p w:rsidR="00051241" w:rsidRDefault="000512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Footer"/>
    </w:pPr>
  </w:p>
  <w:p w:rsidR="00443754" w:rsidRDefault="0044375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81634F">
      <w:tc>
        <w:tcPr>
          <w:tcW w:w="6804" w:type="dxa"/>
          <w:vAlign w:val="bottom"/>
        </w:tcPr>
        <w:p w:rsidR="00443754" w:rsidRPr="001872FE" w:rsidRDefault="00051241" w:rsidP="00236422">
          <w:pPr>
            <w:pStyle w:val="SAGEFooter"/>
          </w:pPr>
          <w:r>
            <w:fldChar w:fldCharType="begin"/>
          </w:r>
          <w:r>
            <w:instrText xml:space="preserve"> STYLEREF  SAGE_Title  \* MERGEFORMAT </w:instrText>
          </w:r>
          <w:r>
            <w:fldChar w:fldCharType="separate"/>
          </w:r>
          <w:r w:rsidR="00BA0F53">
            <w:rPr>
              <w:noProof/>
            </w:rPr>
            <w:t>Sage 300 Web Screens SDK</w:t>
          </w:r>
          <w:r>
            <w:rPr>
              <w:noProof/>
            </w:rPr>
            <w:fldChar w:fldCharType="end"/>
          </w:r>
          <w:r w:rsidR="00443754">
            <w:rPr>
              <w:noProof/>
            </w:rPr>
            <w:t xml:space="preserve"> – Creating </w:t>
          </w:r>
          <w:r w:rsidR="002C3047">
            <w:rPr>
              <w:noProof/>
            </w:rPr>
            <w:t>Payment Codes Screen</w:t>
          </w:r>
        </w:p>
      </w:tc>
      <w:tc>
        <w:tcPr>
          <w:tcW w:w="1983" w:type="dxa"/>
          <w:vAlign w:val="bottom"/>
        </w:tcPr>
        <w:sdt>
          <w:sdtPr>
            <w:id w:val="1963767320"/>
            <w:docPartObj>
              <w:docPartGallery w:val="Page Numbers (Top of Page)"/>
              <w:docPartUnique/>
            </w:docPartObj>
          </w:sdtPr>
          <w:sdtEndPr/>
          <w:sdtContent>
            <w:p w:rsidR="00443754" w:rsidRDefault="00443754"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BA0F53">
                <w:rPr>
                  <w:noProof/>
                </w:rPr>
                <w:t>57</w:t>
              </w:r>
              <w:r>
                <w:rPr>
                  <w:sz w:val="24"/>
                  <w:szCs w:val="24"/>
                </w:rPr>
                <w:fldChar w:fldCharType="end"/>
              </w:r>
              <w:r>
                <w:t xml:space="preserve"> of </w:t>
              </w:r>
              <w:r>
                <w:fldChar w:fldCharType="begin"/>
              </w:r>
              <w:r>
                <w:instrText xml:space="preserve"> NUMPAGES  </w:instrText>
              </w:r>
              <w:r>
                <w:fldChar w:fldCharType="separate"/>
              </w:r>
              <w:r w:rsidR="00BA0F53">
                <w:rPr>
                  <w:noProof/>
                </w:rPr>
                <w:t>58</w:t>
              </w:r>
              <w:r>
                <w:rPr>
                  <w:noProof/>
                </w:rPr>
                <w:fldChar w:fldCharType="end"/>
              </w:r>
            </w:p>
          </w:sdtContent>
        </w:sdt>
      </w:tc>
    </w:tr>
  </w:tbl>
  <w:p w:rsidR="00443754" w:rsidRDefault="00443754" w:rsidP="00A6168E">
    <w:pPr>
      <w:pStyle w:val="1pt"/>
      <w:tabs>
        <w:tab w:val="left" w:pos="1695"/>
      </w:tabs>
    </w:pPr>
    <w:r>
      <w:tab/>
    </w:r>
  </w:p>
  <w:p w:rsidR="00443754" w:rsidRDefault="0044375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43754" w:rsidTr="001D202A">
      <w:tc>
        <w:tcPr>
          <w:tcW w:w="6804" w:type="dxa"/>
          <w:vAlign w:val="bottom"/>
        </w:tcPr>
        <w:p w:rsidR="00443754" w:rsidRPr="001872FE" w:rsidRDefault="00051241" w:rsidP="0017610E">
          <w:pPr>
            <w:pStyle w:val="SAGEFooter"/>
          </w:pPr>
          <w:r>
            <w:fldChar w:fldCharType="begin"/>
          </w:r>
          <w:r>
            <w:instrText xml:space="preserve"> STYLEREF  SAGE_Title  \* MERGEFORMAT </w:instrText>
          </w:r>
          <w:r>
            <w:fldChar w:fldCharType="separate"/>
          </w:r>
          <w:r w:rsidR="00BA0F53">
            <w:rPr>
              <w:noProof/>
            </w:rPr>
            <w:t>Sage 300 Web Screens SDK</w:t>
          </w:r>
          <w:r>
            <w:rPr>
              <w:noProof/>
            </w:rPr>
            <w:fldChar w:fldCharType="end"/>
          </w:r>
          <w:r w:rsidR="0017610E">
            <w:rPr>
              <w:noProof/>
            </w:rPr>
            <w:t xml:space="preserve"> – Creating Payment Codes</w:t>
          </w:r>
          <w:r w:rsidR="00443754">
            <w:rPr>
              <w:noProof/>
            </w:rPr>
            <w:t xml:space="preserve"> Screen</w:t>
          </w:r>
        </w:p>
      </w:tc>
      <w:tc>
        <w:tcPr>
          <w:tcW w:w="1983" w:type="dxa"/>
          <w:vAlign w:val="bottom"/>
        </w:tcPr>
        <w:sdt>
          <w:sdtPr>
            <w:id w:val="641158474"/>
            <w:docPartObj>
              <w:docPartGallery w:val="Page Numbers (Top of Page)"/>
              <w:docPartUnique/>
            </w:docPartObj>
          </w:sdtPr>
          <w:sdtEndPr/>
          <w:sdtContent>
            <w:p w:rsidR="00443754" w:rsidRDefault="00443754"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BA0F53">
                <w:rPr>
                  <w:noProof/>
                </w:rPr>
                <w:t>7</w:t>
              </w:r>
              <w:r>
                <w:rPr>
                  <w:sz w:val="24"/>
                  <w:szCs w:val="24"/>
                </w:rPr>
                <w:fldChar w:fldCharType="end"/>
              </w:r>
              <w:r>
                <w:t xml:space="preserve"> of </w:t>
              </w:r>
              <w:r>
                <w:fldChar w:fldCharType="begin"/>
              </w:r>
              <w:r>
                <w:instrText xml:space="preserve"> NUMPAGES  </w:instrText>
              </w:r>
              <w:r>
                <w:fldChar w:fldCharType="separate"/>
              </w:r>
              <w:r w:rsidR="00BA0F53">
                <w:rPr>
                  <w:noProof/>
                </w:rPr>
                <w:t>58</w:t>
              </w:r>
              <w:r>
                <w:rPr>
                  <w:noProof/>
                </w:rPr>
                <w:fldChar w:fldCharType="end"/>
              </w:r>
            </w:p>
          </w:sdtContent>
        </w:sdt>
      </w:tc>
    </w:tr>
  </w:tbl>
  <w:p w:rsidR="00443754" w:rsidRDefault="00443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241" w:rsidRDefault="00051241" w:rsidP="00713520">
      <w:pPr>
        <w:spacing w:line="240" w:lineRule="auto"/>
      </w:pPr>
    </w:p>
    <w:p w:rsidR="00051241" w:rsidRDefault="00051241"/>
  </w:footnote>
  <w:footnote w:type="continuationSeparator" w:id="0">
    <w:p w:rsidR="00051241" w:rsidRDefault="00051241" w:rsidP="00713520">
      <w:pPr>
        <w:spacing w:line="240" w:lineRule="auto"/>
      </w:pPr>
    </w:p>
    <w:p w:rsidR="00051241" w:rsidRDefault="00051241"/>
  </w:footnote>
  <w:footnote w:type="continuationNotice" w:id="1">
    <w:p w:rsidR="00051241" w:rsidRDefault="00051241">
      <w:pPr>
        <w:spacing w:line="240" w:lineRule="auto"/>
      </w:pPr>
    </w:p>
    <w:p w:rsidR="00051241" w:rsidRDefault="000512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43754" w:rsidRDefault="00443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p w:rsidR="00443754" w:rsidRDefault="0044375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Pr="003125A0" w:rsidRDefault="00051241" w:rsidP="0079162B">
    <w:pPr>
      <w:pStyle w:val="SAGEHeader"/>
    </w:pPr>
    <w:r>
      <w:fldChar w:fldCharType="begin"/>
    </w:r>
    <w:r>
      <w:instrText xml:space="preserve"> STYLEREF  "SAGE_Heading 1" \l  \* MERGEFORMAT </w:instrText>
    </w:r>
    <w:r>
      <w:fldChar w:fldCharType="separate"/>
    </w:r>
    <w:r w:rsidR="00BA0F53">
      <w:rPr>
        <w:noProof/>
      </w:rPr>
      <w:t>Complete the Screen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754" w:rsidRDefault="00443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1241"/>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6935"/>
    <w:rsid w:val="00324E51"/>
    <w:rsid w:val="0032799C"/>
    <w:rsid w:val="003312BA"/>
    <w:rsid w:val="003340F3"/>
    <w:rsid w:val="00336238"/>
    <w:rsid w:val="0034063D"/>
    <w:rsid w:val="00340DC7"/>
    <w:rsid w:val="00341F14"/>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3572"/>
    <w:rsid w:val="005A5E9A"/>
    <w:rsid w:val="005A647C"/>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4DD"/>
    <w:rsid w:val="00670AF7"/>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9162B"/>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4AA8"/>
    <w:rsid w:val="0093103D"/>
    <w:rsid w:val="009318E9"/>
    <w:rsid w:val="00933B7C"/>
    <w:rsid w:val="009353BC"/>
    <w:rsid w:val="009363EE"/>
    <w:rsid w:val="00936A4E"/>
    <w:rsid w:val="00936C9F"/>
    <w:rsid w:val="0094134E"/>
    <w:rsid w:val="00941D79"/>
    <w:rsid w:val="00942264"/>
    <w:rsid w:val="00954566"/>
    <w:rsid w:val="00955BF0"/>
    <w:rsid w:val="009563A2"/>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3EE6"/>
    <w:rsid w:val="00A7480F"/>
    <w:rsid w:val="00A74F43"/>
    <w:rsid w:val="00A75877"/>
    <w:rsid w:val="00A800EA"/>
    <w:rsid w:val="00A8196A"/>
    <w:rsid w:val="00A858AB"/>
    <w:rsid w:val="00A94571"/>
    <w:rsid w:val="00A96DC7"/>
    <w:rsid w:val="00A974F7"/>
    <w:rsid w:val="00AA0601"/>
    <w:rsid w:val="00AA3BA7"/>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34C8"/>
    <w:rsid w:val="00E47880"/>
    <w:rsid w:val="00E569FC"/>
    <w:rsid w:val="00E575A7"/>
    <w:rsid w:val="00E67604"/>
    <w:rsid w:val="00E67B5D"/>
    <w:rsid w:val="00E720D4"/>
    <w:rsid w:val="00E728BA"/>
    <w:rsid w:val="00E7403D"/>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33D2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4AD76-58CB-483D-BBEC-7A1B30DC9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1330</TotalTime>
  <Pages>58</Pages>
  <Words>8448</Words>
  <Characters>48160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56496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111</cp:revision>
  <cp:lastPrinted>2016-01-19T01:09:00Z</cp:lastPrinted>
  <dcterms:created xsi:type="dcterms:W3CDTF">2016-01-12T23:09:00Z</dcterms:created>
  <dcterms:modified xsi:type="dcterms:W3CDTF">2016-10-07T17:09:00Z</dcterms:modified>
</cp:coreProperties>
</file>