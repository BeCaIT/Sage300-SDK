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561" w:rsidRDefault="0004068B" w:rsidP="008E772E">
      <w:pPr>
        <w:pStyle w:val="SAGETitle"/>
      </w:pPr>
      <w:r>
        <w:t>Sage 300</w:t>
      </w:r>
      <w:r w:rsidR="0013605E">
        <w:t xml:space="preserve"> Web Screens SDK</w:t>
      </w:r>
    </w:p>
    <w:p w:rsidR="007F0561" w:rsidRDefault="007D5849" w:rsidP="007F0561">
      <w:pPr>
        <w:pStyle w:val="SAGESubtitle"/>
      </w:pPr>
      <w:r>
        <w:t>Web</w:t>
      </w:r>
      <w:r w:rsidR="00C63974">
        <w:t xml:space="preserve"> Screen</w:t>
      </w:r>
      <w:r w:rsidR="00137FC9">
        <w:t xml:space="preserve"> Customization</w:t>
      </w:r>
    </w:p>
    <w:p w:rsidR="001266B2" w:rsidRDefault="001266B2" w:rsidP="00915C20">
      <w:pPr>
        <w:pStyle w:val="SAGETitleDate"/>
      </w:pPr>
    </w:p>
    <w:p w:rsidR="001266B2" w:rsidRDefault="001266B2" w:rsidP="00915C20">
      <w:pPr>
        <w:pStyle w:val="SAGETitleDate"/>
      </w:pPr>
    </w:p>
    <w:p w:rsidR="004F4F8E" w:rsidRDefault="00137FC9"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October</w:t>
      </w:r>
      <w:r w:rsidR="0004068B">
        <w:t xml:space="preserve"> 2016</w:t>
      </w:r>
    </w:p>
    <w:p w:rsidR="00714934" w:rsidRDefault="00714934" w:rsidP="00714934">
      <w:pPr>
        <w:pStyle w:val="SAGEBodyText"/>
      </w:pPr>
      <w:r>
        <w:lastRenderedPageBreak/>
        <w:t>The MIT License (MIT)</w:t>
      </w:r>
    </w:p>
    <w:p w:rsidR="00714934" w:rsidRDefault="00714934" w:rsidP="00714934">
      <w:pPr>
        <w:pStyle w:val="SAGEBodyText"/>
      </w:pPr>
      <w:r>
        <w:t>Copyright © 2016 The Sage Group plc or its licensors. All rights reserved.</w:t>
      </w:r>
    </w:p>
    <w:p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4934" w:rsidRDefault="00714934" w:rsidP="00714934">
      <w:pPr>
        <w:pStyle w:val="SAGEBodyText"/>
      </w:pPr>
      <w:r>
        <w:t>The above copyright notice and this permission notice shall be included in all copies or substantial portions of the Software.</w:t>
      </w:r>
    </w:p>
    <w:p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w:t>
      </w:r>
      <w:proofErr w:type="gramStart"/>
      <w:r w:rsidRPr="007A58D5">
        <w:rPr>
          <w:sz w:val="20"/>
          <w:szCs w:val="20"/>
        </w:rPr>
        <w:t>OR</w:t>
      </w:r>
      <w:proofErr w:type="gramEnd"/>
      <w:r w:rsidRPr="007A58D5">
        <w:rPr>
          <w:sz w:val="20"/>
          <w:szCs w:val="20"/>
        </w:rPr>
        <w:t xml:space="preserve"> IN CONNECTION WITH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p w:rsidR="00ED6B21"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65793773" w:history="1">
        <w:r w:rsidR="00ED6B21" w:rsidRPr="0026302A">
          <w:rPr>
            <w:rStyle w:val="Hyperlink"/>
            <w:noProof/>
          </w:rPr>
          <w:t>1.</w:t>
        </w:r>
        <w:r w:rsidR="00ED6B21">
          <w:rPr>
            <w:rFonts w:asciiTheme="minorHAnsi" w:eastAsiaTheme="minorEastAsia" w:hAnsiTheme="minorHAnsi"/>
            <w:b w:val="0"/>
            <w:noProof/>
            <w:sz w:val="22"/>
          </w:rPr>
          <w:tab/>
        </w:r>
        <w:r w:rsidR="00ED6B21" w:rsidRPr="0026302A">
          <w:rPr>
            <w:rStyle w:val="Hyperlink"/>
            <w:noProof/>
          </w:rPr>
          <w:t>Overview</w:t>
        </w:r>
        <w:r w:rsidR="00ED6B21">
          <w:rPr>
            <w:noProof/>
            <w:webHidden/>
          </w:rPr>
          <w:tab/>
        </w:r>
        <w:r w:rsidR="00ED6B21">
          <w:rPr>
            <w:noProof/>
            <w:webHidden/>
          </w:rPr>
          <w:fldChar w:fldCharType="begin"/>
        </w:r>
        <w:r w:rsidR="00ED6B21">
          <w:rPr>
            <w:noProof/>
            <w:webHidden/>
          </w:rPr>
          <w:instrText xml:space="preserve"> PAGEREF _Toc465793773 \h </w:instrText>
        </w:r>
        <w:r w:rsidR="00ED6B21">
          <w:rPr>
            <w:noProof/>
            <w:webHidden/>
          </w:rPr>
        </w:r>
        <w:r w:rsidR="00ED6B21">
          <w:rPr>
            <w:noProof/>
            <w:webHidden/>
          </w:rPr>
          <w:fldChar w:fldCharType="separate"/>
        </w:r>
        <w:r w:rsidR="00ED6B21">
          <w:rPr>
            <w:noProof/>
            <w:webHidden/>
          </w:rPr>
          <w:t>4</w:t>
        </w:r>
        <w:r w:rsidR="00ED6B21">
          <w:rPr>
            <w:noProof/>
            <w:webHidden/>
          </w:rPr>
          <w:fldChar w:fldCharType="end"/>
        </w:r>
      </w:hyperlink>
    </w:p>
    <w:p w:rsidR="00ED6B21" w:rsidRDefault="00F765E7">
      <w:pPr>
        <w:pStyle w:val="TOC1"/>
        <w:rPr>
          <w:rFonts w:asciiTheme="minorHAnsi" w:eastAsiaTheme="minorEastAsia" w:hAnsiTheme="minorHAnsi"/>
          <w:b w:val="0"/>
          <w:noProof/>
          <w:sz w:val="22"/>
        </w:rPr>
      </w:pPr>
      <w:hyperlink w:anchor="_Toc465793774" w:history="1">
        <w:r w:rsidR="00ED6B21" w:rsidRPr="0026302A">
          <w:rPr>
            <w:rStyle w:val="Hyperlink"/>
            <w:noProof/>
          </w:rPr>
          <w:t>2.</w:t>
        </w:r>
        <w:r w:rsidR="00ED6B21">
          <w:rPr>
            <w:rFonts w:asciiTheme="minorHAnsi" w:eastAsiaTheme="minorEastAsia" w:hAnsiTheme="minorHAnsi"/>
            <w:b w:val="0"/>
            <w:noProof/>
            <w:sz w:val="22"/>
          </w:rPr>
          <w:tab/>
        </w:r>
        <w:r w:rsidR="00ED6B21" w:rsidRPr="0026302A">
          <w:rPr>
            <w:rStyle w:val="Hyperlink"/>
            <w:noProof/>
          </w:rPr>
          <w:t>Development environment prerequisites</w:t>
        </w:r>
        <w:r w:rsidR="00ED6B21">
          <w:rPr>
            <w:noProof/>
            <w:webHidden/>
          </w:rPr>
          <w:tab/>
        </w:r>
        <w:r w:rsidR="00ED6B21">
          <w:rPr>
            <w:noProof/>
            <w:webHidden/>
          </w:rPr>
          <w:fldChar w:fldCharType="begin"/>
        </w:r>
        <w:r w:rsidR="00ED6B21">
          <w:rPr>
            <w:noProof/>
            <w:webHidden/>
          </w:rPr>
          <w:instrText xml:space="preserve"> PAGEREF _Toc465793774 \h </w:instrText>
        </w:r>
        <w:r w:rsidR="00ED6B21">
          <w:rPr>
            <w:noProof/>
            <w:webHidden/>
          </w:rPr>
        </w:r>
        <w:r w:rsidR="00ED6B21">
          <w:rPr>
            <w:noProof/>
            <w:webHidden/>
          </w:rPr>
          <w:fldChar w:fldCharType="separate"/>
        </w:r>
        <w:r w:rsidR="00ED6B21">
          <w:rPr>
            <w:noProof/>
            <w:webHidden/>
          </w:rPr>
          <w:t>5</w:t>
        </w:r>
        <w:r w:rsidR="00ED6B21">
          <w:rPr>
            <w:noProof/>
            <w:webHidden/>
          </w:rPr>
          <w:fldChar w:fldCharType="end"/>
        </w:r>
      </w:hyperlink>
    </w:p>
    <w:p w:rsidR="00ED6B21" w:rsidRDefault="00F765E7">
      <w:pPr>
        <w:pStyle w:val="TOC2"/>
        <w:rPr>
          <w:rFonts w:asciiTheme="minorHAnsi" w:eastAsiaTheme="minorEastAsia" w:hAnsiTheme="minorHAnsi"/>
        </w:rPr>
      </w:pPr>
      <w:hyperlink w:anchor="_Toc465793775" w:history="1">
        <w:r w:rsidR="00ED6B21" w:rsidRPr="0026302A">
          <w:rPr>
            <w:rStyle w:val="Hyperlink"/>
          </w:rPr>
          <w:t>2.1</w:t>
        </w:r>
        <w:r w:rsidR="00ED6B21">
          <w:rPr>
            <w:rFonts w:asciiTheme="minorHAnsi" w:eastAsiaTheme="minorEastAsia" w:hAnsiTheme="minorHAnsi"/>
          </w:rPr>
          <w:tab/>
        </w:r>
        <w:r w:rsidR="00ED6B21" w:rsidRPr="0026302A">
          <w:rPr>
            <w:rStyle w:val="Hyperlink"/>
          </w:rPr>
          <w:t>Install Sage 300 2017.1</w:t>
        </w:r>
        <w:r w:rsidR="00ED6B21">
          <w:rPr>
            <w:webHidden/>
          </w:rPr>
          <w:tab/>
        </w:r>
        <w:r w:rsidR="00ED6B21">
          <w:rPr>
            <w:webHidden/>
          </w:rPr>
          <w:fldChar w:fldCharType="begin"/>
        </w:r>
        <w:r w:rsidR="00ED6B21">
          <w:rPr>
            <w:webHidden/>
          </w:rPr>
          <w:instrText xml:space="preserve"> PAGEREF _Toc465793775 \h </w:instrText>
        </w:r>
        <w:r w:rsidR="00ED6B21">
          <w:rPr>
            <w:webHidden/>
          </w:rPr>
        </w:r>
        <w:r w:rsidR="00ED6B21">
          <w:rPr>
            <w:webHidden/>
          </w:rPr>
          <w:fldChar w:fldCharType="separate"/>
        </w:r>
        <w:r w:rsidR="00ED6B21">
          <w:rPr>
            <w:webHidden/>
          </w:rPr>
          <w:t>5</w:t>
        </w:r>
        <w:r w:rsidR="00ED6B21">
          <w:rPr>
            <w:webHidden/>
          </w:rPr>
          <w:fldChar w:fldCharType="end"/>
        </w:r>
      </w:hyperlink>
    </w:p>
    <w:p w:rsidR="00ED6B21" w:rsidRDefault="00F765E7">
      <w:pPr>
        <w:pStyle w:val="TOC2"/>
        <w:rPr>
          <w:rFonts w:asciiTheme="minorHAnsi" w:eastAsiaTheme="minorEastAsia" w:hAnsiTheme="minorHAnsi"/>
        </w:rPr>
      </w:pPr>
      <w:hyperlink w:anchor="_Toc465793776" w:history="1">
        <w:r w:rsidR="00ED6B21" w:rsidRPr="0026302A">
          <w:rPr>
            <w:rStyle w:val="Hyperlink"/>
          </w:rPr>
          <w:t>2.2</w:t>
        </w:r>
        <w:r w:rsidR="00ED6B21">
          <w:rPr>
            <w:rFonts w:asciiTheme="minorHAnsi" w:eastAsiaTheme="minorEastAsia" w:hAnsiTheme="minorHAnsi"/>
          </w:rPr>
          <w:tab/>
        </w:r>
        <w:r w:rsidR="00ED6B21" w:rsidRPr="0026302A">
          <w:rPr>
            <w:rStyle w:val="Hyperlink"/>
          </w:rPr>
          <w:t>Install Visual Studio Web Customization Package</w:t>
        </w:r>
        <w:r w:rsidR="00ED6B21">
          <w:rPr>
            <w:webHidden/>
          </w:rPr>
          <w:tab/>
        </w:r>
        <w:r w:rsidR="00ED6B21">
          <w:rPr>
            <w:webHidden/>
          </w:rPr>
          <w:fldChar w:fldCharType="begin"/>
        </w:r>
        <w:r w:rsidR="00ED6B21">
          <w:rPr>
            <w:webHidden/>
          </w:rPr>
          <w:instrText xml:space="preserve"> PAGEREF _Toc465793776 \h </w:instrText>
        </w:r>
        <w:r w:rsidR="00ED6B21">
          <w:rPr>
            <w:webHidden/>
          </w:rPr>
        </w:r>
        <w:r w:rsidR="00ED6B21">
          <w:rPr>
            <w:webHidden/>
          </w:rPr>
          <w:fldChar w:fldCharType="separate"/>
        </w:r>
        <w:r w:rsidR="00ED6B21">
          <w:rPr>
            <w:webHidden/>
          </w:rPr>
          <w:t>5</w:t>
        </w:r>
        <w:r w:rsidR="00ED6B21">
          <w:rPr>
            <w:webHidden/>
          </w:rPr>
          <w:fldChar w:fldCharType="end"/>
        </w:r>
      </w:hyperlink>
    </w:p>
    <w:p w:rsidR="00ED6B21" w:rsidRDefault="00F765E7">
      <w:pPr>
        <w:pStyle w:val="TOC1"/>
        <w:rPr>
          <w:rFonts w:asciiTheme="minorHAnsi" w:eastAsiaTheme="minorEastAsia" w:hAnsiTheme="minorHAnsi"/>
          <w:b w:val="0"/>
          <w:noProof/>
          <w:sz w:val="22"/>
        </w:rPr>
      </w:pPr>
      <w:hyperlink w:anchor="_Toc465793777" w:history="1">
        <w:r w:rsidR="00ED6B21" w:rsidRPr="0026302A">
          <w:rPr>
            <w:rStyle w:val="Hyperlink"/>
            <w:noProof/>
          </w:rPr>
          <w:t>3.</w:t>
        </w:r>
        <w:r w:rsidR="00ED6B21">
          <w:rPr>
            <w:rFonts w:asciiTheme="minorHAnsi" w:eastAsiaTheme="minorEastAsia" w:hAnsiTheme="minorHAnsi"/>
            <w:b w:val="0"/>
            <w:noProof/>
            <w:sz w:val="22"/>
          </w:rPr>
          <w:tab/>
        </w:r>
        <w:r w:rsidR="00ED6B21" w:rsidRPr="0026302A">
          <w:rPr>
            <w:rStyle w:val="Hyperlink"/>
            <w:noProof/>
          </w:rPr>
          <w:t>Getting started</w:t>
        </w:r>
        <w:r w:rsidR="00ED6B21">
          <w:rPr>
            <w:noProof/>
            <w:webHidden/>
          </w:rPr>
          <w:tab/>
        </w:r>
        <w:r w:rsidR="00ED6B21">
          <w:rPr>
            <w:noProof/>
            <w:webHidden/>
          </w:rPr>
          <w:fldChar w:fldCharType="begin"/>
        </w:r>
        <w:r w:rsidR="00ED6B21">
          <w:rPr>
            <w:noProof/>
            <w:webHidden/>
          </w:rPr>
          <w:instrText xml:space="preserve"> PAGEREF _Toc465793777 \h </w:instrText>
        </w:r>
        <w:r w:rsidR="00ED6B21">
          <w:rPr>
            <w:noProof/>
            <w:webHidden/>
          </w:rPr>
        </w:r>
        <w:r w:rsidR="00ED6B21">
          <w:rPr>
            <w:noProof/>
            <w:webHidden/>
          </w:rPr>
          <w:fldChar w:fldCharType="separate"/>
        </w:r>
        <w:r w:rsidR="00ED6B21">
          <w:rPr>
            <w:noProof/>
            <w:webHidden/>
          </w:rPr>
          <w:t>6</w:t>
        </w:r>
        <w:r w:rsidR="00ED6B21">
          <w:rPr>
            <w:noProof/>
            <w:webHidden/>
          </w:rPr>
          <w:fldChar w:fldCharType="end"/>
        </w:r>
      </w:hyperlink>
    </w:p>
    <w:p w:rsidR="00ED6B21" w:rsidRDefault="00F765E7">
      <w:pPr>
        <w:pStyle w:val="TOC2"/>
        <w:rPr>
          <w:rFonts w:asciiTheme="minorHAnsi" w:eastAsiaTheme="minorEastAsia" w:hAnsiTheme="minorHAnsi"/>
        </w:rPr>
      </w:pPr>
      <w:hyperlink w:anchor="_Toc465793778" w:history="1">
        <w:r w:rsidR="00ED6B21" w:rsidRPr="0026302A">
          <w:rPr>
            <w:rStyle w:val="Hyperlink"/>
          </w:rPr>
          <w:t>3.1 Create the customization project and template files</w:t>
        </w:r>
        <w:r w:rsidR="00ED6B21">
          <w:rPr>
            <w:webHidden/>
          </w:rPr>
          <w:tab/>
        </w:r>
        <w:r w:rsidR="00ED6B21">
          <w:rPr>
            <w:webHidden/>
          </w:rPr>
          <w:fldChar w:fldCharType="begin"/>
        </w:r>
        <w:r w:rsidR="00ED6B21">
          <w:rPr>
            <w:webHidden/>
          </w:rPr>
          <w:instrText xml:space="preserve"> PAGEREF _Toc465793778 \h </w:instrText>
        </w:r>
        <w:r w:rsidR="00ED6B21">
          <w:rPr>
            <w:webHidden/>
          </w:rPr>
        </w:r>
        <w:r w:rsidR="00ED6B21">
          <w:rPr>
            <w:webHidden/>
          </w:rPr>
          <w:fldChar w:fldCharType="separate"/>
        </w:r>
        <w:r w:rsidR="00ED6B21">
          <w:rPr>
            <w:webHidden/>
          </w:rPr>
          <w:t>6</w:t>
        </w:r>
        <w:r w:rsidR="00ED6B21">
          <w:rPr>
            <w:webHidden/>
          </w:rPr>
          <w:fldChar w:fldCharType="end"/>
        </w:r>
      </w:hyperlink>
    </w:p>
    <w:p w:rsidR="00ED6B21" w:rsidRDefault="00F765E7">
      <w:pPr>
        <w:pStyle w:val="TOC2"/>
        <w:rPr>
          <w:rFonts w:asciiTheme="minorHAnsi" w:eastAsiaTheme="minorEastAsia" w:hAnsiTheme="minorHAnsi"/>
        </w:rPr>
      </w:pPr>
      <w:hyperlink w:anchor="_Toc465793779" w:history="1">
        <w:r w:rsidR="00ED6B21" w:rsidRPr="0026302A">
          <w:rPr>
            <w:rStyle w:val="Hyperlink"/>
          </w:rPr>
          <w:t>3.2 Open the settings and JavaScript files and start to debug</w:t>
        </w:r>
        <w:r w:rsidR="00ED6B21">
          <w:rPr>
            <w:webHidden/>
          </w:rPr>
          <w:tab/>
        </w:r>
        <w:r w:rsidR="00ED6B21">
          <w:rPr>
            <w:webHidden/>
          </w:rPr>
          <w:fldChar w:fldCharType="begin"/>
        </w:r>
        <w:r w:rsidR="00ED6B21">
          <w:rPr>
            <w:webHidden/>
          </w:rPr>
          <w:instrText xml:space="preserve"> PAGEREF _Toc465793779 \h </w:instrText>
        </w:r>
        <w:r w:rsidR="00ED6B21">
          <w:rPr>
            <w:webHidden/>
          </w:rPr>
        </w:r>
        <w:r w:rsidR="00ED6B21">
          <w:rPr>
            <w:webHidden/>
          </w:rPr>
          <w:fldChar w:fldCharType="separate"/>
        </w:r>
        <w:r w:rsidR="00ED6B21">
          <w:rPr>
            <w:webHidden/>
          </w:rPr>
          <w:t>8</w:t>
        </w:r>
        <w:r w:rsidR="00ED6B21">
          <w:rPr>
            <w:webHidden/>
          </w:rPr>
          <w:fldChar w:fldCharType="end"/>
        </w:r>
      </w:hyperlink>
    </w:p>
    <w:p w:rsidR="00ED6B21" w:rsidRDefault="00F765E7">
      <w:pPr>
        <w:pStyle w:val="TOC1"/>
        <w:rPr>
          <w:rFonts w:asciiTheme="minorHAnsi" w:eastAsiaTheme="minorEastAsia" w:hAnsiTheme="minorHAnsi"/>
          <w:b w:val="0"/>
          <w:noProof/>
          <w:sz w:val="22"/>
        </w:rPr>
      </w:pPr>
      <w:hyperlink w:anchor="_Toc465793780" w:history="1">
        <w:r w:rsidR="00ED6B21" w:rsidRPr="0026302A">
          <w:rPr>
            <w:rStyle w:val="Hyperlink"/>
            <w:noProof/>
          </w:rPr>
          <w:t>4.</w:t>
        </w:r>
        <w:r w:rsidR="00ED6B21">
          <w:rPr>
            <w:rFonts w:asciiTheme="minorHAnsi" w:eastAsiaTheme="minorEastAsia" w:hAnsiTheme="minorHAnsi"/>
            <w:b w:val="0"/>
            <w:noProof/>
            <w:sz w:val="22"/>
          </w:rPr>
          <w:tab/>
        </w:r>
        <w:r w:rsidR="00ED6B21" w:rsidRPr="0026302A">
          <w:rPr>
            <w:rStyle w:val="Hyperlink"/>
            <w:noProof/>
          </w:rPr>
          <w:t>Add controls to the screen</w:t>
        </w:r>
        <w:r w:rsidR="00ED6B21">
          <w:rPr>
            <w:noProof/>
            <w:webHidden/>
          </w:rPr>
          <w:tab/>
        </w:r>
        <w:r w:rsidR="00ED6B21">
          <w:rPr>
            <w:noProof/>
            <w:webHidden/>
          </w:rPr>
          <w:fldChar w:fldCharType="begin"/>
        </w:r>
        <w:r w:rsidR="00ED6B21">
          <w:rPr>
            <w:noProof/>
            <w:webHidden/>
          </w:rPr>
          <w:instrText xml:space="preserve"> PAGEREF _Toc465793780 \h </w:instrText>
        </w:r>
        <w:r w:rsidR="00ED6B21">
          <w:rPr>
            <w:noProof/>
            <w:webHidden/>
          </w:rPr>
        </w:r>
        <w:r w:rsidR="00ED6B21">
          <w:rPr>
            <w:noProof/>
            <w:webHidden/>
          </w:rPr>
          <w:fldChar w:fldCharType="separate"/>
        </w:r>
        <w:r w:rsidR="00ED6B21">
          <w:rPr>
            <w:noProof/>
            <w:webHidden/>
          </w:rPr>
          <w:t>9</w:t>
        </w:r>
        <w:r w:rsidR="00ED6B21">
          <w:rPr>
            <w:noProof/>
            <w:webHidden/>
          </w:rPr>
          <w:fldChar w:fldCharType="end"/>
        </w:r>
      </w:hyperlink>
    </w:p>
    <w:p w:rsidR="00ED6B21" w:rsidRDefault="00F765E7">
      <w:pPr>
        <w:pStyle w:val="TOC2"/>
        <w:rPr>
          <w:rFonts w:asciiTheme="minorHAnsi" w:eastAsiaTheme="minorEastAsia" w:hAnsiTheme="minorHAnsi"/>
        </w:rPr>
      </w:pPr>
      <w:hyperlink w:anchor="_Toc465793781" w:history="1">
        <w:r w:rsidR="00ED6B21" w:rsidRPr="0026302A">
          <w:rPr>
            <w:rStyle w:val="Hyperlink"/>
          </w:rPr>
          <w:t>4.1 XML settings</w:t>
        </w:r>
        <w:r w:rsidR="00ED6B21">
          <w:rPr>
            <w:webHidden/>
          </w:rPr>
          <w:tab/>
        </w:r>
        <w:r w:rsidR="00ED6B21">
          <w:rPr>
            <w:webHidden/>
          </w:rPr>
          <w:fldChar w:fldCharType="begin"/>
        </w:r>
        <w:r w:rsidR="00ED6B21">
          <w:rPr>
            <w:webHidden/>
          </w:rPr>
          <w:instrText xml:space="preserve"> PAGEREF _Toc465793781 \h </w:instrText>
        </w:r>
        <w:r w:rsidR="00ED6B21">
          <w:rPr>
            <w:webHidden/>
          </w:rPr>
        </w:r>
        <w:r w:rsidR="00ED6B21">
          <w:rPr>
            <w:webHidden/>
          </w:rPr>
          <w:fldChar w:fldCharType="separate"/>
        </w:r>
        <w:r w:rsidR="00ED6B21">
          <w:rPr>
            <w:webHidden/>
          </w:rPr>
          <w:t>9</w:t>
        </w:r>
        <w:r w:rsidR="00ED6B21">
          <w:rPr>
            <w:webHidden/>
          </w:rPr>
          <w:fldChar w:fldCharType="end"/>
        </w:r>
      </w:hyperlink>
    </w:p>
    <w:p w:rsidR="00ED6B21" w:rsidRDefault="00F765E7">
      <w:pPr>
        <w:pStyle w:val="TOC2"/>
        <w:rPr>
          <w:rFonts w:asciiTheme="minorHAnsi" w:eastAsiaTheme="minorEastAsia" w:hAnsiTheme="minorHAnsi"/>
        </w:rPr>
      </w:pPr>
      <w:hyperlink w:anchor="_Toc465793782" w:history="1">
        <w:r w:rsidR="00ED6B21" w:rsidRPr="0026302A">
          <w:rPr>
            <w:rStyle w:val="Hyperlink"/>
          </w:rPr>
          <w:t>4.2 Initialize controls</w:t>
        </w:r>
        <w:r w:rsidR="00ED6B21">
          <w:rPr>
            <w:webHidden/>
          </w:rPr>
          <w:tab/>
        </w:r>
        <w:r w:rsidR="00ED6B21">
          <w:rPr>
            <w:webHidden/>
          </w:rPr>
          <w:fldChar w:fldCharType="begin"/>
        </w:r>
        <w:r w:rsidR="00ED6B21">
          <w:rPr>
            <w:webHidden/>
          </w:rPr>
          <w:instrText xml:space="preserve"> PAGEREF _Toc465793782 \h </w:instrText>
        </w:r>
        <w:r w:rsidR="00ED6B21">
          <w:rPr>
            <w:webHidden/>
          </w:rPr>
        </w:r>
        <w:r w:rsidR="00ED6B21">
          <w:rPr>
            <w:webHidden/>
          </w:rPr>
          <w:fldChar w:fldCharType="separate"/>
        </w:r>
        <w:r w:rsidR="00ED6B21">
          <w:rPr>
            <w:webHidden/>
          </w:rPr>
          <w:t>11</w:t>
        </w:r>
        <w:r w:rsidR="00ED6B21">
          <w:rPr>
            <w:webHidden/>
          </w:rPr>
          <w:fldChar w:fldCharType="end"/>
        </w:r>
      </w:hyperlink>
    </w:p>
    <w:p w:rsidR="00ED6B21" w:rsidRDefault="00F765E7">
      <w:pPr>
        <w:pStyle w:val="TOC2"/>
        <w:rPr>
          <w:rFonts w:asciiTheme="minorHAnsi" w:eastAsiaTheme="minorEastAsia" w:hAnsiTheme="minorHAnsi"/>
        </w:rPr>
      </w:pPr>
      <w:hyperlink w:anchor="_Toc465793783" w:history="1">
        <w:r w:rsidR="00ED6B21" w:rsidRPr="0026302A">
          <w:rPr>
            <w:rStyle w:val="Hyperlink"/>
          </w:rPr>
          <w:t>4.3 Customized Order Entry screen</w:t>
        </w:r>
        <w:r w:rsidR="00ED6B21">
          <w:rPr>
            <w:webHidden/>
          </w:rPr>
          <w:tab/>
        </w:r>
        <w:r w:rsidR="00ED6B21">
          <w:rPr>
            <w:webHidden/>
          </w:rPr>
          <w:fldChar w:fldCharType="begin"/>
        </w:r>
        <w:r w:rsidR="00ED6B21">
          <w:rPr>
            <w:webHidden/>
          </w:rPr>
          <w:instrText xml:space="preserve"> PAGEREF _Toc465793783 \h </w:instrText>
        </w:r>
        <w:r w:rsidR="00ED6B21">
          <w:rPr>
            <w:webHidden/>
          </w:rPr>
        </w:r>
        <w:r w:rsidR="00ED6B21">
          <w:rPr>
            <w:webHidden/>
          </w:rPr>
          <w:fldChar w:fldCharType="separate"/>
        </w:r>
        <w:r w:rsidR="00ED6B21">
          <w:rPr>
            <w:webHidden/>
          </w:rPr>
          <w:t>11</w:t>
        </w:r>
        <w:r w:rsidR="00ED6B21">
          <w:rPr>
            <w:webHidden/>
          </w:rPr>
          <w:fldChar w:fldCharType="end"/>
        </w:r>
      </w:hyperlink>
    </w:p>
    <w:p w:rsidR="00ED6B21" w:rsidRDefault="00F765E7">
      <w:pPr>
        <w:pStyle w:val="TOC1"/>
        <w:rPr>
          <w:rFonts w:asciiTheme="minorHAnsi" w:eastAsiaTheme="minorEastAsia" w:hAnsiTheme="minorHAnsi"/>
          <w:b w:val="0"/>
          <w:noProof/>
          <w:sz w:val="22"/>
        </w:rPr>
      </w:pPr>
      <w:hyperlink w:anchor="_Toc465793784" w:history="1">
        <w:r w:rsidR="00ED6B21" w:rsidRPr="0026302A">
          <w:rPr>
            <w:rStyle w:val="Hyperlink"/>
            <w:noProof/>
          </w:rPr>
          <w:t>5.</w:t>
        </w:r>
        <w:r w:rsidR="00ED6B21">
          <w:rPr>
            <w:rFonts w:asciiTheme="minorHAnsi" w:eastAsiaTheme="minorEastAsia" w:hAnsiTheme="minorHAnsi"/>
            <w:b w:val="0"/>
            <w:noProof/>
            <w:sz w:val="22"/>
          </w:rPr>
          <w:tab/>
        </w:r>
        <w:r w:rsidR="00ED6B21" w:rsidRPr="0026302A">
          <w:rPr>
            <w:rStyle w:val="Hyperlink"/>
            <w:noProof/>
          </w:rPr>
          <w:t>Add JavaScript</w:t>
        </w:r>
        <w:r w:rsidR="00ED6B21">
          <w:rPr>
            <w:noProof/>
            <w:webHidden/>
          </w:rPr>
          <w:tab/>
        </w:r>
        <w:r w:rsidR="00ED6B21">
          <w:rPr>
            <w:noProof/>
            <w:webHidden/>
          </w:rPr>
          <w:fldChar w:fldCharType="begin"/>
        </w:r>
        <w:r w:rsidR="00ED6B21">
          <w:rPr>
            <w:noProof/>
            <w:webHidden/>
          </w:rPr>
          <w:instrText xml:space="preserve"> PAGEREF _Toc465793784 \h </w:instrText>
        </w:r>
        <w:r w:rsidR="00ED6B21">
          <w:rPr>
            <w:noProof/>
            <w:webHidden/>
          </w:rPr>
        </w:r>
        <w:r w:rsidR="00ED6B21">
          <w:rPr>
            <w:noProof/>
            <w:webHidden/>
          </w:rPr>
          <w:fldChar w:fldCharType="separate"/>
        </w:r>
        <w:r w:rsidR="00ED6B21">
          <w:rPr>
            <w:noProof/>
            <w:webHidden/>
          </w:rPr>
          <w:t>14</w:t>
        </w:r>
        <w:r w:rsidR="00ED6B21">
          <w:rPr>
            <w:noProof/>
            <w:webHidden/>
          </w:rPr>
          <w:fldChar w:fldCharType="end"/>
        </w:r>
      </w:hyperlink>
    </w:p>
    <w:p w:rsidR="00ED6B21" w:rsidRDefault="00F765E7">
      <w:pPr>
        <w:pStyle w:val="TOC2"/>
        <w:rPr>
          <w:rFonts w:asciiTheme="minorHAnsi" w:eastAsiaTheme="minorEastAsia" w:hAnsiTheme="minorHAnsi"/>
        </w:rPr>
      </w:pPr>
      <w:hyperlink w:anchor="_Toc465793785" w:history="1">
        <w:r w:rsidR="00ED6B21" w:rsidRPr="0026302A">
          <w:rPr>
            <w:rStyle w:val="Hyperlink"/>
          </w:rPr>
          <w:t>5.1 Initialize controls</w:t>
        </w:r>
        <w:r w:rsidR="00ED6B21">
          <w:rPr>
            <w:webHidden/>
          </w:rPr>
          <w:tab/>
        </w:r>
        <w:r w:rsidR="00ED6B21">
          <w:rPr>
            <w:webHidden/>
          </w:rPr>
          <w:fldChar w:fldCharType="begin"/>
        </w:r>
        <w:r w:rsidR="00ED6B21">
          <w:rPr>
            <w:webHidden/>
          </w:rPr>
          <w:instrText xml:space="preserve"> PAGEREF _Toc465793785 \h </w:instrText>
        </w:r>
        <w:r w:rsidR="00ED6B21">
          <w:rPr>
            <w:webHidden/>
          </w:rPr>
        </w:r>
        <w:r w:rsidR="00ED6B21">
          <w:rPr>
            <w:webHidden/>
          </w:rPr>
          <w:fldChar w:fldCharType="separate"/>
        </w:r>
        <w:r w:rsidR="00ED6B21">
          <w:rPr>
            <w:webHidden/>
          </w:rPr>
          <w:t>14</w:t>
        </w:r>
        <w:r w:rsidR="00ED6B21">
          <w:rPr>
            <w:webHidden/>
          </w:rPr>
          <w:fldChar w:fldCharType="end"/>
        </w:r>
      </w:hyperlink>
    </w:p>
    <w:p w:rsidR="00ED6B21" w:rsidRDefault="00F765E7">
      <w:pPr>
        <w:pStyle w:val="TOC2"/>
        <w:rPr>
          <w:rFonts w:asciiTheme="minorHAnsi" w:eastAsiaTheme="minorEastAsia" w:hAnsiTheme="minorHAnsi"/>
        </w:rPr>
      </w:pPr>
      <w:hyperlink w:anchor="_Toc465793786" w:history="1">
        <w:r w:rsidR="00ED6B21" w:rsidRPr="0026302A">
          <w:rPr>
            <w:rStyle w:val="Hyperlink"/>
          </w:rPr>
          <w:t>5.2 Intercept existing events and add custom logic</w:t>
        </w:r>
        <w:r w:rsidR="00ED6B21">
          <w:rPr>
            <w:webHidden/>
          </w:rPr>
          <w:tab/>
        </w:r>
        <w:r w:rsidR="00ED6B21">
          <w:rPr>
            <w:webHidden/>
          </w:rPr>
          <w:fldChar w:fldCharType="begin"/>
        </w:r>
        <w:r w:rsidR="00ED6B21">
          <w:rPr>
            <w:webHidden/>
          </w:rPr>
          <w:instrText xml:space="preserve"> PAGEREF _Toc465793786 \h </w:instrText>
        </w:r>
        <w:r w:rsidR="00ED6B21">
          <w:rPr>
            <w:webHidden/>
          </w:rPr>
        </w:r>
        <w:r w:rsidR="00ED6B21">
          <w:rPr>
            <w:webHidden/>
          </w:rPr>
          <w:fldChar w:fldCharType="separate"/>
        </w:r>
        <w:r w:rsidR="00ED6B21">
          <w:rPr>
            <w:webHidden/>
          </w:rPr>
          <w:t>14</w:t>
        </w:r>
        <w:r w:rsidR="00ED6B21">
          <w:rPr>
            <w:webHidden/>
          </w:rPr>
          <w:fldChar w:fldCharType="end"/>
        </w:r>
      </w:hyperlink>
    </w:p>
    <w:p w:rsidR="00ED6B21" w:rsidRDefault="00F765E7">
      <w:pPr>
        <w:pStyle w:val="TOC2"/>
        <w:rPr>
          <w:rFonts w:asciiTheme="minorHAnsi" w:eastAsiaTheme="minorEastAsia" w:hAnsiTheme="minorHAnsi"/>
        </w:rPr>
      </w:pPr>
      <w:hyperlink w:anchor="_Toc465793787" w:history="1">
        <w:r w:rsidR="00ED6B21" w:rsidRPr="0026302A">
          <w:rPr>
            <w:rStyle w:val="Hyperlink"/>
          </w:rPr>
          <w:t>5.3 Add event handler and call back functions</w:t>
        </w:r>
        <w:r w:rsidR="00ED6B21">
          <w:rPr>
            <w:webHidden/>
          </w:rPr>
          <w:tab/>
        </w:r>
        <w:r w:rsidR="00ED6B21">
          <w:rPr>
            <w:webHidden/>
          </w:rPr>
          <w:fldChar w:fldCharType="begin"/>
        </w:r>
        <w:r w:rsidR="00ED6B21">
          <w:rPr>
            <w:webHidden/>
          </w:rPr>
          <w:instrText xml:space="preserve"> PAGEREF _Toc465793787 \h </w:instrText>
        </w:r>
        <w:r w:rsidR="00ED6B21">
          <w:rPr>
            <w:webHidden/>
          </w:rPr>
        </w:r>
        <w:r w:rsidR="00ED6B21">
          <w:rPr>
            <w:webHidden/>
          </w:rPr>
          <w:fldChar w:fldCharType="separate"/>
        </w:r>
        <w:r w:rsidR="00ED6B21">
          <w:rPr>
            <w:webHidden/>
          </w:rPr>
          <w:t>17</w:t>
        </w:r>
        <w:r w:rsidR="00ED6B21">
          <w:rPr>
            <w:webHidden/>
          </w:rPr>
          <w:fldChar w:fldCharType="end"/>
        </w:r>
      </w:hyperlink>
    </w:p>
    <w:p w:rsidR="00ED6B21" w:rsidRDefault="00F765E7">
      <w:pPr>
        <w:pStyle w:val="TOC1"/>
        <w:rPr>
          <w:rFonts w:asciiTheme="minorHAnsi" w:eastAsiaTheme="minorEastAsia" w:hAnsiTheme="minorHAnsi"/>
          <w:b w:val="0"/>
          <w:noProof/>
          <w:sz w:val="22"/>
        </w:rPr>
      </w:pPr>
      <w:hyperlink w:anchor="_Toc465793788" w:history="1">
        <w:r w:rsidR="00ED6B21" w:rsidRPr="0026302A">
          <w:rPr>
            <w:rStyle w:val="Hyperlink"/>
            <w:noProof/>
          </w:rPr>
          <w:t>6.</w:t>
        </w:r>
        <w:r w:rsidR="00ED6B21">
          <w:rPr>
            <w:rFonts w:asciiTheme="minorHAnsi" w:eastAsiaTheme="minorEastAsia" w:hAnsiTheme="minorHAnsi"/>
            <w:b w:val="0"/>
            <w:noProof/>
            <w:sz w:val="22"/>
          </w:rPr>
          <w:tab/>
        </w:r>
        <w:r w:rsidR="00ED6B21" w:rsidRPr="0026302A">
          <w:rPr>
            <w:rStyle w:val="Hyperlink"/>
            <w:noProof/>
          </w:rPr>
          <w:t>Add custom model, view model, and controller</w:t>
        </w:r>
        <w:r w:rsidR="00ED6B21">
          <w:rPr>
            <w:noProof/>
            <w:webHidden/>
          </w:rPr>
          <w:tab/>
        </w:r>
        <w:r w:rsidR="00ED6B21">
          <w:rPr>
            <w:noProof/>
            <w:webHidden/>
          </w:rPr>
          <w:fldChar w:fldCharType="begin"/>
        </w:r>
        <w:r w:rsidR="00ED6B21">
          <w:rPr>
            <w:noProof/>
            <w:webHidden/>
          </w:rPr>
          <w:instrText xml:space="preserve"> PAGEREF _Toc465793788 \h </w:instrText>
        </w:r>
        <w:r w:rsidR="00ED6B21">
          <w:rPr>
            <w:noProof/>
            <w:webHidden/>
          </w:rPr>
        </w:r>
        <w:r w:rsidR="00ED6B21">
          <w:rPr>
            <w:noProof/>
            <w:webHidden/>
          </w:rPr>
          <w:fldChar w:fldCharType="separate"/>
        </w:r>
        <w:r w:rsidR="00ED6B21">
          <w:rPr>
            <w:noProof/>
            <w:webHidden/>
          </w:rPr>
          <w:t>19</w:t>
        </w:r>
        <w:r w:rsidR="00ED6B21">
          <w:rPr>
            <w:noProof/>
            <w:webHidden/>
          </w:rPr>
          <w:fldChar w:fldCharType="end"/>
        </w:r>
      </w:hyperlink>
    </w:p>
    <w:p w:rsidR="00ED6B21" w:rsidRDefault="00F765E7">
      <w:pPr>
        <w:pStyle w:val="TOC2"/>
        <w:rPr>
          <w:rFonts w:asciiTheme="minorHAnsi" w:eastAsiaTheme="minorEastAsia" w:hAnsiTheme="minorHAnsi"/>
        </w:rPr>
      </w:pPr>
      <w:hyperlink w:anchor="_Toc465793789" w:history="1">
        <w:r w:rsidR="00ED6B21" w:rsidRPr="0026302A">
          <w:rPr>
            <w:rStyle w:val="Hyperlink"/>
          </w:rPr>
          <w:t>6.1 Add custom view model</w:t>
        </w:r>
        <w:r w:rsidR="00ED6B21">
          <w:rPr>
            <w:webHidden/>
          </w:rPr>
          <w:tab/>
        </w:r>
        <w:r w:rsidR="00ED6B21">
          <w:rPr>
            <w:webHidden/>
          </w:rPr>
          <w:fldChar w:fldCharType="begin"/>
        </w:r>
        <w:r w:rsidR="00ED6B21">
          <w:rPr>
            <w:webHidden/>
          </w:rPr>
          <w:instrText xml:space="preserve"> PAGEREF _Toc465793789 \h </w:instrText>
        </w:r>
        <w:r w:rsidR="00ED6B21">
          <w:rPr>
            <w:webHidden/>
          </w:rPr>
        </w:r>
        <w:r w:rsidR="00ED6B21">
          <w:rPr>
            <w:webHidden/>
          </w:rPr>
          <w:fldChar w:fldCharType="separate"/>
        </w:r>
        <w:r w:rsidR="00ED6B21">
          <w:rPr>
            <w:webHidden/>
          </w:rPr>
          <w:t>19</w:t>
        </w:r>
        <w:r w:rsidR="00ED6B21">
          <w:rPr>
            <w:webHidden/>
          </w:rPr>
          <w:fldChar w:fldCharType="end"/>
        </w:r>
      </w:hyperlink>
    </w:p>
    <w:p w:rsidR="00ED6B21" w:rsidRDefault="00F765E7">
      <w:pPr>
        <w:pStyle w:val="TOC2"/>
        <w:rPr>
          <w:rFonts w:asciiTheme="minorHAnsi" w:eastAsiaTheme="minorEastAsia" w:hAnsiTheme="minorHAnsi"/>
        </w:rPr>
      </w:pPr>
      <w:hyperlink w:anchor="_Toc465793790" w:history="1">
        <w:r w:rsidR="00ED6B21" w:rsidRPr="0026302A">
          <w:rPr>
            <w:rStyle w:val="Hyperlink"/>
          </w:rPr>
          <w:t>6.2 Add custom controller action methods</w:t>
        </w:r>
        <w:r w:rsidR="00ED6B21">
          <w:rPr>
            <w:webHidden/>
          </w:rPr>
          <w:tab/>
        </w:r>
        <w:r w:rsidR="00ED6B21">
          <w:rPr>
            <w:webHidden/>
          </w:rPr>
          <w:fldChar w:fldCharType="begin"/>
        </w:r>
        <w:r w:rsidR="00ED6B21">
          <w:rPr>
            <w:webHidden/>
          </w:rPr>
          <w:instrText xml:space="preserve"> PAGEREF _Toc465793790 \h </w:instrText>
        </w:r>
        <w:r w:rsidR="00ED6B21">
          <w:rPr>
            <w:webHidden/>
          </w:rPr>
        </w:r>
        <w:r w:rsidR="00ED6B21">
          <w:rPr>
            <w:webHidden/>
          </w:rPr>
          <w:fldChar w:fldCharType="separate"/>
        </w:r>
        <w:r w:rsidR="00ED6B21">
          <w:rPr>
            <w:webHidden/>
          </w:rPr>
          <w:t>19</w:t>
        </w:r>
        <w:r w:rsidR="00ED6B21">
          <w:rPr>
            <w:webHidden/>
          </w:rPr>
          <w:fldChar w:fldCharType="end"/>
        </w:r>
      </w:hyperlink>
    </w:p>
    <w:p w:rsidR="00ED6B21" w:rsidRDefault="00F765E7">
      <w:pPr>
        <w:pStyle w:val="TOC1"/>
        <w:rPr>
          <w:rFonts w:asciiTheme="minorHAnsi" w:eastAsiaTheme="minorEastAsia" w:hAnsiTheme="minorHAnsi"/>
          <w:b w:val="0"/>
          <w:noProof/>
          <w:sz w:val="22"/>
        </w:rPr>
      </w:pPr>
      <w:hyperlink w:anchor="_Toc465793791" w:history="1">
        <w:r w:rsidR="00ED6B21" w:rsidRPr="0026302A">
          <w:rPr>
            <w:rStyle w:val="Hyperlink"/>
            <w:noProof/>
          </w:rPr>
          <w:t>7.</w:t>
        </w:r>
        <w:r w:rsidR="00ED6B21">
          <w:rPr>
            <w:rFonts w:asciiTheme="minorHAnsi" w:eastAsiaTheme="minorEastAsia" w:hAnsiTheme="minorHAnsi"/>
            <w:b w:val="0"/>
            <w:noProof/>
            <w:sz w:val="22"/>
          </w:rPr>
          <w:tab/>
        </w:r>
        <w:r w:rsidR="00ED6B21" w:rsidRPr="0026302A">
          <w:rPr>
            <w:rStyle w:val="Hyperlink"/>
            <w:noProof/>
          </w:rPr>
          <w:t>Packaging the customization</w:t>
        </w:r>
        <w:r w:rsidR="00ED6B21">
          <w:rPr>
            <w:noProof/>
            <w:webHidden/>
          </w:rPr>
          <w:tab/>
        </w:r>
        <w:r w:rsidR="00ED6B21">
          <w:rPr>
            <w:noProof/>
            <w:webHidden/>
          </w:rPr>
          <w:fldChar w:fldCharType="begin"/>
        </w:r>
        <w:r w:rsidR="00ED6B21">
          <w:rPr>
            <w:noProof/>
            <w:webHidden/>
          </w:rPr>
          <w:instrText xml:space="preserve"> PAGEREF _Toc465793791 \h </w:instrText>
        </w:r>
        <w:r w:rsidR="00ED6B21">
          <w:rPr>
            <w:noProof/>
            <w:webHidden/>
          </w:rPr>
        </w:r>
        <w:r w:rsidR="00ED6B21">
          <w:rPr>
            <w:noProof/>
            <w:webHidden/>
          </w:rPr>
          <w:fldChar w:fldCharType="separate"/>
        </w:r>
        <w:r w:rsidR="00ED6B21">
          <w:rPr>
            <w:noProof/>
            <w:webHidden/>
          </w:rPr>
          <w:t>21</w:t>
        </w:r>
        <w:r w:rsidR="00ED6B21">
          <w:rPr>
            <w:noProof/>
            <w:webHidden/>
          </w:rPr>
          <w:fldChar w:fldCharType="end"/>
        </w:r>
      </w:hyperlink>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A45D3D" w:rsidRDefault="004C7BAD" w:rsidP="00EE183A">
      <w:pPr>
        <w:pStyle w:val="SAGEHeading1"/>
        <w:framePr w:wrap="around"/>
      </w:pPr>
      <w:bookmarkStart w:id="0" w:name="_Toc440376140"/>
      <w:bookmarkStart w:id="1" w:name="_Ref440891000"/>
      <w:bookmarkStart w:id="2" w:name="_Ref440892129"/>
      <w:bookmarkStart w:id="3" w:name="_Ref440892615"/>
      <w:bookmarkStart w:id="4" w:name="_Toc465793773"/>
      <w:r>
        <w:lastRenderedPageBreak/>
        <w:t>Overview</w:t>
      </w:r>
      <w:bookmarkEnd w:id="0"/>
      <w:bookmarkEnd w:id="1"/>
      <w:bookmarkEnd w:id="2"/>
      <w:bookmarkEnd w:id="3"/>
      <w:bookmarkEnd w:id="4"/>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7D5849" w:rsidRDefault="007D5849" w:rsidP="007D5849">
      <w:pPr>
        <w:pStyle w:val="SAGEBodyText"/>
      </w:pPr>
      <w:r>
        <w:t>This document is intended to serve as a guide for illustrating how to</w:t>
      </w:r>
      <w:r w:rsidR="0071134F">
        <w:t xml:space="preserve"> perform a Sage 300 web screen customization (customization)</w:t>
      </w:r>
      <w:r>
        <w:t xml:space="preserve">. </w:t>
      </w:r>
    </w:p>
    <w:p w:rsidR="00853AAD" w:rsidRDefault="00CA63B0" w:rsidP="00CA63B0">
      <w:pPr>
        <w:pStyle w:val="SAGEBodyText"/>
      </w:pPr>
      <w:r>
        <w:t xml:space="preserve">The first, and </w:t>
      </w:r>
      <w:r w:rsidR="0071134F">
        <w:t>most important, step</w:t>
      </w:r>
      <w:r w:rsidR="00BB1FA7">
        <w:t>s</w:t>
      </w:r>
      <w:r>
        <w:t xml:space="preserve"> in the </w:t>
      </w:r>
      <w:r w:rsidR="0071134F">
        <w:t xml:space="preserve">customization </w:t>
      </w:r>
      <w:r w:rsidR="00EF4E7A">
        <w:t>process are</w:t>
      </w:r>
      <w:r>
        <w:t xml:space="preserve"> to become familiar with the web screen </w:t>
      </w:r>
      <w:r w:rsidR="0071134F">
        <w:t>to be customized</w:t>
      </w:r>
      <w:r w:rsidR="00853AAD">
        <w:t xml:space="preserve">. </w:t>
      </w:r>
    </w:p>
    <w:p w:rsidR="00853AAD" w:rsidRDefault="0071134F" w:rsidP="00CA63B0">
      <w:pPr>
        <w:pStyle w:val="SAGEBodyText"/>
      </w:pPr>
      <w:r>
        <w:t>Customization steps</w:t>
      </w:r>
      <w:r w:rsidR="00C13407">
        <w:t>:</w:t>
      </w:r>
    </w:p>
    <w:p w:rsidR="00853AAD" w:rsidRDefault="0071134F" w:rsidP="00BB1FA7">
      <w:pPr>
        <w:pStyle w:val="SAGEBodyText"/>
        <w:numPr>
          <w:ilvl w:val="0"/>
          <w:numId w:val="43"/>
        </w:numPr>
      </w:pPr>
      <w:r>
        <w:t>XML</w:t>
      </w:r>
      <w:r w:rsidR="00853AAD">
        <w:t xml:space="preserve"> file </w:t>
      </w:r>
      <w:r>
        <w:t>for adding control(s)</w:t>
      </w:r>
    </w:p>
    <w:p w:rsidR="00853AAD" w:rsidRDefault="00853AAD" w:rsidP="00BB1FA7">
      <w:pPr>
        <w:pStyle w:val="SAGEBodyText"/>
        <w:numPr>
          <w:ilvl w:val="0"/>
          <w:numId w:val="43"/>
        </w:numPr>
      </w:pPr>
      <w:r>
        <w:t xml:space="preserve">JavaScript file </w:t>
      </w:r>
      <w:r w:rsidR="0071134F">
        <w:t xml:space="preserve">for </w:t>
      </w:r>
      <w:r w:rsidR="00C15509">
        <w:t>implement</w:t>
      </w:r>
      <w:r w:rsidR="0071134F">
        <w:t>ing</w:t>
      </w:r>
      <w:r>
        <w:t xml:space="preserve"> the business logic and</w:t>
      </w:r>
      <w:r w:rsidR="0071134F">
        <w:t>/or</w:t>
      </w:r>
      <w:r>
        <w:t xml:space="preserve"> control behavior</w:t>
      </w:r>
    </w:p>
    <w:p w:rsidR="00853AAD" w:rsidRDefault="0071134F" w:rsidP="00BB1FA7">
      <w:pPr>
        <w:pStyle w:val="SAGEBodyText"/>
        <w:numPr>
          <w:ilvl w:val="0"/>
          <w:numId w:val="43"/>
        </w:numPr>
      </w:pPr>
      <w:r>
        <w:t xml:space="preserve">Optional </w:t>
      </w:r>
      <w:r w:rsidR="00853AAD">
        <w:t xml:space="preserve">MVC </w:t>
      </w:r>
      <w:r>
        <w:t>C</w:t>
      </w:r>
      <w:r w:rsidR="00853AAD">
        <w:t>ontroller</w:t>
      </w:r>
      <w:r w:rsidR="00C15509">
        <w:t>/</w:t>
      </w:r>
      <w:r>
        <w:t>M</w:t>
      </w:r>
      <w:r w:rsidR="00C15509">
        <w:t>odel/</w:t>
      </w:r>
      <w:r>
        <w:t>S</w:t>
      </w:r>
      <w:r w:rsidR="00C15509">
        <w:t>ervice</w:t>
      </w:r>
      <w:r w:rsidR="00853AAD">
        <w:t xml:space="preserve"> </w:t>
      </w:r>
      <w:r>
        <w:t>for extending</w:t>
      </w:r>
      <w:r w:rsidR="00853AAD">
        <w:t xml:space="preserve"> functionality</w:t>
      </w:r>
    </w:p>
    <w:p w:rsidR="00C15509" w:rsidRDefault="00C15509" w:rsidP="00C15509">
      <w:pPr>
        <w:pStyle w:val="SAGEBodyText"/>
        <w:ind w:left="360"/>
      </w:pPr>
    </w:p>
    <w:p w:rsidR="0071134F" w:rsidRDefault="00C15509" w:rsidP="00CA63B0">
      <w:pPr>
        <w:pStyle w:val="SAGEBodyText"/>
      </w:pPr>
      <w:r>
        <w:t xml:space="preserve">This guide </w:t>
      </w:r>
      <w:r w:rsidR="0071134F">
        <w:t>performs a mock customization of the O</w:t>
      </w:r>
      <w:r>
        <w:t>rder Entry screen</w:t>
      </w:r>
      <w:r w:rsidR="0071134F">
        <w:t>:</w:t>
      </w:r>
    </w:p>
    <w:p w:rsidR="0071134F" w:rsidRDefault="0071134F" w:rsidP="0071134F">
      <w:pPr>
        <w:pStyle w:val="SAGEBodyText"/>
        <w:numPr>
          <w:ilvl w:val="0"/>
          <w:numId w:val="42"/>
        </w:numPr>
      </w:pPr>
      <w:r>
        <w:t>Adding controls</w:t>
      </w:r>
    </w:p>
    <w:p w:rsidR="0071134F" w:rsidRDefault="0071134F" w:rsidP="0071134F">
      <w:pPr>
        <w:pStyle w:val="SAGEBodyText"/>
        <w:numPr>
          <w:ilvl w:val="0"/>
          <w:numId w:val="42"/>
        </w:numPr>
      </w:pPr>
      <w:r>
        <w:t xml:space="preserve">Binding new controls to </w:t>
      </w:r>
      <w:r w:rsidR="00C15509">
        <w:t>existing field</w:t>
      </w:r>
      <w:r w:rsidR="00BD2F74">
        <w:t>s</w:t>
      </w:r>
      <w:r w:rsidR="00C15509">
        <w:t xml:space="preserve"> </w:t>
      </w:r>
      <w:r>
        <w:t>and newly</w:t>
      </w:r>
      <w:r w:rsidR="00C15509">
        <w:t xml:space="preserve"> added field</w:t>
      </w:r>
      <w:r w:rsidR="00BD2F74">
        <w:t>s</w:t>
      </w:r>
    </w:p>
    <w:p w:rsidR="00853AAD" w:rsidRDefault="0071134F" w:rsidP="0071134F">
      <w:pPr>
        <w:pStyle w:val="SAGEBodyText"/>
        <w:numPr>
          <w:ilvl w:val="0"/>
          <w:numId w:val="42"/>
        </w:numPr>
      </w:pPr>
      <w:r>
        <w:t>Inter</w:t>
      </w:r>
      <w:r w:rsidR="00C15509">
        <w:t>cept</w:t>
      </w:r>
      <w:r>
        <w:t>ing</w:t>
      </w:r>
      <w:r w:rsidR="00C15509">
        <w:t xml:space="preserve"> event</w:t>
      </w:r>
      <w:r w:rsidR="00BD2F74">
        <w:t>s</w:t>
      </w:r>
      <w:r>
        <w:t xml:space="preserve"> of existing controls and newly added controls</w:t>
      </w:r>
      <w:r w:rsidR="00C15509">
        <w:t xml:space="preserve"> </w:t>
      </w:r>
      <w:r w:rsidR="00853AAD">
        <w:t xml:space="preserve"> </w:t>
      </w: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7D5849" w:rsidRDefault="00486B79" w:rsidP="00CD5A27">
      <w:pPr>
        <w:pStyle w:val="SAGEHeading1"/>
        <w:framePr w:wrap="around"/>
      </w:pPr>
      <w:bookmarkStart w:id="5" w:name="_Toc465793774"/>
      <w:r>
        <w:lastRenderedPageBreak/>
        <w:t>D</w:t>
      </w:r>
      <w:r w:rsidR="00C15509">
        <w:t>evelop</w:t>
      </w:r>
      <w:r>
        <w:t>ment</w:t>
      </w:r>
      <w:r w:rsidR="00C15509">
        <w:t xml:space="preserve"> </w:t>
      </w:r>
      <w:r w:rsidR="006D6A6D">
        <w:t>e</w:t>
      </w:r>
      <w:r w:rsidR="00C15509">
        <w:t>nvironment</w:t>
      </w:r>
      <w:r>
        <w:t xml:space="preserve"> </w:t>
      </w:r>
      <w:r w:rsidR="006D6A6D">
        <w:t>p</w:t>
      </w:r>
      <w:r>
        <w:t>rerequisites</w:t>
      </w:r>
      <w:bookmarkEnd w:id="5"/>
    </w:p>
    <w:p w:rsidR="00486B79" w:rsidRDefault="00FE76B0" w:rsidP="00FE76B0">
      <w:pPr>
        <w:pStyle w:val="SAGEBodyText"/>
      </w:pPr>
      <w:r>
        <w:t xml:space="preserve">Before starting </w:t>
      </w:r>
      <w:r w:rsidR="00486B79">
        <w:t>the customization</w:t>
      </w:r>
      <w:r w:rsidR="00F42906">
        <w:t>,</w:t>
      </w:r>
      <w:r w:rsidR="00486B79">
        <w:t xml:space="preserve"> </w:t>
      </w:r>
      <w:r>
        <w:t>Sage 300 2017</w:t>
      </w:r>
      <w:r w:rsidR="00486B79">
        <w:t>.1 must be installed on the developer machine</w:t>
      </w:r>
      <w:r>
        <w:t xml:space="preserve"> </w:t>
      </w:r>
      <w:r w:rsidR="00486B79">
        <w:t xml:space="preserve">as well as the Sage 300 </w:t>
      </w:r>
      <w:r w:rsidR="00BB1FA7">
        <w:t>UI</w:t>
      </w:r>
      <w:r w:rsidR="00486B79">
        <w:t xml:space="preserve"> C</w:t>
      </w:r>
      <w:r>
        <w:t>ustom</w:t>
      </w:r>
      <w:r w:rsidR="00486B79">
        <w:t>ization W</w:t>
      </w:r>
      <w:r w:rsidR="00375896">
        <w:t xml:space="preserve">izard. </w:t>
      </w:r>
    </w:p>
    <w:p w:rsidR="00FE76B0" w:rsidRDefault="00486B79" w:rsidP="00FE76B0">
      <w:pPr>
        <w:pStyle w:val="SAGEBodyText"/>
      </w:pPr>
      <w:r>
        <w:t>Familiarity with the web screen to be customized is a requirement. Additionally, knowledge of and expertise in the following technologies are required:</w:t>
      </w:r>
    </w:p>
    <w:p w:rsidR="00486B79" w:rsidRDefault="00486B79" w:rsidP="00FD295E">
      <w:pPr>
        <w:pStyle w:val="SAGEBodyText"/>
        <w:numPr>
          <w:ilvl w:val="0"/>
          <w:numId w:val="25"/>
        </w:numPr>
      </w:pPr>
      <w:r>
        <w:t xml:space="preserve">Microsoft ASP.NET </w:t>
      </w:r>
      <w:r w:rsidR="00BD2F74">
        <w:t>MVC</w:t>
      </w:r>
      <w:r>
        <w:t xml:space="preserve"> 5</w:t>
      </w:r>
    </w:p>
    <w:p w:rsidR="00BD2F74" w:rsidRDefault="00486B79" w:rsidP="00FD295E">
      <w:pPr>
        <w:pStyle w:val="SAGEBodyText"/>
        <w:numPr>
          <w:ilvl w:val="0"/>
          <w:numId w:val="25"/>
        </w:numPr>
      </w:pPr>
      <w:r>
        <w:t xml:space="preserve">Microsoft </w:t>
      </w:r>
      <w:r w:rsidR="00BD2F74">
        <w:t>C#</w:t>
      </w:r>
    </w:p>
    <w:p w:rsidR="00375896" w:rsidRDefault="00375896" w:rsidP="00FD295E">
      <w:pPr>
        <w:pStyle w:val="SAGEBodyText"/>
        <w:numPr>
          <w:ilvl w:val="0"/>
          <w:numId w:val="25"/>
        </w:numPr>
      </w:pPr>
      <w:r>
        <w:t>JavaScript</w:t>
      </w:r>
    </w:p>
    <w:p w:rsidR="00375896" w:rsidRDefault="00375896" w:rsidP="00F765E7">
      <w:pPr>
        <w:pStyle w:val="SAGEBodyText"/>
        <w:numPr>
          <w:ilvl w:val="0"/>
          <w:numId w:val="25"/>
        </w:numPr>
      </w:pPr>
      <w:r>
        <w:t>JQuery</w:t>
      </w:r>
      <w:r w:rsidR="00486B79">
        <w:t xml:space="preserve"> and </w:t>
      </w:r>
      <w:r w:rsidR="00BD2F74">
        <w:t>JQuery Ajax</w:t>
      </w:r>
      <w:r w:rsidR="00F765E7">
        <w:t>(</w:t>
      </w:r>
      <w:hyperlink r:id="rId17" w:history="1">
        <w:r w:rsidR="00F765E7" w:rsidRPr="000F7E75">
          <w:rPr>
            <w:rStyle w:val="Hyperlink"/>
          </w:rPr>
          <w:t>https://jquery.com/</w:t>
        </w:r>
      </w:hyperlink>
      <w:r w:rsidR="00F765E7">
        <w:t xml:space="preserve">, </w:t>
      </w:r>
      <w:hyperlink r:id="rId18" w:history="1">
        <w:r w:rsidR="00F765E7" w:rsidRPr="00F765E7">
          <w:rPr>
            <w:rStyle w:val="Hyperlink"/>
          </w:rPr>
          <w:t>http://api.jquery.com/jquery.ajax/</w:t>
        </w:r>
      </w:hyperlink>
      <w:r w:rsidR="00F765E7" w:rsidRPr="00F765E7">
        <w:t>)</w:t>
      </w:r>
    </w:p>
    <w:p w:rsidR="00375896" w:rsidRDefault="00BD2F74" w:rsidP="00BD2F74">
      <w:pPr>
        <w:pStyle w:val="SAGEBodyText"/>
        <w:numPr>
          <w:ilvl w:val="0"/>
          <w:numId w:val="25"/>
        </w:numPr>
      </w:pPr>
      <w:r>
        <w:t>Kendo UI (</w:t>
      </w:r>
      <w:hyperlink r:id="rId19" w:history="1">
        <w:r w:rsidRPr="00486B79">
          <w:rPr>
            <w:rStyle w:val="Hyperlink"/>
          </w:rPr>
          <w:t>http://www.telerik.com/kendo-ui</w:t>
        </w:r>
      </w:hyperlink>
      <w:r>
        <w:t>)</w:t>
      </w:r>
    </w:p>
    <w:p w:rsidR="00375896" w:rsidRDefault="00375896" w:rsidP="00BD2F74">
      <w:pPr>
        <w:pStyle w:val="SAGEBodyText"/>
        <w:numPr>
          <w:ilvl w:val="0"/>
          <w:numId w:val="25"/>
        </w:numPr>
      </w:pPr>
      <w:r>
        <w:t>Knockout</w:t>
      </w:r>
      <w:r w:rsidR="00BD2F74">
        <w:t xml:space="preserve"> JavaScript </w:t>
      </w:r>
      <w:r w:rsidR="00486B79">
        <w:t>L</w:t>
      </w:r>
      <w:r w:rsidR="00BD2F74">
        <w:t>ibrary (</w:t>
      </w:r>
      <w:hyperlink r:id="rId20" w:history="1">
        <w:r w:rsidR="00BD2F74" w:rsidRPr="00486B79">
          <w:rPr>
            <w:rStyle w:val="Hyperlink"/>
          </w:rPr>
          <w:t>http://knockoutjs.com/documentation/introduction.html</w:t>
        </w:r>
      </w:hyperlink>
      <w:r w:rsidR="00BD2F74">
        <w:t xml:space="preserve">) </w:t>
      </w:r>
      <w:r>
        <w:t xml:space="preserve"> </w:t>
      </w:r>
    </w:p>
    <w:p w:rsidR="00BB54BA" w:rsidRDefault="00BB54BA">
      <w:pPr>
        <w:spacing w:after="200" w:line="0" w:lineRule="auto"/>
        <w:rPr>
          <w:b/>
          <w:color w:val="2E3456"/>
          <w:sz w:val="30"/>
          <w:lang w:val="en-US"/>
        </w:rPr>
      </w:pPr>
    </w:p>
    <w:p w:rsidR="007D5849" w:rsidRDefault="00375896" w:rsidP="00CD5A27">
      <w:pPr>
        <w:pStyle w:val="SAGEHeading2"/>
      </w:pPr>
      <w:bookmarkStart w:id="6" w:name="_Toc465793775"/>
      <w:r>
        <w:t>Install Sage 300 2017</w:t>
      </w:r>
      <w:r w:rsidR="00486B79">
        <w:t>.1</w:t>
      </w:r>
      <w:bookmarkEnd w:id="6"/>
    </w:p>
    <w:p w:rsidR="007D5849" w:rsidRDefault="00375896" w:rsidP="007D5849">
      <w:pPr>
        <w:pStyle w:val="SAGEBodyText"/>
        <w:rPr>
          <w:noProof/>
        </w:rPr>
      </w:pPr>
      <w:r>
        <w:rPr>
          <w:noProof/>
        </w:rPr>
        <w:t>Install Sage 300 2017</w:t>
      </w:r>
      <w:r w:rsidR="00486B79">
        <w:rPr>
          <w:noProof/>
        </w:rPr>
        <w:t>.1</w:t>
      </w:r>
      <w:r w:rsidR="00A05A69">
        <w:rPr>
          <w:noProof/>
        </w:rPr>
        <w:t xml:space="preserve"> </w:t>
      </w:r>
      <w:r w:rsidR="00CA4382">
        <w:rPr>
          <w:noProof/>
        </w:rPr>
        <w:t>on the develop</w:t>
      </w:r>
      <w:r w:rsidR="00486B79">
        <w:rPr>
          <w:noProof/>
        </w:rPr>
        <w:t>er</w:t>
      </w:r>
      <w:r w:rsidR="00CA4382">
        <w:rPr>
          <w:noProof/>
        </w:rPr>
        <w:t xml:space="preserve"> </w:t>
      </w:r>
      <w:r w:rsidR="00486B79">
        <w:rPr>
          <w:noProof/>
        </w:rPr>
        <w:t xml:space="preserve">machine. </w:t>
      </w:r>
      <w:r w:rsidR="00A05A69">
        <w:rPr>
          <w:noProof/>
        </w:rPr>
        <w:t>A</w:t>
      </w:r>
      <w:r>
        <w:rPr>
          <w:noProof/>
        </w:rPr>
        <w:t>fter installation, change the web application</w:t>
      </w:r>
      <w:r w:rsidR="00486B79">
        <w:rPr>
          <w:noProof/>
        </w:rPr>
        <w:t>’s</w:t>
      </w:r>
      <w:r>
        <w:rPr>
          <w:noProof/>
        </w:rPr>
        <w:t xml:space="preserve"> </w:t>
      </w:r>
      <w:r w:rsidR="00CA4382" w:rsidRPr="00BB1FA7">
        <w:rPr>
          <w:noProof/>
          <w:color w:val="00B0F0"/>
        </w:rPr>
        <w:t xml:space="preserve">web.config </w:t>
      </w:r>
      <w:r w:rsidR="00486B79">
        <w:rPr>
          <w:noProof/>
        </w:rPr>
        <w:t xml:space="preserve">file for </w:t>
      </w:r>
      <w:r w:rsidR="000818AF">
        <w:rPr>
          <w:noProof/>
        </w:rPr>
        <w:t>debug mode:</w:t>
      </w:r>
    </w:p>
    <w:p w:rsidR="00CA4382" w:rsidRDefault="00BB1FA7" w:rsidP="00BB1FA7">
      <w:pPr>
        <w:pStyle w:val="SAGEBodyText"/>
        <w:numPr>
          <w:ilvl w:val="0"/>
          <w:numId w:val="44"/>
        </w:numPr>
      </w:pPr>
      <w:r>
        <w:t xml:space="preserve">In </w:t>
      </w:r>
      <w:r w:rsidR="00CA4382" w:rsidRPr="00BB1FA7">
        <w:rPr>
          <w:color w:val="00B0F0"/>
        </w:rPr>
        <w:t>{</w:t>
      </w:r>
      <w:r w:rsidR="00CA4382" w:rsidRPr="00BB1FA7">
        <w:rPr>
          <w:i/>
          <w:color w:val="00B0F0"/>
        </w:rPr>
        <w:t xml:space="preserve">Sage 300 </w:t>
      </w:r>
      <w:r w:rsidR="00F765E7">
        <w:rPr>
          <w:rStyle w:val="SAGETextFilename"/>
          <w:i/>
        </w:rPr>
        <w:t>installation</w:t>
      </w:r>
      <w:r w:rsidR="00ED3672" w:rsidRPr="002E4FF4">
        <w:rPr>
          <w:rStyle w:val="SAGETextFilename"/>
          <w:i/>
        </w:rPr>
        <w:t xml:space="preserve"> </w:t>
      </w:r>
      <w:proofErr w:type="gramStart"/>
      <w:r w:rsidR="00CA4382" w:rsidRPr="00BB1FA7">
        <w:rPr>
          <w:i/>
          <w:color w:val="00B0F0"/>
        </w:rPr>
        <w:t>folder</w:t>
      </w:r>
      <w:r w:rsidR="00CA4382" w:rsidRPr="00BB1FA7">
        <w:rPr>
          <w:color w:val="00B0F0"/>
        </w:rPr>
        <w:t>}\</w:t>
      </w:r>
      <w:r w:rsidR="000818AF" w:rsidRPr="00BB1FA7">
        <w:rPr>
          <w:color w:val="00B0F0"/>
        </w:rPr>
        <w:t>Online\Web</w:t>
      </w:r>
      <w:proofErr w:type="gramEnd"/>
      <w:r>
        <w:t xml:space="preserve">, open the </w:t>
      </w:r>
      <w:proofErr w:type="spellStart"/>
      <w:r w:rsidR="000818AF" w:rsidRPr="00BB1FA7">
        <w:rPr>
          <w:color w:val="00B0F0"/>
        </w:rPr>
        <w:t>web.config</w:t>
      </w:r>
      <w:proofErr w:type="spellEnd"/>
      <w:r>
        <w:t xml:space="preserve"> file.</w:t>
      </w:r>
    </w:p>
    <w:p w:rsidR="00CA4382" w:rsidRDefault="000818AF" w:rsidP="00BB1FA7">
      <w:pPr>
        <w:pStyle w:val="SAGEBodyText"/>
        <w:numPr>
          <w:ilvl w:val="0"/>
          <w:numId w:val="44"/>
        </w:numPr>
      </w:pPr>
      <w:r>
        <w:t xml:space="preserve">Locate the </w:t>
      </w:r>
      <w:r w:rsidR="00CA4382" w:rsidRPr="00BB1FA7">
        <w:rPr>
          <w:color w:val="00B0F0"/>
        </w:rPr>
        <w:t>&lt;</w:t>
      </w:r>
      <w:proofErr w:type="spellStart"/>
      <w:r w:rsidR="00CA4382" w:rsidRPr="00BB1FA7">
        <w:rPr>
          <w:color w:val="00B0F0"/>
        </w:rPr>
        <w:t>System.web</w:t>
      </w:r>
      <w:proofErr w:type="spellEnd"/>
      <w:r w:rsidR="00CA4382" w:rsidRPr="00BB1FA7">
        <w:rPr>
          <w:color w:val="00B0F0"/>
        </w:rPr>
        <w:t>&gt;</w:t>
      </w:r>
      <w:r w:rsidR="00CA4382">
        <w:t xml:space="preserve"> entry</w:t>
      </w:r>
      <w:r>
        <w:t xml:space="preserve"> and the </w:t>
      </w:r>
      <w:r w:rsidR="00CA4382" w:rsidRPr="00CA4382">
        <w:t>&lt;compilation debu</w:t>
      </w:r>
      <w:r w:rsidR="00CA4382">
        <w:t>g="</w:t>
      </w:r>
      <w:r w:rsidR="00CA4382" w:rsidRPr="00BB1FA7">
        <w:rPr>
          <w:color w:val="00B0F0"/>
        </w:rPr>
        <w:t>false</w:t>
      </w:r>
      <w:r w:rsidR="00CA4382">
        <w:t xml:space="preserve">" </w:t>
      </w:r>
      <w:proofErr w:type="spellStart"/>
      <w:r w:rsidR="00CA4382">
        <w:t>targetFramework</w:t>
      </w:r>
      <w:proofErr w:type="spellEnd"/>
      <w:r w:rsidR="00CA4382">
        <w:t>="4.x.x</w:t>
      </w:r>
      <w:r w:rsidR="00CA4382" w:rsidRPr="00CA4382">
        <w:t>" /&gt;</w:t>
      </w:r>
      <w:r>
        <w:t xml:space="preserve"> tag</w:t>
      </w:r>
      <w:r w:rsidR="00F765E7">
        <w:t xml:space="preserve">, where 4.x.x is version number, e.g. 4.5.1 </w:t>
      </w:r>
    </w:p>
    <w:p w:rsidR="00CA4382" w:rsidRDefault="000818AF" w:rsidP="00BB1FA7">
      <w:pPr>
        <w:pStyle w:val="SAGEBodyText"/>
        <w:numPr>
          <w:ilvl w:val="0"/>
          <w:numId w:val="44"/>
        </w:numPr>
      </w:pPr>
      <w:r>
        <w:t>C</w:t>
      </w:r>
      <w:r w:rsidR="00CA4382">
        <w:t xml:space="preserve">hange </w:t>
      </w:r>
      <w:r>
        <w:t xml:space="preserve">the debug attribute to </w:t>
      </w:r>
      <w:r w:rsidR="00CA4382" w:rsidRPr="00CA4382">
        <w:t>&lt;compilation debu</w:t>
      </w:r>
      <w:r w:rsidR="00CA4382">
        <w:t>g="</w:t>
      </w:r>
      <w:r w:rsidR="00CA4382" w:rsidRPr="00BB1FA7">
        <w:rPr>
          <w:color w:val="00B0F0"/>
        </w:rPr>
        <w:t>true</w:t>
      </w:r>
      <w:r w:rsidR="00CA4382">
        <w:t xml:space="preserve">" </w:t>
      </w:r>
      <w:proofErr w:type="spellStart"/>
      <w:r w:rsidR="00CA4382">
        <w:t>targetFramework</w:t>
      </w:r>
      <w:proofErr w:type="spellEnd"/>
      <w:r w:rsidR="00CA4382">
        <w:t>="4.x.x</w:t>
      </w:r>
      <w:r w:rsidR="00CA4382" w:rsidRPr="00CA4382">
        <w:t>" /&gt;</w:t>
      </w:r>
    </w:p>
    <w:p w:rsidR="007D5849" w:rsidRDefault="00CA4382" w:rsidP="00CD5A27">
      <w:pPr>
        <w:pStyle w:val="SAGEHeading2"/>
      </w:pPr>
      <w:bookmarkStart w:id="7" w:name="_Toc465793776"/>
      <w:r>
        <w:t>Install V</w:t>
      </w:r>
      <w:r w:rsidR="000818AF">
        <w:t>isual Studio Web Customization Package</w:t>
      </w:r>
      <w:bookmarkEnd w:id="7"/>
    </w:p>
    <w:p w:rsidR="000818AF" w:rsidRDefault="00CA4382" w:rsidP="00CA4382">
      <w:pPr>
        <w:pStyle w:val="SAGEBodyText"/>
      </w:pPr>
      <w:r>
        <w:t xml:space="preserve">The </w:t>
      </w:r>
      <w:r w:rsidR="000818AF">
        <w:t xml:space="preserve">Visual Studio </w:t>
      </w:r>
      <w:r w:rsidR="00BB1FA7">
        <w:t>UI</w:t>
      </w:r>
      <w:r w:rsidR="000818AF">
        <w:t xml:space="preserve"> Customization </w:t>
      </w:r>
      <w:r w:rsidR="00BB1FA7">
        <w:t>Wizard</w:t>
      </w:r>
      <w:r w:rsidR="000818AF">
        <w:t xml:space="preserve"> (</w:t>
      </w:r>
      <w:r w:rsidRPr="00BB1FA7">
        <w:rPr>
          <w:color w:val="00B0F0"/>
        </w:rPr>
        <w:t>Sage300CustomProject</w:t>
      </w:r>
      <w:r w:rsidR="001D4FDD" w:rsidRPr="00BB1FA7">
        <w:rPr>
          <w:color w:val="00B0F0"/>
        </w:rPr>
        <w:t>.vsix</w:t>
      </w:r>
      <w:r w:rsidR="000818AF">
        <w:t>) will install this plugin into Visual Studio and is compatible with Visual Studio Versions 2013 and 2015</w:t>
      </w:r>
      <w:r w:rsidR="001D4FDD">
        <w:t>.</w:t>
      </w:r>
    </w:p>
    <w:p w:rsidR="000818AF" w:rsidRDefault="000818AF" w:rsidP="00CA4382">
      <w:pPr>
        <w:pStyle w:val="SAGEBodyText"/>
      </w:pPr>
      <w:r>
        <w:t xml:space="preserve">Selecting this file will invoke a dialog, prompting to be installed. Select </w:t>
      </w:r>
      <w:r w:rsidRPr="006D6A6D">
        <w:rPr>
          <w:b/>
          <w:color w:val="2B2421" w:themeColor="text1"/>
        </w:rPr>
        <w:t>OK</w:t>
      </w:r>
      <w:r w:rsidRPr="006D6A6D">
        <w:rPr>
          <w:color w:val="2B2421" w:themeColor="text1"/>
        </w:rPr>
        <w:t xml:space="preserve"> </w:t>
      </w:r>
      <w:r>
        <w:t>to install the plugin.</w:t>
      </w:r>
    </w:p>
    <w:p w:rsidR="00CA4382" w:rsidRPr="00CA4382" w:rsidRDefault="000818AF" w:rsidP="000818AF">
      <w:pPr>
        <w:pStyle w:val="SAGEAdmonitionWarning"/>
      </w:pPr>
      <w:r>
        <w:t>Note: If the plugin is already installed, it must be uninstalled first and this is accomplished in Visual Studio by selecting Tools/Extensions and Updates, locating the plugin and selecting the Uninstall option.</w:t>
      </w:r>
      <w:r w:rsidR="0036157D">
        <w:t xml:space="preserve"> </w:t>
      </w:r>
    </w:p>
    <w:p w:rsidR="007D5849" w:rsidRDefault="007D5849" w:rsidP="007D5849">
      <w:pPr>
        <w:pStyle w:val="SAGEBodyText"/>
      </w:pP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6D6A6D" w:rsidRDefault="006D6A6D" w:rsidP="006D6A6D">
      <w:pPr>
        <w:pStyle w:val="SAGEHeading1"/>
        <w:framePr w:wrap="around"/>
      </w:pPr>
      <w:bookmarkStart w:id="8" w:name="_Toc465759138"/>
      <w:bookmarkStart w:id="9" w:name="_Toc465793777"/>
      <w:r>
        <w:lastRenderedPageBreak/>
        <w:t>Getting started</w:t>
      </w:r>
      <w:bookmarkEnd w:id="8"/>
      <w:bookmarkEnd w:id="9"/>
    </w:p>
    <w:p w:rsidR="006D6A6D" w:rsidRPr="00777814" w:rsidRDefault="006D6A6D" w:rsidP="006D6A6D">
      <w:pPr>
        <w:pStyle w:val="SAGEHeading2"/>
        <w:numPr>
          <w:ilvl w:val="0"/>
          <w:numId w:val="0"/>
        </w:numPr>
        <w:tabs>
          <w:tab w:val="left" w:pos="7320"/>
        </w:tabs>
        <w:ind w:left="734" w:hanging="734"/>
        <w:rPr>
          <w:szCs w:val="30"/>
        </w:rPr>
      </w:pPr>
      <w:bookmarkStart w:id="10" w:name="_Toc465759139"/>
      <w:bookmarkStart w:id="11" w:name="_Toc465793778"/>
      <w:r>
        <w:rPr>
          <w:szCs w:val="30"/>
        </w:rPr>
        <w:t>3.1 Create the customization project and template files</w:t>
      </w:r>
      <w:bookmarkEnd w:id="10"/>
      <w:bookmarkEnd w:id="11"/>
      <w:r>
        <w:rPr>
          <w:szCs w:val="30"/>
        </w:rPr>
        <w:tab/>
      </w:r>
    </w:p>
    <w:p w:rsidR="006D6A6D" w:rsidRDefault="006D6A6D" w:rsidP="006D6A6D">
      <w:pPr>
        <w:pStyle w:val="SAGETaskIntro"/>
      </w:pPr>
      <w:r>
        <w:t>To create the project and template files:</w:t>
      </w:r>
    </w:p>
    <w:p w:rsidR="006D6A6D" w:rsidRDefault="006D6A6D" w:rsidP="006D6A6D">
      <w:pPr>
        <w:pStyle w:val="SAGENumberedList"/>
        <w:numPr>
          <w:ilvl w:val="0"/>
          <w:numId w:val="45"/>
        </w:numPr>
      </w:pPr>
      <w:r>
        <w:t xml:space="preserve">Open Visual Studio, create a new project, and in the new project dialog box, select </w:t>
      </w:r>
      <w:r w:rsidRPr="006D6A6D">
        <w:rPr>
          <w:rStyle w:val="SAGETextUI"/>
          <w:color w:val="2B2421" w:themeColor="text1"/>
        </w:rPr>
        <w:t>Sage 300 UI Customization Wizard</w:t>
      </w:r>
      <w:r>
        <w:t>.</w:t>
      </w:r>
    </w:p>
    <w:p w:rsidR="006D6A6D" w:rsidRDefault="006D6A6D" w:rsidP="006D6A6D">
      <w:pPr>
        <w:pStyle w:val="SAGEIndentedText"/>
      </w:pPr>
      <w:r>
        <w:rPr>
          <w:noProof/>
        </w:rPr>
        <w:drawing>
          <wp:inline distT="0" distB="0" distL="0" distR="0" wp14:anchorId="50214955" wp14:editId="7E54EAAB">
            <wp:extent cx="5853430" cy="4045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53430" cy="4045585"/>
                    </a:xfrm>
                    <a:prstGeom prst="rect">
                      <a:avLst/>
                    </a:prstGeom>
                  </pic:spPr>
                </pic:pic>
              </a:graphicData>
            </a:graphic>
          </wp:inline>
        </w:drawing>
      </w:r>
    </w:p>
    <w:p w:rsidR="006D6A6D" w:rsidRDefault="006D6A6D" w:rsidP="006D6A6D">
      <w:pPr>
        <w:pStyle w:val="SAGENumberedList"/>
      </w:pPr>
      <w:r>
        <w:t xml:space="preserve">Enter the name and location, and then click </w:t>
      </w:r>
      <w:r w:rsidRPr="002E4FF4">
        <w:rPr>
          <w:rStyle w:val="SAGETextUI"/>
        </w:rPr>
        <w:t>OK</w:t>
      </w:r>
      <w:r>
        <w:t>.</w:t>
      </w:r>
    </w:p>
    <w:p w:rsidR="006D6A6D" w:rsidRDefault="006D6A6D" w:rsidP="006D6A6D">
      <w:pPr>
        <w:pStyle w:val="SAGEIndentedText"/>
      </w:pPr>
      <w:r>
        <w:t>The customization wizard page appears:</w:t>
      </w:r>
    </w:p>
    <w:p w:rsidR="006D6A6D" w:rsidRDefault="006D6A6D" w:rsidP="006D6A6D">
      <w:pPr>
        <w:pStyle w:val="SAGEIndentedText"/>
      </w:pPr>
    </w:p>
    <w:p w:rsidR="00DC6958" w:rsidRDefault="00DC6958" w:rsidP="006D6A6D">
      <w:pPr>
        <w:pStyle w:val="SAGEIndentedText"/>
      </w:pPr>
      <w:r>
        <w:rPr>
          <w:noProof/>
        </w:rPr>
        <w:lastRenderedPageBreak/>
        <w:drawing>
          <wp:inline distT="0" distB="0" distL="0" distR="0" wp14:anchorId="63A1DE0D" wp14:editId="39D6F2D5">
            <wp:extent cx="5853430" cy="56553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53430" cy="5655310"/>
                    </a:xfrm>
                    <a:prstGeom prst="rect">
                      <a:avLst/>
                    </a:prstGeom>
                  </pic:spPr>
                </pic:pic>
              </a:graphicData>
            </a:graphic>
          </wp:inline>
        </w:drawing>
      </w:r>
    </w:p>
    <w:p w:rsidR="006D6A6D" w:rsidRDefault="006D6A6D" w:rsidP="006D6A6D">
      <w:pPr>
        <w:pStyle w:val="SAGENumberedList"/>
      </w:pPr>
      <w:r>
        <w:t>Enter the Company Name.</w:t>
      </w:r>
    </w:p>
    <w:p w:rsidR="006D6A6D" w:rsidRDefault="006D6A6D" w:rsidP="006D6A6D">
      <w:pPr>
        <w:pStyle w:val="SAGENumberedList"/>
      </w:pPr>
      <w:r>
        <w:t xml:space="preserve">Select a Module ID, Category and Screen Name and then click </w:t>
      </w:r>
      <w:r w:rsidRPr="00ED3672">
        <w:rPr>
          <w:b/>
          <w:color w:val="2B2421" w:themeColor="text1"/>
        </w:rPr>
        <w:t>OK</w:t>
      </w:r>
      <w:r>
        <w:t>.</w:t>
      </w:r>
    </w:p>
    <w:p w:rsidR="006D6A6D" w:rsidRDefault="006D6A6D" w:rsidP="006D6A6D">
      <w:pPr>
        <w:pStyle w:val="SAGEIndentedText"/>
      </w:pPr>
      <w:r>
        <w:t>The wizard generates the C# Custom</w:t>
      </w:r>
      <w:r w:rsidR="00ED3672">
        <w:t>ization</w:t>
      </w:r>
      <w:r>
        <w:t xml:space="preserve"> Project and creates a custom settings file, JavaScript template file, and </w:t>
      </w:r>
      <w:r w:rsidR="00ED3672">
        <w:t xml:space="preserve">a </w:t>
      </w:r>
      <w:r>
        <w:t xml:space="preserve">validating XSD file in </w:t>
      </w:r>
      <w:r w:rsidRPr="002E4FF4">
        <w:rPr>
          <w:rStyle w:val="SAGETextFilename"/>
          <w:i/>
        </w:rPr>
        <w:t xml:space="preserve">{Sage300 installed shared data </w:t>
      </w:r>
      <w:proofErr w:type="gramStart"/>
      <w:r w:rsidRPr="002E4FF4">
        <w:rPr>
          <w:rStyle w:val="SAGETextFilename"/>
          <w:i/>
        </w:rPr>
        <w:t>folder}\</w:t>
      </w:r>
      <w:proofErr w:type="gramEnd"/>
      <w:r w:rsidRPr="002E4FF4">
        <w:rPr>
          <w:rStyle w:val="SAGETextFilename"/>
          <w:i/>
        </w:rPr>
        <w:t>Customization}</w:t>
      </w:r>
      <w:r w:rsidRPr="00ED3672">
        <w:rPr>
          <w:rStyle w:val="SAGETextFilename"/>
          <w:color w:val="2B2421" w:themeColor="text1"/>
        </w:rPr>
        <w:t>.</w:t>
      </w:r>
    </w:p>
    <w:p w:rsidR="006D6A6D" w:rsidRDefault="006D6A6D" w:rsidP="006D6A6D">
      <w:pPr>
        <w:pStyle w:val="SAGEIndentedText"/>
      </w:pPr>
      <w:r>
        <w:t>Template files are generated as follows:</w:t>
      </w:r>
    </w:p>
    <w:p w:rsidR="006D6A6D" w:rsidRDefault="006D6A6D" w:rsidP="006D6A6D">
      <w:pPr>
        <w:pStyle w:val="SAGEBodyText"/>
        <w:numPr>
          <w:ilvl w:val="0"/>
          <w:numId w:val="27"/>
        </w:numPr>
      </w:pPr>
      <w:r>
        <w:t xml:space="preserve">Settings file: </w:t>
      </w:r>
      <w:r w:rsidRPr="002C73B7">
        <w:rPr>
          <w:rStyle w:val="SAGETextFilename"/>
          <w:i/>
        </w:rPr>
        <w:t xml:space="preserve">{screen </w:t>
      </w:r>
      <w:proofErr w:type="gramStart"/>
      <w:r w:rsidRPr="002C73B7">
        <w:rPr>
          <w:rStyle w:val="SAGETextFilename"/>
          <w:i/>
        </w:rPr>
        <w:t>name}_</w:t>
      </w:r>
      <w:r w:rsidRPr="002C73B7">
        <w:rPr>
          <w:rStyle w:val="SAGETextFilename"/>
        </w:rPr>
        <w:t>Settings.xml</w:t>
      </w:r>
      <w:proofErr w:type="gramEnd"/>
      <w:r>
        <w:t xml:space="preserve">, such as </w:t>
      </w:r>
      <w:r w:rsidRPr="002C73B7">
        <w:rPr>
          <w:rStyle w:val="SAGETextFilename"/>
        </w:rPr>
        <w:t>OrderEntry_Settings.xml</w:t>
      </w:r>
    </w:p>
    <w:p w:rsidR="006D6A6D" w:rsidRDefault="006D6A6D" w:rsidP="006D6A6D">
      <w:pPr>
        <w:pStyle w:val="SAGEBodyText"/>
        <w:numPr>
          <w:ilvl w:val="0"/>
          <w:numId w:val="27"/>
        </w:numPr>
      </w:pPr>
      <w:r>
        <w:t xml:space="preserve">JavaScript file: </w:t>
      </w:r>
      <w:r w:rsidRPr="002C73B7">
        <w:rPr>
          <w:rStyle w:val="SAGETextFilename"/>
          <w:i/>
        </w:rPr>
        <w:t xml:space="preserve">{screen </w:t>
      </w:r>
      <w:proofErr w:type="gramStart"/>
      <w:r w:rsidRPr="002C73B7">
        <w:rPr>
          <w:rStyle w:val="SAGETextFilename"/>
          <w:i/>
        </w:rPr>
        <w:t>name}_</w:t>
      </w:r>
      <w:r w:rsidRPr="002C73B7">
        <w:rPr>
          <w:rStyle w:val="SAGETextFilename"/>
        </w:rPr>
        <w:t>Custom.js</w:t>
      </w:r>
      <w:proofErr w:type="gramEnd"/>
      <w:r>
        <w:t xml:space="preserve">, such as </w:t>
      </w:r>
      <w:r w:rsidRPr="002C73B7">
        <w:rPr>
          <w:rStyle w:val="SAGETextFilename"/>
        </w:rPr>
        <w:t>OrderEntry_Custom.js</w:t>
      </w:r>
    </w:p>
    <w:p w:rsidR="006D6A6D" w:rsidRDefault="006D6A6D" w:rsidP="006D6A6D">
      <w:pPr>
        <w:pStyle w:val="SAGEBodyText"/>
        <w:numPr>
          <w:ilvl w:val="0"/>
          <w:numId w:val="27"/>
        </w:numPr>
      </w:pPr>
      <w:r>
        <w:t xml:space="preserve">Validating </w:t>
      </w:r>
      <w:proofErr w:type="spellStart"/>
      <w:r>
        <w:t>xsd</w:t>
      </w:r>
      <w:proofErr w:type="spellEnd"/>
      <w:r>
        <w:t xml:space="preserve"> file: </w:t>
      </w:r>
      <w:r w:rsidRPr="002C73B7">
        <w:rPr>
          <w:rStyle w:val="SAGETextFilename"/>
        </w:rPr>
        <w:t>ScreenConfig.xsd</w:t>
      </w:r>
    </w:p>
    <w:p w:rsidR="006D6A6D" w:rsidRDefault="006D6A6D" w:rsidP="006D6A6D">
      <w:pPr>
        <w:pStyle w:val="SAGEAdmonitionNote"/>
        <w:ind w:left="360"/>
      </w:pPr>
      <w:r>
        <w:rPr>
          <w:b/>
        </w:rPr>
        <w:lastRenderedPageBreak/>
        <w:t xml:space="preserve">Note: </w:t>
      </w:r>
      <w:r>
        <w:t xml:space="preserve">Do not change the names of the generated files. These determine which screen the customization will be applied to. </w:t>
      </w:r>
    </w:p>
    <w:p w:rsidR="00ED3672" w:rsidRDefault="00ED3672" w:rsidP="006D6A6D">
      <w:pPr>
        <w:pStyle w:val="SAGENumberedList"/>
      </w:pPr>
      <w:r>
        <w:t xml:space="preserve">Select </w:t>
      </w:r>
      <w:proofErr w:type="spellStart"/>
      <w:r w:rsidRPr="00ED3672">
        <w:rPr>
          <w:color w:val="00B0F0"/>
        </w:rPr>
        <w:t>Nuget</w:t>
      </w:r>
      <w:proofErr w:type="spellEnd"/>
      <w:r w:rsidRPr="00ED3672">
        <w:rPr>
          <w:color w:val="00B0F0"/>
        </w:rPr>
        <w:t xml:space="preserve"> Package Manager </w:t>
      </w:r>
      <w:r>
        <w:t xml:space="preserve">and restore </w:t>
      </w:r>
      <w:proofErr w:type="spellStart"/>
      <w:r>
        <w:t>Nuget</w:t>
      </w:r>
      <w:proofErr w:type="spellEnd"/>
      <w:r>
        <w:t xml:space="preserve"> Packages</w:t>
      </w:r>
    </w:p>
    <w:p w:rsidR="006D6A6D" w:rsidRDefault="006D6A6D" w:rsidP="006D6A6D">
      <w:pPr>
        <w:pStyle w:val="SAGENumberedList"/>
      </w:pPr>
      <w:r>
        <w:t>Compile the project and make sure it does not have any compile errors.</w:t>
      </w:r>
    </w:p>
    <w:p w:rsidR="006D6A6D" w:rsidRDefault="006D6A6D" w:rsidP="006D6A6D">
      <w:pPr>
        <w:pStyle w:val="SAGEHeading2"/>
        <w:numPr>
          <w:ilvl w:val="0"/>
          <w:numId w:val="0"/>
        </w:numPr>
        <w:ind w:left="734" w:hanging="734"/>
        <w:rPr>
          <w:szCs w:val="30"/>
        </w:rPr>
      </w:pPr>
      <w:bookmarkStart w:id="12" w:name="_Toc465759140"/>
      <w:bookmarkStart w:id="13" w:name="_Toc465793779"/>
      <w:r>
        <w:rPr>
          <w:szCs w:val="30"/>
        </w:rPr>
        <w:t>3.2 Open the settings and JavaScript files and start to debug</w:t>
      </w:r>
      <w:bookmarkEnd w:id="12"/>
      <w:bookmarkEnd w:id="13"/>
    </w:p>
    <w:p w:rsidR="00B84B13" w:rsidRDefault="00B84B13" w:rsidP="00B84B13">
      <w:pPr>
        <w:pStyle w:val="SAGEIndentedText"/>
        <w:ind w:left="0"/>
      </w:pPr>
      <w:r>
        <w:t xml:space="preserve">The customization wizard will generate template settings and JavaScript files under </w:t>
      </w:r>
      <w:r w:rsidRPr="002E4FF4">
        <w:rPr>
          <w:rStyle w:val="SAGETextFilename"/>
          <w:i/>
        </w:rPr>
        <w:t>{Sage300 installed sh</w:t>
      </w:r>
      <w:r w:rsidR="00990899">
        <w:rPr>
          <w:rStyle w:val="SAGETextFilename"/>
          <w:i/>
        </w:rPr>
        <w:t xml:space="preserve">ared data </w:t>
      </w:r>
      <w:proofErr w:type="gramStart"/>
      <w:r w:rsidR="00990899">
        <w:rPr>
          <w:rStyle w:val="SAGETextFilename"/>
          <w:i/>
        </w:rPr>
        <w:t>folder}\</w:t>
      </w:r>
      <w:proofErr w:type="gramEnd"/>
      <w:r w:rsidR="00990899">
        <w:rPr>
          <w:rStyle w:val="SAGETextFilename"/>
          <w:i/>
        </w:rPr>
        <w:t>Customization folder</w:t>
      </w:r>
    </w:p>
    <w:p w:rsidR="006D6A6D" w:rsidRPr="00C624C3" w:rsidRDefault="006D6A6D" w:rsidP="006D6A6D">
      <w:pPr>
        <w:pStyle w:val="SAGETaskIntro"/>
      </w:pPr>
      <w:r>
        <w:t>To start debugging:</w:t>
      </w:r>
    </w:p>
    <w:p w:rsidR="006D6A6D" w:rsidRDefault="006D6A6D" w:rsidP="006D6A6D">
      <w:pPr>
        <w:pStyle w:val="SAGENumberedList"/>
        <w:numPr>
          <w:ilvl w:val="0"/>
          <w:numId w:val="46"/>
        </w:numPr>
      </w:pPr>
      <w:r>
        <w:t xml:space="preserve">Open the </w:t>
      </w:r>
      <w:r w:rsidR="009C6C76">
        <w:t xml:space="preserve">above generated </w:t>
      </w:r>
      <w:r>
        <w:t>screen settings</w:t>
      </w:r>
      <w:r w:rsidR="00B84B13">
        <w:t xml:space="preserve"> </w:t>
      </w:r>
      <w:r w:rsidR="00B84B13" w:rsidRPr="002C73B7">
        <w:rPr>
          <w:rStyle w:val="SAGETextFilename"/>
        </w:rPr>
        <w:t>OrderEntry_Settings.xml</w:t>
      </w:r>
      <w:r w:rsidR="00B84B13">
        <w:t xml:space="preserve"> </w:t>
      </w:r>
      <w:r>
        <w:t xml:space="preserve">and JavaScript file </w:t>
      </w:r>
      <w:r w:rsidR="00B84B13" w:rsidRPr="002C73B7">
        <w:rPr>
          <w:rStyle w:val="SAGETextFilename"/>
        </w:rPr>
        <w:t>OrderEntry_Custom.js</w:t>
      </w:r>
      <w:r w:rsidR="00B84B13">
        <w:t xml:space="preserve"> </w:t>
      </w:r>
      <w:r>
        <w:t xml:space="preserve">in the VS code editor. </w:t>
      </w:r>
    </w:p>
    <w:p w:rsidR="006D6A6D" w:rsidRDefault="006D6A6D" w:rsidP="006D6A6D">
      <w:pPr>
        <w:pStyle w:val="SAGENumberedList"/>
        <w:numPr>
          <w:ilvl w:val="0"/>
          <w:numId w:val="46"/>
        </w:numPr>
      </w:pPr>
      <w:r>
        <w:t xml:space="preserve">Set breakpoint at JS file initial entry point </w:t>
      </w:r>
      <w:r w:rsidRPr="00A75F5D">
        <w:rPr>
          <w:rStyle w:val="SAGETextCodeinline"/>
        </w:rPr>
        <w:t>ISV1OrderEntryCustomUI.init()</w:t>
      </w:r>
    </w:p>
    <w:p w:rsidR="006D6A6D" w:rsidRDefault="006D6A6D" w:rsidP="006D6A6D">
      <w:pPr>
        <w:pStyle w:val="SAGENumberedList"/>
        <w:numPr>
          <w:ilvl w:val="0"/>
          <w:numId w:val="46"/>
        </w:numPr>
      </w:pPr>
      <w:r>
        <w:t xml:space="preserve">Start to run the </w:t>
      </w:r>
      <w:r w:rsidR="00B84B13">
        <w:t>project with Internet Explorer.</w:t>
      </w:r>
    </w:p>
    <w:p w:rsidR="006D6A6D" w:rsidRDefault="006D6A6D" w:rsidP="006D6A6D">
      <w:pPr>
        <w:pStyle w:val="SAGENumberedList"/>
        <w:numPr>
          <w:ilvl w:val="0"/>
          <w:numId w:val="46"/>
        </w:numPr>
      </w:pPr>
      <w:r>
        <w:t>When the default pag</w:t>
      </w:r>
      <w:r w:rsidR="00EC2C25">
        <w:t>e appears,</w:t>
      </w:r>
      <w:r>
        <w:t xml:space="preserve"> </w:t>
      </w:r>
      <w:r w:rsidR="00B84B13">
        <w:t xml:space="preserve">click </w:t>
      </w:r>
      <w:hyperlink r:id="rId23" w:history="1">
        <w:r w:rsidR="00B84B13" w:rsidRPr="00B84B13">
          <w:rPr>
            <w:rStyle w:val="Hyperlink"/>
            <w:rFonts w:cs="Arial"/>
            <w:color w:val="00B0F0"/>
            <w:sz w:val="21"/>
            <w:szCs w:val="21"/>
          </w:rPr>
          <w:t>Sage 300c application</w:t>
        </w:r>
      </w:hyperlink>
      <w:r w:rsidR="00B84B13">
        <w:rPr>
          <w:rFonts w:cs="Arial"/>
          <w:color w:val="3C424F"/>
          <w:sz w:val="21"/>
          <w:szCs w:val="21"/>
        </w:rPr>
        <w:t xml:space="preserve"> link to</w:t>
      </w:r>
      <w:r w:rsidR="00B84B13">
        <w:t xml:space="preserve"> </w:t>
      </w:r>
      <w:r>
        <w:t>switch to the local Sage 300c web application.</w:t>
      </w:r>
    </w:p>
    <w:p w:rsidR="00B84B13" w:rsidRDefault="00B84B13" w:rsidP="00B84B13">
      <w:pPr>
        <w:pStyle w:val="SAGENumberedList"/>
        <w:numPr>
          <w:ilvl w:val="0"/>
          <w:numId w:val="0"/>
        </w:numPr>
        <w:ind w:left="340"/>
      </w:pPr>
      <w:r>
        <w:rPr>
          <w:noProof/>
        </w:rPr>
        <w:lastRenderedPageBreak/>
        <w:drawing>
          <wp:inline distT="0" distB="0" distL="0" distR="0" wp14:anchorId="6D8FB6B0" wp14:editId="3ACDC6EA">
            <wp:extent cx="5853430" cy="4424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53430" cy="4424045"/>
                    </a:xfrm>
                    <a:prstGeom prst="rect">
                      <a:avLst/>
                    </a:prstGeom>
                  </pic:spPr>
                </pic:pic>
              </a:graphicData>
            </a:graphic>
          </wp:inline>
        </w:drawing>
      </w:r>
    </w:p>
    <w:p w:rsidR="006D6A6D" w:rsidRPr="00777814" w:rsidRDefault="006D6A6D" w:rsidP="00EC2C25">
      <w:pPr>
        <w:pStyle w:val="SAGENumberedList"/>
        <w:numPr>
          <w:ilvl w:val="0"/>
          <w:numId w:val="46"/>
        </w:numPr>
        <w:sectPr w:rsidR="006D6A6D" w:rsidRPr="00777814" w:rsidSect="0088402A">
          <w:pgSz w:w="12242" w:h="15842" w:code="1"/>
          <w:pgMar w:top="709" w:right="1440" w:bottom="1701" w:left="1584" w:header="624" w:footer="397" w:gutter="0"/>
          <w:cols w:space="708"/>
          <w:titlePg/>
          <w:docGrid w:linePitch="360"/>
        </w:sectPr>
      </w:pPr>
      <w:r>
        <w:t>Sign in to the Sage 300c web application and navigate to the O/E Order Entry screen.</w:t>
      </w:r>
      <w:r w:rsidR="00EC2C25">
        <w:t xml:space="preserve"> As this</w:t>
      </w:r>
      <w:r w:rsidR="00CC2AEC">
        <w:t xml:space="preserve"> screen</w:t>
      </w:r>
      <w:r w:rsidR="00EC2C25">
        <w:t xml:space="preserve"> rendering html document includes the </w:t>
      </w:r>
      <w:r w:rsidR="00EC2C25" w:rsidRPr="002C73B7">
        <w:rPr>
          <w:rStyle w:val="SAGETextFilename"/>
        </w:rPr>
        <w:t>OrderEntry_Custom.js</w:t>
      </w:r>
      <w:r w:rsidR="00EC2C25">
        <w:t>, when O/E Order Entry document screen is ready, i</w:t>
      </w:r>
      <w:r>
        <w:t xml:space="preserve">t will hit the breakpoint. </w:t>
      </w:r>
    </w:p>
    <w:p w:rsidR="006D6A6D" w:rsidRDefault="006D6A6D" w:rsidP="006D6A6D">
      <w:pPr>
        <w:pStyle w:val="SAGEHeading1"/>
        <w:framePr w:wrap="around"/>
      </w:pPr>
      <w:bookmarkStart w:id="14" w:name="_Toc465759141"/>
      <w:bookmarkStart w:id="15" w:name="_Toc465793780"/>
      <w:r>
        <w:lastRenderedPageBreak/>
        <w:t xml:space="preserve">Add controls to </w:t>
      </w:r>
      <w:r w:rsidR="00730BEA">
        <w:t xml:space="preserve">the </w:t>
      </w:r>
      <w:r>
        <w:t>screen</w:t>
      </w:r>
      <w:bookmarkEnd w:id="14"/>
      <w:bookmarkEnd w:id="15"/>
    </w:p>
    <w:p w:rsidR="006D6A6D" w:rsidRDefault="006D6A6D" w:rsidP="006D6A6D">
      <w:pPr>
        <w:pStyle w:val="SAGEBodyText"/>
      </w:pPr>
      <w:r>
        <w:t>With the O/E Order Entry screen op</w:t>
      </w:r>
      <w:r w:rsidR="00ED6B21">
        <w:t>en, use your browser’s Inspect e</w:t>
      </w:r>
      <w:r>
        <w:t>lement feature</w:t>
      </w:r>
      <w:r w:rsidR="005E79C9">
        <w:t xml:space="preserve"> to find an</w:t>
      </w:r>
      <w:r>
        <w:t xml:space="preserve"> existing element ID</w:t>
      </w:r>
      <w:r w:rsidR="005E79C9">
        <w:t>, which will be used</w:t>
      </w:r>
      <w:r>
        <w:t xml:space="preserve"> to insert the control.</w:t>
      </w:r>
      <w:r w:rsidR="00ED6B21">
        <w:t xml:space="preserve"> </w:t>
      </w:r>
      <w:r w:rsidR="00EB01D8">
        <w:t xml:space="preserve">For </w:t>
      </w:r>
      <w:r w:rsidR="00422249">
        <w:t>example,</w:t>
      </w:r>
      <w:r w:rsidR="00EB01D8">
        <w:t xml:space="preserve"> if</w:t>
      </w:r>
      <w:r w:rsidR="00ED6B21">
        <w:t xml:space="preserve"> want to find the “Reference” textbox element Id, right click the textbox, it will show:</w:t>
      </w:r>
    </w:p>
    <w:p w:rsidR="00ED6B21" w:rsidRDefault="00ED6B21" w:rsidP="006D6A6D">
      <w:pPr>
        <w:pStyle w:val="SAGEBodyText"/>
      </w:pPr>
      <w:r>
        <w:rPr>
          <w:noProof/>
        </w:rPr>
        <w:drawing>
          <wp:inline distT="0" distB="0" distL="0" distR="0" wp14:anchorId="796D43D8" wp14:editId="18075B48">
            <wp:extent cx="5853430" cy="32924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53430" cy="3292475"/>
                    </a:xfrm>
                    <a:prstGeom prst="rect">
                      <a:avLst/>
                    </a:prstGeom>
                  </pic:spPr>
                </pic:pic>
              </a:graphicData>
            </a:graphic>
          </wp:inline>
        </w:drawing>
      </w:r>
    </w:p>
    <w:p w:rsidR="00ED6B21" w:rsidRDefault="00ED6B21" w:rsidP="006D6A6D">
      <w:pPr>
        <w:pStyle w:val="SAGEBodyText"/>
      </w:pPr>
    </w:p>
    <w:p w:rsidR="00ED6B21" w:rsidRDefault="00ED6B21" w:rsidP="006D6A6D">
      <w:pPr>
        <w:pStyle w:val="SAGEBodyText"/>
      </w:pPr>
      <w:r>
        <w:t>Select the Inspect ele</w:t>
      </w:r>
      <w:r w:rsidR="000069DB">
        <w:t>ment context me</w:t>
      </w:r>
      <w:r w:rsidR="00C306C3">
        <w:t>nu;</w:t>
      </w:r>
      <w:r w:rsidR="000069DB">
        <w:t xml:space="preserve"> it will show F12 window with DOM Explorer page:</w:t>
      </w:r>
    </w:p>
    <w:p w:rsidR="000069DB" w:rsidRDefault="000069DB" w:rsidP="006D6A6D">
      <w:pPr>
        <w:pStyle w:val="SAGEBodyText"/>
      </w:pPr>
      <w:r>
        <w:rPr>
          <w:noProof/>
        </w:rPr>
        <w:lastRenderedPageBreak/>
        <w:drawing>
          <wp:inline distT="0" distB="0" distL="0" distR="0" wp14:anchorId="69B090A3" wp14:editId="569AC299">
            <wp:extent cx="5853430" cy="31737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53430" cy="3173730"/>
                    </a:xfrm>
                    <a:prstGeom prst="rect">
                      <a:avLst/>
                    </a:prstGeom>
                  </pic:spPr>
                </pic:pic>
              </a:graphicData>
            </a:graphic>
          </wp:inline>
        </w:drawing>
      </w:r>
    </w:p>
    <w:p w:rsidR="00ED6B21" w:rsidRDefault="000069DB" w:rsidP="006D6A6D">
      <w:pPr>
        <w:pStyle w:val="SAGEBodyText"/>
      </w:pPr>
      <w:r>
        <w:t>The “Reference” textbox element id is “</w:t>
      </w:r>
      <w:proofErr w:type="spellStart"/>
      <w:r w:rsidRPr="008D74F5">
        <w:rPr>
          <w:rStyle w:val="SAGETextCodeinline"/>
          <w:rFonts w:asciiTheme="minorHAnsi" w:hAnsiTheme="minorHAnsi" w:cstheme="minorHAnsi"/>
          <w:color w:val="00B0F0"/>
          <w:sz w:val="22"/>
        </w:rPr>
        <w:t>Data_OrderReference</w:t>
      </w:r>
      <w:proofErr w:type="spellEnd"/>
      <w:r>
        <w:t>”.</w:t>
      </w:r>
    </w:p>
    <w:p w:rsidR="00ED6B21" w:rsidRDefault="00ED6B21" w:rsidP="00ED6B21">
      <w:pPr>
        <w:pStyle w:val="SAGEBodyText"/>
        <w:jc w:val="right"/>
      </w:pPr>
    </w:p>
    <w:p w:rsidR="006D6A6D" w:rsidRDefault="006D6A6D" w:rsidP="006D6A6D">
      <w:pPr>
        <w:pStyle w:val="SAGEBodyText"/>
      </w:pPr>
      <w:r>
        <w:t xml:space="preserve">In </w:t>
      </w:r>
      <w:r w:rsidR="005E79C9">
        <w:t>the Order Entry</w:t>
      </w:r>
      <w:r>
        <w:t xml:space="preserve"> sample, we </w:t>
      </w:r>
      <w:r w:rsidR="005E79C9">
        <w:t xml:space="preserve">will </w:t>
      </w:r>
      <w:r>
        <w:t xml:space="preserve">add the following controls: </w:t>
      </w:r>
    </w:p>
    <w:p w:rsidR="006D6A6D" w:rsidRDefault="005E79C9" w:rsidP="006D6A6D">
      <w:pPr>
        <w:pStyle w:val="SAGEBodyText"/>
        <w:numPr>
          <w:ilvl w:val="0"/>
          <w:numId w:val="29"/>
        </w:numPr>
      </w:pPr>
      <w:r>
        <w:t xml:space="preserve">A </w:t>
      </w:r>
      <w:r w:rsidR="006D6A6D">
        <w:t xml:space="preserve">Textbox </w:t>
      </w:r>
      <w:r>
        <w:t xml:space="preserve">control </w:t>
      </w:r>
      <w:r w:rsidR="006D6A6D">
        <w:t xml:space="preserve">after the </w:t>
      </w:r>
      <w:proofErr w:type="spellStart"/>
      <w:r w:rsidR="006D6A6D" w:rsidRPr="008D74F5">
        <w:rPr>
          <w:rStyle w:val="SAGETextCodeinline"/>
          <w:rFonts w:asciiTheme="minorHAnsi" w:hAnsiTheme="minorHAnsi" w:cstheme="minorHAnsi"/>
          <w:color w:val="00B0F0"/>
          <w:sz w:val="22"/>
        </w:rPr>
        <w:t>Data_OrderReference</w:t>
      </w:r>
      <w:proofErr w:type="spellEnd"/>
      <w:r w:rsidR="006D6A6D">
        <w:t xml:space="preserve"> </w:t>
      </w:r>
      <w:r>
        <w:t>control</w:t>
      </w:r>
      <w:r w:rsidR="006D6A6D">
        <w:t xml:space="preserve">, binding to the </w:t>
      </w:r>
      <w:proofErr w:type="spellStart"/>
      <w:r w:rsidR="006D6A6D" w:rsidRPr="0072240A">
        <w:rPr>
          <w:rStyle w:val="SAGETextCodeinline"/>
        </w:rPr>
        <w:t>Data.CustomDescription</w:t>
      </w:r>
      <w:proofErr w:type="spellEnd"/>
      <w:r w:rsidR="006D6A6D" w:rsidRPr="0072240A">
        <w:rPr>
          <w:rStyle w:val="SAGETextCodeinline"/>
        </w:rPr>
        <w:t xml:space="preserve"> </w:t>
      </w:r>
      <w:r w:rsidR="006D6A6D">
        <w:t>field</w:t>
      </w:r>
    </w:p>
    <w:p w:rsidR="006D6A6D" w:rsidRDefault="005E79C9" w:rsidP="006D6A6D">
      <w:pPr>
        <w:pStyle w:val="SAGEBodyText"/>
        <w:numPr>
          <w:ilvl w:val="0"/>
          <w:numId w:val="29"/>
        </w:numPr>
      </w:pPr>
      <w:r>
        <w:t xml:space="preserve">A </w:t>
      </w:r>
      <w:r w:rsidR="006D6A6D">
        <w:t xml:space="preserve">Button </w:t>
      </w:r>
      <w:r>
        <w:t xml:space="preserve">control </w:t>
      </w:r>
      <w:r w:rsidR="006D6A6D">
        <w:t xml:space="preserve">before the </w:t>
      </w:r>
      <w:proofErr w:type="spellStart"/>
      <w:r w:rsidR="006D6A6D" w:rsidRPr="008D74F5">
        <w:rPr>
          <w:rStyle w:val="SAGETextCodeinline"/>
          <w:rFonts w:asciiTheme="minorHAnsi" w:hAnsiTheme="minorHAnsi" w:cstheme="minorHAnsi"/>
          <w:color w:val="00B0F0"/>
          <w:sz w:val="22"/>
        </w:rPr>
        <w:t>btnPost</w:t>
      </w:r>
      <w:proofErr w:type="spellEnd"/>
      <w:r w:rsidR="006D6A6D" w:rsidRPr="005E79C9">
        <w:rPr>
          <w:color w:val="00B0F0"/>
        </w:rPr>
        <w:t xml:space="preserve"> </w:t>
      </w:r>
      <w:r>
        <w:t>control</w:t>
      </w:r>
      <w:r w:rsidR="006D6A6D">
        <w:t xml:space="preserve"> </w:t>
      </w:r>
    </w:p>
    <w:p w:rsidR="006D6A6D" w:rsidRDefault="005E79C9" w:rsidP="006D6A6D">
      <w:pPr>
        <w:pStyle w:val="SAGEBodyText"/>
        <w:numPr>
          <w:ilvl w:val="0"/>
          <w:numId w:val="29"/>
        </w:numPr>
      </w:pPr>
      <w:r>
        <w:t>A P</w:t>
      </w:r>
      <w:r w:rsidR="006D6A6D">
        <w:t xml:space="preserve">anel </w:t>
      </w:r>
      <w:r>
        <w:t>control containing</w:t>
      </w:r>
      <w:r w:rsidR="006D6A6D">
        <w:t xml:space="preserve"> several controls after the </w:t>
      </w:r>
      <w:proofErr w:type="spellStart"/>
      <w:r w:rsidR="006D6A6D" w:rsidRPr="008D74F5">
        <w:rPr>
          <w:rStyle w:val="SAGETextCodeinline"/>
          <w:rFonts w:asciiTheme="minorHAnsi" w:hAnsiTheme="minorHAnsi" w:cstheme="minorHAnsi"/>
          <w:color w:val="00B0F0"/>
          <w:sz w:val="22"/>
        </w:rPr>
        <w:t>OrderEntryGrid</w:t>
      </w:r>
      <w:proofErr w:type="spellEnd"/>
      <w:r>
        <w:t xml:space="preserve"> control</w:t>
      </w:r>
    </w:p>
    <w:p w:rsidR="006D6A6D" w:rsidRDefault="006D6A6D" w:rsidP="006D6A6D">
      <w:pPr>
        <w:pStyle w:val="SAGEBodyText"/>
        <w:numPr>
          <w:ilvl w:val="0"/>
          <w:numId w:val="29"/>
        </w:numPr>
      </w:pPr>
      <w:r>
        <w:t xml:space="preserve">A </w:t>
      </w:r>
      <w:r w:rsidR="005E79C9">
        <w:t>T</w:t>
      </w:r>
      <w:r>
        <w:t xml:space="preserve">ab </w:t>
      </w:r>
      <w:r w:rsidR="005E79C9">
        <w:t>control containing</w:t>
      </w:r>
      <w:r>
        <w:t xml:space="preserve"> several controls </w:t>
      </w:r>
    </w:p>
    <w:p w:rsidR="006D6A6D" w:rsidRDefault="006D6A6D" w:rsidP="006D6A6D">
      <w:pPr>
        <w:pStyle w:val="SAGEHeading2"/>
        <w:numPr>
          <w:ilvl w:val="0"/>
          <w:numId w:val="0"/>
        </w:numPr>
        <w:ind w:left="734" w:hanging="734"/>
      </w:pPr>
      <w:bookmarkStart w:id="16" w:name="_Toc465759142"/>
      <w:bookmarkStart w:id="17" w:name="_Toc465793781"/>
      <w:r>
        <w:t xml:space="preserve">4.1 </w:t>
      </w:r>
      <w:r w:rsidR="005E79C9">
        <w:t>XML settings</w:t>
      </w:r>
      <w:bookmarkEnd w:id="16"/>
      <w:bookmarkEnd w:id="17"/>
    </w:p>
    <w:p w:rsidR="006D6A6D" w:rsidRDefault="006D6A6D" w:rsidP="006D6A6D">
      <w:pPr>
        <w:pStyle w:val="SAGEBodyText"/>
        <w:rPr>
          <w:noProof/>
        </w:rPr>
      </w:pPr>
      <w:r>
        <w:rPr>
          <w:noProof/>
        </w:rPr>
        <w:t>In</w:t>
      </w:r>
      <w:r w:rsidR="005E79C9">
        <w:rPr>
          <w:noProof/>
        </w:rPr>
        <w:t xml:space="preserve"> the</w:t>
      </w:r>
      <w:r>
        <w:rPr>
          <w:noProof/>
        </w:rPr>
        <w:t xml:space="preserve"> </w:t>
      </w:r>
      <w:r w:rsidRPr="0072240A">
        <w:rPr>
          <w:rStyle w:val="SAGETextFilename"/>
        </w:rPr>
        <w:t>OrderEntry_Settings.xml</w:t>
      </w:r>
      <w:r>
        <w:rPr>
          <w:noProof/>
        </w:rPr>
        <w:t>, add the following nodes under the root node:</w:t>
      </w:r>
    </w:p>
    <w:p w:rsidR="006D6A6D" w:rsidRPr="0072240A" w:rsidRDefault="006D6A6D" w:rsidP="006D6A6D">
      <w:pPr>
        <w:pStyle w:val="SAGETextCodesection"/>
      </w:pPr>
      <w:r w:rsidRPr="0072240A">
        <w:t xml:space="preserve">    &lt;Control ID="txtFromSage300" Type ="</w:t>
      </w:r>
      <w:proofErr w:type="spellStart"/>
      <w:r w:rsidRPr="0072240A">
        <w:t>TextBox</w:t>
      </w:r>
      <w:proofErr w:type="spellEnd"/>
      <w:r w:rsidRPr="0072240A">
        <w:t xml:space="preserve">" Label="Get from call sage 300c controller" </w:t>
      </w:r>
      <w:proofErr w:type="spellStart"/>
      <w:r w:rsidRPr="0072240A">
        <w:t>AfterID</w:t>
      </w:r>
      <w:proofErr w:type="spellEnd"/>
      <w:r w:rsidRPr="0072240A">
        <w:t>="</w:t>
      </w:r>
      <w:proofErr w:type="spellStart"/>
      <w:r w:rsidRPr="0072240A">
        <w:t>Data_OrderReference</w:t>
      </w:r>
      <w:proofErr w:type="spellEnd"/>
      <w:r w:rsidRPr="0072240A">
        <w:t>" Binding="</w:t>
      </w:r>
      <w:proofErr w:type="spellStart"/>
      <w:r w:rsidRPr="0072240A">
        <w:t>Data.CustomDescription</w:t>
      </w:r>
      <w:proofErr w:type="spellEnd"/>
      <w:r w:rsidRPr="0072240A">
        <w:t>"/&gt;</w:t>
      </w:r>
    </w:p>
    <w:p w:rsidR="006D6A6D" w:rsidRPr="0072240A" w:rsidRDefault="006D6A6D" w:rsidP="006D6A6D">
      <w:pPr>
        <w:pStyle w:val="SAGETextCodesection"/>
      </w:pPr>
      <w:r w:rsidRPr="0072240A">
        <w:t xml:space="preserve">    &lt;Control ID="btnFromSage300" Type="Button" Label="GetFromSage300c" </w:t>
      </w:r>
      <w:proofErr w:type="spellStart"/>
      <w:r w:rsidRPr="0072240A">
        <w:t>BeforeID</w:t>
      </w:r>
      <w:proofErr w:type="spellEnd"/>
      <w:r w:rsidRPr="0072240A">
        <w:t>="</w:t>
      </w:r>
      <w:proofErr w:type="spellStart"/>
      <w:r w:rsidRPr="0072240A">
        <w:t>btnPost</w:t>
      </w:r>
      <w:proofErr w:type="spellEnd"/>
      <w:r w:rsidRPr="0072240A">
        <w:t>"/&gt;</w:t>
      </w:r>
    </w:p>
    <w:p w:rsidR="006D6A6D" w:rsidRPr="0072240A" w:rsidRDefault="006D6A6D" w:rsidP="006D6A6D">
      <w:pPr>
        <w:pStyle w:val="SAGETextCodesection"/>
      </w:pPr>
      <w:r w:rsidRPr="0072240A">
        <w:t xml:space="preserve">    &lt;Control ID="</w:t>
      </w:r>
      <w:proofErr w:type="spellStart"/>
      <w:r w:rsidRPr="0072240A">
        <w:t>pnlCustomId</w:t>
      </w:r>
      <w:proofErr w:type="spellEnd"/>
      <w:r w:rsidRPr="0072240A">
        <w:t xml:space="preserve">" Type="Panel" Label="Custom Panel Controls" </w:t>
      </w:r>
      <w:proofErr w:type="spellStart"/>
      <w:r w:rsidRPr="0072240A">
        <w:t>AfterID</w:t>
      </w:r>
      <w:proofErr w:type="spellEnd"/>
      <w:r w:rsidRPr="0072240A">
        <w:t>="</w:t>
      </w:r>
      <w:proofErr w:type="spellStart"/>
      <w:r w:rsidRPr="0072240A">
        <w:t>OrderEntryGrid</w:t>
      </w:r>
      <w:proofErr w:type="spellEnd"/>
      <w:r w:rsidRPr="0072240A">
        <w:t>"&gt;</w:t>
      </w:r>
    </w:p>
    <w:p w:rsidR="006D6A6D" w:rsidRPr="0072240A" w:rsidRDefault="006D6A6D" w:rsidP="006D6A6D">
      <w:pPr>
        <w:pStyle w:val="SAGETextCodesection"/>
      </w:pPr>
      <w:r w:rsidRPr="0072240A">
        <w:t xml:space="preserve">      &lt;Control ID="</w:t>
      </w:r>
      <w:proofErr w:type="spellStart"/>
      <w:r w:rsidRPr="0072240A">
        <w:t>btnCustomCurrencyFinder</w:t>
      </w:r>
      <w:proofErr w:type="spellEnd"/>
      <w:r w:rsidRPr="0072240A">
        <w:t xml:space="preserve">" Type="Finder" Label="Custom Currency Code" </w:t>
      </w:r>
      <w:proofErr w:type="spellStart"/>
      <w:r w:rsidRPr="0072240A">
        <w:t>FinderTextId</w:t>
      </w:r>
      <w:proofErr w:type="spellEnd"/>
      <w:r w:rsidRPr="0072240A">
        <w:t>="</w:t>
      </w:r>
      <w:proofErr w:type="spellStart"/>
      <w:r w:rsidRPr="0072240A">
        <w:t>txtCustomCurrency</w:t>
      </w:r>
      <w:proofErr w:type="spellEnd"/>
      <w:r w:rsidRPr="0072240A">
        <w:t>" /&gt;</w:t>
      </w:r>
    </w:p>
    <w:p w:rsidR="006D6A6D" w:rsidRPr="0072240A" w:rsidRDefault="006D6A6D" w:rsidP="006D6A6D">
      <w:pPr>
        <w:pStyle w:val="SAGETextCodesection"/>
      </w:pPr>
      <w:r w:rsidRPr="0072240A">
        <w:t xml:space="preserve">      &lt;Control ID="</w:t>
      </w:r>
      <w:proofErr w:type="spellStart"/>
      <w:r w:rsidRPr="0072240A">
        <w:t>dropdownOECostTypeId</w:t>
      </w:r>
      <w:proofErr w:type="spellEnd"/>
      <w:r w:rsidRPr="0072240A">
        <w:t>" Type="</w:t>
      </w:r>
      <w:proofErr w:type="spellStart"/>
      <w:r w:rsidRPr="0072240A">
        <w:t>DropDown</w:t>
      </w:r>
      <w:proofErr w:type="spellEnd"/>
      <w:r w:rsidRPr="0072240A">
        <w:t>" Label="Amount Type</w:t>
      </w:r>
      <w:proofErr w:type="gramStart"/>
      <w:r w:rsidRPr="0072240A">
        <w:t>"  Binding</w:t>
      </w:r>
      <w:proofErr w:type="gramEnd"/>
      <w:r w:rsidRPr="0072240A">
        <w:t xml:space="preserve"> ="</w:t>
      </w:r>
      <w:proofErr w:type="spellStart"/>
      <w:r w:rsidRPr="0072240A">
        <w:t>Data.CustomCostTypes</w:t>
      </w:r>
      <w:proofErr w:type="spellEnd"/>
      <w:r w:rsidRPr="0072240A">
        <w:t>" /&gt;</w:t>
      </w:r>
    </w:p>
    <w:p w:rsidR="006D6A6D" w:rsidRPr="0072240A" w:rsidRDefault="006D6A6D" w:rsidP="006D6A6D">
      <w:pPr>
        <w:pStyle w:val="SAGETextCodesection"/>
      </w:pPr>
      <w:r w:rsidRPr="0072240A">
        <w:lastRenderedPageBreak/>
        <w:t xml:space="preserve">      &lt;Control ID="</w:t>
      </w:r>
      <w:proofErr w:type="spellStart"/>
      <w:r w:rsidRPr="0072240A">
        <w:t>txtCustomCTotalCost</w:t>
      </w:r>
      <w:proofErr w:type="spellEnd"/>
      <w:r w:rsidRPr="0072240A">
        <w:t>" Type ="</w:t>
      </w:r>
      <w:proofErr w:type="spellStart"/>
      <w:r w:rsidRPr="0072240A">
        <w:t>TextBox</w:t>
      </w:r>
      <w:proofErr w:type="spellEnd"/>
      <w:r w:rsidRPr="0072240A">
        <w:t>" Label="Total Cost</w:t>
      </w:r>
      <w:proofErr w:type="gramStart"/>
      <w:r w:rsidRPr="0072240A">
        <w:t>"  Binding</w:t>
      </w:r>
      <w:proofErr w:type="gramEnd"/>
      <w:r w:rsidRPr="0072240A">
        <w:t>=""/&gt;</w:t>
      </w:r>
    </w:p>
    <w:p w:rsidR="006D6A6D" w:rsidRPr="0072240A" w:rsidRDefault="006D6A6D" w:rsidP="006D6A6D">
      <w:pPr>
        <w:pStyle w:val="SAGETextCodesection"/>
      </w:pPr>
      <w:r w:rsidRPr="0072240A">
        <w:t xml:space="preserve">      &lt;Control ID="</w:t>
      </w:r>
      <w:proofErr w:type="spellStart"/>
      <w:r w:rsidRPr="0072240A">
        <w:t>txtOECustomTextDesc</w:t>
      </w:r>
      <w:proofErr w:type="spellEnd"/>
      <w:r w:rsidRPr="0072240A">
        <w:t>" Type ="</w:t>
      </w:r>
      <w:proofErr w:type="spellStart"/>
      <w:r w:rsidRPr="0072240A">
        <w:t>TextBox</w:t>
      </w:r>
      <w:proofErr w:type="spellEnd"/>
      <w:r w:rsidRPr="0072240A">
        <w:t>" Label="Total Cost For Order</w:t>
      </w:r>
      <w:proofErr w:type="gramStart"/>
      <w:r w:rsidRPr="0072240A">
        <w:t>"  Binding</w:t>
      </w:r>
      <w:proofErr w:type="gramEnd"/>
      <w:r w:rsidRPr="0072240A">
        <w:t>="</w:t>
      </w:r>
      <w:proofErr w:type="spellStart"/>
      <w:r w:rsidRPr="0072240A">
        <w:t>Data.OrderNumber</w:t>
      </w:r>
      <w:proofErr w:type="spellEnd"/>
      <w:r w:rsidRPr="0072240A">
        <w:t>"/&gt;</w:t>
      </w:r>
    </w:p>
    <w:p w:rsidR="006D6A6D" w:rsidRPr="0072240A" w:rsidRDefault="006D6A6D" w:rsidP="006D6A6D">
      <w:pPr>
        <w:pStyle w:val="SAGETextCodesection"/>
      </w:pPr>
      <w:r w:rsidRPr="0072240A">
        <w:tab/>
        <w:t xml:space="preserve">  &lt;Control ID="</w:t>
      </w:r>
      <w:proofErr w:type="spellStart"/>
      <w:r w:rsidRPr="0072240A">
        <w:t>dropdownOEOrderTypeId</w:t>
      </w:r>
      <w:proofErr w:type="spellEnd"/>
      <w:r w:rsidRPr="0072240A">
        <w:t>" Type="</w:t>
      </w:r>
      <w:proofErr w:type="spellStart"/>
      <w:r w:rsidRPr="0072240A">
        <w:t>DropDown</w:t>
      </w:r>
      <w:proofErr w:type="spellEnd"/>
      <w:r w:rsidRPr="0072240A">
        <w:t>" Label="Order Type" Binding ="</w:t>
      </w:r>
      <w:proofErr w:type="spellStart"/>
      <w:r w:rsidRPr="0072240A">
        <w:t>GetOrderTypes</w:t>
      </w:r>
      <w:proofErr w:type="spellEnd"/>
      <w:r w:rsidRPr="0072240A">
        <w:t>" /&gt;</w:t>
      </w:r>
    </w:p>
    <w:p w:rsidR="006D6A6D" w:rsidRPr="0072240A" w:rsidRDefault="006D6A6D" w:rsidP="006D6A6D">
      <w:pPr>
        <w:pStyle w:val="SAGETextCodesection"/>
      </w:pPr>
      <w:r w:rsidRPr="0072240A">
        <w:t xml:space="preserve">      &lt;Control ID="</w:t>
      </w:r>
      <w:proofErr w:type="spellStart"/>
      <w:r w:rsidRPr="0072240A">
        <w:t>txtAreaCustomComments</w:t>
      </w:r>
      <w:proofErr w:type="spellEnd"/>
      <w:r w:rsidRPr="0072240A">
        <w:t>" Type="</w:t>
      </w:r>
      <w:proofErr w:type="spellStart"/>
      <w:r w:rsidRPr="0072240A">
        <w:t>TextArea</w:t>
      </w:r>
      <w:proofErr w:type="spellEnd"/>
      <w:r w:rsidRPr="0072240A">
        <w:t xml:space="preserve">" Label="Custom Comments" </w:t>
      </w:r>
      <w:proofErr w:type="spellStart"/>
      <w:r w:rsidRPr="0072240A">
        <w:t>MaxLength</w:t>
      </w:r>
      <w:proofErr w:type="spellEnd"/>
      <w:r w:rsidRPr="0072240A">
        <w:t>="320" Cols="150" Rows="5" Binding ="</w:t>
      </w:r>
      <w:proofErr w:type="spellStart"/>
      <w:r w:rsidRPr="0072240A">
        <w:t>Data.CustomComments</w:t>
      </w:r>
      <w:proofErr w:type="spellEnd"/>
      <w:r w:rsidRPr="0072240A">
        <w:t>" /&gt;</w:t>
      </w:r>
    </w:p>
    <w:p w:rsidR="006D6A6D" w:rsidRPr="0072240A" w:rsidRDefault="006D6A6D" w:rsidP="006D6A6D">
      <w:pPr>
        <w:pStyle w:val="SAGETextCodesection"/>
      </w:pPr>
      <w:r w:rsidRPr="0072240A">
        <w:t xml:space="preserve">    &lt;/Control&gt;</w:t>
      </w:r>
    </w:p>
    <w:p w:rsidR="006D6A6D" w:rsidRPr="0072240A" w:rsidRDefault="006D6A6D" w:rsidP="006D6A6D">
      <w:pPr>
        <w:pStyle w:val="SAGETextCodesection"/>
      </w:pPr>
      <w:r w:rsidRPr="0072240A">
        <w:t xml:space="preserve">    &lt;Control ID="</w:t>
      </w:r>
      <w:proofErr w:type="spellStart"/>
      <w:r w:rsidRPr="0072240A">
        <w:t>tabPageCustom</w:t>
      </w:r>
      <w:proofErr w:type="spellEnd"/>
      <w:r w:rsidRPr="0072240A">
        <w:t>" Type="</w:t>
      </w:r>
      <w:proofErr w:type="spellStart"/>
      <w:r w:rsidRPr="0072240A">
        <w:t>TabPage</w:t>
      </w:r>
      <w:proofErr w:type="spellEnd"/>
      <w:r w:rsidRPr="0072240A">
        <w:t xml:space="preserve">" Label ="Custom Tab Page" </w:t>
      </w:r>
      <w:proofErr w:type="spellStart"/>
      <w:r w:rsidRPr="0072240A">
        <w:t>HeaderAfterID</w:t>
      </w:r>
      <w:proofErr w:type="spellEnd"/>
      <w:r w:rsidRPr="0072240A">
        <w:t>="</w:t>
      </w:r>
      <w:proofErr w:type="spellStart"/>
      <w:r w:rsidRPr="0072240A">
        <w:t>totalTab</w:t>
      </w:r>
      <w:proofErr w:type="spellEnd"/>
      <w:r w:rsidRPr="0072240A">
        <w:t xml:space="preserve">" </w:t>
      </w:r>
      <w:proofErr w:type="spellStart"/>
      <w:r w:rsidRPr="0072240A">
        <w:t>DetailAfterID</w:t>
      </w:r>
      <w:proofErr w:type="spellEnd"/>
      <w:r w:rsidRPr="0072240A">
        <w:t xml:space="preserve"> ="orderEntryTabStrip-7" &gt;</w:t>
      </w:r>
    </w:p>
    <w:p w:rsidR="006D6A6D" w:rsidRPr="0072240A" w:rsidRDefault="006D6A6D" w:rsidP="006D6A6D">
      <w:pPr>
        <w:pStyle w:val="SAGETextCodesection"/>
      </w:pPr>
      <w:r w:rsidRPr="0072240A">
        <w:t xml:space="preserve">      &lt;Control ID="btnCustomCurrencyFinder1" Type="Finder" Label="Custom Order Currency" </w:t>
      </w:r>
      <w:proofErr w:type="spellStart"/>
      <w:r w:rsidRPr="0072240A">
        <w:t>FinderTextId</w:t>
      </w:r>
      <w:proofErr w:type="spellEnd"/>
      <w:r w:rsidRPr="0072240A">
        <w:t>="txtCustomCurrency1" /&gt;</w:t>
      </w:r>
    </w:p>
    <w:p w:rsidR="006D6A6D" w:rsidRPr="0072240A" w:rsidRDefault="006D6A6D" w:rsidP="006D6A6D">
      <w:pPr>
        <w:pStyle w:val="SAGETextCodesection"/>
      </w:pPr>
      <w:r w:rsidRPr="0072240A">
        <w:t xml:space="preserve">      &lt;Control ID="</w:t>
      </w:r>
      <w:proofErr w:type="spellStart"/>
      <w:r w:rsidRPr="0072240A">
        <w:t>txtCustomOrderNumber</w:t>
      </w:r>
      <w:proofErr w:type="spellEnd"/>
      <w:r w:rsidRPr="0072240A">
        <w:t>" Type ="</w:t>
      </w:r>
      <w:proofErr w:type="spellStart"/>
      <w:r w:rsidRPr="0072240A">
        <w:t>TextBox</w:t>
      </w:r>
      <w:proofErr w:type="spellEnd"/>
      <w:r w:rsidRPr="0072240A">
        <w:t>" Label="Custom Order Number" Binding="</w:t>
      </w:r>
      <w:proofErr w:type="spellStart"/>
      <w:r w:rsidRPr="0072240A">
        <w:t>Data.CustomOrderNumber</w:t>
      </w:r>
      <w:proofErr w:type="spellEnd"/>
      <w:r w:rsidRPr="0072240A">
        <w:t>"/&gt;</w:t>
      </w:r>
    </w:p>
    <w:p w:rsidR="006D6A6D" w:rsidRPr="0072240A" w:rsidRDefault="006D6A6D" w:rsidP="006D6A6D">
      <w:pPr>
        <w:pStyle w:val="SAGETextCodesection"/>
      </w:pPr>
      <w:r w:rsidRPr="0072240A">
        <w:t xml:space="preserve">      &lt;Control ID="</w:t>
      </w:r>
      <w:proofErr w:type="spellStart"/>
      <w:r w:rsidRPr="0072240A">
        <w:t>dropdownCustomOrderType</w:t>
      </w:r>
      <w:proofErr w:type="spellEnd"/>
      <w:r w:rsidRPr="0072240A">
        <w:t>" Type="</w:t>
      </w:r>
      <w:proofErr w:type="spellStart"/>
      <w:r w:rsidRPr="0072240A">
        <w:t>DropDown</w:t>
      </w:r>
      <w:proofErr w:type="spellEnd"/>
      <w:r w:rsidRPr="0072240A">
        <w:t>" Label="Custom Order Type" Binding ="" /&gt;</w:t>
      </w:r>
    </w:p>
    <w:p w:rsidR="006D6A6D" w:rsidRPr="0072240A" w:rsidRDefault="006D6A6D" w:rsidP="006D6A6D">
      <w:pPr>
        <w:pStyle w:val="SAGETextCodesection"/>
      </w:pPr>
      <w:r w:rsidRPr="0072240A">
        <w:t xml:space="preserve">      &lt;Control ID="</w:t>
      </w:r>
      <w:proofErr w:type="spellStart"/>
      <w:r w:rsidRPr="0072240A">
        <w:t>dtPickerCustom</w:t>
      </w:r>
      <w:proofErr w:type="spellEnd"/>
      <w:r w:rsidRPr="0072240A">
        <w:t>" Type="</w:t>
      </w:r>
      <w:proofErr w:type="spellStart"/>
      <w:r w:rsidRPr="0072240A">
        <w:t>DatePicker</w:t>
      </w:r>
      <w:proofErr w:type="spellEnd"/>
      <w:r w:rsidRPr="0072240A">
        <w:t>" Label="Order Create Date" Binding ="</w:t>
      </w:r>
      <w:proofErr w:type="spellStart"/>
      <w:r w:rsidRPr="0072240A">
        <w:t>Data.CustomOrderDate</w:t>
      </w:r>
      <w:proofErr w:type="spellEnd"/>
      <w:r w:rsidRPr="0072240A">
        <w:t>" /&gt;</w:t>
      </w:r>
    </w:p>
    <w:p w:rsidR="006D6A6D" w:rsidRPr="0072240A" w:rsidRDefault="006D6A6D" w:rsidP="006D6A6D">
      <w:pPr>
        <w:pStyle w:val="SAGETextCodesection"/>
      </w:pPr>
      <w:r w:rsidRPr="0072240A">
        <w:t xml:space="preserve">      &lt;Control ID="</w:t>
      </w:r>
      <w:proofErr w:type="spellStart"/>
      <w:r w:rsidRPr="0072240A">
        <w:t>numericOrderAmount</w:t>
      </w:r>
      <w:proofErr w:type="spellEnd"/>
      <w:r w:rsidRPr="0072240A">
        <w:t>" Type ="</w:t>
      </w:r>
      <w:proofErr w:type="spellStart"/>
      <w:r w:rsidRPr="0072240A">
        <w:t>TextBox</w:t>
      </w:r>
      <w:proofErr w:type="spellEnd"/>
      <w:r w:rsidRPr="0072240A">
        <w:t>" Label="Custom Order Amount" Binding="</w:t>
      </w:r>
      <w:proofErr w:type="spellStart"/>
      <w:r w:rsidRPr="0072240A">
        <w:t>Data.CustomOrdNumberAmount</w:t>
      </w:r>
      <w:proofErr w:type="spellEnd"/>
      <w:r w:rsidRPr="0072240A">
        <w:t>"/&gt;</w:t>
      </w:r>
    </w:p>
    <w:p w:rsidR="006D6A6D" w:rsidRPr="0072240A" w:rsidRDefault="006D6A6D" w:rsidP="006D6A6D">
      <w:pPr>
        <w:pStyle w:val="SAGETextCodesection"/>
      </w:pPr>
      <w:r w:rsidRPr="0072240A">
        <w:t xml:space="preserve">      &lt;Control ID="</w:t>
      </w:r>
      <w:proofErr w:type="spellStart"/>
      <w:r w:rsidRPr="0072240A">
        <w:t>chkCustomIsActive</w:t>
      </w:r>
      <w:proofErr w:type="spellEnd"/>
      <w:r w:rsidRPr="0072240A">
        <w:t>" Type="</w:t>
      </w:r>
      <w:proofErr w:type="spellStart"/>
      <w:r w:rsidRPr="0072240A">
        <w:t>CheckBox</w:t>
      </w:r>
      <w:proofErr w:type="spellEnd"/>
      <w:r w:rsidRPr="0072240A">
        <w:t>" Label="Active Order</w:t>
      </w:r>
      <w:proofErr w:type="gramStart"/>
      <w:r w:rsidRPr="0072240A">
        <w:t>"  Binding</w:t>
      </w:r>
      <w:proofErr w:type="gramEnd"/>
      <w:r w:rsidRPr="0072240A">
        <w:t xml:space="preserve"> ="</w:t>
      </w:r>
      <w:proofErr w:type="spellStart"/>
      <w:r w:rsidRPr="0072240A">
        <w:t>Data.CustomIsActiveOrder</w:t>
      </w:r>
      <w:proofErr w:type="spellEnd"/>
      <w:r w:rsidRPr="0072240A">
        <w:t>" /&gt;</w:t>
      </w:r>
    </w:p>
    <w:p w:rsidR="006D6A6D" w:rsidRPr="0072240A" w:rsidRDefault="006D6A6D" w:rsidP="006D6A6D">
      <w:pPr>
        <w:pStyle w:val="SAGETextCodesection"/>
      </w:pPr>
      <w:r w:rsidRPr="0072240A">
        <w:t xml:space="preserve">      &lt;Control ID="</w:t>
      </w:r>
      <w:proofErr w:type="spellStart"/>
      <w:r w:rsidRPr="0072240A">
        <w:t>txtAreaOrderComments</w:t>
      </w:r>
      <w:proofErr w:type="spellEnd"/>
      <w:r w:rsidRPr="0072240A">
        <w:t>" Type="</w:t>
      </w:r>
      <w:proofErr w:type="spellStart"/>
      <w:r w:rsidRPr="0072240A">
        <w:t>TextArea</w:t>
      </w:r>
      <w:proofErr w:type="spellEnd"/>
      <w:r w:rsidRPr="0072240A">
        <w:t xml:space="preserve">" Label="Order Comments" </w:t>
      </w:r>
      <w:proofErr w:type="spellStart"/>
      <w:r w:rsidRPr="0072240A">
        <w:t>MaxLength</w:t>
      </w:r>
      <w:proofErr w:type="spellEnd"/>
      <w:r w:rsidRPr="0072240A">
        <w:t>="320" Cols="150" Rows="5" Binding ="</w:t>
      </w:r>
      <w:proofErr w:type="spellStart"/>
      <w:r w:rsidRPr="0072240A">
        <w:t>Data.CustomOrderComments</w:t>
      </w:r>
      <w:proofErr w:type="spellEnd"/>
      <w:r w:rsidRPr="0072240A">
        <w:t>" /&gt;</w:t>
      </w:r>
    </w:p>
    <w:p w:rsidR="006D6A6D" w:rsidRPr="0072240A" w:rsidRDefault="006D6A6D" w:rsidP="006D6A6D">
      <w:pPr>
        <w:pStyle w:val="SAGETextCodesection"/>
      </w:pPr>
      <w:r w:rsidRPr="0072240A">
        <w:t xml:space="preserve">      &lt;Control ID="</w:t>
      </w:r>
      <w:proofErr w:type="spellStart"/>
      <w:r w:rsidRPr="0072240A">
        <w:t>gridCustomOrder</w:t>
      </w:r>
      <w:proofErr w:type="spellEnd"/>
      <w:r w:rsidRPr="0072240A">
        <w:t>" Type="Grid" /&gt;</w:t>
      </w:r>
    </w:p>
    <w:p w:rsidR="006D6A6D" w:rsidRDefault="006D6A6D" w:rsidP="006D6A6D">
      <w:pPr>
        <w:pStyle w:val="SAGETextCodesection"/>
      </w:pPr>
      <w:r w:rsidRPr="0072240A">
        <w:t xml:space="preserve">    &lt;/Control&gt;</w:t>
      </w:r>
    </w:p>
    <w:p w:rsidR="00E410D4" w:rsidRPr="0072240A" w:rsidRDefault="00E410D4" w:rsidP="006D6A6D">
      <w:pPr>
        <w:pStyle w:val="SAGETextCodesection"/>
      </w:pPr>
    </w:p>
    <w:p w:rsidR="006D6A6D" w:rsidRDefault="006D6A6D" w:rsidP="006D6A6D">
      <w:pPr>
        <w:pStyle w:val="SAGEAdmonitionNote"/>
      </w:pPr>
      <w:r>
        <w:rPr>
          <w:b/>
        </w:rPr>
        <w:t xml:space="preserve">Note: </w:t>
      </w:r>
      <w:r>
        <w:t xml:space="preserve">The </w:t>
      </w:r>
      <w:r w:rsidR="00E410D4">
        <w:t xml:space="preserve">controls in a </w:t>
      </w:r>
      <w:r>
        <w:t>container do not need</w:t>
      </w:r>
      <w:r w:rsidR="00E410D4">
        <w:t xml:space="preserve"> the</w:t>
      </w:r>
      <w:r>
        <w:t xml:space="preserve"> </w:t>
      </w:r>
      <w:proofErr w:type="spellStart"/>
      <w:r w:rsidRPr="004272FD">
        <w:rPr>
          <w:rStyle w:val="SAGETextCodeinline"/>
        </w:rPr>
        <w:t>AfterID</w:t>
      </w:r>
      <w:proofErr w:type="spellEnd"/>
      <w:r w:rsidR="00E410D4">
        <w:t xml:space="preserve"> or</w:t>
      </w:r>
      <w:r>
        <w:t xml:space="preserve"> </w:t>
      </w:r>
      <w:proofErr w:type="spellStart"/>
      <w:r w:rsidRPr="004272FD">
        <w:rPr>
          <w:rStyle w:val="SAGETextCodeinline"/>
        </w:rPr>
        <w:t>BeforeID</w:t>
      </w:r>
      <w:proofErr w:type="spellEnd"/>
      <w:r>
        <w:t xml:space="preserve"> </w:t>
      </w:r>
      <w:r w:rsidR="00E410D4">
        <w:t>attribute since these controls</w:t>
      </w:r>
      <w:r>
        <w:t xml:space="preserve"> are added </w:t>
      </w:r>
      <w:r w:rsidR="00E410D4">
        <w:t>in</w:t>
      </w:r>
      <w:r>
        <w:t xml:space="preserve"> the container control by </w:t>
      </w:r>
      <w:r w:rsidR="00E410D4">
        <w:t xml:space="preserve">the </w:t>
      </w:r>
      <w:r w:rsidRPr="00A57F9F">
        <w:t>layout</w:t>
      </w:r>
      <w:r w:rsidR="00E410D4">
        <w:t xml:space="preserve"> specified in the XML</w:t>
      </w:r>
      <w:r>
        <w:t>.</w:t>
      </w:r>
      <w:r w:rsidR="00E410D4">
        <w:t xml:space="preserve"> See the</w:t>
      </w:r>
      <w:r>
        <w:t xml:space="preserve"> </w:t>
      </w:r>
      <w:r w:rsidRPr="004272FD">
        <w:rPr>
          <w:rStyle w:val="SAGETextFilename"/>
        </w:rPr>
        <w:t>screenConfig.xsd</w:t>
      </w:r>
      <w:r>
        <w:t>.</w:t>
      </w:r>
    </w:p>
    <w:p w:rsidR="00E410D4" w:rsidRPr="00E410D4" w:rsidRDefault="00E410D4" w:rsidP="006D6A6D">
      <w:pPr>
        <w:pStyle w:val="SAGEBullet1"/>
      </w:pPr>
      <w:r>
        <w:t>Attributes</w:t>
      </w:r>
    </w:p>
    <w:p w:rsidR="00E410D4" w:rsidRPr="00E410D4" w:rsidRDefault="006D6A6D" w:rsidP="00E410D4">
      <w:pPr>
        <w:pStyle w:val="SAGEBullet1"/>
        <w:numPr>
          <w:ilvl w:val="1"/>
          <w:numId w:val="3"/>
        </w:numPr>
        <w:rPr>
          <w:color w:val="00B0F0"/>
        </w:rPr>
      </w:pPr>
      <w:r w:rsidRPr="00E410D4">
        <w:rPr>
          <w:color w:val="00B0F0"/>
        </w:rPr>
        <w:t>ID</w:t>
      </w:r>
    </w:p>
    <w:p w:rsidR="006D6A6D" w:rsidRDefault="006D6A6D" w:rsidP="00E410D4">
      <w:pPr>
        <w:pStyle w:val="SAGEBullet1"/>
        <w:numPr>
          <w:ilvl w:val="2"/>
          <w:numId w:val="3"/>
        </w:numPr>
      </w:pPr>
      <w:r>
        <w:t>A unique ID for the control</w:t>
      </w:r>
      <w:r w:rsidR="00E410D4">
        <w:t xml:space="preserve"> (</w:t>
      </w:r>
      <w:r w:rsidRPr="00E410D4">
        <w:rPr>
          <w:i/>
        </w:rPr>
        <w:t>Required</w:t>
      </w:r>
      <w:r w:rsidR="00E410D4">
        <w:t>)</w:t>
      </w:r>
      <w:r>
        <w:t>.</w:t>
      </w:r>
    </w:p>
    <w:p w:rsidR="00E410D4" w:rsidRPr="00E410D4" w:rsidRDefault="006D6A6D" w:rsidP="00E410D4">
      <w:pPr>
        <w:pStyle w:val="SAGEBullet1"/>
        <w:numPr>
          <w:ilvl w:val="1"/>
          <w:numId w:val="3"/>
        </w:numPr>
        <w:rPr>
          <w:color w:val="00B0F0"/>
        </w:rPr>
      </w:pPr>
      <w:r w:rsidRPr="00E410D4">
        <w:rPr>
          <w:color w:val="00B0F0"/>
        </w:rPr>
        <w:t>Type</w:t>
      </w:r>
    </w:p>
    <w:p w:rsidR="006D6A6D" w:rsidRDefault="006D6A6D" w:rsidP="00E410D4">
      <w:pPr>
        <w:pStyle w:val="SAGEBullet1"/>
        <w:numPr>
          <w:ilvl w:val="2"/>
          <w:numId w:val="3"/>
        </w:numPr>
      </w:pPr>
      <w:r>
        <w:t>The control type</w:t>
      </w:r>
      <w:r w:rsidR="00E410D4">
        <w:t xml:space="preserve"> (</w:t>
      </w:r>
      <w:r w:rsidRPr="00E410D4">
        <w:rPr>
          <w:i/>
        </w:rPr>
        <w:t>Required</w:t>
      </w:r>
      <w:r w:rsidR="00111FE4">
        <w:t>, see below for list of control types)</w:t>
      </w:r>
      <w:r w:rsidR="00B04851">
        <w:t>.</w:t>
      </w:r>
    </w:p>
    <w:p w:rsidR="00E410D4" w:rsidRPr="00E410D4" w:rsidRDefault="006D6A6D" w:rsidP="00E410D4">
      <w:pPr>
        <w:pStyle w:val="SAGEBullet1"/>
        <w:numPr>
          <w:ilvl w:val="1"/>
          <w:numId w:val="3"/>
        </w:numPr>
        <w:rPr>
          <w:color w:val="00B0F0"/>
        </w:rPr>
      </w:pPr>
      <w:r w:rsidRPr="00E410D4">
        <w:rPr>
          <w:color w:val="00B0F0"/>
        </w:rPr>
        <w:t>Label</w:t>
      </w:r>
    </w:p>
    <w:p w:rsidR="006D6A6D" w:rsidRDefault="00E410D4" w:rsidP="00E410D4">
      <w:pPr>
        <w:pStyle w:val="SAGEBullet1"/>
        <w:numPr>
          <w:ilvl w:val="2"/>
          <w:numId w:val="3"/>
        </w:numPr>
      </w:pPr>
      <w:r>
        <w:t>The text</w:t>
      </w:r>
      <w:r w:rsidR="00111FE4">
        <w:t xml:space="preserve"> to be used as a label for the control</w:t>
      </w:r>
      <w:r w:rsidR="00B04851">
        <w:t>.</w:t>
      </w:r>
    </w:p>
    <w:p w:rsidR="00E410D4" w:rsidRPr="00E410D4" w:rsidRDefault="006D6A6D" w:rsidP="00E410D4">
      <w:pPr>
        <w:pStyle w:val="SAGEBullet1"/>
        <w:numPr>
          <w:ilvl w:val="1"/>
          <w:numId w:val="3"/>
        </w:numPr>
        <w:rPr>
          <w:color w:val="00B0F0"/>
        </w:rPr>
      </w:pPr>
      <w:proofErr w:type="spellStart"/>
      <w:r w:rsidRPr="00E410D4">
        <w:rPr>
          <w:color w:val="00B0F0"/>
        </w:rPr>
        <w:lastRenderedPageBreak/>
        <w:t>MaxLength</w:t>
      </w:r>
      <w:proofErr w:type="spellEnd"/>
    </w:p>
    <w:p w:rsidR="00E410D4" w:rsidRDefault="006D6A6D" w:rsidP="00E410D4">
      <w:pPr>
        <w:pStyle w:val="SAGEBullet1"/>
        <w:numPr>
          <w:ilvl w:val="2"/>
          <w:numId w:val="3"/>
        </w:numPr>
      </w:pPr>
      <w:r>
        <w:t>The maximum number of characters allowed.</w:t>
      </w:r>
    </w:p>
    <w:p w:rsidR="00E410D4" w:rsidRDefault="006D6A6D" w:rsidP="00E410D4">
      <w:pPr>
        <w:pStyle w:val="SAGEBullet1"/>
        <w:numPr>
          <w:ilvl w:val="2"/>
          <w:numId w:val="3"/>
        </w:numPr>
      </w:pPr>
      <w:r>
        <w:t xml:space="preserve">For </w:t>
      </w:r>
      <w:proofErr w:type="spellStart"/>
      <w:r w:rsidRPr="00E410D4">
        <w:rPr>
          <w:rStyle w:val="SAGETextCodeinline"/>
          <w:rFonts w:asciiTheme="majorHAnsi" w:hAnsiTheme="majorHAnsi" w:cstheme="majorHAnsi"/>
          <w:sz w:val="22"/>
        </w:rPr>
        <w:t>TextBox</w:t>
      </w:r>
      <w:proofErr w:type="spellEnd"/>
      <w:r>
        <w:t xml:space="preserve">, </w:t>
      </w:r>
      <w:r w:rsidR="00B04851">
        <w:t xml:space="preserve">if you do not specify the value, </w:t>
      </w:r>
      <w:r>
        <w:t>the default value is 64.</w:t>
      </w:r>
    </w:p>
    <w:p w:rsidR="006D6A6D" w:rsidRDefault="006D6A6D" w:rsidP="00E410D4">
      <w:pPr>
        <w:pStyle w:val="SAGEBullet1"/>
        <w:numPr>
          <w:ilvl w:val="2"/>
          <w:numId w:val="3"/>
        </w:numPr>
      </w:pPr>
      <w:r>
        <w:t xml:space="preserve">For </w:t>
      </w:r>
      <w:proofErr w:type="spellStart"/>
      <w:r w:rsidRPr="00E410D4">
        <w:rPr>
          <w:rStyle w:val="SAGETextCodeinline"/>
          <w:rFonts w:asciiTheme="minorHAnsi" w:hAnsiTheme="minorHAnsi" w:cstheme="minorHAnsi"/>
          <w:sz w:val="22"/>
        </w:rPr>
        <w:t>TextArea</w:t>
      </w:r>
      <w:proofErr w:type="spellEnd"/>
      <w:r>
        <w:t xml:space="preserve">, </w:t>
      </w:r>
      <w:r w:rsidR="00B04851">
        <w:t xml:space="preserve">if you do not specify </w:t>
      </w:r>
      <w:r w:rsidR="00B04851">
        <w:t xml:space="preserve">the </w:t>
      </w:r>
      <w:r w:rsidR="00B04851">
        <w:t>value,</w:t>
      </w:r>
      <w:r w:rsidR="00B04851">
        <w:t xml:space="preserve"> </w:t>
      </w:r>
      <w:r>
        <w:t>the default value is 300.</w:t>
      </w:r>
      <w:r>
        <w:rPr>
          <w:rStyle w:val="apple-converted-space"/>
          <w:rFonts w:ascii="Verdana" w:hAnsi="Verdana"/>
          <w:color w:val="000000"/>
          <w:sz w:val="23"/>
          <w:szCs w:val="23"/>
          <w:shd w:val="clear" w:color="auto" w:fill="FFFFFF"/>
        </w:rPr>
        <w:t> </w:t>
      </w:r>
    </w:p>
    <w:p w:rsidR="00E410D4" w:rsidRPr="00E410D4" w:rsidRDefault="006D6A6D" w:rsidP="00E410D4">
      <w:pPr>
        <w:pStyle w:val="SAGEBullet1"/>
        <w:numPr>
          <w:ilvl w:val="1"/>
          <w:numId w:val="3"/>
        </w:numPr>
        <w:rPr>
          <w:color w:val="00B0F0"/>
        </w:rPr>
      </w:pPr>
      <w:proofErr w:type="spellStart"/>
      <w:r w:rsidRPr="00E410D4">
        <w:rPr>
          <w:color w:val="00B0F0"/>
        </w:rPr>
        <w:t>AfterID</w:t>
      </w:r>
      <w:proofErr w:type="spellEnd"/>
    </w:p>
    <w:p w:rsidR="006D6A6D" w:rsidRDefault="006D6A6D" w:rsidP="00E410D4">
      <w:pPr>
        <w:pStyle w:val="SAGEBullet1"/>
        <w:numPr>
          <w:ilvl w:val="2"/>
          <w:numId w:val="3"/>
        </w:numPr>
      </w:pPr>
      <w:r>
        <w:t xml:space="preserve">The </w:t>
      </w:r>
      <w:r w:rsidR="00E410D4">
        <w:t xml:space="preserve">control will be inserted after </w:t>
      </w:r>
      <w:r w:rsidR="00B04851">
        <w:t>the control with this ID.</w:t>
      </w:r>
    </w:p>
    <w:p w:rsidR="00E410D4" w:rsidRPr="00E410D4" w:rsidRDefault="006D6A6D" w:rsidP="00E410D4">
      <w:pPr>
        <w:pStyle w:val="SAGEBullet1"/>
        <w:numPr>
          <w:ilvl w:val="1"/>
          <w:numId w:val="3"/>
        </w:numPr>
        <w:rPr>
          <w:color w:val="00B0F0"/>
        </w:rPr>
      </w:pPr>
      <w:proofErr w:type="spellStart"/>
      <w:r w:rsidRPr="00E410D4">
        <w:rPr>
          <w:color w:val="00B0F0"/>
        </w:rPr>
        <w:t>BeforeID</w:t>
      </w:r>
      <w:proofErr w:type="spellEnd"/>
    </w:p>
    <w:p w:rsidR="006D6A6D" w:rsidRDefault="006D6A6D" w:rsidP="00E410D4">
      <w:pPr>
        <w:pStyle w:val="SAGEBullet1"/>
        <w:numPr>
          <w:ilvl w:val="2"/>
          <w:numId w:val="3"/>
        </w:numPr>
      </w:pPr>
      <w:r>
        <w:t xml:space="preserve">The control </w:t>
      </w:r>
      <w:r w:rsidR="00E410D4">
        <w:t xml:space="preserve">will be inserted before </w:t>
      </w:r>
      <w:r w:rsidR="00B04851">
        <w:t>the control with this ID</w:t>
      </w:r>
      <w:r w:rsidR="00B04851">
        <w:t>.</w:t>
      </w:r>
    </w:p>
    <w:p w:rsidR="00E410D4" w:rsidRPr="00E410D4" w:rsidRDefault="006D6A6D" w:rsidP="00E410D4">
      <w:pPr>
        <w:pStyle w:val="SAGEBullet1"/>
        <w:numPr>
          <w:ilvl w:val="1"/>
          <w:numId w:val="3"/>
        </w:numPr>
        <w:rPr>
          <w:color w:val="00B0F0"/>
        </w:rPr>
      </w:pPr>
      <w:r w:rsidRPr="00E410D4">
        <w:rPr>
          <w:color w:val="00B0F0"/>
        </w:rPr>
        <w:t>Binding</w:t>
      </w:r>
    </w:p>
    <w:p w:rsidR="006D6A6D" w:rsidRDefault="006D6A6D" w:rsidP="00E410D4">
      <w:pPr>
        <w:pStyle w:val="SAGEBullet1"/>
        <w:numPr>
          <w:ilvl w:val="2"/>
          <w:numId w:val="3"/>
        </w:numPr>
      </w:pPr>
      <w:r>
        <w:t xml:space="preserve">Binds the controls to the Sage 300c view model data or custom view model data. </w:t>
      </w:r>
    </w:p>
    <w:p w:rsidR="006D6A6D" w:rsidRDefault="00E410D4" w:rsidP="00E410D4">
      <w:pPr>
        <w:pStyle w:val="SAGEBullet1"/>
      </w:pPr>
      <w:r>
        <w:t>Control Types</w:t>
      </w:r>
      <w:r w:rsidR="006D6A6D">
        <w:t xml:space="preserve">: </w:t>
      </w:r>
    </w:p>
    <w:p w:rsidR="006D6A6D" w:rsidRPr="00E410D4" w:rsidRDefault="006D6A6D" w:rsidP="00E410D4">
      <w:pPr>
        <w:pStyle w:val="SAGEBullet1"/>
        <w:numPr>
          <w:ilvl w:val="1"/>
          <w:numId w:val="3"/>
        </w:numPr>
        <w:rPr>
          <w:rStyle w:val="SAGETextCodeinline"/>
          <w:rFonts w:asciiTheme="minorHAnsi" w:hAnsiTheme="minorHAnsi" w:cstheme="minorHAnsi"/>
          <w:color w:val="00B0F0"/>
          <w:sz w:val="22"/>
        </w:rPr>
      </w:pPr>
      <w:r w:rsidRPr="00E410D4">
        <w:rPr>
          <w:rStyle w:val="SAGETextCodeinline"/>
          <w:rFonts w:asciiTheme="minorHAnsi" w:hAnsiTheme="minorHAnsi" w:cstheme="minorHAnsi"/>
          <w:color w:val="00B0F0"/>
          <w:sz w:val="22"/>
        </w:rPr>
        <w:t>Label</w:t>
      </w:r>
    </w:p>
    <w:p w:rsidR="006D6A6D" w:rsidRPr="00E410D4" w:rsidRDefault="006D6A6D" w:rsidP="00E410D4">
      <w:pPr>
        <w:pStyle w:val="SAGEBullet1"/>
        <w:numPr>
          <w:ilvl w:val="1"/>
          <w:numId w:val="3"/>
        </w:numPr>
        <w:rPr>
          <w:rStyle w:val="SAGETextCodeinline"/>
          <w:rFonts w:asciiTheme="minorHAnsi" w:hAnsiTheme="minorHAnsi" w:cstheme="minorHAnsi"/>
          <w:color w:val="00B0F0"/>
          <w:sz w:val="22"/>
        </w:rPr>
      </w:pPr>
      <w:proofErr w:type="spellStart"/>
      <w:r w:rsidRPr="00E410D4">
        <w:rPr>
          <w:rStyle w:val="SAGETextCodeinline"/>
          <w:rFonts w:asciiTheme="minorHAnsi" w:hAnsiTheme="minorHAnsi" w:cstheme="minorHAnsi"/>
          <w:color w:val="00B0F0"/>
          <w:sz w:val="22"/>
        </w:rPr>
        <w:t>TextBox</w:t>
      </w:r>
      <w:proofErr w:type="spellEnd"/>
    </w:p>
    <w:p w:rsidR="006D6A6D" w:rsidRPr="00E410D4" w:rsidRDefault="006D6A6D" w:rsidP="00E410D4">
      <w:pPr>
        <w:pStyle w:val="SAGEBullet1"/>
        <w:numPr>
          <w:ilvl w:val="1"/>
          <w:numId w:val="3"/>
        </w:numPr>
        <w:rPr>
          <w:rStyle w:val="SAGETextCodeinline"/>
          <w:rFonts w:asciiTheme="minorHAnsi" w:hAnsiTheme="minorHAnsi" w:cstheme="minorHAnsi"/>
          <w:color w:val="00B0F0"/>
          <w:sz w:val="22"/>
        </w:rPr>
      </w:pPr>
      <w:proofErr w:type="spellStart"/>
      <w:r w:rsidRPr="00E410D4">
        <w:rPr>
          <w:rStyle w:val="SAGETextCodeinline"/>
          <w:rFonts w:asciiTheme="minorHAnsi" w:hAnsiTheme="minorHAnsi" w:cstheme="minorHAnsi"/>
          <w:color w:val="00B0F0"/>
          <w:sz w:val="22"/>
        </w:rPr>
        <w:t>TextArea</w:t>
      </w:r>
      <w:proofErr w:type="spellEnd"/>
    </w:p>
    <w:p w:rsidR="006D6A6D" w:rsidRPr="00E410D4" w:rsidRDefault="006D6A6D" w:rsidP="00E410D4">
      <w:pPr>
        <w:pStyle w:val="SAGEBullet1"/>
        <w:numPr>
          <w:ilvl w:val="1"/>
          <w:numId w:val="3"/>
        </w:numPr>
        <w:rPr>
          <w:rStyle w:val="SAGETextCodeinline"/>
          <w:rFonts w:asciiTheme="minorHAnsi" w:hAnsiTheme="minorHAnsi" w:cstheme="minorHAnsi"/>
          <w:color w:val="00B0F0"/>
          <w:sz w:val="22"/>
        </w:rPr>
      </w:pPr>
      <w:r w:rsidRPr="00E410D4">
        <w:rPr>
          <w:rStyle w:val="SAGETextCodeinline"/>
          <w:rFonts w:asciiTheme="minorHAnsi" w:hAnsiTheme="minorHAnsi" w:cstheme="minorHAnsi"/>
          <w:color w:val="00B0F0"/>
          <w:sz w:val="22"/>
        </w:rPr>
        <w:t>Button</w:t>
      </w:r>
    </w:p>
    <w:p w:rsidR="006D6A6D" w:rsidRPr="00E410D4" w:rsidRDefault="006D6A6D" w:rsidP="00E410D4">
      <w:pPr>
        <w:pStyle w:val="SAGEBullet1"/>
        <w:numPr>
          <w:ilvl w:val="1"/>
          <w:numId w:val="3"/>
        </w:numPr>
        <w:rPr>
          <w:rStyle w:val="SAGETextCodeinline"/>
          <w:rFonts w:asciiTheme="minorHAnsi" w:hAnsiTheme="minorHAnsi" w:cstheme="minorHAnsi"/>
          <w:color w:val="00B0F0"/>
          <w:sz w:val="22"/>
        </w:rPr>
      </w:pPr>
      <w:proofErr w:type="spellStart"/>
      <w:r w:rsidRPr="00E410D4">
        <w:rPr>
          <w:rStyle w:val="SAGETextCodeinline"/>
          <w:rFonts w:asciiTheme="minorHAnsi" w:hAnsiTheme="minorHAnsi" w:cstheme="minorHAnsi"/>
          <w:color w:val="00B0F0"/>
          <w:sz w:val="22"/>
        </w:rPr>
        <w:t>CheckBox</w:t>
      </w:r>
      <w:proofErr w:type="spellEnd"/>
    </w:p>
    <w:p w:rsidR="006D6A6D" w:rsidRPr="00E410D4" w:rsidRDefault="006D6A6D" w:rsidP="00E410D4">
      <w:pPr>
        <w:pStyle w:val="SAGEBullet1"/>
        <w:numPr>
          <w:ilvl w:val="1"/>
          <w:numId w:val="3"/>
        </w:numPr>
        <w:rPr>
          <w:rStyle w:val="SAGETextCodeinline"/>
          <w:rFonts w:asciiTheme="minorHAnsi" w:hAnsiTheme="minorHAnsi" w:cstheme="minorHAnsi"/>
          <w:color w:val="00B0F0"/>
          <w:sz w:val="22"/>
        </w:rPr>
      </w:pPr>
      <w:proofErr w:type="spellStart"/>
      <w:r w:rsidRPr="00E410D4">
        <w:rPr>
          <w:rStyle w:val="SAGETextCodeinline"/>
          <w:rFonts w:asciiTheme="minorHAnsi" w:hAnsiTheme="minorHAnsi" w:cstheme="minorHAnsi"/>
          <w:color w:val="00B0F0"/>
          <w:sz w:val="22"/>
        </w:rPr>
        <w:t>RadioButton</w:t>
      </w:r>
      <w:proofErr w:type="spellEnd"/>
    </w:p>
    <w:p w:rsidR="006D6A6D" w:rsidRPr="00E410D4" w:rsidRDefault="006D6A6D" w:rsidP="00E410D4">
      <w:pPr>
        <w:pStyle w:val="SAGEBullet1"/>
        <w:numPr>
          <w:ilvl w:val="1"/>
          <w:numId w:val="3"/>
        </w:numPr>
        <w:rPr>
          <w:rFonts w:asciiTheme="minorHAnsi" w:hAnsiTheme="minorHAnsi" w:cstheme="minorHAnsi"/>
        </w:rPr>
      </w:pPr>
      <w:proofErr w:type="spellStart"/>
      <w:r w:rsidRPr="00E410D4">
        <w:rPr>
          <w:rStyle w:val="SAGETextCodeinline"/>
          <w:rFonts w:asciiTheme="minorHAnsi" w:hAnsiTheme="minorHAnsi" w:cstheme="minorHAnsi"/>
          <w:color w:val="00B0F0"/>
          <w:sz w:val="22"/>
        </w:rPr>
        <w:t>DropDown</w:t>
      </w:r>
      <w:proofErr w:type="spellEnd"/>
      <w:r w:rsidRPr="00E410D4">
        <w:rPr>
          <w:rFonts w:asciiTheme="minorHAnsi" w:hAnsiTheme="minorHAnsi" w:cstheme="minorHAnsi"/>
          <w:color w:val="00B0F0"/>
        </w:rPr>
        <w:t xml:space="preserve"> </w:t>
      </w:r>
      <w:r w:rsidRPr="00E410D4">
        <w:rPr>
          <w:rFonts w:asciiTheme="minorHAnsi" w:hAnsiTheme="minorHAnsi" w:cstheme="minorHAnsi"/>
        </w:rPr>
        <w:t>(</w:t>
      </w:r>
      <w:r w:rsidR="008D74F5">
        <w:rPr>
          <w:rFonts w:asciiTheme="minorHAnsi" w:hAnsiTheme="minorHAnsi" w:cstheme="minorHAnsi"/>
        </w:rPr>
        <w:t>a K</w:t>
      </w:r>
      <w:r w:rsidRPr="00E410D4">
        <w:rPr>
          <w:rFonts w:asciiTheme="minorHAnsi" w:hAnsiTheme="minorHAnsi" w:cstheme="minorHAnsi"/>
        </w:rPr>
        <w:t>endo</w:t>
      </w:r>
      <w:r w:rsidR="006A2D78">
        <w:rPr>
          <w:rFonts w:asciiTheme="minorHAnsi" w:hAnsiTheme="minorHAnsi" w:cstheme="minorHAnsi"/>
        </w:rPr>
        <w:t xml:space="preserve"> UI</w:t>
      </w:r>
      <w:r w:rsidRPr="00E410D4">
        <w:rPr>
          <w:rFonts w:asciiTheme="minorHAnsi" w:hAnsiTheme="minorHAnsi" w:cstheme="minorHAnsi"/>
        </w:rPr>
        <w:t xml:space="preserve"> </w:t>
      </w:r>
      <w:proofErr w:type="spellStart"/>
      <w:r w:rsidRPr="00E410D4">
        <w:rPr>
          <w:rStyle w:val="SAGETextCodeinline"/>
          <w:rFonts w:asciiTheme="minorHAnsi" w:hAnsiTheme="minorHAnsi" w:cstheme="minorHAnsi"/>
          <w:sz w:val="22"/>
        </w:rPr>
        <w:t>DropDownList</w:t>
      </w:r>
      <w:proofErr w:type="spellEnd"/>
      <w:r w:rsidRPr="00E410D4">
        <w:rPr>
          <w:rFonts w:asciiTheme="minorHAnsi" w:hAnsiTheme="minorHAnsi" w:cstheme="minorHAnsi"/>
        </w:rPr>
        <w:t xml:space="preserve"> control)</w:t>
      </w:r>
    </w:p>
    <w:p w:rsidR="006D6A6D" w:rsidRPr="00E410D4" w:rsidRDefault="006D6A6D" w:rsidP="008D74F5">
      <w:pPr>
        <w:pStyle w:val="SAGEBullet1"/>
        <w:numPr>
          <w:ilvl w:val="1"/>
          <w:numId w:val="3"/>
        </w:numPr>
        <w:rPr>
          <w:rFonts w:asciiTheme="minorHAnsi" w:hAnsiTheme="minorHAnsi" w:cstheme="minorHAnsi"/>
        </w:rPr>
      </w:pPr>
      <w:proofErr w:type="spellStart"/>
      <w:r w:rsidRPr="008D74F5">
        <w:rPr>
          <w:rStyle w:val="SAGETextCodeinline"/>
          <w:rFonts w:asciiTheme="minorHAnsi" w:hAnsiTheme="minorHAnsi" w:cstheme="minorHAnsi"/>
          <w:color w:val="00B0F0"/>
          <w:sz w:val="22"/>
        </w:rPr>
        <w:t>DatePicker</w:t>
      </w:r>
      <w:proofErr w:type="spellEnd"/>
      <w:r w:rsidRPr="008D74F5">
        <w:rPr>
          <w:rFonts w:asciiTheme="minorHAnsi" w:hAnsiTheme="minorHAnsi" w:cstheme="minorHAnsi"/>
          <w:color w:val="00B0F0"/>
        </w:rPr>
        <w:t xml:space="preserve"> </w:t>
      </w:r>
      <w:r w:rsidRPr="00E410D4">
        <w:rPr>
          <w:rFonts w:asciiTheme="minorHAnsi" w:hAnsiTheme="minorHAnsi" w:cstheme="minorHAnsi"/>
        </w:rPr>
        <w:t>(</w:t>
      </w:r>
      <w:r w:rsidR="008D74F5">
        <w:rPr>
          <w:rFonts w:asciiTheme="minorHAnsi" w:hAnsiTheme="minorHAnsi" w:cstheme="minorHAnsi"/>
        </w:rPr>
        <w:t xml:space="preserve">a </w:t>
      </w:r>
      <w:proofErr w:type="spellStart"/>
      <w:r w:rsidR="008D74F5">
        <w:rPr>
          <w:rFonts w:asciiTheme="minorHAnsi" w:hAnsiTheme="minorHAnsi" w:cstheme="minorHAnsi"/>
        </w:rPr>
        <w:t>K</w:t>
      </w:r>
      <w:r w:rsidRPr="00E410D4">
        <w:rPr>
          <w:rFonts w:asciiTheme="minorHAnsi" w:hAnsiTheme="minorHAnsi" w:cstheme="minorHAnsi"/>
        </w:rPr>
        <w:t>endo</w:t>
      </w:r>
      <w:r w:rsidR="006A2D78">
        <w:rPr>
          <w:rFonts w:asciiTheme="minorHAnsi" w:hAnsiTheme="minorHAnsi" w:cstheme="minorHAnsi"/>
        </w:rPr>
        <w:t>UI</w:t>
      </w:r>
      <w:proofErr w:type="spellEnd"/>
      <w:r w:rsidR="006A2D78">
        <w:rPr>
          <w:rFonts w:asciiTheme="minorHAnsi" w:hAnsiTheme="minorHAnsi" w:cstheme="minorHAnsi"/>
        </w:rPr>
        <w:t xml:space="preserve"> </w:t>
      </w:r>
      <w:proofErr w:type="spellStart"/>
      <w:r w:rsidRPr="00E410D4">
        <w:rPr>
          <w:rStyle w:val="SAGETextCodeinline"/>
          <w:rFonts w:asciiTheme="minorHAnsi" w:hAnsiTheme="minorHAnsi" w:cstheme="minorHAnsi"/>
          <w:sz w:val="22"/>
        </w:rPr>
        <w:t>DatePicker</w:t>
      </w:r>
      <w:proofErr w:type="spellEnd"/>
      <w:r w:rsidRPr="00E410D4">
        <w:rPr>
          <w:rFonts w:asciiTheme="minorHAnsi" w:hAnsiTheme="minorHAnsi" w:cstheme="minorHAnsi"/>
        </w:rPr>
        <w:t xml:space="preserve"> control)</w:t>
      </w:r>
    </w:p>
    <w:p w:rsidR="006D6A6D" w:rsidRPr="00E410D4" w:rsidRDefault="006D6A6D" w:rsidP="008D74F5">
      <w:pPr>
        <w:pStyle w:val="SAGEBullet1"/>
        <w:numPr>
          <w:ilvl w:val="1"/>
          <w:numId w:val="3"/>
        </w:numPr>
        <w:rPr>
          <w:rFonts w:asciiTheme="minorHAnsi" w:hAnsiTheme="minorHAnsi" w:cstheme="minorHAnsi"/>
        </w:rPr>
      </w:pPr>
      <w:r w:rsidRPr="008D74F5">
        <w:rPr>
          <w:rStyle w:val="SAGETextCodeinline"/>
          <w:rFonts w:asciiTheme="minorHAnsi" w:hAnsiTheme="minorHAnsi" w:cstheme="minorHAnsi"/>
          <w:color w:val="00B0F0"/>
          <w:sz w:val="22"/>
        </w:rPr>
        <w:t>Grid</w:t>
      </w:r>
      <w:r w:rsidRPr="008D74F5">
        <w:rPr>
          <w:rFonts w:asciiTheme="minorHAnsi" w:hAnsiTheme="minorHAnsi" w:cstheme="minorHAnsi"/>
          <w:color w:val="00B0F0"/>
        </w:rPr>
        <w:t xml:space="preserve"> </w:t>
      </w:r>
      <w:r w:rsidRPr="00E410D4">
        <w:rPr>
          <w:rFonts w:asciiTheme="minorHAnsi" w:hAnsiTheme="minorHAnsi" w:cstheme="minorHAnsi"/>
        </w:rPr>
        <w:t>(</w:t>
      </w:r>
      <w:r w:rsidR="008D74F5">
        <w:rPr>
          <w:rFonts w:asciiTheme="minorHAnsi" w:hAnsiTheme="minorHAnsi" w:cstheme="minorHAnsi"/>
        </w:rPr>
        <w:t>a K</w:t>
      </w:r>
      <w:r w:rsidRPr="00E410D4">
        <w:rPr>
          <w:rFonts w:asciiTheme="minorHAnsi" w:hAnsiTheme="minorHAnsi" w:cstheme="minorHAnsi"/>
        </w:rPr>
        <w:t xml:space="preserve">endo </w:t>
      </w:r>
      <w:r w:rsidR="006A2D78">
        <w:rPr>
          <w:rFonts w:asciiTheme="minorHAnsi" w:hAnsiTheme="minorHAnsi" w:cstheme="minorHAnsi"/>
        </w:rPr>
        <w:t xml:space="preserve">UI </w:t>
      </w:r>
      <w:r w:rsidRPr="00E410D4">
        <w:rPr>
          <w:rStyle w:val="SAGETextCodeinline"/>
          <w:rFonts w:asciiTheme="minorHAnsi" w:hAnsiTheme="minorHAnsi" w:cstheme="minorHAnsi"/>
          <w:sz w:val="22"/>
        </w:rPr>
        <w:t>Grid</w:t>
      </w:r>
      <w:r w:rsidRPr="00E410D4">
        <w:rPr>
          <w:rFonts w:asciiTheme="minorHAnsi" w:hAnsiTheme="minorHAnsi" w:cstheme="minorHAnsi"/>
        </w:rPr>
        <w:t xml:space="preserve"> control)</w:t>
      </w:r>
    </w:p>
    <w:p w:rsidR="006D6A6D" w:rsidRPr="008D74F5" w:rsidRDefault="006D6A6D" w:rsidP="008D74F5">
      <w:pPr>
        <w:pStyle w:val="SAGEBullet1"/>
        <w:numPr>
          <w:ilvl w:val="1"/>
          <w:numId w:val="3"/>
        </w:numPr>
        <w:rPr>
          <w:rStyle w:val="SAGETextCodeinline"/>
          <w:rFonts w:asciiTheme="minorHAnsi" w:hAnsiTheme="minorHAnsi" w:cstheme="minorHAnsi"/>
          <w:color w:val="00B0F0"/>
          <w:sz w:val="22"/>
        </w:rPr>
      </w:pPr>
      <w:r w:rsidRPr="008D74F5">
        <w:rPr>
          <w:rStyle w:val="SAGETextCodeinline"/>
          <w:rFonts w:asciiTheme="minorHAnsi" w:hAnsiTheme="minorHAnsi" w:cstheme="minorHAnsi"/>
          <w:color w:val="00B0F0"/>
          <w:sz w:val="22"/>
        </w:rPr>
        <w:t>Finder</w:t>
      </w:r>
    </w:p>
    <w:p w:rsidR="006D6A6D" w:rsidRPr="00E410D4" w:rsidRDefault="006D6A6D" w:rsidP="008D74F5">
      <w:pPr>
        <w:pStyle w:val="SAGEBullet1"/>
        <w:numPr>
          <w:ilvl w:val="1"/>
          <w:numId w:val="3"/>
        </w:numPr>
        <w:rPr>
          <w:rFonts w:asciiTheme="minorHAnsi" w:hAnsiTheme="minorHAnsi" w:cstheme="minorHAnsi"/>
        </w:rPr>
      </w:pPr>
      <w:r w:rsidRPr="008D74F5">
        <w:rPr>
          <w:rStyle w:val="SAGETextCodeinline"/>
          <w:rFonts w:asciiTheme="minorHAnsi" w:hAnsiTheme="minorHAnsi" w:cstheme="minorHAnsi"/>
          <w:color w:val="00B0F0"/>
          <w:sz w:val="22"/>
        </w:rPr>
        <w:t>Panel</w:t>
      </w:r>
      <w:r w:rsidRPr="008D74F5">
        <w:rPr>
          <w:rFonts w:asciiTheme="minorHAnsi" w:hAnsiTheme="minorHAnsi" w:cstheme="minorHAnsi"/>
          <w:color w:val="00B0F0"/>
        </w:rPr>
        <w:t xml:space="preserve"> </w:t>
      </w:r>
      <w:r w:rsidRPr="00E410D4">
        <w:rPr>
          <w:rFonts w:asciiTheme="minorHAnsi" w:hAnsiTheme="minorHAnsi" w:cstheme="minorHAnsi"/>
        </w:rPr>
        <w:t>(</w:t>
      </w:r>
      <w:r w:rsidR="008D74F5">
        <w:rPr>
          <w:rFonts w:asciiTheme="minorHAnsi" w:hAnsiTheme="minorHAnsi" w:cstheme="minorHAnsi"/>
        </w:rPr>
        <w:t xml:space="preserve">a </w:t>
      </w:r>
      <w:r w:rsidRPr="00E410D4">
        <w:rPr>
          <w:rFonts w:asciiTheme="minorHAnsi" w:hAnsiTheme="minorHAnsi" w:cstheme="minorHAnsi"/>
        </w:rPr>
        <w:t>container control)</w:t>
      </w:r>
    </w:p>
    <w:p w:rsidR="006D6A6D" w:rsidRPr="00E410D4" w:rsidRDefault="006D6A6D" w:rsidP="008D74F5">
      <w:pPr>
        <w:pStyle w:val="SAGEBullet1"/>
        <w:numPr>
          <w:ilvl w:val="1"/>
          <w:numId w:val="3"/>
        </w:numPr>
        <w:rPr>
          <w:rFonts w:asciiTheme="minorHAnsi" w:hAnsiTheme="minorHAnsi" w:cstheme="minorHAnsi"/>
        </w:rPr>
      </w:pPr>
      <w:proofErr w:type="spellStart"/>
      <w:r w:rsidRPr="008D74F5">
        <w:rPr>
          <w:rStyle w:val="SAGETextCodeinline"/>
          <w:rFonts w:asciiTheme="minorHAnsi" w:hAnsiTheme="minorHAnsi" w:cstheme="minorHAnsi"/>
          <w:color w:val="00B0F0"/>
          <w:sz w:val="22"/>
        </w:rPr>
        <w:t>TabPage</w:t>
      </w:r>
      <w:proofErr w:type="spellEnd"/>
      <w:r w:rsidRPr="008D74F5">
        <w:rPr>
          <w:rFonts w:asciiTheme="minorHAnsi" w:hAnsiTheme="minorHAnsi" w:cstheme="minorHAnsi"/>
          <w:color w:val="00B0F0"/>
        </w:rPr>
        <w:t xml:space="preserve"> </w:t>
      </w:r>
      <w:r w:rsidRPr="00E410D4">
        <w:rPr>
          <w:rFonts w:asciiTheme="minorHAnsi" w:hAnsiTheme="minorHAnsi" w:cstheme="minorHAnsi"/>
        </w:rPr>
        <w:t>(</w:t>
      </w:r>
      <w:r w:rsidR="008D74F5">
        <w:rPr>
          <w:rFonts w:asciiTheme="minorHAnsi" w:hAnsiTheme="minorHAnsi" w:cstheme="minorHAnsi"/>
        </w:rPr>
        <w:t xml:space="preserve">a </w:t>
      </w:r>
      <w:r w:rsidRPr="00E410D4">
        <w:rPr>
          <w:rFonts w:asciiTheme="minorHAnsi" w:hAnsiTheme="minorHAnsi" w:cstheme="minorHAnsi"/>
        </w:rPr>
        <w:t>container control)</w:t>
      </w:r>
    </w:p>
    <w:p w:rsidR="006D6A6D" w:rsidRDefault="006D6A6D" w:rsidP="006D6A6D">
      <w:pPr>
        <w:pStyle w:val="SAGEHeading2"/>
        <w:numPr>
          <w:ilvl w:val="0"/>
          <w:numId w:val="0"/>
        </w:numPr>
        <w:ind w:left="734" w:hanging="734"/>
      </w:pPr>
      <w:bookmarkStart w:id="18" w:name="_Toc465759143"/>
      <w:bookmarkStart w:id="19" w:name="_Toc465793782"/>
      <w:r>
        <w:t>4.2 Initialize controls</w:t>
      </w:r>
      <w:bookmarkEnd w:id="18"/>
      <w:bookmarkEnd w:id="19"/>
    </w:p>
    <w:p w:rsidR="006D6A6D" w:rsidRDefault="006D6A6D" w:rsidP="006D6A6D">
      <w:pPr>
        <w:pStyle w:val="SAGEBodyText"/>
      </w:pPr>
      <w:r>
        <w:t>Some controls use Kendo UI controls</w:t>
      </w:r>
      <w:r w:rsidR="006A2D78">
        <w:t>, which require initialization</w:t>
      </w:r>
      <w:r>
        <w:t xml:space="preserve"> in the JavaScript code. </w:t>
      </w:r>
    </w:p>
    <w:p w:rsidR="006A2D78" w:rsidRDefault="006D6A6D" w:rsidP="006D6A6D">
      <w:pPr>
        <w:pStyle w:val="SAGEBodyText"/>
      </w:pPr>
      <w:r>
        <w:t>In t</w:t>
      </w:r>
      <w:r w:rsidR="006A2D78">
        <w:t>he Order Entry</w:t>
      </w:r>
      <w:r>
        <w:t xml:space="preserve"> sample, we </w:t>
      </w:r>
      <w:r w:rsidR="006A2D78">
        <w:t xml:space="preserve">will </w:t>
      </w:r>
      <w:r w:rsidR="00471209">
        <w:t>initialize three</w:t>
      </w:r>
      <w:r>
        <w:t xml:space="preserve"> drop-down list</w:t>
      </w:r>
      <w:r w:rsidR="00471209">
        <w:t>s</w:t>
      </w:r>
      <w:r>
        <w:t xml:space="preserve"> and </w:t>
      </w:r>
      <w:r w:rsidR="00471209">
        <w:t xml:space="preserve">one </w:t>
      </w:r>
      <w:r w:rsidR="009954DC">
        <w:t>date picker control</w:t>
      </w:r>
      <w:r>
        <w:t>.</w:t>
      </w:r>
    </w:p>
    <w:p w:rsidR="006D6A6D" w:rsidRDefault="006D6A6D" w:rsidP="006D6A6D">
      <w:pPr>
        <w:pStyle w:val="SAGEBodyText"/>
      </w:pPr>
      <w:r>
        <w:t xml:space="preserve">Add the following code snippet in the </w:t>
      </w:r>
      <w:proofErr w:type="spellStart"/>
      <w:r w:rsidRPr="006A2D78">
        <w:rPr>
          <w:color w:val="00B0F0"/>
        </w:rPr>
        <w:t>initDropDownList</w:t>
      </w:r>
      <w:proofErr w:type="spellEnd"/>
      <w:r w:rsidRPr="006A2D78">
        <w:rPr>
          <w:color w:val="00B0F0"/>
        </w:rPr>
        <w:t xml:space="preserve"> </w:t>
      </w:r>
      <w:r w:rsidR="00471209">
        <w:t>function</w:t>
      </w:r>
      <w:r>
        <w:t>:</w:t>
      </w:r>
    </w:p>
    <w:p w:rsidR="006D6A6D" w:rsidRPr="00476FCE" w:rsidRDefault="006D6A6D" w:rsidP="00451DE7">
      <w:pPr>
        <w:pStyle w:val="SAGETextCodesection"/>
        <w:ind w:left="0"/>
      </w:pPr>
      <w:r w:rsidRPr="00476FCE">
        <w:t xml:space="preserve">        // Amount type dropdown list </w:t>
      </w:r>
    </w:p>
    <w:p w:rsidR="006D6A6D" w:rsidRPr="00476FCE" w:rsidRDefault="006D6A6D" w:rsidP="00451DE7">
      <w:pPr>
        <w:pStyle w:val="SAGETextCodesection"/>
        <w:ind w:left="0"/>
      </w:pPr>
      <w:r w:rsidRPr="00476FCE">
        <w:t xml:space="preserve">        $("#</w:t>
      </w:r>
      <w:proofErr w:type="spellStart"/>
      <w:r w:rsidRPr="00476FCE">
        <w:t>dropdownOECostTypeId</w:t>
      </w:r>
      <w:proofErr w:type="spellEnd"/>
      <w:r w:rsidRPr="00476FCE">
        <w:t>"</w:t>
      </w:r>
      <w:proofErr w:type="gramStart"/>
      <w:r w:rsidRPr="00476FCE">
        <w:t>).</w:t>
      </w:r>
      <w:proofErr w:type="spellStart"/>
      <w:r w:rsidRPr="00476FCE">
        <w:t>kendoDropDownList</w:t>
      </w:r>
      <w:proofErr w:type="spellEnd"/>
      <w:proofErr w:type="gramEnd"/>
      <w:r w:rsidRPr="00476FCE">
        <w:t>({</w:t>
      </w:r>
    </w:p>
    <w:p w:rsidR="006D6A6D" w:rsidRPr="00476FCE" w:rsidRDefault="006D6A6D" w:rsidP="00451DE7">
      <w:pPr>
        <w:pStyle w:val="SAGETextCodesection"/>
        <w:ind w:left="0"/>
      </w:pPr>
      <w:r w:rsidRPr="00476FCE">
        <w:t xml:space="preserve">        });</w:t>
      </w:r>
    </w:p>
    <w:p w:rsidR="006D6A6D" w:rsidRPr="00476FCE" w:rsidRDefault="006D6A6D" w:rsidP="00451DE7">
      <w:pPr>
        <w:pStyle w:val="SAGETextCodesection"/>
        <w:ind w:left="0"/>
      </w:pPr>
      <w:r w:rsidRPr="00476FCE">
        <w:t xml:space="preserve">        // Order type dropdown list</w:t>
      </w:r>
    </w:p>
    <w:p w:rsidR="006D6A6D" w:rsidRPr="00476FCE" w:rsidRDefault="006D6A6D" w:rsidP="00451DE7">
      <w:pPr>
        <w:pStyle w:val="SAGETextCodesection"/>
        <w:ind w:left="0"/>
      </w:pPr>
      <w:r w:rsidRPr="00476FCE">
        <w:lastRenderedPageBreak/>
        <w:t xml:space="preserve">        $("#</w:t>
      </w:r>
      <w:proofErr w:type="spellStart"/>
      <w:r w:rsidRPr="00476FCE">
        <w:t>dropdownOEOrderTypeId</w:t>
      </w:r>
      <w:proofErr w:type="spellEnd"/>
      <w:r w:rsidRPr="00476FCE">
        <w:t>"</w:t>
      </w:r>
      <w:proofErr w:type="gramStart"/>
      <w:r w:rsidRPr="00476FCE">
        <w:t>).</w:t>
      </w:r>
      <w:proofErr w:type="spellStart"/>
      <w:r w:rsidRPr="00476FCE">
        <w:t>kendoDropDownList</w:t>
      </w:r>
      <w:proofErr w:type="spellEnd"/>
      <w:proofErr w:type="gramEnd"/>
      <w:r w:rsidRPr="00476FCE">
        <w:t>({</w:t>
      </w:r>
    </w:p>
    <w:p w:rsidR="006D6A6D" w:rsidRPr="00476FCE" w:rsidRDefault="006D6A6D" w:rsidP="00451DE7">
      <w:pPr>
        <w:pStyle w:val="SAGETextCodesection"/>
        <w:ind w:left="0"/>
      </w:pPr>
      <w:r w:rsidRPr="00476FCE">
        <w:t xml:space="preserve">        });</w:t>
      </w:r>
    </w:p>
    <w:p w:rsidR="006D6A6D" w:rsidRPr="00476FCE" w:rsidRDefault="006D6A6D" w:rsidP="00451DE7">
      <w:pPr>
        <w:pStyle w:val="SAGETextCodesection"/>
        <w:ind w:left="0"/>
      </w:pPr>
      <w:r w:rsidRPr="00476FCE">
        <w:tab/>
      </w:r>
      <w:r w:rsidRPr="00476FCE">
        <w:tab/>
      </w:r>
      <w:r w:rsidR="00471209">
        <w:tab/>
      </w:r>
      <w:r w:rsidR="00471209">
        <w:tab/>
      </w:r>
      <w:r w:rsidR="00471209">
        <w:tab/>
      </w:r>
      <w:r w:rsidR="00471209">
        <w:tab/>
      </w:r>
      <w:r w:rsidR="00471209">
        <w:tab/>
      </w:r>
      <w:r w:rsidRPr="00476FCE">
        <w:t>// Custom drop down list in custom tab page</w:t>
      </w:r>
    </w:p>
    <w:p w:rsidR="006D6A6D" w:rsidRPr="00476FCE" w:rsidRDefault="006D6A6D" w:rsidP="00451DE7">
      <w:pPr>
        <w:pStyle w:val="SAGETextCodesection"/>
        <w:ind w:left="0"/>
      </w:pPr>
      <w:r w:rsidRPr="00476FCE">
        <w:t xml:space="preserve">        $("#</w:t>
      </w:r>
      <w:proofErr w:type="spellStart"/>
      <w:r w:rsidRPr="00476FCE">
        <w:t>dropdownCustomOrderType</w:t>
      </w:r>
      <w:proofErr w:type="spellEnd"/>
      <w:r w:rsidRPr="00476FCE">
        <w:t>"</w:t>
      </w:r>
      <w:proofErr w:type="gramStart"/>
      <w:r w:rsidRPr="00476FCE">
        <w:t>).</w:t>
      </w:r>
      <w:proofErr w:type="spellStart"/>
      <w:r w:rsidRPr="00476FCE">
        <w:t>kendoDropDownList</w:t>
      </w:r>
      <w:proofErr w:type="spellEnd"/>
      <w:proofErr w:type="gramEnd"/>
      <w:r w:rsidRPr="00476FCE">
        <w:t>({</w:t>
      </w:r>
    </w:p>
    <w:p w:rsidR="006D6A6D" w:rsidRPr="00476FCE" w:rsidRDefault="006D6A6D" w:rsidP="00451DE7">
      <w:pPr>
        <w:pStyle w:val="SAGETextCodesection"/>
        <w:ind w:left="0"/>
      </w:pPr>
      <w:r w:rsidRPr="00476FCE">
        <w:t xml:space="preserve">        });</w:t>
      </w:r>
    </w:p>
    <w:p w:rsidR="00471209" w:rsidRDefault="00471209" w:rsidP="00471209">
      <w:pPr>
        <w:pStyle w:val="SAGEBodyText"/>
      </w:pPr>
      <w:r>
        <w:t xml:space="preserve">Add the following code snippet in the </w:t>
      </w:r>
      <w:proofErr w:type="spellStart"/>
      <w:r w:rsidRPr="006A2D78">
        <w:rPr>
          <w:color w:val="00B0F0"/>
        </w:rPr>
        <w:t>initDatePicker</w:t>
      </w:r>
      <w:proofErr w:type="spellEnd"/>
      <w:r w:rsidRPr="006A2D78">
        <w:rPr>
          <w:color w:val="00B0F0"/>
        </w:rPr>
        <w:t xml:space="preserve"> </w:t>
      </w:r>
      <w:r>
        <w:t>function:</w:t>
      </w:r>
    </w:p>
    <w:p w:rsidR="00471209" w:rsidRPr="00476FCE" w:rsidRDefault="00471209" w:rsidP="00471209">
      <w:pPr>
        <w:pStyle w:val="SAGETextCodesection"/>
      </w:pPr>
      <w:r w:rsidRPr="00476FCE">
        <w:tab/>
      </w:r>
      <w:r w:rsidRPr="00476FCE">
        <w:tab/>
        <w:t>$("#</w:t>
      </w:r>
      <w:proofErr w:type="spellStart"/>
      <w:r w:rsidRPr="00476FCE">
        <w:t>dtPickerCustom</w:t>
      </w:r>
      <w:proofErr w:type="spellEnd"/>
      <w:r w:rsidRPr="00476FCE">
        <w:t>"</w:t>
      </w:r>
      <w:proofErr w:type="gramStart"/>
      <w:r w:rsidRPr="00476FCE">
        <w:t>).</w:t>
      </w:r>
      <w:proofErr w:type="spellStart"/>
      <w:r w:rsidRPr="00476FCE">
        <w:t>kendoDatePicker</w:t>
      </w:r>
      <w:proofErr w:type="spellEnd"/>
      <w:proofErr w:type="gramEnd"/>
      <w:r w:rsidRPr="00476FCE">
        <w:t>({</w:t>
      </w:r>
    </w:p>
    <w:p w:rsidR="00471209" w:rsidRPr="00476FCE" w:rsidRDefault="00471209" w:rsidP="00471209">
      <w:pPr>
        <w:pStyle w:val="SAGETextCodesection"/>
        <w:ind w:left="504" w:firstLine="72"/>
      </w:pPr>
      <w:r w:rsidRPr="00476FCE">
        <w:t>});</w:t>
      </w:r>
    </w:p>
    <w:p w:rsidR="006D6A6D" w:rsidRDefault="006D6A6D" w:rsidP="006D6A6D">
      <w:pPr>
        <w:pStyle w:val="SAGEBodyText"/>
        <w:rPr>
          <w:sz w:val="16"/>
          <w:szCs w:val="16"/>
        </w:rPr>
      </w:pPr>
    </w:p>
    <w:p w:rsidR="006A2D78" w:rsidRDefault="006A2D78" w:rsidP="006A2D78">
      <w:pPr>
        <w:pStyle w:val="SAGEHeading2"/>
        <w:numPr>
          <w:ilvl w:val="0"/>
          <w:numId w:val="0"/>
        </w:numPr>
        <w:ind w:left="734" w:hanging="734"/>
      </w:pPr>
      <w:bookmarkStart w:id="20" w:name="_Toc465793783"/>
      <w:r>
        <w:t>4.3 Customized Order Entry screen</w:t>
      </w:r>
      <w:bookmarkEnd w:id="20"/>
    </w:p>
    <w:p w:rsidR="006A2D78" w:rsidRDefault="006A2D78" w:rsidP="006D6A6D">
      <w:pPr>
        <w:pStyle w:val="SAGEBodyText"/>
        <w:rPr>
          <w:sz w:val="16"/>
          <w:szCs w:val="16"/>
        </w:rPr>
      </w:pPr>
    </w:p>
    <w:p w:rsidR="006D6A6D" w:rsidRDefault="006D6A6D" w:rsidP="006D6A6D">
      <w:pPr>
        <w:pStyle w:val="SAGEBodyText"/>
      </w:pPr>
      <w:r>
        <w:t xml:space="preserve">When </w:t>
      </w:r>
      <w:r w:rsidR="006A2D78">
        <w:t xml:space="preserve">the </w:t>
      </w:r>
      <w:r>
        <w:t xml:space="preserve">Order Entry is opened, the </w:t>
      </w:r>
      <w:r w:rsidR="006A2D78">
        <w:t>customization is applied and the requested controls are now visible in the screen</w:t>
      </w:r>
      <w:r>
        <w:t>.</w:t>
      </w:r>
    </w:p>
    <w:p w:rsidR="006D6A6D" w:rsidRDefault="006D6A6D" w:rsidP="006D6A6D">
      <w:pPr>
        <w:pStyle w:val="SAGEBodyText"/>
      </w:pPr>
      <w:r>
        <w:rPr>
          <w:noProof/>
        </w:rPr>
        <w:drawing>
          <wp:inline distT="0" distB="0" distL="0" distR="0" wp14:anchorId="272413AA" wp14:editId="2E132937">
            <wp:extent cx="5853430" cy="31711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53430" cy="3171190"/>
                    </a:xfrm>
                    <a:prstGeom prst="rect">
                      <a:avLst/>
                    </a:prstGeom>
                  </pic:spPr>
                </pic:pic>
              </a:graphicData>
            </a:graphic>
          </wp:inline>
        </w:drawing>
      </w:r>
      <w:r>
        <w:t xml:space="preserve"> </w:t>
      </w:r>
    </w:p>
    <w:p w:rsidR="006D6A6D" w:rsidRPr="00476FCE" w:rsidRDefault="006A2D78" w:rsidP="006D6A6D">
      <w:pPr>
        <w:pStyle w:val="SAGEBodyText"/>
        <w:rPr>
          <w:i/>
        </w:rPr>
      </w:pPr>
      <w:r>
        <w:rPr>
          <w:i/>
        </w:rPr>
        <w:t xml:space="preserve">Customization for </w:t>
      </w:r>
      <w:r w:rsidR="006D6A6D" w:rsidRPr="00476FCE">
        <w:rPr>
          <w:i/>
        </w:rPr>
        <w:t>Panel Controls</w:t>
      </w:r>
    </w:p>
    <w:p w:rsidR="006D6A6D" w:rsidRDefault="006D6A6D" w:rsidP="006D6A6D">
      <w:pPr>
        <w:pStyle w:val="SAGEBodyText"/>
      </w:pPr>
      <w:r>
        <w:rPr>
          <w:noProof/>
        </w:rPr>
        <w:lastRenderedPageBreak/>
        <w:drawing>
          <wp:inline distT="0" distB="0" distL="0" distR="0" wp14:anchorId="3020EF42" wp14:editId="7A878D5E">
            <wp:extent cx="5853430" cy="42589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53430" cy="4258945"/>
                    </a:xfrm>
                    <a:prstGeom prst="rect">
                      <a:avLst/>
                    </a:prstGeom>
                  </pic:spPr>
                </pic:pic>
              </a:graphicData>
            </a:graphic>
          </wp:inline>
        </w:drawing>
      </w:r>
      <w:r>
        <w:t xml:space="preserve"> </w:t>
      </w:r>
    </w:p>
    <w:p w:rsidR="006D6A6D" w:rsidRPr="00476FCE" w:rsidRDefault="006D6A6D" w:rsidP="006D6A6D">
      <w:pPr>
        <w:pStyle w:val="SAGEBodyText"/>
        <w:rPr>
          <w:b/>
          <w:color w:val="2E3456"/>
          <w:sz w:val="30"/>
          <w:szCs w:val="30"/>
        </w:rPr>
      </w:pPr>
      <w:r w:rsidRPr="00476FCE">
        <w:rPr>
          <w:i/>
        </w:rPr>
        <w:t>Custom</w:t>
      </w:r>
      <w:r w:rsidR="006A2D78">
        <w:rPr>
          <w:i/>
        </w:rPr>
        <w:t>ization for</w:t>
      </w:r>
      <w:r w:rsidRPr="00476FCE">
        <w:rPr>
          <w:i/>
        </w:rPr>
        <w:t xml:space="preserve"> </w:t>
      </w:r>
      <w:r>
        <w:rPr>
          <w:i/>
        </w:rPr>
        <w:t>Tab Page</w:t>
      </w:r>
      <w:r w:rsidRPr="00476FCE">
        <w:rPr>
          <w:b/>
          <w:color w:val="2E3456"/>
          <w:sz w:val="30"/>
          <w:szCs w:val="30"/>
        </w:rPr>
        <w:br w:type="page"/>
      </w:r>
    </w:p>
    <w:p w:rsidR="006D6A6D" w:rsidRPr="008C5A7D" w:rsidRDefault="006D6A6D" w:rsidP="006D6A6D">
      <w:pPr>
        <w:pStyle w:val="SAGEHeading1"/>
        <w:framePr w:wrap="around"/>
        <w:rPr>
          <w:sz w:val="30"/>
          <w:szCs w:val="30"/>
        </w:rPr>
      </w:pPr>
      <w:bookmarkStart w:id="21" w:name="_Toc465759144"/>
      <w:bookmarkStart w:id="22" w:name="_Toc465793784"/>
      <w:r>
        <w:rPr>
          <w:sz w:val="30"/>
          <w:szCs w:val="30"/>
        </w:rPr>
        <w:lastRenderedPageBreak/>
        <w:t>Add JavaScript</w:t>
      </w:r>
      <w:bookmarkEnd w:id="21"/>
      <w:bookmarkEnd w:id="22"/>
    </w:p>
    <w:p w:rsidR="006D6A6D" w:rsidRDefault="006D6A6D" w:rsidP="006D6A6D">
      <w:pPr>
        <w:pStyle w:val="SAGEHeading2"/>
        <w:numPr>
          <w:ilvl w:val="0"/>
          <w:numId w:val="0"/>
        </w:numPr>
        <w:ind w:left="734" w:hanging="734"/>
      </w:pPr>
      <w:bookmarkStart w:id="23" w:name="_Toc465759145"/>
      <w:bookmarkStart w:id="24" w:name="_Toc465793785"/>
      <w:r>
        <w:rPr>
          <w:szCs w:val="30"/>
        </w:rPr>
        <w:t xml:space="preserve">5.1 </w:t>
      </w:r>
      <w:r>
        <w:t>Initialize controls</w:t>
      </w:r>
      <w:bookmarkEnd w:id="23"/>
      <w:bookmarkEnd w:id="24"/>
    </w:p>
    <w:p w:rsidR="006D6A6D" w:rsidRDefault="000939E3" w:rsidP="006D6A6D">
      <w:pPr>
        <w:pStyle w:val="SAGEBodyText"/>
      </w:pPr>
      <w:r>
        <w:t>S</w:t>
      </w:r>
      <w:r w:rsidR="006D6A6D">
        <w:t xml:space="preserve">ome controls </w:t>
      </w:r>
      <w:r>
        <w:t>will require initialization. For example, A</w:t>
      </w:r>
      <w:r w:rsidR="006D6A6D">
        <w:t xml:space="preserve"> </w:t>
      </w:r>
      <w:r>
        <w:t>P</w:t>
      </w:r>
      <w:r w:rsidR="006D6A6D">
        <w:t xml:space="preserve">anel </w:t>
      </w:r>
      <w:r>
        <w:t xml:space="preserve">control </w:t>
      </w:r>
      <w:r w:rsidR="006D6A6D">
        <w:t xml:space="preserve">should be expandable, </w:t>
      </w:r>
      <w:r>
        <w:t>a Tab Page</w:t>
      </w:r>
      <w:r w:rsidR="006D6A6D">
        <w:t xml:space="preserve"> should be disabled when the screen first opens</w:t>
      </w:r>
      <w:r>
        <w:t>, etc.</w:t>
      </w:r>
    </w:p>
    <w:p w:rsidR="006D6A6D" w:rsidRPr="00B517D6" w:rsidRDefault="006D6A6D" w:rsidP="006D6A6D">
      <w:pPr>
        <w:pStyle w:val="SAGENumberedList"/>
        <w:numPr>
          <w:ilvl w:val="0"/>
          <w:numId w:val="47"/>
        </w:numPr>
      </w:pPr>
      <w:r>
        <w:t xml:space="preserve">Add </w:t>
      </w:r>
      <w:r w:rsidR="000939E3">
        <w:t xml:space="preserve">the following </w:t>
      </w:r>
      <w:r>
        <w:t>snippet t</w:t>
      </w:r>
      <w:r w:rsidRPr="00B517D6">
        <w:t>o</w:t>
      </w:r>
      <w:r>
        <w:t xml:space="preserve"> the </w:t>
      </w:r>
      <w:proofErr w:type="spellStart"/>
      <w:r w:rsidR="000939E3">
        <w:rPr>
          <w:rStyle w:val="SAGETextCodeinline"/>
          <w:rFonts w:asciiTheme="minorHAnsi" w:hAnsiTheme="minorHAnsi" w:cstheme="minorHAnsi"/>
          <w:color w:val="00B0F0"/>
          <w:sz w:val="22"/>
        </w:rPr>
        <w:t>init</w:t>
      </w:r>
      <w:proofErr w:type="spellEnd"/>
      <w:r w:rsidRPr="00B517D6">
        <w:t xml:space="preserve"> function</w:t>
      </w:r>
      <w:r>
        <w:t xml:space="preserve"> </w:t>
      </w:r>
      <w:r w:rsidRPr="00B517D6">
        <w:t xml:space="preserve">for </w:t>
      </w:r>
      <w:r w:rsidR="000939E3">
        <w:t>a P</w:t>
      </w:r>
      <w:r w:rsidRPr="00B517D6">
        <w:t>anel control</w:t>
      </w:r>
      <w:r w:rsidR="001C5E91">
        <w:t xml:space="preserve"> to be collapsible</w:t>
      </w:r>
      <w:r w:rsidR="000939E3">
        <w:t>:</w:t>
      </w:r>
    </w:p>
    <w:p w:rsidR="006D6A6D" w:rsidRPr="005170D3" w:rsidRDefault="006D6A6D" w:rsidP="006D6A6D">
      <w:pPr>
        <w:pStyle w:val="SAGETextCodesection"/>
      </w:pPr>
      <w:proofErr w:type="spellStart"/>
      <w:proofErr w:type="gramStart"/>
      <w:r w:rsidRPr="005170D3">
        <w:t>sg.utls</w:t>
      </w:r>
      <w:proofErr w:type="gramEnd"/>
      <w:r w:rsidRPr="005170D3">
        <w:t>.collapsibleScreen.setup</w:t>
      </w:r>
      <w:proofErr w:type="spellEnd"/>
      <w:r w:rsidRPr="005170D3">
        <w:t>("</w:t>
      </w:r>
      <w:proofErr w:type="spellStart"/>
      <w:r w:rsidRPr="005170D3">
        <w:t>expandedEntry</w:t>
      </w:r>
      <w:proofErr w:type="spellEnd"/>
      <w:r w:rsidRPr="005170D3">
        <w:t>", "</w:t>
      </w:r>
      <w:proofErr w:type="spellStart"/>
      <w:r w:rsidRPr="005170D3">
        <w:t>simpleEntry</w:t>
      </w:r>
      <w:proofErr w:type="spellEnd"/>
      <w:r w:rsidRPr="005170D3">
        <w:t>", ["</w:t>
      </w:r>
      <w:proofErr w:type="spellStart"/>
      <w:r w:rsidRPr="005170D3">
        <w:t>pnlCustomIdHeader</w:t>
      </w:r>
      <w:proofErr w:type="spellEnd"/>
      <w:r w:rsidRPr="005170D3">
        <w:t>"], []);</w:t>
      </w:r>
    </w:p>
    <w:p w:rsidR="006D6A6D" w:rsidRPr="005170D3" w:rsidRDefault="006D6A6D" w:rsidP="006D6A6D">
      <w:pPr>
        <w:pStyle w:val="SAGETextCodesection"/>
      </w:pPr>
      <w:r w:rsidRPr="005170D3">
        <w:t>$("#</w:t>
      </w:r>
      <w:proofErr w:type="spellStart"/>
      <w:r w:rsidRPr="005170D3">
        <w:t>pnlCustomIdHeader</w:t>
      </w:r>
      <w:proofErr w:type="spellEnd"/>
      <w:r w:rsidRPr="005170D3">
        <w:t>"</w:t>
      </w:r>
      <w:proofErr w:type="gramStart"/>
      <w:r w:rsidRPr="005170D3">
        <w:t>).trigger</w:t>
      </w:r>
      <w:proofErr w:type="gramEnd"/>
      <w:r w:rsidRPr="005170D3">
        <w:t>("click");</w:t>
      </w:r>
    </w:p>
    <w:p w:rsidR="006D6A6D" w:rsidRPr="005170D3" w:rsidRDefault="006D6A6D" w:rsidP="006D6A6D">
      <w:pPr>
        <w:pStyle w:val="SAGENumberedList"/>
      </w:pPr>
      <w:r w:rsidRPr="005170D3">
        <w:t xml:space="preserve">Add </w:t>
      </w:r>
      <w:r w:rsidR="000939E3">
        <w:t>the following</w:t>
      </w:r>
      <w:r w:rsidRPr="005170D3">
        <w:t xml:space="preserve"> snippet to</w:t>
      </w:r>
      <w:r>
        <w:t xml:space="preserve"> </w:t>
      </w:r>
      <w:r w:rsidRPr="002F4A1A">
        <w:rPr>
          <w:rStyle w:val="SAGETextCodeinline"/>
        </w:rPr>
        <w:t xml:space="preserve">the </w:t>
      </w:r>
      <w:proofErr w:type="spellStart"/>
      <w:r w:rsidRPr="000939E3">
        <w:rPr>
          <w:rStyle w:val="SAGETextCodeinline"/>
          <w:rFonts w:asciiTheme="minorHAnsi" w:hAnsiTheme="minorHAnsi" w:cstheme="minorHAnsi"/>
          <w:color w:val="00B0F0"/>
          <w:sz w:val="22"/>
        </w:rPr>
        <w:t>initOt</w:t>
      </w:r>
      <w:r w:rsidR="000939E3">
        <w:rPr>
          <w:rStyle w:val="SAGETextCodeinline"/>
          <w:rFonts w:asciiTheme="minorHAnsi" w:hAnsiTheme="minorHAnsi" w:cstheme="minorHAnsi"/>
          <w:color w:val="00B0F0"/>
          <w:sz w:val="22"/>
        </w:rPr>
        <w:t>herControls</w:t>
      </w:r>
      <w:proofErr w:type="spellEnd"/>
      <w:r w:rsidRPr="005170D3">
        <w:t xml:space="preserve"> function </w:t>
      </w:r>
      <w:r>
        <w:t xml:space="preserve">to disable the </w:t>
      </w:r>
      <w:r w:rsidR="000939E3">
        <w:t>T</w:t>
      </w:r>
      <w:r w:rsidRPr="005170D3">
        <w:t xml:space="preserve">ab </w:t>
      </w:r>
      <w:r w:rsidR="000939E3">
        <w:t>P</w:t>
      </w:r>
      <w:r w:rsidRPr="005170D3">
        <w:t>age</w:t>
      </w:r>
      <w:r w:rsidR="000939E3">
        <w:t xml:space="preserve"> control:</w:t>
      </w:r>
    </w:p>
    <w:p w:rsidR="006D6A6D" w:rsidRPr="00AF12E1" w:rsidRDefault="006D6A6D" w:rsidP="006D6A6D">
      <w:pPr>
        <w:pStyle w:val="SAGETextCodesection"/>
      </w:pPr>
      <w:r w:rsidRPr="00AF12E1">
        <w:t xml:space="preserve">  </w:t>
      </w:r>
      <w:proofErr w:type="spellStart"/>
      <w:r w:rsidRPr="00AF12E1">
        <w:t>var</w:t>
      </w:r>
      <w:proofErr w:type="spellEnd"/>
      <w:r w:rsidRPr="00AF12E1">
        <w:t xml:space="preserve"> </w:t>
      </w:r>
      <w:proofErr w:type="spellStart"/>
      <w:r w:rsidRPr="00AF12E1">
        <w:t>tabStrip</w:t>
      </w:r>
      <w:proofErr w:type="spellEnd"/>
      <w:r w:rsidRPr="00AF12E1">
        <w:t xml:space="preserve"> = $("#</w:t>
      </w:r>
      <w:proofErr w:type="spellStart"/>
      <w:r w:rsidRPr="00AF12E1">
        <w:t>orderEntryTabStrip</w:t>
      </w:r>
      <w:proofErr w:type="spellEnd"/>
      <w:r w:rsidRPr="00AF12E1">
        <w:t>").data("</w:t>
      </w:r>
      <w:proofErr w:type="spellStart"/>
      <w:r w:rsidRPr="00AF12E1">
        <w:t>kendoTabStrip</w:t>
      </w:r>
      <w:proofErr w:type="spellEnd"/>
      <w:r w:rsidRPr="00AF12E1">
        <w:t>");</w:t>
      </w:r>
    </w:p>
    <w:p w:rsidR="006D6A6D" w:rsidRDefault="006D6A6D" w:rsidP="006D6A6D">
      <w:pPr>
        <w:pStyle w:val="SAGETextCodesection"/>
      </w:pPr>
      <w:r w:rsidRPr="00AF12E1">
        <w:tab/>
      </w:r>
      <w:r w:rsidRPr="00AF12E1">
        <w:tab/>
      </w:r>
      <w:proofErr w:type="spellStart"/>
      <w:r w:rsidRPr="00AF12E1">
        <w:t>tabStrip.enable</w:t>
      </w:r>
      <w:proofErr w:type="spellEnd"/>
      <w:r w:rsidRPr="00AF12E1">
        <w:t>(</w:t>
      </w:r>
      <w:proofErr w:type="spellStart"/>
      <w:proofErr w:type="gramStart"/>
      <w:r w:rsidRPr="00AF12E1">
        <w:t>tabStrip.tabGroup.children</w:t>
      </w:r>
      <w:proofErr w:type="spellEnd"/>
      <w:proofErr w:type="gramEnd"/>
      <w:r w:rsidRPr="00AF12E1">
        <w:t>().</w:t>
      </w:r>
      <w:proofErr w:type="spellStart"/>
      <w:r w:rsidRPr="00AF12E1">
        <w:t>eq</w:t>
      </w:r>
      <w:proofErr w:type="spellEnd"/>
      <w:r w:rsidRPr="00AF12E1">
        <w:t>(7), false);</w:t>
      </w:r>
    </w:p>
    <w:p w:rsidR="006D6A6D" w:rsidRPr="002F4A1A" w:rsidRDefault="006D6A6D" w:rsidP="006D6A6D">
      <w:pPr>
        <w:pStyle w:val="SAGENumberedList"/>
      </w:pPr>
      <w:r w:rsidRPr="002F4A1A">
        <w:t xml:space="preserve">Add </w:t>
      </w:r>
      <w:r w:rsidR="000939E3">
        <w:t>the following</w:t>
      </w:r>
      <w:r>
        <w:t xml:space="preserve"> </w:t>
      </w:r>
      <w:r w:rsidRPr="002F4A1A">
        <w:t>code snippet to</w:t>
      </w:r>
      <w:r>
        <w:t xml:space="preserve"> the</w:t>
      </w:r>
      <w:r w:rsidRPr="002F4A1A">
        <w:t xml:space="preserve"> </w:t>
      </w:r>
      <w:proofErr w:type="spellStart"/>
      <w:r w:rsidRPr="000939E3">
        <w:rPr>
          <w:rStyle w:val="SAGETextCodeinline"/>
          <w:rFonts w:asciiTheme="minorHAnsi" w:hAnsiTheme="minorHAnsi" w:cstheme="minorHAnsi"/>
          <w:color w:val="00B0F0"/>
          <w:sz w:val="22"/>
        </w:rPr>
        <w:t>initFinders</w:t>
      </w:r>
      <w:proofErr w:type="spellEnd"/>
      <w:r w:rsidRPr="000939E3">
        <w:rPr>
          <w:color w:val="00B0F0"/>
        </w:rPr>
        <w:t xml:space="preserve"> </w:t>
      </w:r>
      <w:r w:rsidRPr="002F4A1A">
        <w:t xml:space="preserve">function </w:t>
      </w:r>
      <w:r>
        <w:t>to</w:t>
      </w:r>
      <w:r w:rsidRPr="002F4A1A">
        <w:t xml:space="preserve"> initialize</w:t>
      </w:r>
      <w:r>
        <w:t xml:space="preserve"> the</w:t>
      </w:r>
      <w:r w:rsidRPr="002F4A1A">
        <w:t xml:space="preserve"> </w:t>
      </w:r>
      <w:r w:rsidR="000939E3">
        <w:t>finder control:</w:t>
      </w:r>
    </w:p>
    <w:p w:rsidR="006D6A6D" w:rsidRPr="002F4A1A" w:rsidRDefault="006D6A6D" w:rsidP="006D6A6D">
      <w:pPr>
        <w:pStyle w:val="SAGETextCodesection"/>
      </w:pPr>
      <w:r w:rsidRPr="002F4A1A">
        <w:t xml:space="preserve"> </w:t>
      </w:r>
      <w:proofErr w:type="spellStart"/>
      <w:proofErr w:type="gramStart"/>
      <w:r w:rsidRPr="002F4A1A">
        <w:t>sg.finderHelper.setFinder</w:t>
      </w:r>
      <w:proofErr w:type="spellEnd"/>
      <w:proofErr w:type="gramEnd"/>
      <w:r w:rsidRPr="002F4A1A">
        <w:t>("</w:t>
      </w:r>
      <w:proofErr w:type="spellStart"/>
      <w:r w:rsidRPr="002F4A1A">
        <w:t>btnCustomCurrencyFinder</w:t>
      </w:r>
      <w:proofErr w:type="spellEnd"/>
      <w:r w:rsidRPr="002F4A1A">
        <w:t xml:space="preserve">", </w:t>
      </w:r>
      <w:proofErr w:type="spellStart"/>
      <w:r w:rsidRPr="002F4A1A">
        <w:t>sg.finder.TaxCurrencyFinder</w:t>
      </w:r>
      <w:proofErr w:type="spellEnd"/>
      <w:r w:rsidRPr="002F4A1A">
        <w:t xml:space="preserve">, ISV1OrderEntryCustomUICallback.currencyCode, null, "Custom Currency Finder", </w:t>
      </w:r>
      <w:proofErr w:type="spellStart"/>
      <w:r w:rsidRPr="002F4A1A">
        <w:t>sg.finderHelper.createDefaultFunction</w:t>
      </w:r>
      <w:proofErr w:type="spellEnd"/>
      <w:r w:rsidRPr="002F4A1A">
        <w:t>("</w:t>
      </w:r>
      <w:proofErr w:type="spellStart"/>
      <w:r w:rsidRPr="002F4A1A">
        <w:t>txtCustomCurrency</w:t>
      </w:r>
      <w:proofErr w:type="spellEnd"/>
      <w:r w:rsidRPr="002F4A1A">
        <w:t>", "</w:t>
      </w:r>
      <w:proofErr w:type="spellStart"/>
      <w:r w:rsidRPr="002F4A1A">
        <w:t>CurrencyCodeId</w:t>
      </w:r>
      <w:proofErr w:type="spellEnd"/>
      <w:r w:rsidRPr="002F4A1A">
        <w:t xml:space="preserve">", </w:t>
      </w:r>
      <w:proofErr w:type="spellStart"/>
      <w:r w:rsidRPr="002F4A1A">
        <w:t>sg.finderOperator.StartsWith</w:t>
      </w:r>
      <w:proofErr w:type="spellEnd"/>
      <w:r w:rsidRPr="002F4A1A">
        <w:t>), null, true);</w:t>
      </w:r>
    </w:p>
    <w:p w:rsidR="006D6A6D" w:rsidRPr="002F4A1A" w:rsidRDefault="006D6A6D" w:rsidP="006D6A6D">
      <w:pPr>
        <w:pStyle w:val="SAGETextCodesection"/>
      </w:pPr>
      <w:proofErr w:type="spellStart"/>
      <w:proofErr w:type="gramStart"/>
      <w:r w:rsidRPr="002F4A1A">
        <w:t>sg.finderHelper.setFinder</w:t>
      </w:r>
      <w:proofErr w:type="spellEnd"/>
      <w:proofErr w:type="gramEnd"/>
      <w:r w:rsidRPr="002F4A1A">
        <w:t xml:space="preserve">("btnCustomCurrencyFinder1", </w:t>
      </w:r>
      <w:proofErr w:type="spellStart"/>
      <w:r w:rsidRPr="002F4A1A">
        <w:t>sg.finder.TaxCurrencyFinder</w:t>
      </w:r>
      <w:proofErr w:type="spellEnd"/>
      <w:r w:rsidRPr="002F4A1A">
        <w:t xml:space="preserve">, ISV1OrderEntryCustomUICallback.currencyCode1, null, "Custom Currency Finder", </w:t>
      </w:r>
      <w:proofErr w:type="spellStart"/>
      <w:r w:rsidRPr="002F4A1A">
        <w:t>sg.finderHelper.createDefaultFunction</w:t>
      </w:r>
      <w:proofErr w:type="spellEnd"/>
      <w:r w:rsidRPr="002F4A1A">
        <w:t>("txtCustomCurrency1", "</w:t>
      </w:r>
      <w:proofErr w:type="spellStart"/>
      <w:r w:rsidRPr="002F4A1A">
        <w:t>CurrencyCodeId</w:t>
      </w:r>
      <w:proofErr w:type="spellEnd"/>
      <w:r w:rsidRPr="002F4A1A">
        <w:t xml:space="preserve">", </w:t>
      </w:r>
      <w:proofErr w:type="spellStart"/>
      <w:r w:rsidRPr="002F4A1A">
        <w:t>sg.finderOperator.StartsWith</w:t>
      </w:r>
      <w:proofErr w:type="spellEnd"/>
      <w:r w:rsidRPr="002F4A1A">
        <w:t>), null, true);</w:t>
      </w:r>
    </w:p>
    <w:p w:rsidR="006D6A6D" w:rsidRPr="002F4A1A" w:rsidRDefault="006D6A6D" w:rsidP="006D6A6D">
      <w:pPr>
        <w:pStyle w:val="SAGENumberedList"/>
      </w:pPr>
      <w:r w:rsidRPr="002F4A1A">
        <w:t xml:space="preserve">Add </w:t>
      </w:r>
      <w:r>
        <w:t>th</w:t>
      </w:r>
      <w:r w:rsidR="000939E3">
        <w:t>e following</w:t>
      </w:r>
      <w:r w:rsidRPr="002F4A1A">
        <w:t xml:space="preserve"> snippet to </w:t>
      </w:r>
      <w:r>
        <w:t xml:space="preserve">the </w:t>
      </w:r>
      <w:proofErr w:type="spellStart"/>
      <w:r w:rsidRPr="000939E3">
        <w:rPr>
          <w:rStyle w:val="SAGETextCodeinline"/>
          <w:rFonts w:asciiTheme="minorHAnsi" w:hAnsiTheme="minorHAnsi" w:cstheme="minorHAnsi"/>
          <w:color w:val="00B0F0"/>
          <w:sz w:val="22"/>
        </w:rPr>
        <w:t>initNumericTextBox</w:t>
      </w:r>
      <w:proofErr w:type="spellEnd"/>
      <w:r w:rsidRPr="000939E3">
        <w:rPr>
          <w:color w:val="00B0F0"/>
        </w:rPr>
        <w:t xml:space="preserve"> </w:t>
      </w:r>
      <w:r w:rsidRPr="002F4A1A">
        <w:t>control for numeric number</w:t>
      </w:r>
      <w:r w:rsidR="000939E3">
        <w:t>s:</w:t>
      </w:r>
    </w:p>
    <w:p w:rsidR="006D6A6D" w:rsidRPr="002F4A1A" w:rsidRDefault="006D6A6D" w:rsidP="006D6A6D">
      <w:pPr>
        <w:pStyle w:val="SAGETextCodesection"/>
      </w:pPr>
      <w:r w:rsidRPr="002F4A1A">
        <w:t xml:space="preserve"> $("#</w:t>
      </w:r>
      <w:proofErr w:type="spellStart"/>
      <w:r w:rsidRPr="002F4A1A">
        <w:t>numericOrderAmount</w:t>
      </w:r>
      <w:proofErr w:type="spellEnd"/>
      <w:r w:rsidRPr="002F4A1A">
        <w:t>"</w:t>
      </w:r>
      <w:proofErr w:type="gramStart"/>
      <w:r w:rsidRPr="002F4A1A">
        <w:t>).</w:t>
      </w:r>
      <w:proofErr w:type="spellStart"/>
      <w:r w:rsidRPr="002F4A1A">
        <w:t>kendoNumericTextBox</w:t>
      </w:r>
      <w:proofErr w:type="spellEnd"/>
      <w:proofErr w:type="gramEnd"/>
      <w:r w:rsidRPr="002F4A1A">
        <w:t>({</w:t>
      </w:r>
    </w:p>
    <w:p w:rsidR="006D6A6D" w:rsidRPr="002F4A1A" w:rsidRDefault="006D6A6D" w:rsidP="006D6A6D">
      <w:pPr>
        <w:pStyle w:val="SAGETextCodesection"/>
      </w:pPr>
      <w:r w:rsidRPr="002F4A1A">
        <w:t xml:space="preserve">       </w:t>
      </w:r>
      <w:proofErr w:type="gramStart"/>
      <w:r w:rsidRPr="002F4A1A">
        <w:t>spinners :</w:t>
      </w:r>
      <w:proofErr w:type="gramEnd"/>
      <w:r w:rsidRPr="002F4A1A">
        <w:t xml:space="preserve"> false,</w:t>
      </w:r>
    </w:p>
    <w:p w:rsidR="006D6A6D" w:rsidRPr="002F4A1A" w:rsidRDefault="006D6A6D" w:rsidP="006D6A6D">
      <w:pPr>
        <w:pStyle w:val="SAGETextCodesection"/>
      </w:pPr>
      <w:r w:rsidRPr="002F4A1A">
        <w:t xml:space="preserve">        decimals: 3</w:t>
      </w:r>
    </w:p>
    <w:p w:rsidR="006D6A6D" w:rsidRPr="002F4A1A" w:rsidRDefault="006D6A6D" w:rsidP="006D6A6D">
      <w:pPr>
        <w:pStyle w:val="SAGETextCodesection"/>
      </w:pPr>
      <w:r w:rsidRPr="002F4A1A">
        <w:t xml:space="preserve"> });</w:t>
      </w:r>
    </w:p>
    <w:p w:rsidR="006D6A6D" w:rsidRDefault="006D6A6D" w:rsidP="006D6A6D">
      <w:pPr>
        <w:pStyle w:val="SAGENumberedList"/>
      </w:pPr>
      <w:r w:rsidRPr="002F4A1A">
        <w:t xml:space="preserve">Add code to initialize </w:t>
      </w:r>
      <w:r>
        <w:t xml:space="preserve">the </w:t>
      </w:r>
      <w:r w:rsidRPr="002F4A1A">
        <w:t xml:space="preserve">Kendo </w:t>
      </w:r>
      <w:r w:rsidR="000939E3">
        <w:t>UI G</w:t>
      </w:r>
      <w:r w:rsidRPr="002F4A1A">
        <w:t xml:space="preserve">rid, </w:t>
      </w:r>
      <w:r w:rsidR="000939E3">
        <w:t>D</w:t>
      </w:r>
      <w:r w:rsidRPr="002F4A1A">
        <w:t>ropdown and other controls</w:t>
      </w:r>
      <w:r w:rsidR="000939E3">
        <w:t xml:space="preserve"> as needed</w:t>
      </w:r>
      <w:r>
        <w:t xml:space="preserve">. </w:t>
      </w:r>
      <w:r w:rsidR="000939E3">
        <w:t xml:space="preserve">Refer to the </w:t>
      </w:r>
      <w:r>
        <w:t>sample code</w:t>
      </w:r>
      <w:r w:rsidR="000939E3">
        <w:t xml:space="preserve"> for details</w:t>
      </w:r>
      <w:r>
        <w:t>.</w:t>
      </w:r>
      <w:r w:rsidRPr="002F4A1A">
        <w:t xml:space="preserve"> </w:t>
      </w:r>
    </w:p>
    <w:p w:rsidR="006D6A6D" w:rsidRPr="002F4A1A" w:rsidRDefault="006D6A6D" w:rsidP="006D6A6D">
      <w:pPr>
        <w:pStyle w:val="SAGENumberedList"/>
        <w:numPr>
          <w:ilvl w:val="0"/>
          <w:numId w:val="0"/>
        </w:numPr>
      </w:pPr>
    </w:p>
    <w:p w:rsidR="006D6A6D" w:rsidRDefault="006D6A6D" w:rsidP="006D6A6D">
      <w:pPr>
        <w:pStyle w:val="SAGEHeading2"/>
        <w:numPr>
          <w:ilvl w:val="0"/>
          <w:numId w:val="0"/>
        </w:numPr>
        <w:ind w:left="734" w:hanging="734"/>
      </w:pPr>
      <w:bookmarkStart w:id="25" w:name="_Toc465759146"/>
      <w:bookmarkStart w:id="26" w:name="_Toc465793786"/>
      <w:r>
        <w:t xml:space="preserve">5.2 Intercept </w:t>
      </w:r>
      <w:r w:rsidR="000D37F4">
        <w:t>e</w:t>
      </w:r>
      <w:r>
        <w:t>xisting event</w:t>
      </w:r>
      <w:r w:rsidR="000D37F4">
        <w:t>s</w:t>
      </w:r>
      <w:r>
        <w:t xml:space="preserve"> and add custom logic</w:t>
      </w:r>
      <w:bookmarkEnd w:id="25"/>
      <w:bookmarkEnd w:id="26"/>
    </w:p>
    <w:p w:rsidR="006D6A6D" w:rsidRDefault="006D6A6D" w:rsidP="006D6A6D">
      <w:pPr>
        <w:pStyle w:val="SAGEBodyText"/>
      </w:pPr>
      <w:r>
        <w:t>The</w:t>
      </w:r>
      <w:r w:rsidR="000D37F4">
        <w:t>re are two ways to intercept an</w:t>
      </w:r>
      <w:r>
        <w:t xml:space="preserve"> existing event</w:t>
      </w:r>
      <w:r w:rsidR="000D37F4">
        <w:t>.</w:t>
      </w:r>
    </w:p>
    <w:p w:rsidR="006D6A6D" w:rsidRDefault="006D6A6D" w:rsidP="000D37F4">
      <w:pPr>
        <w:pStyle w:val="SAGEBodyText"/>
        <w:numPr>
          <w:ilvl w:val="0"/>
          <w:numId w:val="48"/>
        </w:numPr>
      </w:pPr>
      <w:r>
        <w:lastRenderedPageBreak/>
        <w:t xml:space="preserve">Get the existing event and handler, unbind the existing handler, </w:t>
      </w:r>
      <w:r w:rsidR="000D37F4">
        <w:t xml:space="preserve">and </w:t>
      </w:r>
      <w:r>
        <w:t xml:space="preserve">bind </w:t>
      </w:r>
      <w:r w:rsidR="000D37F4">
        <w:t xml:space="preserve">to </w:t>
      </w:r>
      <w:r>
        <w:t>the custom handler</w:t>
      </w:r>
    </w:p>
    <w:p w:rsidR="006D6A6D" w:rsidRDefault="000D37F4" w:rsidP="000D37F4">
      <w:pPr>
        <w:pStyle w:val="SAGEBodyText"/>
        <w:ind w:left="720"/>
      </w:pPr>
      <w:r>
        <w:t>As an example, t</w:t>
      </w:r>
      <w:r w:rsidR="006D6A6D">
        <w:t xml:space="preserve">o intercept the </w:t>
      </w:r>
      <w:r>
        <w:t>existing</w:t>
      </w:r>
      <w:r w:rsidR="006D6A6D">
        <w:t xml:space="preserve"> </w:t>
      </w:r>
      <w:r w:rsidR="006D6A6D" w:rsidRPr="000D37F4">
        <w:rPr>
          <w:color w:val="00B0F0"/>
        </w:rPr>
        <w:t xml:space="preserve">Prepayment </w:t>
      </w:r>
      <w:r w:rsidR="006D6A6D">
        <w:t>button</w:t>
      </w:r>
      <w:r>
        <w:t>’s</w:t>
      </w:r>
      <w:r w:rsidR="006D6A6D">
        <w:t xml:space="preserve"> click event, show </w:t>
      </w:r>
      <w:r>
        <w:t>a</w:t>
      </w:r>
      <w:r w:rsidR="006D6A6D">
        <w:t xml:space="preserve"> confirmation message, and </w:t>
      </w:r>
      <w:r>
        <w:t xml:space="preserve">then </w:t>
      </w:r>
      <w:r w:rsidR="006D6A6D">
        <w:t xml:space="preserve">cancel the prepayment click action, add the </w:t>
      </w:r>
      <w:r>
        <w:t xml:space="preserve">following </w:t>
      </w:r>
      <w:r w:rsidR="006D6A6D">
        <w:t xml:space="preserve">code in the </w:t>
      </w:r>
      <w:proofErr w:type="spellStart"/>
      <w:r w:rsidR="006D6A6D" w:rsidRPr="000D37F4">
        <w:rPr>
          <w:rStyle w:val="SAGETextCodeinline"/>
          <w:rFonts w:asciiTheme="minorHAnsi" w:hAnsiTheme="minorHAnsi" w:cstheme="minorHAnsi"/>
          <w:color w:val="00B0F0"/>
          <w:sz w:val="22"/>
        </w:rPr>
        <w:t>initIntercept</w:t>
      </w:r>
      <w:proofErr w:type="spellEnd"/>
      <w:r w:rsidR="006D6A6D" w:rsidRPr="000D37F4">
        <w:rPr>
          <w:color w:val="00B0F0"/>
        </w:rPr>
        <w:t xml:space="preserve"> </w:t>
      </w:r>
      <w:r w:rsidR="006D6A6D">
        <w:t>function:</w:t>
      </w:r>
    </w:p>
    <w:p w:rsidR="006D6A6D" w:rsidRDefault="006D6A6D" w:rsidP="006D6A6D">
      <w:pPr>
        <w:pStyle w:val="SAGETextCodesection"/>
      </w:pPr>
    </w:p>
    <w:p w:rsidR="006D6A6D" w:rsidRPr="003E0712" w:rsidRDefault="006D6A6D" w:rsidP="006D6A6D">
      <w:pPr>
        <w:pStyle w:val="SAGETextCodesection"/>
      </w:pPr>
      <w:r w:rsidRPr="003E0712">
        <w:t xml:space="preserve">        //Prepayment button event intercept</w:t>
      </w:r>
    </w:p>
    <w:p w:rsidR="006D6A6D" w:rsidRPr="003E0712" w:rsidRDefault="006D6A6D" w:rsidP="006D6A6D">
      <w:pPr>
        <w:pStyle w:val="SAGETextCodesection"/>
      </w:pPr>
      <w:r w:rsidRPr="003E0712">
        <w:t xml:space="preserve">        if ($('#</w:t>
      </w:r>
      <w:proofErr w:type="spellStart"/>
      <w:r w:rsidRPr="003E0712">
        <w:t>btnPrepayment</w:t>
      </w:r>
      <w:proofErr w:type="spellEnd"/>
      <w:proofErr w:type="gramStart"/>
      <w:r w:rsidRPr="003E0712">
        <w:t>')[</w:t>
      </w:r>
      <w:proofErr w:type="gramEnd"/>
      <w:r w:rsidRPr="003E0712">
        <w:t>0] == undefined) return;</w:t>
      </w:r>
    </w:p>
    <w:p w:rsidR="006D6A6D" w:rsidRPr="003E0712" w:rsidRDefault="006D6A6D" w:rsidP="006D6A6D">
      <w:pPr>
        <w:pStyle w:val="SAGETextCodesection"/>
      </w:pPr>
      <w:r w:rsidRPr="003E0712">
        <w:t xml:space="preserve">        </w:t>
      </w:r>
      <w:proofErr w:type="spellStart"/>
      <w:r w:rsidRPr="003E0712">
        <w:t>var</w:t>
      </w:r>
      <w:proofErr w:type="spellEnd"/>
      <w:r w:rsidRPr="003E0712">
        <w:t xml:space="preserve"> </w:t>
      </w:r>
      <w:proofErr w:type="spellStart"/>
      <w:r w:rsidRPr="003E0712">
        <w:t>prepaymentHandler</w:t>
      </w:r>
      <w:proofErr w:type="spellEnd"/>
      <w:r w:rsidRPr="003E0712">
        <w:t xml:space="preserve"> = null;</w:t>
      </w:r>
    </w:p>
    <w:p w:rsidR="006D6A6D" w:rsidRPr="003E0712" w:rsidRDefault="006D6A6D" w:rsidP="006D6A6D">
      <w:pPr>
        <w:pStyle w:val="SAGETextCodesection"/>
      </w:pPr>
      <w:r w:rsidRPr="003E0712">
        <w:t xml:space="preserve">        </w:t>
      </w:r>
      <w:proofErr w:type="spellStart"/>
      <w:r w:rsidRPr="003E0712">
        <w:t>var</w:t>
      </w:r>
      <w:proofErr w:type="spellEnd"/>
      <w:r w:rsidRPr="003E0712">
        <w:t xml:space="preserve"> </w:t>
      </w:r>
      <w:proofErr w:type="spellStart"/>
      <w:r w:rsidRPr="003E0712">
        <w:t>prepaymentHandlers</w:t>
      </w:r>
      <w:proofErr w:type="spellEnd"/>
      <w:r w:rsidRPr="003E0712">
        <w:t xml:space="preserve"> = $('#</w:t>
      </w:r>
      <w:proofErr w:type="spellStart"/>
      <w:r w:rsidRPr="003E0712">
        <w:t>btnPrepayment</w:t>
      </w:r>
      <w:proofErr w:type="spellEnd"/>
      <w:r w:rsidRPr="003E0712">
        <w:t>').data('events'</w:t>
      </w:r>
      <w:proofErr w:type="gramStart"/>
      <w:r w:rsidRPr="003E0712">
        <w:t>).click</w:t>
      </w:r>
      <w:proofErr w:type="gramEnd"/>
      <w:r w:rsidRPr="003E0712">
        <w:t>;</w:t>
      </w:r>
    </w:p>
    <w:p w:rsidR="006D6A6D" w:rsidRPr="003E0712" w:rsidRDefault="006D6A6D" w:rsidP="006D6A6D">
      <w:pPr>
        <w:pStyle w:val="SAGETextCodesection"/>
      </w:pPr>
      <w:r w:rsidRPr="003E0712">
        <w:t xml:space="preserve">        if (</w:t>
      </w:r>
      <w:proofErr w:type="spellStart"/>
      <w:r w:rsidRPr="003E0712">
        <w:t>prepaymentHandlers</w:t>
      </w:r>
      <w:proofErr w:type="spellEnd"/>
      <w:r w:rsidRPr="003E0712">
        <w:t xml:space="preserve"> &amp;&amp; </w:t>
      </w:r>
      <w:proofErr w:type="spellStart"/>
      <w:r w:rsidRPr="003E0712">
        <w:t>prepaymentHandlers.length</w:t>
      </w:r>
      <w:proofErr w:type="spellEnd"/>
      <w:r w:rsidRPr="003E0712">
        <w:t xml:space="preserve"> &gt; 0) {</w:t>
      </w:r>
    </w:p>
    <w:p w:rsidR="006D6A6D" w:rsidRPr="003E0712" w:rsidRDefault="006D6A6D" w:rsidP="006D6A6D">
      <w:pPr>
        <w:pStyle w:val="SAGETextCodesection"/>
      </w:pPr>
      <w:r w:rsidRPr="003E0712">
        <w:t xml:space="preserve">            </w:t>
      </w:r>
      <w:proofErr w:type="spellStart"/>
      <w:r w:rsidRPr="003E0712">
        <w:t>prepaymentHandler</w:t>
      </w:r>
      <w:proofErr w:type="spellEnd"/>
      <w:r w:rsidRPr="003E0712">
        <w:t xml:space="preserve"> = </w:t>
      </w:r>
      <w:proofErr w:type="spellStart"/>
      <w:proofErr w:type="gramStart"/>
      <w:r w:rsidRPr="003E0712">
        <w:t>prepaymentHandlers</w:t>
      </w:r>
      <w:proofErr w:type="spellEnd"/>
      <w:r w:rsidRPr="003E0712">
        <w:t>[</w:t>
      </w:r>
      <w:proofErr w:type="gramEnd"/>
      <w:r w:rsidRPr="003E0712">
        <w:t>0].handler;</w:t>
      </w:r>
    </w:p>
    <w:p w:rsidR="006D6A6D" w:rsidRPr="003E0712" w:rsidRDefault="006D6A6D" w:rsidP="006D6A6D">
      <w:pPr>
        <w:pStyle w:val="SAGETextCodesection"/>
      </w:pPr>
      <w:r w:rsidRPr="003E0712">
        <w:t xml:space="preserve">        }</w:t>
      </w:r>
    </w:p>
    <w:p w:rsidR="006D6A6D" w:rsidRPr="003E0712" w:rsidRDefault="006D6A6D" w:rsidP="006D6A6D">
      <w:pPr>
        <w:pStyle w:val="SAGETextCodesection"/>
      </w:pPr>
      <w:r w:rsidRPr="003E0712">
        <w:t xml:space="preserve">        //unbind the original</w:t>
      </w:r>
    </w:p>
    <w:p w:rsidR="006D6A6D" w:rsidRPr="003E0712" w:rsidRDefault="006D6A6D" w:rsidP="006D6A6D">
      <w:pPr>
        <w:pStyle w:val="SAGETextCodesection"/>
      </w:pPr>
      <w:r w:rsidRPr="003E0712">
        <w:t xml:space="preserve">        $('#</w:t>
      </w:r>
      <w:proofErr w:type="spellStart"/>
      <w:r w:rsidRPr="003E0712">
        <w:t>btnPrepayment</w:t>
      </w:r>
      <w:proofErr w:type="spellEnd"/>
      <w:r w:rsidRPr="003E0712">
        <w:t>'</w:t>
      </w:r>
      <w:proofErr w:type="gramStart"/>
      <w:r w:rsidRPr="003E0712">
        <w:t>).unbind</w:t>
      </w:r>
      <w:proofErr w:type="gramEnd"/>
      <w:r w:rsidRPr="003E0712">
        <w:t>('click');</w:t>
      </w:r>
    </w:p>
    <w:p w:rsidR="006D6A6D" w:rsidRPr="003E0712" w:rsidRDefault="006D6A6D" w:rsidP="006D6A6D">
      <w:pPr>
        <w:pStyle w:val="SAGETextCodesection"/>
      </w:pPr>
      <w:r w:rsidRPr="003E0712">
        <w:t xml:space="preserve">        //bind the modified one</w:t>
      </w:r>
    </w:p>
    <w:p w:rsidR="006D6A6D" w:rsidRPr="003E0712" w:rsidRDefault="006D6A6D" w:rsidP="006D6A6D">
      <w:pPr>
        <w:pStyle w:val="SAGETextCodesection"/>
      </w:pPr>
      <w:r w:rsidRPr="003E0712">
        <w:t xml:space="preserve">        $('#</w:t>
      </w:r>
      <w:proofErr w:type="spellStart"/>
      <w:r w:rsidRPr="003E0712">
        <w:t>btnPrepayment</w:t>
      </w:r>
      <w:proofErr w:type="spellEnd"/>
      <w:r w:rsidRPr="003E0712">
        <w:t>'</w:t>
      </w:r>
      <w:proofErr w:type="gramStart"/>
      <w:r w:rsidRPr="003E0712">
        <w:t>).click</w:t>
      </w:r>
      <w:proofErr w:type="gramEnd"/>
      <w:r w:rsidRPr="003E0712">
        <w:t>(function () {</w:t>
      </w:r>
    </w:p>
    <w:p w:rsidR="006D6A6D" w:rsidRPr="003E0712" w:rsidRDefault="006D6A6D" w:rsidP="006D6A6D">
      <w:pPr>
        <w:pStyle w:val="SAGETextCodesection"/>
      </w:pPr>
      <w:r w:rsidRPr="003E0712">
        <w:t xml:space="preserve">            </w:t>
      </w:r>
      <w:proofErr w:type="spellStart"/>
      <w:proofErr w:type="gramStart"/>
      <w:r w:rsidRPr="003E0712">
        <w:t>sg.utls</w:t>
      </w:r>
      <w:proofErr w:type="gramEnd"/>
      <w:r w:rsidRPr="003E0712">
        <w:t>.showKendoConfirmationDialog</w:t>
      </w:r>
      <w:proofErr w:type="spellEnd"/>
      <w:r w:rsidRPr="003E0712">
        <w:t>(</w:t>
      </w:r>
    </w:p>
    <w:p w:rsidR="006D6A6D" w:rsidRPr="003E0712" w:rsidRDefault="006D6A6D" w:rsidP="006D6A6D">
      <w:pPr>
        <w:pStyle w:val="SAGETextCodesection"/>
      </w:pPr>
      <w:r w:rsidRPr="003E0712">
        <w:t xml:space="preserve">                function () {</w:t>
      </w:r>
    </w:p>
    <w:p w:rsidR="006D6A6D" w:rsidRPr="003E0712" w:rsidRDefault="006D6A6D" w:rsidP="006D6A6D">
      <w:pPr>
        <w:pStyle w:val="SAGETextCodesection"/>
      </w:pPr>
      <w:r w:rsidRPr="003E0712">
        <w:t xml:space="preserve">                    </w:t>
      </w:r>
      <w:proofErr w:type="spellStart"/>
      <w:r w:rsidRPr="003E0712">
        <w:t>var</w:t>
      </w:r>
      <w:proofErr w:type="spellEnd"/>
      <w:r w:rsidRPr="003E0712">
        <w:t xml:space="preserve"> data = </w:t>
      </w:r>
      <w:proofErr w:type="spellStart"/>
      <w:proofErr w:type="gramStart"/>
      <w:r w:rsidRPr="003E0712">
        <w:t>orderEntryUI.orderEntryModel.Data</w:t>
      </w:r>
      <w:proofErr w:type="spellEnd"/>
      <w:proofErr w:type="gramEnd"/>
      <w:r w:rsidRPr="003E0712">
        <w:t>;</w:t>
      </w:r>
    </w:p>
    <w:p w:rsidR="006D6A6D" w:rsidRPr="003E0712" w:rsidRDefault="006D6A6D" w:rsidP="006D6A6D">
      <w:pPr>
        <w:pStyle w:val="SAGETextCodesection"/>
      </w:pPr>
      <w:r w:rsidRPr="003E0712">
        <w:t xml:space="preserve">                    </w:t>
      </w:r>
      <w:proofErr w:type="spellStart"/>
      <w:r w:rsidRPr="003E0712">
        <w:t>var</w:t>
      </w:r>
      <w:proofErr w:type="spellEnd"/>
      <w:r w:rsidRPr="003E0712">
        <w:t xml:space="preserve"> </w:t>
      </w:r>
      <w:proofErr w:type="spellStart"/>
      <w:r w:rsidRPr="003E0712">
        <w:t>amountDue</w:t>
      </w:r>
      <w:proofErr w:type="spellEnd"/>
      <w:r w:rsidRPr="003E0712">
        <w:t xml:space="preserve"> = </w:t>
      </w:r>
      <w:proofErr w:type="spellStart"/>
      <w:proofErr w:type="gramStart"/>
      <w:r w:rsidRPr="003E0712">
        <w:t>data.AmountDueLessCurrPrepayment</w:t>
      </w:r>
      <w:proofErr w:type="spellEnd"/>
      <w:proofErr w:type="gramEnd"/>
      <w:r w:rsidRPr="003E0712">
        <w:t>();</w:t>
      </w:r>
    </w:p>
    <w:p w:rsidR="006D6A6D" w:rsidRPr="003E0712" w:rsidRDefault="006D6A6D" w:rsidP="006D6A6D">
      <w:pPr>
        <w:pStyle w:val="SAGETextCodesection"/>
      </w:pPr>
      <w:r w:rsidRPr="003E0712">
        <w:t xml:space="preserve">                    </w:t>
      </w:r>
      <w:proofErr w:type="spellStart"/>
      <w:proofErr w:type="gramStart"/>
      <w:r w:rsidRPr="003E0712">
        <w:t>data.AmountDueLessCurrPrepayment</w:t>
      </w:r>
      <w:proofErr w:type="spellEnd"/>
      <w:proofErr w:type="gramEnd"/>
      <w:r w:rsidRPr="003E0712">
        <w:t>(</w:t>
      </w:r>
      <w:proofErr w:type="spellStart"/>
      <w:r w:rsidRPr="003E0712">
        <w:t>amountDue</w:t>
      </w:r>
      <w:proofErr w:type="spellEnd"/>
      <w:r w:rsidRPr="003E0712">
        <w:t xml:space="preserve"> + 1000);</w:t>
      </w:r>
    </w:p>
    <w:p w:rsidR="006D6A6D" w:rsidRPr="003E0712" w:rsidRDefault="006D6A6D" w:rsidP="006D6A6D">
      <w:pPr>
        <w:pStyle w:val="SAGETextCodesection"/>
      </w:pPr>
      <w:r w:rsidRPr="003E0712">
        <w:t xml:space="preserve">                    </w:t>
      </w:r>
      <w:proofErr w:type="spellStart"/>
      <w:proofErr w:type="gramStart"/>
      <w:r w:rsidRPr="003E0712">
        <w:t>prepaymentHandler</w:t>
      </w:r>
      <w:proofErr w:type="spellEnd"/>
      <w:r w:rsidRPr="003E0712">
        <w:t>(</w:t>
      </w:r>
      <w:proofErr w:type="gramEnd"/>
      <w:r w:rsidRPr="003E0712">
        <w:t>);</w:t>
      </w:r>
    </w:p>
    <w:p w:rsidR="006D6A6D" w:rsidRPr="003E0712" w:rsidRDefault="006D6A6D" w:rsidP="006D6A6D">
      <w:pPr>
        <w:pStyle w:val="SAGETextCodesection"/>
      </w:pPr>
      <w:r w:rsidRPr="003E0712">
        <w:t xml:space="preserve">                },</w:t>
      </w:r>
    </w:p>
    <w:p w:rsidR="006D6A6D" w:rsidRPr="003E0712" w:rsidRDefault="006D6A6D" w:rsidP="006D6A6D">
      <w:pPr>
        <w:pStyle w:val="SAGETextCodesection"/>
      </w:pPr>
      <w:r w:rsidRPr="003E0712">
        <w:t xml:space="preserve">                function () {</w:t>
      </w:r>
    </w:p>
    <w:p w:rsidR="006D6A6D" w:rsidRPr="003E0712" w:rsidRDefault="006D6A6D" w:rsidP="006D6A6D">
      <w:pPr>
        <w:pStyle w:val="SAGETextCodesection"/>
      </w:pPr>
      <w:r w:rsidRPr="003E0712">
        <w:t xml:space="preserve">                    return false;</w:t>
      </w:r>
    </w:p>
    <w:p w:rsidR="006D6A6D" w:rsidRPr="003E0712" w:rsidRDefault="006D6A6D" w:rsidP="006D6A6D">
      <w:pPr>
        <w:pStyle w:val="SAGETextCodesection"/>
      </w:pPr>
      <w:r w:rsidRPr="003E0712">
        <w:t xml:space="preserve">                },</w:t>
      </w:r>
    </w:p>
    <w:p w:rsidR="006D6A6D" w:rsidRPr="003E0712" w:rsidRDefault="006D6A6D" w:rsidP="006D6A6D">
      <w:pPr>
        <w:pStyle w:val="SAGETextCodesection"/>
      </w:pPr>
      <w:r w:rsidRPr="003E0712">
        <w:t xml:space="preserve">                "This will intercept the Sage 300c Order Entry show prepayment action and add extra cost to the order prepayment amount due. Are you sure you want to do that?");</w:t>
      </w:r>
    </w:p>
    <w:p w:rsidR="006D6A6D" w:rsidRPr="003E0712" w:rsidRDefault="006D6A6D" w:rsidP="006D6A6D">
      <w:pPr>
        <w:pStyle w:val="SAGETextCodesection"/>
      </w:pPr>
      <w:r w:rsidRPr="003E0712">
        <w:t xml:space="preserve">        });</w:t>
      </w:r>
    </w:p>
    <w:p w:rsidR="000D37F4" w:rsidRDefault="000D37F4" w:rsidP="000D37F4">
      <w:pPr>
        <w:pStyle w:val="SAGEBodyText"/>
        <w:numPr>
          <w:ilvl w:val="0"/>
          <w:numId w:val="48"/>
        </w:numPr>
      </w:pPr>
      <w:r>
        <w:t>Intercept the screen’s Ajax call and add customization logic before or after the Ajax call</w:t>
      </w:r>
    </w:p>
    <w:p w:rsidR="006D6A6D" w:rsidRDefault="000D37F4" w:rsidP="000D37F4">
      <w:pPr>
        <w:pStyle w:val="SAGEBodyText"/>
        <w:ind w:left="720"/>
      </w:pPr>
      <w:r>
        <w:t>To intercept an</w:t>
      </w:r>
      <w:r w:rsidR="006D6A6D">
        <w:t xml:space="preserve"> existing Ajax call, you </w:t>
      </w:r>
      <w:r>
        <w:t xml:space="preserve">will need to </w:t>
      </w:r>
      <w:r w:rsidR="006D6A6D">
        <w:t>get part of the Ajax call URL using</w:t>
      </w:r>
      <w:r>
        <w:t xml:space="preserve"> a</w:t>
      </w:r>
      <w:r w:rsidR="006D6A6D">
        <w:t xml:space="preserve"> web tool such as Fiddler. For the Order Entry </w:t>
      </w:r>
      <w:proofErr w:type="spellStart"/>
      <w:r w:rsidR="006D6A6D" w:rsidRPr="000D37F4">
        <w:rPr>
          <w:rStyle w:val="SAGETextCodeinline"/>
          <w:rFonts w:asciiTheme="minorHAnsi" w:hAnsiTheme="minorHAnsi" w:cstheme="minorHAnsi"/>
          <w:color w:val="00B0F0"/>
          <w:sz w:val="22"/>
        </w:rPr>
        <w:t>GetDetails</w:t>
      </w:r>
      <w:proofErr w:type="spellEnd"/>
      <w:r w:rsidR="006D6A6D" w:rsidRPr="000D37F4">
        <w:rPr>
          <w:color w:val="00B0F0"/>
        </w:rPr>
        <w:t xml:space="preserve"> </w:t>
      </w:r>
      <w:r>
        <w:t>action</w:t>
      </w:r>
      <w:r w:rsidR="006D6A6D">
        <w:t xml:space="preserve">, part of the URL is </w:t>
      </w:r>
      <w:r w:rsidR="006D6A6D" w:rsidRPr="000D37F4">
        <w:rPr>
          <w:rStyle w:val="SAGETextCodeinline"/>
          <w:rFonts w:asciiTheme="minorHAnsi" w:hAnsiTheme="minorHAnsi" w:cstheme="minorHAnsi"/>
          <w:color w:val="00B0F0"/>
          <w:sz w:val="22"/>
        </w:rPr>
        <w:t>/OE/</w:t>
      </w:r>
      <w:proofErr w:type="spellStart"/>
      <w:r w:rsidR="006D6A6D" w:rsidRPr="000D37F4">
        <w:rPr>
          <w:rStyle w:val="SAGETextCodeinline"/>
          <w:rFonts w:asciiTheme="minorHAnsi" w:hAnsiTheme="minorHAnsi" w:cstheme="minorHAnsi"/>
          <w:color w:val="00B0F0"/>
          <w:sz w:val="22"/>
        </w:rPr>
        <w:t>OrderEntry</w:t>
      </w:r>
      <w:proofErr w:type="spellEnd"/>
      <w:r w:rsidR="006D6A6D" w:rsidRPr="000D37F4">
        <w:rPr>
          <w:rStyle w:val="SAGETextCodeinline"/>
          <w:rFonts w:asciiTheme="minorHAnsi" w:hAnsiTheme="minorHAnsi" w:cstheme="minorHAnsi"/>
          <w:color w:val="00B0F0"/>
          <w:sz w:val="22"/>
        </w:rPr>
        <w:t>/</w:t>
      </w:r>
      <w:proofErr w:type="spellStart"/>
      <w:r w:rsidR="006D6A6D" w:rsidRPr="000D37F4">
        <w:rPr>
          <w:rStyle w:val="SAGETextCodeinline"/>
          <w:rFonts w:asciiTheme="minorHAnsi" w:hAnsiTheme="minorHAnsi" w:cstheme="minorHAnsi"/>
          <w:color w:val="00B0F0"/>
          <w:sz w:val="22"/>
        </w:rPr>
        <w:t>GetDetails</w:t>
      </w:r>
      <w:proofErr w:type="spellEnd"/>
      <w:r w:rsidR="006D6A6D">
        <w:t>, so in the JavaScript code, use this part of the</w:t>
      </w:r>
      <w:r>
        <w:t xml:space="preserve"> URL to specify which Ajax call to intercept.</w:t>
      </w:r>
      <w:r w:rsidR="006D6A6D">
        <w:t xml:space="preserve"> </w:t>
      </w:r>
    </w:p>
    <w:p w:rsidR="006D6A6D" w:rsidRDefault="000D37F4" w:rsidP="006D6A6D">
      <w:pPr>
        <w:pStyle w:val="SAGEBodyText"/>
      </w:pPr>
      <w:r>
        <w:lastRenderedPageBreak/>
        <w:t>As an example</w:t>
      </w:r>
      <w:r w:rsidR="006D6A6D">
        <w:t xml:space="preserve">, we </w:t>
      </w:r>
      <w:r>
        <w:t xml:space="preserve">will </w:t>
      </w:r>
      <w:r w:rsidR="006D6A6D">
        <w:t xml:space="preserve">add code to calculate some order detail field amounts and </w:t>
      </w:r>
      <w:r>
        <w:t>will show them in the</w:t>
      </w:r>
      <w:r w:rsidR="006D6A6D">
        <w:t xml:space="preserve"> added </w:t>
      </w:r>
      <w:r w:rsidR="006D6A6D" w:rsidRPr="000D37F4">
        <w:rPr>
          <w:rStyle w:val="SAGETextUI"/>
          <w:color w:val="00B0F0"/>
        </w:rPr>
        <w:t>Total Cost</w:t>
      </w:r>
      <w:r w:rsidR="006D6A6D">
        <w:t xml:space="preserve"> textbox.</w:t>
      </w:r>
    </w:p>
    <w:p w:rsidR="006D6A6D" w:rsidRPr="003E0712" w:rsidRDefault="006D6A6D" w:rsidP="006D6A6D">
      <w:r>
        <w:t>To define the</w:t>
      </w:r>
      <w:r w:rsidRPr="003E0712">
        <w:t xml:space="preserve"> variable</w:t>
      </w:r>
      <w:r w:rsidR="000D37F4">
        <w:t>s</w:t>
      </w:r>
      <w:r w:rsidRPr="003E0712">
        <w:t xml:space="preserve">, </w:t>
      </w:r>
      <w:r w:rsidR="000D37F4">
        <w:t>refer to</w:t>
      </w:r>
      <w:r w:rsidRPr="003E0712">
        <w:t xml:space="preserve"> </w:t>
      </w:r>
      <w:r>
        <w:t>the sample code</w:t>
      </w:r>
      <w:r w:rsidRPr="003E0712">
        <w:t xml:space="preserve">. Add </w:t>
      </w:r>
      <w:r>
        <w:t xml:space="preserve">the </w:t>
      </w:r>
      <w:r w:rsidR="000D37F4">
        <w:t xml:space="preserve">following </w:t>
      </w:r>
      <w:r w:rsidRPr="003E0712">
        <w:t xml:space="preserve">code to </w:t>
      </w:r>
      <w:r>
        <w:t xml:space="preserve">the </w:t>
      </w:r>
      <w:r w:rsidRPr="000D37F4">
        <w:rPr>
          <w:rStyle w:val="SAGETextCodeinline"/>
          <w:rFonts w:asciiTheme="minorHAnsi" w:hAnsiTheme="minorHAnsi" w:cstheme="minorHAnsi"/>
          <w:color w:val="00B0F0"/>
          <w:sz w:val="22"/>
        </w:rPr>
        <w:t>$(document</w:t>
      </w:r>
      <w:proofErr w:type="gramStart"/>
      <w:r w:rsidRPr="000D37F4">
        <w:rPr>
          <w:rStyle w:val="SAGETextCodeinline"/>
          <w:rFonts w:asciiTheme="minorHAnsi" w:hAnsiTheme="minorHAnsi" w:cstheme="minorHAnsi"/>
          <w:color w:val="00B0F0"/>
          <w:sz w:val="22"/>
        </w:rPr>
        <w:t>).</w:t>
      </w:r>
      <w:proofErr w:type="spellStart"/>
      <w:r w:rsidRPr="000D37F4">
        <w:rPr>
          <w:rStyle w:val="SAGETextCodeinline"/>
          <w:rFonts w:asciiTheme="minorHAnsi" w:hAnsiTheme="minorHAnsi" w:cstheme="minorHAnsi"/>
          <w:color w:val="00B0F0"/>
          <w:sz w:val="22"/>
        </w:rPr>
        <w:t>ajaxSuccess</w:t>
      </w:r>
      <w:proofErr w:type="spellEnd"/>
      <w:proofErr w:type="gramEnd"/>
      <w:r w:rsidRPr="000D37F4">
        <w:rPr>
          <w:rStyle w:val="SAGETextCodeinline"/>
          <w:rFonts w:asciiTheme="minorHAnsi" w:hAnsiTheme="minorHAnsi" w:cstheme="minorHAnsi"/>
          <w:color w:val="00B0F0"/>
          <w:sz w:val="22"/>
        </w:rPr>
        <w:t xml:space="preserve">(function (event, </w:t>
      </w:r>
      <w:proofErr w:type="spellStart"/>
      <w:r w:rsidRPr="000D37F4">
        <w:rPr>
          <w:rStyle w:val="SAGETextCodeinline"/>
          <w:rFonts w:asciiTheme="minorHAnsi" w:hAnsiTheme="minorHAnsi" w:cstheme="minorHAnsi"/>
          <w:color w:val="00B0F0"/>
          <w:sz w:val="22"/>
        </w:rPr>
        <w:t>xhr</w:t>
      </w:r>
      <w:proofErr w:type="spellEnd"/>
      <w:r w:rsidRPr="000D37F4">
        <w:rPr>
          <w:rStyle w:val="SAGETextCodeinline"/>
          <w:rFonts w:asciiTheme="minorHAnsi" w:hAnsiTheme="minorHAnsi" w:cstheme="minorHAnsi"/>
          <w:color w:val="00B0F0"/>
          <w:sz w:val="22"/>
        </w:rPr>
        <w:t>, settings)</w:t>
      </w:r>
      <w:r w:rsidRPr="003E0712">
        <w:t xml:space="preserve"> function:</w:t>
      </w:r>
    </w:p>
    <w:p w:rsidR="006D6A6D" w:rsidRDefault="006D6A6D" w:rsidP="006D6A6D">
      <w:pPr>
        <w:pStyle w:val="SAGETextCodesection"/>
      </w:pPr>
      <w:r w:rsidRPr="0061588E">
        <w:t xml:space="preserve">  </w:t>
      </w:r>
    </w:p>
    <w:p w:rsidR="006D6A6D" w:rsidRPr="0061588E" w:rsidRDefault="006D6A6D" w:rsidP="006D6A6D">
      <w:pPr>
        <w:pStyle w:val="SAGETextCodesection"/>
      </w:pPr>
      <w:r w:rsidRPr="0061588E">
        <w:t xml:space="preserve">         if (</w:t>
      </w:r>
      <w:proofErr w:type="spellStart"/>
      <w:proofErr w:type="gramStart"/>
      <w:r w:rsidRPr="0061588E">
        <w:t>settings.url.indexOf</w:t>
      </w:r>
      <w:proofErr w:type="spellEnd"/>
      <w:proofErr w:type="gramEnd"/>
      <w:r w:rsidRPr="0061588E">
        <w:t>("/OE/</w:t>
      </w:r>
      <w:proofErr w:type="spellStart"/>
      <w:r w:rsidRPr="0061588E">
        <w:t>OrderEntry</w:t>
      </w:r>
      <w:proofErr w:type="spellEnd"/>
      <w:r w:rsidRPr="0061588E">
        <w:t>/</w:t>
      </w:r>
      <w:proofErr w:type="spellStart"/>
      <w:r w:rsidRPr="0061588E">
        <w:t>GetDetails</w:t>
      </w:r>
      <w:proofErr w:type="spellEnd"/>
      <w:r w:rsidRPr="0061588E">
        <w:t>") &gt; -1) {</w:t>
      </w:r>
    </w:p>
    <w:p w:rsidR="006D6A6D" w:rsidRPr="0061588E" w:rsidRDefault="006D6A6D" w:rsidP="006D6A6D">
      <w:pPr>
        <w:pStyle w:val="SAGETextCodesection"/>
      </w:pPr>
      <w:r w:rsidRPr="0061588E">
        <w:t xml:space="preserve">                </w:t>
      </w:r>
      <w:proofErr w:type="spellStart"/>
      <w:r w:rsidRPr="0061588E">
        <w:t>var</w:t>
      </w:r>
      <w:proofErr w:type="spellEnd"/>
      <w:r w:rsidRPr="0061588E">
        <w:t xml:space="preserve"> data = </w:t>
      </w:r>
      <w:proofErr w:type="spellStart"/>
      <w:r w:rsidRPr="0061588E">
        <w:t>jQuery.parseJSON</w:t>
      </w:r>
      <w:proofErr w:type="spellEnd"/>
      <w:r w:rsidRPr="0061588E">
        <w:t>(</w:t>
      </w:r>
      <w:proofErr w:type="spellStart"/>
      <w:r w:rsidRPr="0061588E">
        <w:t>settings.data</w:t>
      </w:r>
      <w:proofErr w:type="spellEnd"/>
      <w:r w:rsidRPr="0061588E">
        <w:t>);</w:t>
      </w:r>
    </w:p>
    <w:p w:rsidR="006D6A6D" w:rsidRPr="0061588E" w:rsidRDefault="006D6A6D" w:rsidP="006D6A6D">
      <w:pPr>
        <w:pStyle w:val="SAGETextCodesection"/>
      </w:pPr>
      <w:r w:rsidRPr="0061588E">
        <w:t xml:space="preserve">                ISV1OrderEntryCustomUI.orderNumber = </w:t>
      </w:r>
      <w:proofErr w:type="spellStart"/>
      <w:proofErr w:type="gramStart"/>
      <w:r w:rsidRPr="0061588E">
        <w:t>data.model</w:t>
      </w:r>
      <w:proofErr w:type="gramEnd"/>
      <w:r w:rsidRPr="0061588E">
        <w:t>.OrderNumber</w:t>
      </w:r>
      <w:proofErr w:type="spellEnd"/>
      <w:r w:rsidRPr="0061588E">
        <w:t>;</w:t>
      </w:r>
    </w:p>
    <w:p w:rsidR="006D6A6D" w:rsidRPr="0061588E" w:rsidRDefault="006D6A6D" w:rsidP="006D6A6D">
      <w:pPr>
        <w:pStyle w:val="SAGETextCodesection"/>
      </w:pPr>
      <w:r w:rsidRPr="0061588E">
        <w:t xml:space="preserve">                if (</w:t>
      </w:r>
      <w:proofErr w:type="spellStart"/>
      <w:proofErr w:type="gramStart"/>
      <w:r w:rsidRPr="0061588E">
        <w:t>data.model</w:t>
      </w:r>
      <w:proofErr w:type="gramEnd"/>
      <w:r w:rsidRPr="0061588E">
        <w:t>.OrderNumber</w:t>
      </w:r>
      <w:proofErr w:type="spellEnd"/>
      <w:r w:rsidRPr="0061588E">
        <w:t xml:space="preserve"> &amp;&amp; </w:t>
      </w:r>
      <w:proofErr w:type="spellStart"/>
      <w:r w:rsidRPr="0061588E">
        <w:t>data.model.OrderNumber</w:t>
      </w:r>
      <w:proofErr w:type="spellEnd"/>
      <w:r w:rsidRPr="0061588E">
        <w:t xml:space="preserve"> !== "*** NEW ***") {</w:t>
      </w:r>
    </w:p>
    <w:p w:rsidR="006D6A6D" w:rsidRPr="0061588E" w:rsidRDefault="006D6A6D" w:rsidP="006D6A6D">
      <w:pPr>
        <w:pStyle w:val="SAGETextCodesection"/>
      </w:pPr>
      <w:r w:rsidRPr="0061588E">
        <w:t xml:space="preserve">                    $("#</w:t>
      </w:r>
      <w:proofErr w:type="spellStart"/>
      <w:r w:rsidRPr="0061588E">
        <w:t>btnFromCustom</w:t>
      </w:r>
      <w:proofErr w:type="spellEnd"/>
      <w:r w:rsidRPr="0061588E">
        <w:t>"</w:t>
      </w:r>
      <w:proofErr w:type="gramStart"/>
      <w:r w:rsidRPr="0061588E">
        <w:t>).trigger</w:t>
      </w:r>
      <w:proofErr w:type="gramEnd"/>
      <w:r w:rsidRPr="0061588E">
        <w:t>('click');</w:t>
      </w:r>
    </w:p>
    <w:p w:rsidR="006D6A6D" w:rsidRPr="0061588E" w:rsidRDefault="006D6A6D" w:rsidP="006D6A6D">
      <w:pPr>
        <w:pStyle w:val="SAGETextCodesection"/>
      </w:pPr>
      <w:r w:rsidRPr="0061588E">
        <w:t xml:space="preserve">                    </w:t>
      </w:r>
      <w:proofErr w:type="spellStart"/>
      <w:r w:rsidRPr="0061588E">
        <w:t>var</w:t>
      </w:r>
      <w:proofErr w:type="spellEnd"/>
      <w:r w:rsidRPr="0061588E">
        <w:t xml:space="preserve"> grid = $("#</w:t>
      </w:r>
      <w:proofErr w:type="spellStart"/>
      <w:r w:rsidRPr="0061588E">
        <w:t>OrderDetailGrid</w:t>
      </w:r>
      <w:proofErr w:type="spellEnd"/>
      <w:r w:rsidRPr="0061588E">
        <w:t>").data("</w:t>
      </w:r>
      <w:proofErr w:type="spellStart"/>
      <w:r w:rsidRPr="0061588E">
        <w:t>kendoGrid</w:t>
      </w:r>
      <w:proofErr w:type="spellEnd"/>
      <w:r w:rsidRPr="0061588E">
        <w:t>");</w:t>
      </w:r>
    </w:p>
    <w:p w:rsidR="006D6A6D" w:rsidRPr="0061588E" w:rsidRDefault="006D6A6D" w:rsidP="006D6A6D">
      <w:pPr>
        <w:pStyle w:val="SAGETextCodesection"/>
      </w:pPr>
      <w:r w:rsidRPr="0061588E">
        <w:t xml:space="preserve">                    </w:t>
      </w:r>
      <w:proofErr w:type="spellStart"/>
      <w:r w:rsidRPr="0061588E">
        <w:t>var</w:t>
      </w:r>
      <w:proofErr w:type="spellEnd"/>
      <w:r w:rsidRPr="0061588E">
        <w:t xml:space="preserve"> </w:t>
      </w:r>
      <w:proofErr w:type="spellStart"/>
      <w:r w:rsidRPr="0061588E">
        <w:t>gridData</w:t>
      </w:r>
      <w:proofErr w:type="spellEnd"/>
      <w:r w:rsidRPr="0061588E">
        <w:t xml:space="preserve"> = </w:t>
      </w:r>
      <w:proofErr w:type="spellStart"/>
      <w:proofErr w:type="gramStart"/>
      <w:r w:rsidRPr="0061588E">
        <w:t>grid.dataSource.view</w:t>
      </w:r>
      <w:proofErr w:type="spellEnd"/>
      <w:proofErr w:type="gramEnd"/>
      <w:r w:rsidRPr="0061588E">
        <w:t>();</w:t>
      </w:r>
    </w:p>
    <w:p w:rsidR="006D6A6D" w:rsidRPr="0061588E" w:rsidRDefault="006D6A6D" w:rsidP="006D6A6D">
      <w:pPr>
        <w:pStyle w:val="SAGETextCodesection"/>
      </w:pPr>
      <w:r w:rsidRPr="0061588E">
        <w:t xml:space="preserve">                    for (</w:t>
      </w:r>
      <w:proofErr w:type="spellStart"/>
      <w:r w:rsidRPr="0061588E">
        <w:t>var</w:t>
      </w:r>
      <w:proofErr w:type="spellEnd"/>
      <w:r w:rsidRPr="0061588E">
        <w:t xml:space="preserve"> </w:t>
      </w:r>
      <w:proofErr w:type="spellStart"/>
      <w:r w:rsidRPr="0061588E">
        <w:t>i</w:t>
      </w:r>
      <w:proofErr w:type="spellEnd"/>
      <w:r w:rsidRPr="0061588E">
        <w:t xml:space="preserve"> = 0; </w:t>
      </w:r>
      <w:proofErr w:type="spellStart"/>
      <w:r w:rsidRPr="0061588E">
        <w:t>i</w:t>
      </w:r>
      <w:proofErr w:type="spellEnd"/>
      <w:r w:rsidRPr="0061588E">
        <w:t xml:space="preserve"> &lt; </w:t>
      </w:r>
      <w:proofErr w:type="spellStart"/>
      <w:r w:rsidRPr="0061588E">
        <w:t>gridData.length</w:t>
      </w:r>
      <w:proofErr w:type="spellEnd"/>
      <w:r w:rsidRPr="0061588E">
        <w:t xml:space="preserve">; </w:t>
      </w:r>
      <w:proofErr w:type="spellStart"/>
      <w:r w:rsidRPr="0061588E">
        <w:t>i</w:t>
      </w:r>
      <w:proofErr w:type="spellEnd"/>
      <w:r w:rsidRPr="0061588E">
        <w:t>++) {</w:t>
      </w:r>
    </w:p>
    <w:p w:rsidR="006D6A6D" w:rsidRPr="0061588E" w:rsidRDefault="006D6A6D" w:rsidP="006D6A6D">
      <w:pPr>
        <w:pStyle w:val="SAGETextCodesection"/>
      </w:pPr>
      <w:r w:rsidRPr="0061588E">
        <w:t xml:space="preserve">                        ISV1OrderEntryCustomUI.total[0] += </w:t>
      </w:r>
      <w:proofErr w:type="spellStart"/>
      <w:r w:rsidRPr="0061588E">
        <w:t>gridData</w:t>
      </w:r>
      <w:proofErr w:type="spellEnd"/>
      <w:r w:rsidRPr="0061588E">
        <w:t>[</w:t>
      </w:r>
      <w:proofErr w:type="spellStart"/>
      <w:r w:rsidRPr="0061588E">
        <w:t>i</w:t>
      </w:r>
      <w:proofErr w:type="spellEnd"/>
      <w:proofErr w:type="gramStart"/>
      <w:r w:rsidRPr="0061588E">
        <w:t>].</w:t>
      </w:r>
      <w:proofErr w:type="spellStart"/>
      <w:r w:rsidRPr="0061588E">
        <w:t>ExtendedPrice</w:t>
      </w:r>
      <w:proofErr w:type="spellEnd"/>
      <w:proofErr w:type="gramEnd"/>
      <w:r w:rsidRPr="0061588E">
        <w:t>;</w:t>
      </w:r>
    </w:p>
    <w:p w:rsidR="006D6A6D" w:rsidRPr="0061588E" w:rsidRDefault="006D6A6D" w:rsidP="006D6A6D">
      <w:pPr>
        <w:pStyle w:val="SAGETextCodesection"/>
      </w:pPr>
      <w:r w:rsidRPr="0061588E">
        <w:t xml:space="preserve">                        ISV1OrderEntryCustomUI.total[1] += </w:t>
      </w:r>
      <w:proofErr w:type="spellStart"/>
      <w:r w:rsidRPr="0061588E">
        <w:t>gridData</w:t>
      </w:r>
      <w:proofErr w:type="spellEnd"/>
      <w:r w:rsidRPr="0061588E">
        <w:t>[</w:t>
      </w:r>
      <w:proofErr w:type="spellStart"/>
      <w:r w:rsidRPr="0061588E">
        <w:t>i</w:t>
      </w:r>
      <w:proofErr w:type="spellEnd"/>
      <w:proofErr w:type="gramStart"/>
      <w:r w:rsidRPr="0061588E">
        <w:t>].</w:t>
      </w:r>
      <w:proofErr w:type="spellStart"/>
      <w:r w:rsidRPr="0061588E">
        <w:t>DiscountedExtendedAmount</w:t>
      </w:r>
      <w:proofErr w:type="spellEnd"/>
      <w:proofErr w:type="gramEnd"/>
      <w:r w:rsidRPr="0061588E">
        <w:t>;</w:t>
      </w:r>
    </w:p>
    <w:p w:rsidR="006D6A6D" w:rsidRPr="0061588E" w:rsidRDefault="006D6A6D" w:rsidP="006D6A6D">
      <w:pPr>
        <w:pStyle w:val="SAGETextCodesection"/>
      </w:pPr>
      <w:r w:rsidRPr="0061588E">
        <w:t xml:space="preserve">                        ISV1OrderEntryCustomUI.total[2] += </w:t>
      </w:r>
      <w:proofErr w:type="spellStart"/>
      <w:r w:rsidRPr="0061588E">
        <w:t>gridData</w:t>
      </w:r>
      <w:proofErr w:type="spellEnd"/>
      <w:r w:rsidRPr="0061588E">
        <w:t>[</w:t>
      </w:r>
      <w:proofErr w:type="spellStart"/>
      <w:r w:rsidRPr="0061588E">
        <w:t>i</w:t>
      </w:r>
      <w:proofErr w:type="spellEnd"/>
      <w:proofErr w:type="gramStart"/>
      <w:r w:rsidRPr="0061588E">
        <w:t>].</w:t>
      </w:r>
      <w:proofErr w:type="spellStart"/>
      <w:r w:rsidRPr="0061588E">
        <w:t>ExtendedOrderCost</w:t>
      </w:r>
      <w:proofErr w:type="spellEnd"/>
      <w:proofErr w:type="gramEnd"/>
      <w:r w:rsidRPr="0061588E">
        <w:t>;</w:t>
      </w:r>
    </w:p>
    <w:p w:rsidR="006D6A6D" w:rsidRPr="0061588E" w:rsidRDefault="006D6A6D" w:rsidP="006D6A6D">
      <w:pPr>
        <w:pStyle w:val="SAGETextCodesection"/>
      </w:pPr>
      <w:r w:rsidRPr="0061588E">
        <w:t xml:space="preserve">                    }</w:t>
      </w:r>
    </w:p>
    <w:p w:rsidR="006D6A6D" w:rsidRPr="0061588E" w:rsidRDefault="006D6A6D" w:rsidP="006D6A6D">
      <w:pPr>
        <w:pStyle w:val="SAGETextCodesection"/>
      </w:pPr>
      <w:r w:rsidRPr="0061588E">
        <w:t xml:space="preserve">                    $("#</w:t>
      </w:r>
      <w:proofErr w:type="spellStart"/>
      <w:r w:rsidRPr="0061588E">
        <w:t>txtCustomCTotalCost</w:t>
      </w:r>
      <w:proofErr w:type="spellEnd"/>
      <w:r w:rsidRPr="0061588E">
        <w:t>"</w:t>
      </w:r>
      <w:proofErr w:type="gramStart"/>
      <w:r w:rsidRPr="0061588E">
        <w:t>).</w:t>
      </w:r>
      <w:proofErr w:type="spellStart"/>
      <w:r w:rsidRPr="0061588E">
        <w:t>val</w:t>
      </w:r>
      <w:proofErr w:type="spellEnd"/>
      <w:proofErr w:type="gramEnd"/>
      <w:r w:rsidRPr="0061588E">
        <w:t>(ISV1OrderEntryCustomUI.total[0]);</w:t>
      </w:r>
    </w:p>
    <w:p w:rsidR="006D6A6D" w:rsidRPr="0061588E" w:rsidRDefault="006D6A6D" w:rsidP="006D6A6D">
      <w:pPr>
        <w:pStyle w:val="SAGETextCodesection"/>
      </w:pPr>
      <w:r w:rsidRPr="0061588E">
        <w:t xml:space="preserve">                    </w:t>
      </w:r>
      <w:proofErr w:type="spellStart"/>
      <w:r w:rsidRPr="0061588E">
        <w:t>var</w:t>
      </w:r>
      <w:proofErr w:type="spellEnd"/>
      <w:r w:rsidRPr="0061588E">
        <w:t xml:space="preserve"> comment = "Total Cost for " + </w:t>
      </w:r>
      <w:proofErr w:type="spellStart"/>
      <w:proofErr w:type="gramStart"/>
      <w:r w:rsidRPr="0061588E">
        <w:t>data.model</w:t>
      </w:r>
      <w:proofErr w:type="gramEnd"/>
      <w:r w:rsidRPr="0061588E">
        <w:t>.OrderNumber</w:t>
      </w:r>
      <w:proofErr w:type="spellEnd"/>
      <w:r w:rsidRPr="0061588E">
        <w:t xml:space="preserve"> + " is " + ISV1OrderEntryCustomUI.total[0];</w:t>
      </w:r>
    </w:p>
    <w:p w:rsidR="006D6A6D" w:rsidRPr="0061588E" w:rsidRDefault="006D6A6D" w:rsidP="006D6A6D">
      <w:pPr>
        <w:pStyle w:val="SAGETextCodesection"/>
      </w:pPr>
      <w:r w:rsidRPr="0061588E">
        <w:t xml:space="preserve">                    $("#</w:t>
      </w:r>
      <w:proofErr w:type="spellStart"/>
      <w:r w:rsidRPr="0061588E">
        <w:t>txtAreaCustomComments</w:t>
      </w:r>
      <w:proofErr w:type="spellEnd"/>
      <w:r w:rsidRPr="0061588E">
        <w:t>"</w:t>
      </w:r>
      <w:proofErr w:type="gramStart"/>
      <w:r w:rsidRPr="0061588E">
        <w:t>).</w:t>
      </w:r>
      <w:proofErr w:type="spellStart"/>
      <w:r w:rsidRPr="0061588E">
        <w:t>val</w:t>
      </w:r>
      <w:proofErr w:type="spellEnd"/>
      <w:proofErr w:type="gramEnd"/>
      <w:r w:rsidRPr="0061588E">
        <w:t>(comment);</w:t>
      </w:r>
    </w:p>
    <w:p w:rsidR="006D6A6D" w:rsidRPr="0061588E" w:rsidRDefault="006D6A6D" w:rsidP="006D6A6D">
      <w:pPr>
        <w:pStyle w:val="SAGETextCodesection"/>
      </w:pPr>
      <w:r w:rsidRPr="0061588E">
        <w:t xml:space="preserve">                    $("#</w:t>
      </w:r>
      <w:proofErr w:type="spellStart"/>
      <w:r w:rsidRPr="0061588E">
        <w:t>txtCustomCurrency</w:t>
      </w:r>
      <w:proofErr w:type="spellEnd"/>
      <w:r w:rsidRPr="0061588E">
        <w:t>"</w:t>
      </w:r>
      <w:proofErr w:type="gramStart"/>
      <w:r w:rsidRPr="0061588E">
        <w:t>).</w:t>
      </w:r>
      <w:proofErr w:type="spellStart"/>
      <w:r w:rsidRPr="0061588E">
        <w:t>val</w:t>
      </w:r>
      <w:proofErr w:type="spellEnd"/>
      <w:proofErr w:type="gramEnd"/>
      <w:r w:rsidRPr="0061588E">
        <w:t>("CAD");</w:t>
      </w:r>
    </w:p>
    <w:p w:rsidR="006D6A6D" w:rsidRPr="0061588E" w:rsidRDefault="006D6A6D" w:rsidP="006D6A6D">
      <w:pPr>
        <w:pStyle w:val="SAGETextCodesection"/>
      </w:pPr>
      <w:r w:rsidRPr="0061588E">
        <w:t xml:space="preserve">                    //Enable custom tab page </w:t>
      </w:r>
    </w:p>
    <w:p w:rsidR="006D6A6D" w:rsidRPr="0061588E" w:rsidRDefault="006D6A6D" w:rsidP="006D6A6D">
      <w:pPr>
        <w:pStyle w:val="SAGETextCodesection"/>
      </w:pPr>
      <w:r w:rsidRPr="0061588E">
        <w:t xml:space="preserve">                    </w:t>
      </w:r>
      <w:proofErr w:type="spellStart"/>
      <w:r w:rsidRPr="0061588E">
        <w:t>var</w:t>
      </w:r>
      <w:proofErr w:type="spellEnd"/>
      <w:r w:rsidRPr="0061588E">
        <w:t xml:space="preserve"> </w:t>
      </w:r>
      <w:proofErr w:type="spellStart"/>
      <w:r w:rsidRPr="0061588E">
        <w:t>tabStrip</w:t>
      </w:r>
      <w:proofErr w:type="spellEnd"/>
      <w:r w:rsidRPr="0061588E">
        <w:t xml:space="preserve"> = $("#</w:t>
      </w:r>
      <w:proofErr w:type="spellStart"/>
      <w:r w:rsidRPr="0061588E">
        <w:t>orderEntryTabStrip</w:t>
      </w:r>
      <w:proofErr w:type="spellEnd"/>
      <w:r w:rsidRPr="0061588E">
        <w:t>"</w:t>
      </w:r>
      <w:proofErr w:type="gramStart"/>
      <w:r w:rsidRPr="0061588E">
        <w:t>).</w:t>
      </w:r>
      <w:proofErr w:type="spellStart"/>
      <w:r w:rsidRPr="0061588E">
        <w:t>kendoTabStrip</w:t>
      </w:r>
      <w:proofErr w:type="spellEnd"/>
      <w:proofErr w:type="gramEnd"/>
      <w:r w:rsidRPr="0061588E">
        <w:t>().data("</w:t>
      </w:r>
      <w:proofErr w:type="spellStart"/>
      <w:r w:rsidRPr="0061588E">
        <w:t>kendoTabStrip</w:t>
      </w:r>
      <w:proofErr w:type="spellEnd"/>
      <w:r w:rsidRPr="0061588E">
        <w:t>");</w:t>
      </w:r>
    </w:p>
    <w:p w:rsidR="006D6A6D" w:rsidRPr="0061588E" w:rsidRDefault="006D6A6D" w:rsidP="006D6A6D">
      <w:pPr>
        <w:pStyle w:val="SAGETextCodesection"/>
      </w:pPr>
      <w:r w:rsidRPr="0061588E">
        <w:tab/>
      </w:r>
      <w:r w:rsidRPr="0061588E">
        <w:tab/>
      </w:r>
      <w:r w:rsidRPr="0061588E">
        <w:tab/>
      </w:r>
      <w:r w:rsidRPr="0061588E">
        <w:tab/>
      </w:r>
      <w:r w:rsidRPr="0061588E">
        <w:tab/>
      </w:r>
      <w:proofErr w:type="spellStart"/>
      <w:r w:rsidRPr="0061588E">
        <w:t>tabStrip.enable</w:t>
      </w:r>
      <w:proofErr w:type="spellEnd"/>
      <w:r w:rsidRPr="0061588E">
        <w:t>(</w:t>
      </w:r>
      <w:proofErr w:type="spellStart"/>
      <w:proofErr w:type="gramStart"/>
      <w:r w:rsidRPr="0061588E">
        <w:t>tabStrip.tabGroup.children</w:t>
      </w:r>
      <w:proofErr w:type="spellEnd"/>
      <w:proofErr w:type="gramEnd"/>
      <w:r w:rsidRPr="0061588E">
        <w:t>().</w:t>
      </w:r>
      <w:proofErr w:type="spellStart"/>
      <w:r w:rsidRPr="0061588E">
        <w:t>eq</w:t>
      </w:r>
      <w:proofErr w:type="spellEnd"/>
      <w:r w:rsidRPr="0061588E">
        <w:t>(7), true);</w:t>
      </w:r>
    </w:p>
    <w:p w:rsidR="006D6A6D" w:rsidRPr="0061588E" w:rsidRDefault="006D6A6D" w:rsidP="006D6A6D">
      <w:pPr>
        <w:pStyle w:val="SAGETextCodesection"/>
      </w:pPr>
      <w:r w:rsidRPr="0061588E">
        <w:t xml:space="preserve">                }</w:t>
      </w:r>
    </w:p>
    <w:p w:rsidR="006D6A6D" w:rsidRPr="0061588E" w:rsidRDefault="006D6A6D" w:rsidP="006D6A6D">
      <w:pPr>
        <w:pStyle w:val="SAGETextCodesection"/>
      </w:pPr>
      <w:r w:rsidRPr="0061588E">
        <w:t xml:space="preserve">            }</w:t>
      </w:r>
    </w:p>
    <w:p w:rsidR="006D6A6D" w:rsidRPr="002375B2" w:rsidRDefault="006D6A6D" w:rsidP="006D6A6D">
      <w:pPr>
        <w:pStyle w:val="SAGEBodyText"/>
      </w:pPr>
      <w:r w:rsidRPr="002375B2">
        <w:t xml:space="preserve">When </w:t>
      </w:r>
      <w:r w:rsidR="000D37F4">
        <w:t xml:space="preserve">the </w:t>
      </w:r>
      <w:proofErr w:type="spellStart"/>
      <w:r w:rsidR="000D37F4" w:rsidRPr="000D37F4">
        <w:rPr>
          <w:color w:val="00B0F0"/>
        </w:rPr>
        <w:t>GetDetails</w:t>
      </w:r>
      <w:proofErr w:type="spellEnd"/>
      <w:r w:rsidRPr="002375B2">
        <w:t xml:space="preserve"> </w:t>
      </w:r>
      <w:r w:rsidR="000D37F4">
        <w:t xml:space="preserve">routine </w:t>
      </w:r>
      <w:r w:rsidRPr="002375B2">
        <w:t xml:space="preserve">is successful, add </w:t>
      </w:r>
      <w:r w:rsidR="000D37F4">
        <w:t xml:space="preserve">the following </w:t>
      </w:r>
      <w:r w:rsidRPr="002375B2">
        <w:t>code to send the Ajax call to load custom details information from the custom controller:</w:t>
      </w:r>
    </w:p>
    <w:p w:rsidR="006D6A6D" w:rsidRDefault="006D6A6D" w:rsidP="006D6A6D">
      <w:pPr>
        <w:pStyle w:val="SAGETextCodesection"/>
      </w:pPr>
      <w:r w:rsidRPr="00C43EBA">
        <w:t xml:space="preserve">      </w:t>
      </w:r>
    </w:p>
    <w:p w:rsidR="006D6A6D" w:rsidRPr="00C43EBA" w:rsidRDefault="006D6A6D" w:rsidP="006D6A6D">
      <w:pPr>
        <w:pStyle w:val="SAGETextCodesection"/>
      </w:pPr>
      <w:r>
        <w:t xml:space="preserve">      </w:t>
      </w:r>
      <w:r w:rsidRPr="00C43EBA">
        <w:t xml:space="preserve"> $(document</w:t>
      </w:r>
      <w:proofErr w:type="gramStart"/>
      <w:r w:rsidRPr="00C43EBA">
        <w:t>).</w:t>
      </w:r>
      <w:proofErr w:type="spellStart"/>
      <w:r w:rsidRPr="00C43EBA">
        <w:t>ajaxComplete</w:t>
      </w:r>
      <w:proofErr w:type="spellEnd"/>
      <w:proofErr w:type="gramEnd"/>
      <w:r w:rsidRPr="00C43EBA">
        <w:t xml:space="preserve">(function (event, </w:t>
      </w:r>
      <w:proofErr w:type="spellStart"/>
      <w:r w:rsidRPr="00C43EBA">
        <w:t>xhr</w:t>
      </w:r>
      <w:proofErr w:type="spellEnd"/>
      <w:r w:rsidRPr="00C43EBA">
        <w:t>, settings) {</w:t>
      </w:r>
    </w:p>
    <w:p w:rsidR="006D6A6D" w:rsidRPr="00C43EBA" w:rsidRDefault="006D6A6D" w:rsidP="006D6A6D">
      <w:pPr>
        <w:pStyle w:val="SAGETextCodesection"/>
      </w:pPr>
      <w:r w:rsidRPr="00C43EBA">
        <w:t xml:space="preserve">            if (</w:t>
      </w:r>
      <w:proofErr w:type="spellStart"/>
      <w:proofErr w:type="gramStart"/>
      <w:r w:rsidRPr="00C43EBA">
        <w:t>settings.url.indexOf</w:t>
      </w:r>
      <w:proofErr w:type="spellEnd"/>
      <w:proofErr w:type="gramEnd"/>
      <w:r w:rsidRPr="00C43EBA">
        <w:t>("/OE/</w:t>
      </w:r>
      <w:proofErr w:type="spellStart"/>
      <w:r w:rsidRPr="00C43EBA">
        <w:t>OrderEntry</w:t>
      </w:r>
      <w:proofErr w:type="spellEnd"/>
      <w:r w:rsidRPr="00C43EBA">
        <w:t>/</w:t>
      </w:r>
      <w:proofErr w:type="spellStart"/>
      <w:r w:rsidRPr="00C43EBA">
        <w:t>GetDetails</w:t>
      </w:r>
      <w:proofErr w:type="spellEnd"/>
      <w:r w:rsidRPr="00C43EBA">
        <w:t>") &gt; -1) {</w:t>
      </w:r>
    </w:p>
    <w:p w:rsidR="006D6A6D" w:rsidRPr="00C43EBA" w:rsidRDefault="006D6A6D" w:rsidP="006D6A6D">
      <w:pPr>
        <w:pStyle w:val="SAGETextCodesection"/>
      </w:pPr>
      <w:r w:rsidRPr="00C43EBA">
        <w:t xml:space="preserve">                </w:t>
      </w:r>
      <w:proofErr w:type="spellStart"/>
      <w:r w:rsidRPr="00C43EBA">
        <w:t>var</w:t>
      </w:r>
      <w:proofErr w:type="spellEnd"/>
      <w:r w:rsidRPr="00C43EBA">
        <w:t xml:space="preserve"> data = </w:t>
      </w:r>
      <w:proofErr w:type="spellStart"/>
      <w:r w:rsidRPr="00C43EBA">
        <w:t>jQuery.parseJSON</w:t>
      </w:r>
      <w:proofErr w:type="spellEnd"/>
      <w:r w:rsidRPr="00C43EBA">
        <w:t>(</w:t>
      </w:r>
      <w:proofErr w:type="spellStart"/>
      <w:r w:rsidRPr="00C43EBA">
        <w:t>settings.data</w:t>
      </w:r>
      <w:proofErr w:type="spellEnd"/>
      <w:r w:rsidRPr="00C43EBA">
        <w:t>);</w:t>
      </w:r>
    </w:p>
    <w:p w:rsidR="006D6A6D" w:rsidRPr="00C43EBA" w:rsidRDefault="006D6A6D" w:rsidP="006D6A6D">
      <w:pPr>
        <w:pStyle w:val="SAGETextCodesection"/>
      </w:pPr>
      <w:r w:rsidRPr="00C43EBA">
        <w:lastRenderedPageBreak/>
        <w:t xml:space="preserve">                if (</w:t>
      </w:r>
      <w:proofErr w:type="spellStart"/>
      <w:proofErr w:type="gramStart"/>
      <w:r w:rsidRPr="00C43EBA">
        <w:t>data.model</w:t>
      </w:r>
      <w:proofErr w:type="gramEnd"/>
      <w:r w:rsidRPr="00C43EBA">
        <w:t>.OrderNumber</w:t>
      </w:r>
      <w:proofErr w:type="spellEnd"/>
      <w:r w:rsidRPr="00C43EBA">
        <w:t xml:space="preserve"> &amp;&amp; </w:t>
      </w:r>
      <w:proofErr w:type="spellStart"/>
      <w:r w:rsidRPr="00C43EBA">
        <w:t>data.model.OrderNumber</w:t>
      </w:r>
      <w:proofErr w:type="spellEnd"/>
      <w:r w:rsidRPr="00C43EBA">
        <w:t xml:space="preserve"> !== "*** NEW ***") {</w:t>
      </w:r>
    </w:p>
    <w:p w:rsidR="006D6A6D" w:rsidRPr="00C43EBA" w:rsidRDefault="006D6A6D" w:rsidP="006D6A6D">
      <w:pPr>
        <w:pStyle w:val="SAGETextCodesection"/>
      </w:pPr>
      <w:r w:rsidRPr="00C43EBA">
        <w:t xml:space="preserve">                    </w:t>
      </w:r>
      <w:proofErr w:type="spellStart"/>
      <w:r w:rsidRPr="00C43EBA">
        <w:t>var</w:t>
      </w:r>
      <w:proofErr w:type="spellEnd"/>
      <w:r w:rsidRPr="00C43EBA">
        <w:t xml:space="preserve"> </w:t>
      </w:r>
      <w:proofErr w:type="spellStart"/>
      <w:r w:rsidRPr="00C43EBA">
        <w:t>url</w:t>
      </w:r>
      <w:proofErr w:type="spellEnd"/>
      <w:r w:rsidRPr="00C43EBA">
        <w:t xml:space="preserve"> = </w:t>
      </w:r>
      <w:proofErr w:type="spellStart"/>
      <w:proofErr w:type="gramStart"/>
      <w:r w:rsidRPr="00C43EBA">
        <w:t>sg.utls.url.buildUrl</w:t>
      </w:r>
      <w:proofErr w:type="spellEnd"/>
      <w:proofErr w:type="gramEnd"/>
      <w:r w:rsidRPr="00C43EBA">
        <w:t>("CU", "ISV1Custom</w:t>
      </w:r>
      <w:r w:rsidR="00807CA9">
        <w:t>ization</w:t>
      </w:r>
      <w:r w:rsidRPr="00C43EBA">
        <w:t>", "</w:t>
      </w:r>
      <w:proofErr w:type="spellStart"/>
      <w:r w:rsidRPr="00C43EBA">
        <w:t>GetOrderDetails</w:t>
      </w:r>
      <w:proofErr w:type="spellEnd"/>
      <w:r w:rsidRPr="00C43EBA">
        <w:t>");</w:t>
      </w:r>
    </w:p>
    <w:p w:rsidR="006D6A6D" w:rsidRPr="00C43EBA" w:rsidRDefault="006D6A6D" w:rsidP="006D6A6D">
      <w:pPr>
        <w:pStyle w:val="SAGETextCodesection"/>
      </w:pPr>
      <w:r w:rsidRPr="00C43EBA">
        <w:t xml:space="preserve">                    </w:t>
      </w:r>
      <w:proofErr w:type="gramStart"/>
      <w:r w:rsidRPr="00C43EBA">
        <w:t>$.ajax</w:t>
      </w:r>
      <w:proofErr w:type="gramEnd"/>
      <w:r w:rsidRPr="00C43EBA">
        <w:t>({</w:t>
      </w:r>
    </w:p>
    <w:p w:rsidR="006D6A6D" w:rsidRPr="00C43EBA" w:rsidRDefault="006D6A6D" w:rsidP="006D6A6D">
      <w:pPr>
        <w:pStyle w:val="SAGETextCodesection"/>
      </w:pPr>
      <w:r w:rsidRPr="00C43EBA">
        <w:t xml:space="preserve">                        type: 'get',</w:t>
      </w:r>
    </w:p>
    <w:p w:rsidR="006D6A6D" w:rsidRPr="00C43EBA" w:rsidRDefault="006D6A6D" w:rsidP="006D6A6D">
      <w:pPr>
        <w:pStyle w:val="SAGETextCodesection"/>
      </w:pPr>
      <w:r w:rsidRPr="00C43EBA">
        <w:t xml:space="preserve">                        </w:t>
      </w:r>
      <w:proofErr w:type="spellStart"/>
      <w:r w:rsidRPr="00C43EBA">
        <w:t>dataType</w:t>
      </w:r>
      <w:proofErr w:type="spellEnd"/>
      <w:r w:rsidRPr="00C43EBA">
        <w:t>: '</w:t>
      </w:r>
      <w:proofErr w:type="spellStart"/>
      <w:r w:rsidRPr="00C43EBA">
        <w:t>json</w:t>
      </w:r>
      <w:proofErr w:type="spellEnd"/>
      <w:r w:rsidRPr="00C43EBA">
        <w:t>',</w:t>
      </w:r>
    </w:p>
    <w:p w:rsidR="006D6A6D" w:rsidRPr="00C43EBA" w:rsidRDefault="006D6A6D" w:rsidP="006D6A6D">
      <w:pPr>
        <w:pStyle w:val="SAGETextCodesection"/>
      </w:pPr>
      <w:r w:rsidRPr="00C43EBA">
        <w:t xml:space="preserve">                        cache: false,</w:t>
      </w:r>
    </w:p>
    <w:p w:rsidR="006D6A6D" w:rsidRPr="00C43EBA" w:rsidRDefault="006D6A6D" w:rsidP="006D6A6D">
      <w:pPr>
        <w:pStyle w:val="SAGETextCodesection"/>
      </w:pPr>
      <w:r w:rsidRPr="00C43EBA">
        <w:t xml:space="preserve">                        //</w:t>
      </w:r>
      <w:proofErr w:type="spellStart"/>
      <w:r w:rsidRPr="00C43EBA">
        <w:t>url</w:t>
      </w:r>
      <w:proofErr w:type="spellEnd"/>
      <w:r w:rsidRPr="00C43EBA">
        <w:t xml:space="preserve">: </w:t>
      </w:r>
      <w:proofErr w:type="spellStart"/>
      <w:r w:rsidRPr="00C43EBA">
        <w:t>url</w:t>
      </w:r>
      <w:proofErr w:type="spellEnd"/>
      <w:r w:rsidRPr="00C43EBA">
        <w:t>,</w:t>
      </w:r>
    </w:p>
    <w:p w:rsidR="006D6A6D" w:rsidRPr="00C43EBA" w:rsidRDefault="006D6A6D" w:rsidP="006D6A6D">
      <w:pPr>
        <w:pStyle w:val="SAGETextCodesection"/>
      </w:pPr>
      <w:r w:rsidRPr="00C43EBA">
        <w:t xml:space="preserve">                        //Use local web server </w:t>
      </w:r>
      <w:proofErr w:type="spellStart"/>
      <w:r w:rsidRPr="00C43EBA">
        <w:t>url</w:t>
      </w:r>
      <w:proofErr w:type="spellEnd"/>
      <w:r w:rsidRPr="00C43EBA">
        <w:t xml:space="preserve">, when deploy to Sage 300c, use above </w:t>
      </w:r>
      <w:proofErr w:type="spellStart"/>
      <w:r w:rsidRPr="00C43EBA">
        <w:t>url</w:t>
      </w:r>
      <w:proofErr w:type="spellEnd"/>
    </w:p>
    <w:p w:rsidR="006D6A6D" w:rsidRPr="00C43EBA" w:rsidRDefault="006D6A6D" w:rsidP="006D6A6D">
      <w:pPr>
        <w:pStyle w:val="SAGETextCodesection"/>
      </w:pPr>
      <w:r w:rsidRPr="00C43EBA">
        <w:t xml:space="preserve">                    </w:t>
      </w:r>
      <w:r w:rsidR="008144A6">
        <w:t xml:space="preserve">    url: 'http://localhost/ISV1.web</w:t>
      </w:r>
      <w:r w:rsidRPr="00C43EBA">
        <w:t>/OnPremise/CU/ISV1Custom</w:t>
      </w:r>
      <w:r w:rsidR="00807CA9">
        <w:t>ization</w:t>
      </w:r>
      <w:r w:rsidRPr="00C43EBA">
        <w:t>/GetOrderDetails',</w:t>
      </w:r>
    </w:p>
    <w:p w:rsidR="006D6A6D" w:rsidRPr="00C43EBA" w:rsidRDefault="006D6A6D" w:rsidP="006D6A6D">
      <w:pPr>
        <w:pStyle w:val="SAGETextCodesection"/>
      </w:pPr>
      <w:r w:rsidRPr="00C43EBA">
        <w:t xml:space="preserve">                        data: </w:t>
      </w:r>
      <w:proofErr w:type="gramStart"/>
      <w:r w:rsidRPr="00C43EBA">
        <w:t>{ id</w:t>
      </w:r>
      <w:proofErr w:type="gramEnd"/>
      <w:r w:rsidRPr="00C43EBA">
        <w:t xml:space="preserve">: </w:t>
      </w:r>
      <w:proofErr w:type="spellStart"/>
      <w:r w:rsidRPr="00C43EBA">
        <w:t>data.model.OrderNumber</w:t>
      </w:r>
      <w:proofErr w:type="spellEnd"/>
      <w:r w:rsidRPr="00C43EBA">
        <w:t xml:space="preserve"> },</w:t>
      </w:r>
    </w:p>
    <w:p w:rsidR="006D6A6D" w:rsidRPr="00C43EBA" w:rsidRDefault="006D6A6D" w:rsidP="006D6A6D">
      <w:pPr>
        <w:pStyle w:val="SAGETextCodesection"/>
      </w:pPr>
      <w:r w:rsidRPr="00C43EBA">
        <w:t xml:space="preserve">                        success: function (data) {</w:t>
      </w:r>
    </w:p>
    <w:p w:rsidR="006D6A6D" w:rsidRPr="00C43EBA" w:rsidRDefault="006D6A6D" w:rsidP="006D6A6D">
      <w:pPr>
        <w:pStyle w:val="SAGETextCodesection"/>
      </w:pPr>
      <w:r w:rsidRPr="00C43EBA">
        <w:t xml:space="preserve">                            ISV1OrderEntryCustomUICallback.loadCustomOrder(data);</w:t>
      </w:r>
    </w:p>
    <w:p w:rsidR="006D6A6D" w:rsidRPr="00C43EBA" w:rsidRDefault="006D6A6D" w:rsidP="006D6A6D">
      <w:pPr>
        <w:pStyle w:val="SAGETextCodesection"/>
      </w:pPr>
      <w:r w:rsidRPr="00C43EBA">
        <w:t xml:space="preserve">                        },</w:t>
      </w:r>
    </w:p>
    <w:p w:rsidR="006D6A6D" w:rsidRPr="00C43EBA" w:rsidRDefault="006D6A6D" w:rsidP="006D6A6D">
      <w:pPr>
        <w:pStyle w:val="SAGETextCodesection"/>
      </w:pPr>
      <w:r w:rsidRPr="00C43EBA">
        <w:t xml:space="preserve">                        error: function () {</w:t>
      </w:r>
    </w:p>
    <w:p w:rsidR="006D6A6D" w:rsidRPr="00C43EBA" w:rsidRDefault="006D6A6D" w:rsidP="006D6A6D">
      <w:pPr>
        <w:pStyle w:val="SAGETextCodesection"/>
      </w:pPr>
      <w:r w:rsidRPr="00C43EBA">
        <w:t xml:space="preserve">                        }</w:t>
      </w:r>
    </w:p>
    <w:p w:rsidR="006D6A6D" w:rsidRPr="00C43EBA" w:rsidRDefault="006D6A6D" w:rsidP="006D6A6D">
      <w:pPr>
        <w:pStyle w:val="SAGETextCodesection"/>
      </w:pPr>
      <w:r w:rsidRPr="00C43EBA">
        <w:t xml:space="preserve">                    });</w:t>
      </w:r>
    </w:p>
    <w:p w:rsidR="006D6A6D" w:rsidRPr="00C43EBA" w:rsidRDefault="006D6A6D" w:rsidP="006D6A6D">
      <w:pPr>
        <w:pStyle w:val="SAGETextCodesection"/>
      </w:pPr>
      <w:r w:rsidRPr="00C43EBA">
        <w:t xml:space="preserve">                }</w:t>
      </w:r>
    </w:p>
    <w:p w:rsidR="006D6A6D" w:rsidRPr="00C43EBA" w:rsidRDefault="006D6A6D" w:rsidP="006D6A6D">
      <w:pPr>
        <w:pStyle w:val="SAGETextCodesection"/>
      </w:pPr>
      <w:r w:rsidRPr="00C43EBA">
        <w:t xml:space="preserve">            }</w:t>
      </w:r>
    </w:p>
    <w:p w:rsidR="006D6A6D" w:rsidRDefault="006D6A6D" w:rsidP="006D6A6D">
      <w:pPr>
        <w:pStyle w:val="SAGETextCodesection"/>
      </w:pPr>
      <w:r w:rsidRPr="00C43EBA">
        <w:t xml:space="preserve">        });</w:t>
      </w:r>
    </w:p>
    <w:p w:rsidR="006D6A6D" w:rsidRPr="00C43EBA" w:rsidRDefault="006D6A6D" w:rsidP="006D6A6D">
      <w:pPr>
        <w:pStyle w:val="SAGETextCodesection"/>
      </w:pPr>
    </w:p>
    <w:p w:rsidR="006D6A6D" w:rsidRDefault="006D6A6D" w:rsidP="006D6A6D">
      <w:pPr>
        <w:pStyle w:val="SAGEBodyText"/>
      </w:pPr>
      <w:r w:rsidRPr="00C43EBA">
        <w:t xml:space="preserve">The Ajax call </w:t>
      </w:r>
      <w:r>
        <w:t>URL</w:t>
      </w:r>
      <w:r w:rsidRPr="00C43EBA">
        <w:t xml:space="preserve"> should be </w:t>
      </w:r>
      <w:r>
        <w:t>the web server URL. When deployed</w:t>
      </w:r>
      <w:r w:rsidRPr="00C43EBA">
        <w:t xml:space="preserve"> to </w:t>
      </w:r>
      <w:r>
        <w:t xml:space="preserve">the </w:t>
      </w:r>
      <w:r w:rsidRPr="00C43EBA">
        <w:t xml:space="preserve">web application, it should use </w:t>
      </w:r>
      <w:r>
        <w:t xml:space="preserve">the </w:t>
      </w:r>
      <w:proofErr w:type="spellStart"/>
      <w:proofErr w:type="gramStart"/>
      <w:r w:rsidRPr="003F0775">
        <w:rPr>
          <w:rStyle w:val="SAGETextCodeinline"/>
          <w:rFonts w:asciiTheme="minorHAnsi" w:hAnsiTheme="minorHAnsi" w:cstheme="minorHAnsi"/>
          <w:color w:val="00B0F0"/>
          <w:sz w:val="22"/>
        </w:rPr>
        <w:t>sg.utls.url.buildUrl</w:t>
      </w:r>
      <w:proofErr w:type="spellEnd"/>
      <w:proofErr w:type="gramEnd"/>
      <w:r w:rsidRPr="003F0775">
        <w:rPr>
          <w:color w:val="00B0F0"/>
        </w:rPr>
        <w:t xml:space="preserve"> </w:t>
      </w:r>
      <w:r w:rsidRPr="00C43EBA">
        <w:t xml:space="preserve">function to build the </w:t>
      </w:r>
      <w:r>
        <w:t>Ajax</w:t>
      </w:r>
      <w:r w:rsidRPr="00C43EBA">
        <w:t xml:space="preserve"> call </w:t>
      </w:r>
      <w:r>
        <w:t>URL</w:t>
      </w:r>
      <w:r w:rsidRPr="00C43EBA">
        <w:t xml:space="preserve">, such as </w:t>
      </w:r>
      <w:proofErr w:type="spellStart"/>
      <w:r w:rsidRPr="003F0775">
        <w:rPr>
          <w:rStyle w:val="SAGETextCodeinline"/>
          <w:rFonts w:asciiTheme="minorHAnsi" w:hAnsiTheme="minorHAnsi" w:cstheme="minorHAnsi"/>
          <w:color w:val="00B0F0"/>
          <w:sz w:val="22"/>
        </w:rPr>
        <w:t>sg.utls.url.buildUrl</w:t>
      </w:r>
      <w:proofErr w:type="spellEnd"/>
      <w:r w:rsidRPr="00C43EBA">
        <w:rPr>
          <w:rStyle w:val="SAGETextCodeinline"/>
        </w:rPr>
        <w:t>("CU", "ISV1Custom</w:t>
      </w:r>
      <w:r w:rsidR="00807CA9">
        <w:rPr>
          <w:rStyle w:val="SAGETextCodeinline"/>
        </w:rPr>
        <w:t>ization</w:t>
      </w:r>
      <w:r w:rsidRPr="00C43EBA">
        <w:rPr>
          <w:rStyle w:val="SAGETextCodeinline"/>
        </w:rPr>
        <w:t>", "</w:t>
      </w:r>
      <w:proofErr w:type="spellStart"/>
      <w:r w:rsidRPr="00C43EBA">
        <w:rPr>
          <w:rStyle w:val="SAGETextCodeinline"/>
        </w:rPr>
        <w:t>GetOrderDetails</w:t>
      </w:r>
      <w:proofErr w:type="spellEnd"/>
      <w:r w:rsidRPr="00C43EBA">
        <w:rPr>
          <w:rStyle w:val="SAGETextCodeinline"/>
        </w:rPr>
        <w:t>")</w:t>
      </w:r>
      <w:r>
        <w:t>. T</w:t>
      </w:r>
      <w:r w:rsidRPr="00C43EBA">
        <w:t xml:space="preserve">he </w:t>
      </w:r>
      <w:r>
        <w:t>parameters are</w:t>
      </w:r>
      <w:r w:rsidRPr="00C43EBA">
        <w:t xml:space="preserve"> </w:t>
      </w:r>
      <w:r>
        <w:t xml:space="preserve">the </w:t>
      </w:r>
      <w:r w:rsidRPr="00C43EBA">
        <w:t>area</w:t>
      </w:r>
      <w:r w:rsidR="003F0775">
        <w:t xml:space="preserve"> (module)</w:t>
      </w:r>
      <w:r w:rsidRPr="00C43EBA">
        <w:t xml:space="preserve">, controller name, and action method. </w:t>
      </w:r>
      <w:r>
        <w:t>For details,</w:t>
      </w:r>
      <w:r w:rsidRPr="00C43EBA">
        <w:t xml:space="preserve"> </w:t>
      </w:r>
      <w:r w:rsidR="003F0775">
        <w:t xml:space="preserve">refer to the </w:t>
      </w:r>
      <w:r w:rsidRPr="00C43EBA">
        <w:t>sample code.</w:t>
      </w:r>
    </w:p>
    <w:p w:rsidR="006D6A6D" w:rsidRDefault="006D6A6D" w:rsidP="006D6A6D">
      <w:pPr>
        <w:pStyle w:val="SAGEBodyText"/>
      </w:pPr>
    </w:p>
    <w:p w:rsidR="006D6A6D" w:rsidRDefault="006D6A6D" w:rsidP="006D6A6D">
      <w:pPr>
        <w:pStyle w:val="SAGEBodyText"/>
      </w:pPr>
    </w:p>
    <w:p w:rsidR="006D6A6D" w:rsidRPr="00C43EBA" w:rsidRDefault="006D6A6D" w:rsidP="006D6A6D">
      <w:pPr>
        <w:pStyle w:val="SAGEBodyText"/>
      </w:pPr>
    </w:p>
    <w:p w:rsidR="006D6A6D" w:rsidRDefault="006D6A6D" w:rsidP="006D6A6D">
      <w:pPr>
        <w:pStyle w:val="SAGEHeading2"/>
        <w:numPr>
          <w:ilvl w:val="0"/>
          <w:numId w:val="0"/>
        </w:numPr>
        <w:ind w:left="734" w:hanging="734"/>
      </w:pPr>
      <w:bookmarkStart w:id="27" w:name="_Toc465759147"/>
      <w:bookmarkStart w:id="28" w:name="_Toc465793787"/>
      <w:r>
        <w:t>5.3 Add event handler and call back functions</w:t>
      </w:r>
      <w:bookmarkEnd w:id="27"/>
      <w:bookmarkEnd w:id="28"/>
    </w:p>
    <w:p w:rsidR="006D6A6D" w:rsidRDefault="006D6A6D" w:rsidP="006D6A6D">
      <w:pPr>
        <w:pStyle w:val="SAGEBodyText"/>
      </w:pPr>
      <w:r>
        <w:t xml:space="preserve">Some functions or methods </w:t>
      </w:r>
      <w:r w:rsidR="003F0775">
        <w:t>require</w:t>
      </w:r>
      <w:r w:rsidR="004327CD">
        <w:t xml:space="preserve"> a call back function,</w:t>
      </w:r>
      <w:r>
        <w:t xml:space="preserve"> </w:t>
      </w:r>
      <w:r w:rsidR="004327CD">
        <w:t>for example,</w:t>
      </w:r>
      <w:r>
        <w:t xml:space="preserve"> the finder control</w:t>
      </w:r>
      <w:r w:rsidR="004327CD">
        <w:t xml:space="preserve"> setup method </w:t>
      </w:r>
      <w:r>
        <w:t>and Ajax calls</w:t>
      </w:r>
      <w:r w:rsidR="004327CD">
        <w:t xml:space="preserve"> method</w:t>
      </w:r>
      <w:r>
        <w:t xml:space="preserve">. In the </w:t>
      </w:r>
      <w:r w:rsidR="003F0775">
        <w:t xml:space="preserve">Order Entry </w:t>
      </w:r>
      <w:r>
        <w:t xml:space="preserve">sample, </w:t>
      </w:r>
      <w:r w:rsidR="003F0775">
        <w:t>an</w:t>
      </w:r>
      <w:r>
        <w:t xml:space="preserve"> Ajax call </w:t>
      </w:r>
      <w:r w:rsidR="003F0775">
        <w:t xml:space="preserve">will be made </w:t>
      </w:r>
      <w:r>
        <w:t xml:space="preserve">to </w:t>
      </w:r>
      <w:r w:rsidR="003F0775">
        <w:t xml:space="preserve">the </w:t>
      </w:r>
      <w:r>
        <w:t>Common Services Tax Authorities</w:t>
      </w:r>
      <w:r w:rsidR="003F0775">
        <w:t xml:space="preserve"> controller to get a</w:t>
      </w:r>
      <w:r>
        <w:t xml:space="preserve"> currency description. </w:t>
      </w:r>
    </w:p>
    <w:p w:rsidR="006D6A6D" w:rsidRDefault="006D6A6D" w:rsidP="006D6A6D">
      <w:pPr>
        <w:pStyle w:val="SAGEBodyText"/>
      </w:pPr>
      <w:r>
        <w:t xml:space="preserve">Add the following code to the </w:t>
      </w:r>
      <w:proofErr w:type="spellStart"/>
      <w:r w:rsidR="003F0775" w:rsidRPr="003F0775">
        <w:rPr>
          <w:rStyle w:val="SAGETextCodeinline"/>
          <w:rFonts w:asciiTheme="minorHAnsi" w:hAnsiTheme="minorHAnsi" w:cstheme="minorHAnsi"/>
          <w:color w:val="00B0F0"/>
          <w:sz w:val="22"/>
        </w:rPr>
        <w:t>initButtons</w:t>
      </w:r>
      <w:proofErr w:type="spellEnd"/>
      <w:r w:rsidRPr="003F0775">
        <w:rPr>
          <w:color w:val="00B0F0"/>
        </w:rPr>
        <w:t xml:space="preserve"> </w:t>
      </w:r>
      <w:r>
        <w:t>function:</w:t>
      </w:r>
    </w:p>
    <w:p w:rsidR="006D6A6D" w:rsidRDefault="006D6A6D" w:rsidP="006D6A6D">
      <w:pPr>
        <w:pStyle w:val="SAGETextCodesection"/>
      </w:pPr>
      <w:r w:rsidRPr="00C43EBA">
        <w:lastRenderedPageBreak/>
        <w:t xml:space="preserve"> </w:t>
      </w:r>
    </w:p>
    <w:p w:rsidR="006D6A6D" w:rsidRPr="00C43EBA" w:rsidRDefault="006D6A6D" w:rsidP="006D6A6D">
      <w:pPr>
        <w:pStyle w:val="SAGETextCodesection"/>
      </w:pPr>
      <w:r w:rsidRPr="00C43EBA">
        <w:t xml:space="preserve">       $("#btnFromSage300"</w:t>
      </w:r>
      <w:proofErr w:type="gramStart"/>
      <w:r w:rsidRPr="00C43EBA">
        <w:t>).bind</w:t>
      </w:r>
      <w:proofErr w:type="gramEnd"/>
      <w:r w:rsidRPr="00C43EBA">
        <w:t>('click', function () {</w:t>
      </w:r>
    </w:p>
    <w:p w:rsidR="006D6A6D" w:rsidRPr="00C43EBA" w:rsidRDefault="006D6A6D" w:rsidP="006D6A6D">
      <w:pPr>
        <w:pStyle w:val="SAGETextCodesection"/>
      </w:pPr>
      <w:r w:rsidRPr="00C43EBA">
        <w:t xml:space="preserve">            </w:t>
      </w:r>
      <w:proofErr w:type="spellStart"/>
      <w:r w:rsidRPr="00C43EBA">
        <w:t>var</w:t>
      </w:r>
      <w:proofErr w:type="spellEnd"/>
      <w:r w:rsidRPr="00C43EBA">
        <w:t xml:space="preserve"> </w:t>
      </w:r>
      <w:proofErr w:type="spellStart"/>
      <w:r w:rsidRPr="00C43EBA">
        <w:t>url</w:t>
      </w:r>
      <w:proofErr w:type="spellEnd"/>
      <w:r w:rsidRPr="00C43EBA">
        <w:t xml:space="preserve"> = </w:t>
      </w:r>
      <w:proofErr w:type="spellStart"/>
      <w:proofErr w:type="gramStart"/>
      <w:r w:rsidRPr="00C43EBA">
        <w:t>sg.utls.url.buildUrl</w:t>
      </w:r>
      <w:proofErr w:type="spellEnd"/>
      <w:proofErr w:type="gramEnd"/>
      <w:r w:rsidRPr="00C43EBA">
        <w:t>("CS", "</w:t>
      </w:r>
      <w:proofErr w:type="spellStart"/>
      <w:r w:rsidRPr="00C43EBA">
        <w:t>TaxAuthority</w:t>
      </w:r>
      <w:proofErr w:type="spellEnd"/>
      <w:r w:rsidRPr="00C43EBA">
        <w:t>", "</w:t>
      </w:r>
      <w:proofErr w:type="spellStart"/>
      <w:r w:rsidRPr="00C43EBA">
        <w:t>GetCurrencyDescription</w:t>
      </w:r>
      <w:proofErr w:type="spellEnd"/>
      <w:r w:rsidRPr="00C43EBA">
        <w:t>");</w:t>
      </w:r>
    </w:p>
    <w:p w:rsidR="006D6A6D" w:rsidRPr="00C43EBA" w:rsidRDefault="006D6A6D" w:rsidP="006D6A6D">
      <w:pPr>
        <w:pStyle w:val="SAGETextCodesection"/>
      </w:pPr>
      <w:r w:rsidRPr="00C43EBA">
        <w:t xml:space="preserve">            </w:t>
      </w:r>
      <w:proofErr w:type="spellStart"/>
      <w:proofErr w:type="gramStart"/>
      <w:r w:rsidRPr="00C43EBA">
        <w:t>sg.utls</w:t>
      </w:r>
      <w:proofErr w:type="gramEnd"/>
      <w:r w:rsidRPr="00C43EBA">
        <w:t>.ajaxPost</w:t>
      </w:r>
      <w:proofErr w:type="spellEnd"/>
      <w:r w:rsidRPr="00C43EBA">
        <w:t>(</w:t>
      </w:r>
      <w:proofErr w:type="spellStart"/>
      <w:r w:rsidRPr="00C43EBA">
        <w:t>url</w:t>
      </w:r>
      <w:proofErr w:type="spellEnd"/>
      <w:r w:rsidRPr="00C43EBA">
        <w:t xml:space="preserve">, { </w:t>
      </w:r>
      <w:proofErr w:type="spellStart"/>
      <w:r w:rsidRPr="00C43EBA">
        <w:t>currencyCode</w:t>
      </w:r>
      <w:proofErr w:type="spellEnd"/>
      <w:r w:rsidRPr="00C43EBA">
        <w:t>: "CAD" }, ISV1OrderEntryCustomUICallback.getCustomInfo);</w:t>
      </w:r>
    </w:p>
    <w:p w:rsidR="006D6A6D" w:rsidRDefault="006D6A6D" w:rsidP="006D6A6D">
      <w:pPr>
        <w:pStyle w:val="SAGETextCodesection"/>
      </w:pPr>
      <w:r w:rsidRPr="00C43EBA">
        <w:t xml:space="preserve">        });</w:t>
      </w:r>
    </w:p>
    <w:p w:rsidR="006D6A6D" w:rsidRPr="00C43EBA" w:rsidRDefault="006D6A6D" w:rsidP="006D6A6D">
      <w:pPr>
        <w:pStyle w:val="SAGETextCodesection"/>
      </w:pPr>
    </w:p>
    <w:p w:rsidR="006D6A6D" w:rsidRPr="00DF7533" w:rsidRDefault="006D6A6D" w:rsidP="006D6A6D">
      <w:pPr>
        <w:pStyle w:val="SAGEBodyText"/>
      </w:pPr>
      <w:r w:rsidRPr="00DF7533">
        <w:t xml:space="preserve">Add </w:t>
      </w:r>
      <w:r w:rsidR="003F0775">
        <w:t xml:space="preserve">the following </w:t>
      </w:r>
      <w:r w:rsidRPr="00DF7533">
        <w:t xml:space="preserve">call back function </w:t>
      </w:r>
      <w:proofErr w:type="spellStart"/>
      <w:r w:rsidRPr="003F0775">
        <w:rPr>
          <w:rStyle w:val="SAGETextCodeinline"/>
          <w:rFonts w:asciiTheme="minorHAnsi" w:hAnsiTheme="minorHAnsi" w:cstheme="minorHAnsi"/>
          <w:color w:val="00B0F0"/>
          <w:sz w:val="22"/>
        </w:rPr>
        <w:t>getCustomInfo</w:t>
      </w:r>
      <w:proofErr w:type="spellEnd"/>
      <w:r w:rsidRPr="003F0775">
        <w:rPr>
          <w:color w:val="00B0F0"/>
        </w:rPr>
        <w:t xml:space="preserve"> </w:t>
      </w:r>
      <w:r w:rsidRPr="00DF7533">
        <w:t xml:space="preserve">in </w:t>
      </w:r>
      <w:r w:rsidRPr="00DF7533">
        <w:rPr>
          <w:rStyle w:val="SAGETextFilename"/>
        </w:rPr>
        <w:t>ISV1OrderEntryCustomUICallback</w:t>
      </w:r>
      <w:r>
        <w:t>:</w:t>
      </w:r>
    </w:p>
    <w:p w:rsidR="006D6A6D" w:rsidRPr="00792E18" w:rsidRDefault="006D6A6D" w:rsidP="006D6A6D">
      <w:pPr>
        <w:pStyle w:val="SAGETextCodesection"/>
      </w:pPr>
      <w:r w:rsidRPr="00792E18">
        <w:t xml:space="preserve">    </w:t>
      </w:r>
      <w:proofErr w:type="spellStart"/>
      <w:r w:rsidRPr="00792E18">
        <w:t>getCustomInfo</w:t>
      </w:r>
      <w:proofErr w:type="spellEnd"/>
      <w:r w:rsidRPr="00792E18">
        <w:t>: function (result) {</w:t>
      </w:r>
    </w:p>
    <w:p w:rsidR="006D6A6D" w:rsidRPr="00792E18" w:rsidRDefault="006D6A6D" w:rsidP="006D6A6D">
      <w:pPr>
        <w:pStyle w:val="SAGETextCodesection"/>
      </w:pPr>
      <w:r w:rsidRPr="00792E18">
        <w:t xml:space="preserve">        result = </w:t>
      </w:r>
      <w:proofErr w:type="spellStart"/>
      <w:proofErr w:type="gramStart"/>
      <w:r w:rsidRPr="00792E18">
        <w:t>result.CurDescription</w:t>
      </w:r>
      <w:proofErr w:type="spellEnd"/>
      <w:proofErr w:type="gramEnd"/>
      <w:r w:rsidRPr="00792E18">
        <w:t xml:space="preserve"> + "-This info is get from sage300c controller";</w:t>
      </w:r>
    </w:p>
    <w:p w:rsidR="006D6A6D" w:rsidRPr="00792E18" w:rsidRDefault="006D6A6D" w:rsidP="006D6A6D">
      <w:pPr>
        <w:pStyle w:val="SAGETextCodesection"/>
      </w:pPr>
      <w:r w:rsidRPr="00792E18">
        <w:t xml:space="preserve">        $('#txtFromSage300'</w:t>
      </w:r>
      <w:proofErr w:type="gramStart"/>
      <w:r w:rsidRPr="00792E18">
        <w:t>).</w:t>
      </w:r>
      <w:proofErr w:type="spellStart"/>
      <w:r w:rsidRPr="00792E18">
        <w:t>val</w:t>
      </w:r>
      <w:proofErr w:type="spellEnd"/>
      <w:proofErr w:type="gramEnd"/>
      <w:r w:rsidRPr="00792E18">
        <w:t>(result);</w:t>
      </w:r>
    </w:p>
    <w:p w:rsidR="006D6A6D" w:rsidRPr="00792E18" w:rsidRDefault="006D6A6D" w:rsidP="006D6A6D">
      <w:pPr>
        <w:pStyle w:val="SAGETextCodesection"/>
      </w:pPr>
      <w:r w:rsidRPr="00792E18">
        <w:t xml:space="preserve">        //</w:t>
      </w:r>
      <w:proofErr w:type="spellStart"/>
      <w:proofErr w:type="gramStart"/>
      <w:r w:rsidRPr="00792E18">
        <w:t>sg.utls</w:t>
      </w:r>
      <w:proofErr w:type="gramEnd"/>
      <w:r w:rsidRPr="00792E18">
        <w:t>.showKendoConfirmationDialog</w:t>
      </w:r>
      <w:proofErr w:type="spellEnd"/>
      <w:r w:rsidRPr="00792E18">
        <w:t>(function () { }, null, "Custom Text box info is get from sage 300 server ajax call");</w:t>
      </w:r>
    </w:p>
    <w:p w:rsidR="006D6A6D" w:rsidRPr="00792E18" w:rsidRDefault="006D6A6D" w:rsidP="006D6A6D">
      <w:pPr>
        <w:pStyle w:val="SAGETextCodesection"/>
      </w:pPr>
      <w:r w:rsidRPr="00792E18">
        <w:t xml:space="preserve">        </w:t>
      </w:r>
      <w:proofErr w:type="spellStart"/>
      <w:proofErr w:type="gramStart"/>
      <w:r w:rsidRPr="00792E18">
        <w:t>sg.controls</w:t>
      </w:r>
      <w:proofErr w:type="gramEnd"/>
      <w:r w:rsidRPr="00792E18">
        <w:t>.Focus</w:t>
      </w:r>
      <w:proofErr w:type="spellEnd"/>
      <w:r w:rsidRPr="00792E18">
        <w:t>($("#</w:t>
      </w:r>
      <w:proofErr w:type="spellStart"/>
      <w:r w:rsidRPr="00792E18">
        <w:t>txtCustomTextDesc</w:t>
      </w:r>
      <w:proofErr w:type="spellEnd"/>
      <w:r w:rsidRPr="00792E18">
        <w:t>"));</w:t>
      </w:r>
    </w:p>
    <w:p w:rsidR="006D6A6D" w:rsidRDefault="006D6A6D" w:rsidP="006D6A6D">
      <w:pPr>
        <w:pStyle w:val="SAGETextCodesection"/>
      </w:pPr>
      <w:r w:rsidRPr="00792E18">
        <w:t xml:space="preserve">    },</w:t>
      </w:r>
    </w:p>
    <w:p w:rsidR="006D6A6D" w:rsidRDefault="006D6A6D" w:rsidP="006D6A6D">
      <w:pPr>
        <w:pStyle w:val="SAGETextCodesection"/>
      </w:pPr>
    </w:p>
    <w:p w:rsidR="006D6A6D" w:rsidRDefault="006D6A6D" w:rsidP="006D6A6D">
      <w:pPr>
        <w:pStyle w:val="SAGEBodyText"/>
      </w:pPr>
      <w:r>
        <w:t xml:space="preserve">When </w:t>
      </w:r>
      <w:r w:rsidR="003F0775">
        <w:t xml:space="preserve">the </w:t>
      </w:r>
      <w:r w:rsidRPr="003F0775">
        <w:rPr>
          <w:rStyle w:val="SAGETextCodeinline"/>
          <w:rFonts w:asciiTheme="minorHAnsi" w:hAnsiTheme="minorHAnsi" w:cstheme="minorHAnsi"/>
          <w:color w:val="00B0F0"/>
          <w:sz w:val="22"/>
        </w:rPr>
        <w:t>btnFromSage300</w:t>
      </w:r>
      <w:r w:rsidR="003F0775">
        <w:rPr>
          <w:rStyle w:val="SAGETextCodeinline"/>
          <w:rFonts w:asciiTheme="minorHAnsi" w:hAnsiTheme="minorHAnsi" w:cstheme="minorHAnsi"/>
          <w:color w:val="00B0F0"/>
          <w:sz w:val="22"/>
        </w:rPr>
        <w:t xml:space="preserve"> </w:t>
      </w:r>
      <w:r w:rsidR="003F0775">
        <w:rPr>
          <w:rStyle w:val="SAGETextCodeinline"/>
          <w:rFonts w:asciiTheme="minorHAnsi" w:hAnsiTheme="minorHAnsi" w:cstheme="minorHAnsi"/>
          <w:sz w:val="22"/>
        </w:rPr>
        <w:t>is clicked</w:t>
      </w:r>
      <w:r>
        <w:t xml:space="preserve">, </w:t>
      </w:r>
      <w:r w:rsidR="003F0775">
        <w:t xml:space="preserve">a </w:t>
      </w:r>
      <w:r>
        <w:t xml:space="preserve">confirmation message box </w:t>
      </w:r>
      <w:r w:rsidR="003F0775">
        <w:t xml:space="preserve">will be displayed </w:t>
      </w:r>
      <w:r>
        <w:t xml:space="preserve">and the </w:t>
      </w:r>
      <w:r w:rsidRPr="003F0775">
        <w:rPr>
          <w:rStyle w:val="SAGETextCodeinline"/>
          <w:rFonts w:asciiTheme="minorHAnsi" w:hAnsiTheme="minorHAnsi" w:cstheme="minorHAnsi"/>
          <w:color w:val="00B0F0"/>
          <w:sz w:val="22"/>
        </w:rPr>
        <w:t>txtFromSage300</w:t>
      </w:r>
      <w:r w:rsidRPr="003F0775">
        <w:rPr>
          <w:color w:val="00B0F0"/>
        </w:rPr>
        <w:t xml:space="preserve"> </w:t>
      </w:r>
      <w:r>
        <w:t>textbox</w:t>
      </w:r>
      <w:r w:rsidR="003F0775">
        <w:t xml:space="preserve"> will be populated</w:t>
      </w:r>
      <w:r>
        <w:t>.</w:t>
      </w:r>
    </w:p>
    <w:p w:rsidR="006D6A6D" w:rsidRDefault="006D6A6D" w:rsidP="006D6A6D">
      <w:pPr>
        <w:pStyle w:val="SAGEBodyText"/>
      </w:pPr>
      <w:r>
        <w:t>To add other call back function</w:t>
      </w:r>
      <w:r w:rsidR="003F0775">
        <w:t>s</w:t>
      </w:r>
      <w:r>
        <w:t xml:space="preserve"> to </w:t>
      </w:r>
      <w:r w:rsidRPr="00DF7533">
        <w:rPr>
          <w:rStyle w:val="SAGETextFilename"/>
        </w:rPr>
        <w:t>ISV1OrderEntryCustomUICallback</w:t>
      </w:r>
      <w:r>
        <w:t xml:space="preserve">, </w:t>
      </w:r>
      <w:r w:rsidR="003F0775">
        <w:t xml:space="preserve">refer to </w:t>
      </w:r>
      <w:r>
        <w:t>the sample code.</w:t>
      </w:r>
    </w:p>
    <w:p w:rsidR="006D6A6D" w:rsidRPr="005F3DA3" w:rsidRDefault="006D6A6D" w:rsidP="006D6A6D">
      <w:pPr>
        <w:pStyle w:val="SAGEHeading1"/>
        <w:framePr w:w="0" w:hRule="auto" w:wrap="auto" w:vAnchor="margin" w:hAnchor="text" w:yAlign="inline"/>
        <w:rPr>
          <w:szCs w:val="36"/>
        </w:rPr>
      </w:pPr>
      <w:bookmarkStart w:id="29" w:name="_Toc465759148"/>
      <w:bookmarkStart w:id="30" w:name="_Toc465793788"/>
      <w:r>
        <w:rPr>
          <w:szCs w:val="36"/>
        </w:rPr>
        <w:lastRenderedPageBreak/>
        <w:t>Add c</w:t>
      </w:r>
      <w:r w:rsidRPr="005F3DA3">
        <w:rPr>
          <w:szCs w:val="36"/>
        </w:rPr>
        <w:t xml:space="preserve">ustom model, view model, </w:t>
      </w:r>
      <w:r>
        <w:rPr>
          <w:szCs w:val="36"/>
        </w:rPr>
        <w:t xml:space="preserve">and </w:t>
      </w:r>
      <w:r w:rsidRPr="005F3DA3">
        <w:rPr>
          <w:szCs w:val="36"/>
        </w:rPr>
        <w:t>controller</w:t>
      </w:r>
      <w:bookmarkEnd w:id="29"/>
      <w:bookmarkEnd w:id="30"/>
    </w:p>
    <w:p w:rsidR="006D6A6D" w:rsidRDefault="006D6A6D" w:rsidP="006D6A6D">
      <w:pPr>
        <w:pStyle w:val="SAGEBodyText"/>
      </w:pPr>
    </w:p>
    <w:p w:rsidR="006D6A6D" w:rsidRDefault="006D6A6D" w:rsidP="006D6A6D">
      <w:pPr>
        <w:pStyle w:val="SAGEBodyText"/>
      </w:pPr>
      <w:r>
        <w:t xml:space="preserve">Use the </w:t>
      </w:r>
      <w:r w:rsidRPr="00E97D8F">
        <w:rPr>
          <w:color w:val="00B0F0"/>
        </w:rPr>
        <w:t xml:space="preserve">Sage 300 </w:t>
      </w:r>
      <w:r w:rsidR="00E97D8F" w:rsidRPr="00E97D8F">
        <w:rPr>
          <w:color w:val="00B0F0"/>
        </w:rPr>
        <w:t>UI Customization Wizard</w:t>
      </w:r>
      <w:r>
        <w:t xml:space="preserve"> to create a template project </w:t>
      </w:r>
      <w:r w:rsidR="00075687">
        <w:t xml:space="preserve">in order to </w:t>
      </w:r>
      <w:r>
        <w:t>add a custom model, view model, and controller under</w:t>
      </w:r>
      <w:r w:rsidR="00075687">
        <w:t xml:space="preserve"> the</w:t>
      </w:r>
      <w:r>
        <w:t xml:space="preserve"> </w:t>
      </w:r>
      <w:r w:rsidRPr="00DF7533">
        <w:rPr>
          <w:rStyle w:val="SAGETextFilename"/>
        </w:rPr>
        <w:t>Areas\CU\Models</w:t>
      </w:r>
      <w:r>
        <w:t xml:space="preserve"> and </w:t>
      </w:r>
      <w:r w:rsidRPr="00DF7533">
        <w:rPr>
          <w:rStyle w:val="SAGETextFilename"/>
        </w:rPr>
        <w:t>Areas\CU\Controllers</w:t>
      </w:r>
      <w:r>
        <w:t xml:space="preserve"> folders. </w:t>
      </w:r>
      <w:r w:rsidR="00275399">
        <w:t xml:space="preserve">The custom </w:t>
      </w:r>
      <w:r w:rsidR="00783D68">
        <w:t>view model fields can be bound</w:t>
      </w:r>
      <w:r w:rsidR="00275399">
        <w:t xml:space="preserve"> to custom added controls. See sample order entry custom tab page fields bindings.</w:t>
      </w:r>
    </w:p>
    <w:p w:rsidR="003A3726" w:rsidRDefault="003A3726" w:rsidP="003A3726">
      <w:pPr>
        <w:pStyle w:val="SAGEHeading2"/>
        <w:numPr>
          <w:ilvl w:val="0"/>
          <w:numId w:val="0"/>
        </w:numPr>
        <w:tabs>
          <w:tab w:val="left" w:pos="720"/>
        </w:tabs>
        <w:ind w:left="734" w:hanging="734"/>
        <w:rPr>
          <w:szCs w:val="30"/>
        </w:rPr>
      </w:pPr>
      <w:bookmarkStart w:id="31" w:name="_Toc465408488"/>
      <w:bookmarkStart w:id="32" w:name="_Toc465793789"/>
      <w:r>
        <w:rPr>
          <w:szCs w:val="30"/>
        </w:rPr>
        <w:t>6.1 Add custom view model</w:t>
      </w:r>
      <w:bookmarkEnd w:id="31"/>
      <w:bookmarkEnd w:id="32"/>
      <w:r>
        <w:rPr>
          <w:szCs w:val="30"/>
        </w:rPr>
        <w:t xml:space="preserve"> </w:t>
      </w:r>
    </w:p>
    <w:p w:rsidR="003A3726" w:rsidRDefault="00275399"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FF"/>
          <w:sz w:val="20"/>
          <w:szCs w:val="20"/>
          <w:lang w:val="en-US"/>
        </w:rPr>
      </w:pPr>
      <w:r>
        <w:t>Add</w:t>
      </w:r>
      <w:r w:rsidR="00C96C8E">
        <w:t xml:space="preserve"> the</w:t>
      </w:r>
      <w:r>
        <w:t xml:space="preserve"> custom view model</w:t>
      </w:r>
      <w:r w:rsidR="003A3726">
        <w:t xml:space="preserve"> class</w:t>
      </w:r>
      <w:r w:rsidR="00C96C8E">
        <w:t xml:space="preserve"> (as the </w:t>
      </w:r>
      <w:proofErr w:type="spellStart"/>
      <w:r w:rsidR="00C96C8E">
        <w:t>orderViewModel.cs</w:t>
      </w:r>
      <w:proofErr w:type="spellEnd"/>
      <w:r w:rsidR="00C96C8E">
        <w:t xml:space="preserve"> file) to the Model folder. T</w:t>
      </w:r>
      <w:r w:rsidR="003A3726">
        <w:t>he</w:t>
      </w:r>
      <w:r w:rsidR="00C96C8E">
        <w:t xml:space="preserve"> file content is as</w:t>
      </w:r>
      <w:r w:rsidR="003A3726">
        <w:t xml:space="preserve"> </w:t>
      </w:r>
      <w:r w:rsidR="00C96C8E">
        <w:t>follow</w:t>
      </w:r>
      <w:r w:rsidR="003A3726">
        <w: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FF"/>
          <w:sz w:val="20"/>
          <w:szCs w:val="20"/>
          <w:lang w:val="en-US"/>
        </w:rPr>
      </w:pP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FF"/>
          <w:sz w:val="20"/>
          <w:szCs w:val="20"/>
          <w:lang w:val="en-US"/>
        </w:rPr>
        <w:t>public</w:t>
      </w: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class</w:t>
      </w:r>
      <w:r>
        <w:rPr>
          <w:rFonts w:ascii="Consolas" w:eastAsia="Times New Roman" w:hAnsi="Consolas" w:cs="Consolas"/>
          <w:color w:val="000000"/>
          <w:sz w:val="20"/>
          <w:szCs w:val="20"/>
          <w:lang w:val="en-US"/>
        </w:rPr>
        <w:t> </w:t>
      </w:r>
      <w:proofErr w:type="spellStart"/>
      <w:r>
        <w:rPr>
          <w:rFonts w:ascii="Consolas" w:eastAsia="Times New Roman" w:hAnsi="Consolas" w:cs="Consolas"/>
          <w:color w:val="2B91AF"/>
          <w:sz w:val="20"/>
          <w:szCs w:val="20"/>
          <w:lang w:val="en-US"/>
        </w:rPr>
        <w:t>OrderViewModel</w:t>
      </w:r>
      <w:proofErr w:type="spellEnd"/>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public</w:t>
      </w:r>
      <w:r>
        <w:rPr>
          <w:rFonts w:ascii="Consolas" w:eastAsia="Times New Roman" w:hAnsi="Consolas" w:cs="Consolas"/>
          <w:color w:val="000000"/>
          <w:sz w:val="20"/>
          <w:szCs w:val="20"/>
          <w:lang w:val="en-US"/>
        </w:rPr>
        <w:t> </w:t>
      </w:r>
      <w:r>
        <w:rPr>
          <w:rFonts w:ascii="Consolas" w:eastAsia="Times New Roman" w:hAnsi="Consolas" w:cs="Consolas"/>
          <w:color w:val="2B91AF"/>
          <w:sz w:val="20"/>
          <w:szCs w:val="20"/>
          <w:lang w:val="en-US"/>
        </w:rPr>
        <w:t>List</w:t>
      </w:r>
      <w:r>
        <w:rPr>
          <w:rFonts w:ascii="Consolas" w:eastAsia="Times New Roman" w:hAnsi="Consolas" w:cs="Consolas"/>
          <w:color w:val="000000"/>
          <w:sz w:val="20"/>
          <w:szCs w:val="20"/>
          <w:lang w:val="en-US"/>
        </w:rPr>
        <w:t>&lt;</w:t>
      </w:r>
      <w:r>
        <w:rPr>
          <w:rFonts w:ascii="Consolas" w:eastAsia="Times New Roman" w:hAnsi="Consolas" w:cs="Consolas"/>
          <w:color w:val="0000FF"/>
          <w:sz w:val="20"/>
          <w:szCs w:val="20"/>
          <w:lang w:val="en-US"/>
        </w:rPr>
        <w:t>string</w:t>
      </w:r>
      <w:r>
        <w:rPr>
          <w:rFonts w:ascii="Consolas" w:eastAsia="Times New Roman" w:hAnsi="Consolas" w:cs="Consolas"/>
          <w:color w:val="000000"/>
          <w:sz w:val="20"/>
          <w:szCs w:val="20"/>
          <w:lang w:val="en-US"/>
        </w:rPr>
        <w:t>&gt; </w:t>
      </w:r>
      <w:proofErr w:type="spellStart"/>
      <w:r>
        <w:rPr>
          <w:rFonts w:ascii="Consolas" w:eastAsia="Times New Roman" w:hAnsi="Consolas" w:cs="Consolas"/>
          <w:color w:val="000000"/>
          <w:sz w:val="20"/>
          <w:szCs w:val="20"/>
          <w:lang w:val="en-US"/>
        </w:rPr>
        <w:t>CustomOrderType</w:t>
      </w:r>
      <w:proofErr w:type="spellEnd"/>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get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8"/>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return</w:t>
      </w: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new</w:t>
      </w:r>
      <w:r>
        <w:rPr>
          <w:rFonts w:ascii="Consolas" w:eastAsia="Times New Roman" w:hAnsi="Consolas" w:cs="Consolas"/>
          <w:color w:val="000000"/>
          <w:sz w:val="20"/>
          <w:szCs w:val="20"/>
          <w:lang w:val="en-US"/>
        </w:rPr>
        <w:t> </w:t>
      </w:r>
      <w:r>
        <w:rPr>
          <w:rFonts w:ascii="Consolas" w:eastAsia="Times New Roman" w:hAnsi="Consolas" w:cs="Consolas"/>
          <w:color w:val="2B91AF"/>
          <w:sz w:val="20"/>
          <w:szCs w:val="20"/>
          <w:lang w:val="en-US"/>
        </w:rPr>
        <w:t>List</w:t>
      </w:r>
      <w:r>
        <w:rPr>
          <w:rFonts w:ascii="Consolas" w:eastAsia="Times New Roman" w:hAnsi="Consolas" w:cs="Consolas"/>
          <w:color w:val="000000"/>
          <w:sz w:val="20"/>
          <w:szCs w:val="20"/>
          <w:lang w:val="en-US"/>
        </w:rPr>
        <w:t>&lt;</w:t>
      </w:r>
      <w:r>
        <w:rPr>
          <w:rFonts w:ascii="Consolas" w:eastAsia="Times New Roman" w:hAnsi="Consolas" w:cs="Consolas"/>
          <w:color w:val="0000FF"/>
          <w:sz w:val="20"/>
          <w:szCs w:val="20"/>
          <w:lang w:val="en-US"/>
        </w:rPr>
        <w:t>string</w:t>
      </w:r>
      <w:r>
        <w:rPr>
          <w:rFonts w:ascii="Consolas" w:eastAsia="Times New Roman" w:hAnsi="Consolas" w:cs="Consolas"/>
          <w:color w:val="000000"/>
          <w:sz w:val="20"/>
          <w:szCs w:val="20"/>
          <w:lang w:val="en-US"/>
        </w:rPr>
        <w:t>&gt; {</w:t>
      </w:r>
      <w:r>
        <w:rPr>
          <w:rFonts w:ascii="Consolas" w:eastAsia="Times New Roman" w:hAnsi="Consolas" w:cs="Consolas"/>
          <w:color w:val="A31515"/>
          <w:sz w:val="20"/>
          <w:szCs w:val="20"/>
          <w:lang w:val="en-US"/>
        </w:rPr>
        <w:t>"Order Type 1"</w:t>
      </w:r>
      <w:r>
        <w:rPr>
          <w:rFonts w:ascii="Consolas" w:eastAsia="Times New Roman" w:hAnsi="Consolas" w:cs="Consolas"/>
          <w:color w:val="000000"/>
          <w:sz w:val="20"/>
          <w:szCs w:val="20"/>
          <w:lang w:val="en-US"/>
        </w:rPr>
        <w:t>, </w:t>
      </w:r>
      <w:r>
        <w:rPr>
          <w:rFonts w:ascii="Consolas" w:eastAsia="Times New Roman" w:hAnsi="Consolas" w:cs="Consolas"/>
          <w:color w:val="A31515"/>
          <w:sz w:val="20"/>
          <w:szCs w:val="20"/>
          <w:lang w:val="en-US"/>
        </w:rPr>
        <w:t>"Order Type 2"</w:t>
      </w:r>
      <w:r>
        <w:rPr>
          <w:rFonts w:ascii="Consolas" w:eastAsia="Times New Roman" w:hAnsi="Consolas" w:cs="Consolas"/>
          <w:color w:val="000000"/>
          <w:sz w:val="20"/>
          <w:szCs w:val="20"/>
          <w:lang w:val="en-US"/>
        </w:rPr>
        <w:t>, </w:t>
      </w:r>
      <w:r>
        <w:rPr>
          <w:rFonts w:ascii="Consolas" w:eastAsia="Times New Roman" w:hAnsi="Consolas" w:cs="Consolas"/>
          <w:color w:val="A31515"/>
          <w:sz w:val="20"/>
          <w:szCs w:val="20"/>
          <w:lang w:val="en-US"/>
        </w:rPr>
        <w:t>"Order Type 3"</w:t>
      </w:r>
      <w:r>
        <w:rPr>
          <w:rFonts w:ascii="Consolas" w:eastAsia="Times New Roman" w:hAnsi="Consolas" w:cs="Consolas"/>
          <w:color w:val="000000"/>
          <w:sz w:val="20"/>
          <w:szCs w:val="20"/>
          <w:lang w:val="en-US"/>
        </w:rPr>
        <w:t>, </w:t>
      </w:r>
      <w:r>
        <w:rPr>
          <w:rFonts w:ascii="Consolas" w:eastAsia="Times New Roman" w:hAnsi="Consolas" w:cs="Consolas"/>
          <w:color w:val="A31515"/>
          <w:sz w:val="20"/>
          <w:szCs w:val="20"/>
          <w:lang w:val="en-US"/>
        </w:rPr>
        <w:t>"Order Type 4"</w:t>
      </w:r>
      <w:r>
        <w:rPr>
          <w:rFonts w:ascii="Consolas" w:eastAsia="Times New Roman" w:hAnsi="Consolas" w:cs="Consolas"/>
          <w:color w:val="000000"/>
          <w:sz w:val="20"/>
          <w:szCs w:val="20"/>
          <w:lang w:val="en-US"/>
        </w:rPr>
        <w: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public</w:t>
      </w: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string</w:t>
      </w:r>
      <w:r>
        <w:rPr>
          <w:rFonts w:ascii="Consolas" w:eastAsia="Times New Roman" w:hAnsi="Consolas" w:cs="Consolas"/>
          <w:color w:val="000000"/>
          <w:sz w:val="20"/>
          <w:szCs w:val="20"/>
          <w:lang w:val="en-US"/>
        </w:rPr>
        <w:t> </w:t>
      </w:r>
      <w:proofErr w:type="spellStart"/>
      <w:r>
        <w:rPr>
          <w:rFonts w:ascii="Consolas" w:eastAsia="Times New Roman" w:hAnsi="Consolas" w:cs="Consolas"/>
          <w:color w:val="000000"/>
          <w:sz w:val="20"/>
          <w:szCs w:val="20"/>
          <w:lang w:val="en-US"/>
        </w:rPr>
        <w:t>CustomOrderNumber</w:t>
      </w:r>
      <w:proofErr w:type="spellEnd"/>
      <w:r>
        <w:rPr>
          <w:rFonts w:ascii="Consolas" w:eastAsia="Times New Roman" w:hAnsi="Consolas" w:cs="Consolas"/>
          <w:color w:val="000000"/>
          <w:sz w:val="20"/>
          <w:szCs w:val="20"/>
          <w:lang w:val="en-US"/>
        </w:rPr>
        <w:t> </w:t>
      </w:r>
      <w:proofErr w:type="gramStart"/>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get</w:t>
      </w:r>
      <w:proofErr w:type="gramEnd"/>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set</w:t>
      </w:r>
      <w:r>
        <w:rPr>
          <w:rFonts w:ascii="Consolas" w:eastAsia="Times New Roman" w:hAnsi="Consolas" w:cs="Consolas"/>
          <w:color w:val="000000"/>
          <w:sz w:val="20"/>
          <w:szCs w:val="20"/>
          <w:lang w:val="en-US"/>
        </w:rPr>
        <w:t>; }</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public</w:t>
      </w: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string</w:t>
      </w:r>
      <w:r>
        <w:rPr>
          <w:rFonts w:ascii="Consolas" w:eastAsia="Times New Roman" w:hAnsi="Consolas" w:cs="Consolas"/>
          <w:color w:val="000000"/>
          <w:sz w:val="20"/>
          <w:szCs w:val="20"/>
          <w:lang w:val="en-US"/>
        </w:rPr>
        <w:t> </w:t>
      </w:r>
      <w:proofErr w:type="spellStart"/>
      <w:r>
        <w:rPr>
          <w:rFonts w:ascii="Consolas" w:eastAsia="Times New Roman" w:hAnsi="Consolas" w:cs="Consolas"/>
          <w:color w:val="000000"/>
          <w:sz w:val="20"/>
          <w:szCs w:val="20"/>
          <w:lang w:val="en-US"/>
        </w:rPr>
        <w:t>CustomOrderComments</w:t>
      </w:r>
      <w:proofErr w:type="spellEnd"/>
      <w:r>
        <w:rPr>
          <w:rFonts w:ascii="Consolas" w:eastAsia="Times New Roman" w:hAnsi="Consolas" w:cs="Consolas"/>
          <w:color w:val="000000"/>
          <w:sz w:val="20"/>
          <w:szCs w:val="20"/>
          <w:lang w:val="en-US"/>
        </w:rPr>
        <w:t> </w:t>
      </w:r>
      <w:proofErr w:type="gramStart"/>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get</w:t>
      </w:r>
      <w:proofErr w:type="gramEnd"/>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set</w:t>
      </w:r>
      <w:r>
        <w:rPr>
          <w:rFonts w:ascii="Consolas" w:eastAsia="Times New Roman" w:hAnsi="Consolas" w:cs="Consolas"/>
          <w:color w:val="000000"/>
          <w:sz w:val="20"/>
          <w:szCs w:val="20"/>
          <w:lang w:val="en-US"/>
        </w:rPr>
        <w:t>; }</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public</w:t>
      </w:r>
      <w:r>
        <w:rPr>
          <w:rFonts w:ascii="Consolas" w:eastAsia="Times New Roman" w:hAnsi="Consolas" w:cs="Consolas"/>
          <w:color w:val="000000"/>
          <w:sz w:val="20"/>
          <w:szCs w:val="20"/>
          <w:lang w:val="en-US"/>
        </w:rPr>
        <w:t> </w:t>
      </w:r>
      <w:proofErr w:type="spellStart"/>
      <w:r>
        <w:rPr>
          <w:rFonts w:ascii="Consolas" w:eastAsia="Times New Roman" w:hAnsi="Consolas" w:cs="Consolas"/>
          <w:color w:val="2B91AF"/>
          <w:sz w:val="20"/>
          <w:szCs w:val="20"/>
          <w:lang w:val="en-US"/>
        </w:rPr>
        <w:t>DateTime</w:t>
      </w:r>
      <w:proofErr w:type="spellEnd"/>
      <w:r>
        <w:rPr>
          <w:rFonts w:ascii="Consolas" w:eastAsia="Times New Roman" w:hAnsi="Consolas" w:cs="Consolas"/>
          <w:color w:val="000000"/>
          <w:sz w:val="20"/>
          <w:szCs w:val="20"/>
          <w:lang w:val="en-US"/>
        </w:rPr>
        <w:t> </w:t>
      </w:r>
      <w:proofErr w:type="spellStart"/>
      <w:r>
        <w:rPr>
          <w:rFonts w:ascii="Consolas" w:eastAsia="Times New Roman" w:hAnsi="Consolas" w:cs="Consolas"/>
          <w:color w:val="000000"/>
          <w:sz w:val="20"/>
          <w:szCs w:val="20"/>
          <w:lang w:val="en-US"/>
        </w:rPr>
        <w:t>CustomOrderDate</w:t>
      </w:r>
      <w:proofErr w:type="spellEnd"/>
      <w:r>
        <w:rPr>
          <w:rFonts w:ascii="Consolas" w:eastAsia="Times New Roman" w:hAnsi="Consolas" w:cs="Consolas"/>
          <w:color w:val="000000"/>
          <w:sz w:val="20"/>
          <w:szCs w:val="20"/>
          <w:lang w:val="en-US"/>
        </w:rPr>
        <w:t> </w:t>
      </w:r>
      <w:proofErr w:type="gramStart"/>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get</w:t>
      </w:r>
      <w:proofErr w:type="gramEnd"/>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set</w:t>
      </w:r>
      <w:r>
        <w:rPr>
          <w:rFonts w:ascii="Consolas" w:eastAsia="Times New Roman" w:hAnsi="Consolas" w:cs="Consolas"/>
          <w:color w:val="000000"/>
          <w:sz w:val="20"/>
          <w:szCs w:val="20"/>
          <w:lang w:val="en-US"/>
        </w:rPr>
        <w:t>; }</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public</w:t>
      </w: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double</w:t>
      </w:r>
      <w:r>
        <w:rPr>
          <w:rFonts w:ascii="Consolas" w:eastAsia="Times New Roman" w:hAnsi="Consolas" w:cs="Consolas"/>
          <w:color w:val="000000"/>
          <w:sz w:val="20"/>
          <w:szCs w:val="20"/>
          <w:lang w:val="en-US"/>
        </w:rPr>
        <w:t> </w:t>
      </w:r>
      <w:proofErr w:type="spellStart"/>
      <w:r>
        <w:rPr>
          <w:rFonts w:ascii="Consolas" w:eastAsia="Times New Roman" w:hAnsi="Consolas" w:cs="Consolas"/>
          <w:color w:val="000000"/>
          <w:sz w:val="20"/>
          <w:szCs w:val="20"/>
          <w:lang w:val="en-US"/>
        </w:rPr>
        <w:t>CustomOrdNumberAmount</w:t>
      </w:r>
      <w:proofErr w:type="spellEnd"/>
      <w:r>
        <w:rPr>
          <w:rFonts w:ascii="Consolas" w:eastAsia="Times New Roman" w:hAnsi="Consolas" w:cs="Consolas"/>
          <w:color w:val="000000"/>
          <w:sz w:val="20"/>
          <w:szCs w:val="20"/>
          <w:lang w:val="en-US"/>
        </w:rPr>
        <w:t> </w:t>
      </w:r>
      <w:proofErr w:type="gramStart"/>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get</w:t>
      </w:r>
      <w:proofErr w:type="gramEnd"/>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set</w:t>
      </w:r>
      <w:r>
        <w:rPr>
          <w:rFonts w:ascii="Consolas" w:eastAsia="Times New Roman" w:hAnsi="Consolas" w:cs="Consolas"/>
          <w:color w:val="000000"/>
          <w:sz w:val="20"/>
          <w:szCs w:val="20"/>
          <w:lang w:val="en-US"/>
        </w:rPr>
        <w:t>; }</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public</w:t>
      </w: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bool</w:t>
      </w:r>
      <w:r>
        <w:rPr>
          <w:rFonts w:ascii="Consolas" w:eastAsia="Times New Roman" w:hAnsi="Consolas" w:cs="Consolas"/>
          <w:color w:val="000000"/>
          <w:sz w:val="20"/>
          <w:szCs w:val="20"/>
          <w:lang w:val="en-US"/>
        </w:rPr>
        <w:t> </w:t>
      </w:r>
      <w:proofErr w:type="spellStart"/>
      <w:r>
        <w:rPr>
          <w:rFonts w:ascii="Consolas" w:eastAsia="Times New Roman" w:hAnsi="Consolas" w:cs="Consolas"/>
          <w:color w:val="000000"/>
          <w:sz w:val="20"/>
          <w:szCs w:val="20"/>
          <w:lang w:val="en-US"/>
        </w:rPr>
        <w:t>CustomIsActiveOrder</w:t>
      </w:r>
      <w:proofErr w:type="spellEnd"/>
      <w:r>
        <w:rPr>
          <w:rFonts w:ascii="Consolas" w:eastAsia="Times New Roman" w:hAnsi="Consolas" w:cs="Consolas"/>
          <w:color w:val="000000"/>
          <w:sz w:val="20"/>
          <w:szCs w:val="20"/>
          <w:lang w:val="en-US"/>
        </w:rPr>
        <w:t> </w:t>
      </w:r>
      <w:proofErr w:type="gramStart"/>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get</w:t>
      </w:r>
      <w:proofErr w:type="gramEnd"/>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set</w:t>
      </w:r>
      <w:r>
        <w:rPr>
          <w:rFonts w:ascii="Consolas" w:eastAsia="Times New Roman" w:hAnsi="Consolas" w:cs="Consolas"/>
          <w:color w:val="000000"/>
          <w:sz w:val="20"/>
          <w:szCs w:val="20"/>
          <w:lang w:val="en-US"/>
        </w:rPr>
        <w:t>; }</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public</w:t>
      </w: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string</w:t>
      </w:r>
      <w:r>
        <w:rPr>
          <w:rFonts w:ascii="Consolas" w:eastAsia="Times New Roman" w:hAnsi="Consolas" w:cs="Consolas"/>
          <w:color w:val="000000"/>
          <w:sz w:val="20"/>
          <w:szCs w:val="20"/>
          <w:lang w:val="en-US"/>
        </w:rPr>
        <w:t> </w:t>
      </w:r>
      <w:proofErr w:type="spellStart"/>
      <w:r>
        <w:rPr>
          <w:rFonts w:ascii="Consolas" w:eastAsia="Times New Roman" w:hAnsi="Consolas" w:cs="Consolas"/>
          <w:color w:val="000000"/>
          <w:sz w:val="20"/>
          <w:szCs w:val="20"/>
          <w:lang w:val="en-US"/>
        </w:rPr>
        <w:t>CustomOrderCurrency</w:t>
      </w:r>
      <w:proofErr w:type="spellEnd"/>
      <w:r>
        <w:rPr>
          <w:rFonts w:ascii="Consolas" w:eastAsia="Times New Roman" w:hAnsi="Consolas" w:cs="Consolas"/>
          <w:color w:val="000000"/>
          <w:sz w:val="20"/>
          <w:szCs w:val="20"/>
          <w:lang w:val="en-US"/>
        </w:rPr>
        <w:t> </w:t>
      </w:r>
      <w:proofErr w:type="gramStart"/>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get</w:t>
      </w:r>
      <w:proofErr w:type="gramEnd"/>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set</w:t>
      </w:r>
      <w:r>
        <w:rPr>
          <w:rFonts w:ascii="Consolas" w:eastAsia="Times New Roman" w:hAnsi="Consolas" w:cs="Consolas"/>
          <w:color w:val="000000"/>
          <w:sz w:val="20"/>
          <w:szCs w:val="20"/>
          <w:lang w:val="en-US"/>
        </w:rPr>
        <w:t>; }</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w:t>
      </w:r>
    </w:p>
    <w:p w:rsidR="003A3726" w:rsidRDefault="003A3726" w:rsidP="003A3726">
      <w:pPr>
        <w:pStyle w:val="SAGEHeading2"/>
        <w:numPr>
          <w:ilvl w:val="0"/>
          <w:numId w:val="0"/>
        </w:numPr>
        <w:tabs>
          <w:tab w:val="left" w:pos="720"/>
        </w:tabs>
        <w:ind w:left="734" w:hanging="734"/>
        <w:rPr>
          <w:szCs w:val="30"/>
        </w:rPr>
      </w:pPr>
      <w:bookmarkStart w:id="33" w:name="_Toc465408489"/>
      <w:bookmarkStart w:id="34" w:name="_Toc465793790"/>
      <w:r>
        <w:rPr>
          <w:szCs w:val="30"/>
        </w:rPr>
        <w:t>6.2 Add custom controller action methods</w:t>
      </w:r>
      <w:bookmarkEnd w:id="33"/>
      <w:bookmarkEnd w:id="34"/>
    </w:p>
    <w:p w:rsidR="003A3726" w:rsidRDefault="003A3726" w:rsidP="003A3726">
      <w:pPr>
        <w:pStyle w:val="SAGEBodyText"/>
      </w:pPr>
      <w:r>
        <w:t xml:space="preserve"> Add the following action methods in ISV1CustomController class</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w:t>
      </w:r>
      <w:proofErr w:type="spellStart"/>
      <w:r>
        <w:rPr>
          <w:rFonts w:ascii="Consolas" w:eastAsia="Times New Roman" w:hAnsi="Consolas" w:cs="Consolas"/>
          <w:color w:val="2B91AF"/>
          <w:sz w:val="20"/>
          <w:szCs w:val="20"/>
          <w:lang w:val="en-US"/>
        </w:rPr>
        <w:t>HttpGet</w:t>
      </w:r>
      <w:proofErr w:type="spellEnd"/>
      <w:r>
        <w:rPr>
          <w:rFonts w:ascii="Consolas" w:eastAsia="Times New Roman" w:hAnsi="Consolas" w:cs="Consolas"/>
          <w:color w:val="000000"/>
          <w:sz w:val="20"/>
          <w:szCs w:val="20"/>
          <w:lang w:val="en-US"/>
        </w:rPr>
        <w: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FF"/>
          <w:sz w:val="20"/>
          <w:szCs w:val="20"/>
          <w:lang w:val="en-US"/>
        </w:rPr>
        <w:t>public</w:t>
      </w:r>
      <w:r>
        <w:rPr>
          <w:rFonts w:ascii="Consolas" w:eastAsia="Times New Roman" w:hAnsi="Consolas" w:cs="Consolas"/>
          <w:color w:val="000000"/>
          <w:sz w:val="20"/>
          <w:szCs w:val="20"/>
          <w:lang w:val="en-US"/>
        </w:rPr>
        <w:t> </w:t>
      </w:r>
      <w:proofErr w:type="spellStart"/>
      <w:r>
        <w:rPr>
          <w:rFonts w:ascii="Consolas" w:eastAsia="Times New Roman" w:hAnsi="Consolas" w:cs="Consolas"/>
          <w:color w:val="2B91AF"/>
          <w:sz w:val="20"/>
          <w:szCs w:val="20"/>
          <w:lang w:val="en-US"/>
        </w:rPr>
        <w:t>JsonResult</w:t>
      </w:r>
      <w:proofErr w:type="spellEnd"/>
      <w:r>
        <w:rPr>
          <w:rFonts w:ascii="Consolas" w:eastAsia="Times New Roman" w:hAnsi="Consolas" w:cs="Consolas"/>
          <w:color w:val="000000"/>
          <w:sz w:val="20"/>
          <w:szCs w:val="20"/>
          <w:lang w:val="en-US"/>
        </w:rPr>
        <w:t> </w:t>
      </w:r>
      <w:proofErr w:type="spellStart"/>
      <w:proofErr w:type="gramStart"/>
      <w:r>
        <w:rPr>
          <w:rFonts w:ascii="Consolas" w:eastAsia="Times New Roman" w:hAnsi="Consolas" w:cs="Consolas"/>
          <w:color w:val="000000"/>
          <w:sz w:val="20"/>
          <w:szCs w:val="20"/>
          <w:lang w:val="en-US"/>
        </w:rPr>
        <w:t>GetOrderDetails</w:t>
      </w:r>
      <w:proofErr w:type="spellEnd"/>
      <w:r>
        <w:rPr>
          <w:rFonts w:ascii="Consolas" w:eastAsia="Times New Roman" w:hAnsi="Consolas" w:cs="Consolas"/>
          <w:color w:val="000000"/>
          <w:sz w:val="20"/>
          <w:szCs w:val="20"/>
          <w:lang w:val="en-US"/>
        </w:rPr>
        <w:t>(</w:t>
      </w:r>
      <w:proofErr w:type="gramEnd"/>
      <w:r>
        <w:rPr>
          <w:rFonts w:ascii="Consolas" w:eastAsia="Times New Roman" w:hAnsi="Consolas" w:cs="Consolas"/>
          <w:color w:val="0000FF"/>
          <w:sz w:val="20"/>
          <w:szCs w:val="20"/>
          <w:lang w:val="en-US"/>
        </w:rPr>
        <w:t>string</w:t>
      </w:r>
      <w:r>
        <w:rPr>
          <w:rFonts w:ascii="Consolas" w:eastAsia="Times New Roman" w:hAnsi="Consolas" w:cs="Consolas"/>
          <w:color w:val="000000"/>
          <w:sz w:val="20"/>
          <w:szCs w:val="20"/>
          <w:lang w:val="en-US"/>
        </w:rPr>
        <w:t> id)</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8000"/>
          <w:sz w:val="20"/>
          <w:szCs w:val="20"/>
          <w:lang w:val="en-US"/>
        </w:rPr>
        <w:t>// Call Sage 300c controller/service/repository or custom service to get data</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roofErr w:type="spellStart"/>
      <w:r>
        <w:rPr>
          <w:rFonts w:ascii="Consolas" w:eastAsia="Times New Roman" w:hAnsi="Consolas" w:cs="Consolas"/>
          <w:color w:val="0000FF"/>
          <w:sz w:val="20"/>
          <w:szCs w:val="20"/>
          <w:lang w:val="en-US"/>
        </w:rPr>
        <w:t>var</w:t>
      </w:r>
      <w:proofErr w:type="spellEnd"/>
      <w:r>
        <w:rPr>
          <w:rFonts w:ascii="Consolas" w:eastAsia="Times New Roman" w:hAnsi="Consolas" w:cs="Consolas"/>
          <w:color w:val="000000"/>
          <w:sz w:val="20"/>
          <w:szCs w:val="20"/>
          <w:lang w:val="en-US"/>
        </w:rPr>
        <w:t> data = </w:t>
      </w:r>
      <w:r>
        <w:rPr>
          <w:rFonts w:ascii="Consolas" w:eastAsia="Times New Roman" w:hAnsi="Consolas" w:cs="Consolas"/>
          <w:color w:val="0000FF"/>
          <w:sz w:val="20"/>
          <w:szCs w:val="20"/>
          <w:lang w:val="en-US"/>
        </w:rPr>
        <w:t>new</w:t>
      </w:r>
      <w:r>
        <w:rPr>
          <w:rFonts w:ascii="Consolas" w:eastAsia="Times New Roman" w:hAnsi="Consolas" w:cs="Consolas"/>
          <w:color w:val="000000"/>
          <w:sz w:val="20"/>
          <w:szCs w:val="20"/>
          <w:lang w:val="en-US"/>
        </w:rPr>
        <w:t> </w:t>
      </w:r>
      <w:proofErr w:type="spellStart"/>
      <w:proofErr w:type="gramStart"/>
      <w:r>
        <w:rPr>
          <w:rFonts w:ascii="Consolas" w:eastAsia="Times New Roman" w:hAnsi="Consolas" w:cs="Consolas"/>
          <w:color w:val="2B91AF"/>
          <w:sz w:val="20"/>
          <w:szCs w:val="20"/>
          <w:lang w:val="en-US"/>
        </w:rPr>
        <w:t>OrderViewModel</w:t>
      </w:r>
      <w:proofErr w:type="spellEnd"/>
      <w:r>
        <w:rPr>
          <w:rFonts w:ascii="Consolas" w:eastAsia="Times New Roman" w:hAnsi="Consolas" w:cs="Consolas"/>
          <w:color w:val="000000"/>
          <w:sz w:val="20"/>
          <w:szCs w:val="20"/>
          <w:lang w:val="en-US"/>
        </w:rPr>
        <w:t>(</w:t>
      </w:r>
      <w:proofErr w:type="gramEnd"/>
      <w:r>
        <w:rPr>
          <w:rFonts w:ascii="Consolas" w:eastAsia="Times New Roman" w:hAnsi="Consolas" w:cs="Consolas"/>
          <w:color w:val="000000"/>
          <w:sz w:val="20"/>
          <w:szCs w:val="20"/>
          <w:lang w:val="en-US"/>
        </w:rPr>
        <w: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roofErr w:type="spellStart"/>
      <w:proofErr w:type="gramStart"/>
      <w:r>
        <w:rPr>
          <w:rFonts w:ascii="Consolas" w:eastAsia="Times New Roman" w:hAnsi="Consolas" w:cs="Consolas"/>
          <w:color w:val="000000"/>
          <w:sz w:val="20"/>
          <w:szCs w:val="20"/>
          <w:lang w:val="en-US"/>
        </w:rPr>
        <w:t>data.CustomOrderNumber</w:t>
      </w:r>
      <w:proofErr w:type="spellEnd"/>
      <w:proofErr w:type="gramEnd"/>
      <w:r>
        <w:rPr>
          <w:rFonts w:ascii="Consolas" w:eastAsia="Times New Roman" w:hAnsi="Consolas" w:cs="Consolas"/>
          <w:color w:val="000000"/>
          <w:sz w:val="20"/>
          <w:szCs w:val="20"/>
          <w:lang w:val="en-US"/>
        </w:rPr>
        <w:t> = </w:t>
      </w:r>
      <w:r>
        <w:rPr>
          <w:rFonts w:ascii="Consolas" w:eastAsia="Times New Roman" w:hAnsi="Consolas" w:cs="Consolas"/>
          <w:color w:val="A31515"/>
          <w:sz w:val="20"/>
          <w:szCs w:val="20"/>
          <w:lang w:val="en-US"/>
        </w:rPr>
        <w:t>"CustomOrder_00001"</w:t>
      </w:r>
      <w:r>
        <w:rPr>
          <w:rFonts w:ascii="Consolas" w:eastAsia="Times New Roman" w:hAnsi="Consolas" w:cs="Consolas"/>
          <w:color w:val="000000"/>
          <w:sz w:val="20"/>
          <w:szCs w:val="20"/>
          <w:lang w:val="en-US"/>
        </w:rPr>
        <w: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roofErr w:type="spellStart"/>
      <w:proofErr w:type="gramStart"/>
      <w:r>
        <w:rPr>
          <w:rFonts w:ascii="Consolas" w:eastAsia="Times New Roman" w:hAnsi="Consolas" w:cs="Consolas"/>
          <w:color w:val="000000"/>
          <w:sz w:val="20"/>
          <w:szCs w:val="20"/>
          <w:lang w:val="en-US"/>
        </w:rPr>
        <w:t>data.CustomOrderComments</w:t>
      </w:r>
      <w:proofErr w:type="spellEnd"/>
      <w:proofErr w:type="gramEnd"/>
      <w:r>
        <w:rPr>
          <w:rFonts w:ascii="Consolas" w:eastAsia="Times New Roman" w:hAnsi="Consolas" w:cs="Consolas"/>
          <w:color w:val="000000"/>
          <w:sz w:val="20"/>
          <w:szCs w:val="20"/>
          <w:lang w:val="en-US"/>
        </w:rPr>
        <w:t> = </w:t>
      </w:r>
      <w:r>
        <w:rPr>
          <w:rFonts w:ascii="Consolas" w:eastAsia="Times New Roman" w:hAnsi="Consolas" w:cs="Consolas"/>
          <w:color w:val="A31515"/>
          <w:sz w:val="20"/>
          <w:szCs w:val="20"/>
          <w:lang w:val="en-US"/>
        </w:rPr>
        <w:t>"This is custom order comments."</w:t>
      </w:r>
      <w:r>
        <w:rPr>
          <w:rFonts w:ascii="Consolas" w:eastAsia="Times New Roman" w:hAnsi="Consolas" w:cs="Consolas"/>
          <w:color w:val="000000"/>
          <w:sz w:val="20"/>
          <w:szCs w:val="20"/>
          <w:lang w:val="en-US"/>
        </w:rPr>
        <w: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roofErr w:type="spellStart"/>
      <w:proofErr w:type="gramStart"/>
      <w:r>
        <w:rPr>
          <w:rFonts w:ascii="Consolas" w:eastAsia="Times New Roman" w:hAnsi="Consolas" w:cs="Consolas"/>
          <w:color w:val="000000"/>
          <w:sz w:val="20"/>
          <w:szCs w:val="20"/>
          <w:lang w:val="en-US"/>
        </w:rPr>
        <w:t>data.CustomOrderDate</w:t>
      </w:r>
      <w:proofErr w:type="spellEnd"/>
      <w:proofErr w:type="gramEnd"/>
      <w:r>
        <w:rPr>
          <w:rFonts w:ascii="Consolas" w:eastAsia="Times New Roman" w:hAnsi="Consolas" w:cs="Consolas"/>
          <w:color w:val="000000"/>
          <w:sz w:val="20"/>
          <w:szCs w:val="20"/>
          <w:lang w:val="en-US"/>
        </w:rPr>
        <w:t> = </w:t>
      </w:r>
      <w:r>
        <w:rPr>
          <w:rFonts w:ascii="Consolas" w:eastAsia="Times New Roman" w:hAnsi="Consolas" w:cs="Consolas"/>
          <w:color w:val="0000FF"/>
          <w:sz w:val="20"/>
          <w:szCs w:val="20"/>
          <w:lang w:val="en-US"/>
        </w:rPr>
        <w:t>new</w:t>
      </w:r>
      <w:r>
        <w:rPr>
          <w:rFonts w:ascii="Consolas" w:eastAsia="Times New Roman" w:hAnsi="Consolas" w:cs="Consolas"/>
          <w:color w:val="000000"/>
          <w:sz w:val="20"/>
          <w:szCs w:val="20"/>
          <w:lang w:val="en-US"/>
        </w:rPr>
        <w:t> </w:t>
      </w:r>
      <w:proofErr w:type="spellStart"/>
      <w:r>
        <w:rPr>
          <w:rFonts w:ascii="Consolas" w:eastAsia="Times New Roman" w:hAnsi="Consolas" w:cs="Consolas"/>
          <w:color w:val="2B91AF"/>
          <w:sz w:val="20"/>
          <w:szCs w:val="20"/>
          <w:lang w:val="en-US"/>
        </w:rPr>
        <w:t>DateTime</w:t>
      </w:r>
      <w:proofErr w:type="spellEnd"/>
      <w:r>
        <w:rPr>
          <w:rFonts w:ascii="Consolas" w:eastAsia="Times New Roman" w:hAnsi="Consolas" w:cs="Consolas"/>
          <w:color w:val="000000"/>
          <w:sz w:val="20"/>
          <w:szCs w:val="20"/>
          <w:lang w:val="en-US"/>
        </w:rPr>
        <w:t>(2016, 10, 28);</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roofErr w:type="spellStart"/>
      <w:proofErr w:type="gramStart"/>
      <w:r>
        <w:rPr>
          <w:rFonts w:ascii="Consolas" w:eastAsia="Times New Roman" w:hAnsi="Consolas" w:cs="Consolas"/>
          <w:color w:val="000000"/>
          <w:sz w:val="20"/>
          <w:szCs w:val="20"/>
          <w:lang w:val="en-US"/>
        </w:rPr>
        <w:t>data.CustomIsActiveOrder</w:t>
      </w:r>
      <w:proofErr w:type="spellEnd"/>
      <w:proofErr w:type="gramEnd"/>
      <w:r>
        <w:rPr>
          <w:rFonts w:ascii="Consolas" w:eastAsia="Times New Roman" w:hAnsi="Consolas" w:cs="Consolas"/>
          <w:color w:val="000000"/>
          <w:sz w:val="20"/>
          <w:szCs w:val="20"/>
          <w:lang w:val="en-US"/>
        </w:rPr>
        <w:t> = </w:t>
      </w:r>
      <w:r>
        <w:rPr>
          <w:rFonts w:ascii="Consolas" w:eastAsia="Times New Roman" w:hAnsi="Consolas" w:cs="Consolas"/>
          <w:color w:val="0000FF"/>
          <w:sz w:val="20"/>
          <w:szCs w:val="20"/>
          <w:lang w:val="en-US"/>
        </w:rPr>
        <w:t>true</w:t>
      </w:r>
      <w:r>
        <w:rPr>
          <w:rFonts w:ascii="Consolas" w:eastAsia="Times New Roman" w:hAnsi="Consolas" w:cs="Consolas"/>
          <w:color w:val="000000"/>
          <w:sz w:val="20"/>
          <w:szCs w:val="20"/>
          <w:lang w:val="en-US"/>
        </w:rPr>
        <w: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roofErr w:type="spellStart"/>
      <w:proofErr w:type="gramStart"/>
      <w:r>
        <w:rPr>
          <w:rFonts w:ascii="Consolas" w:eastAsia="Times New Roman" w:hAnsi="Consolas" w:cs="Consolas"/>
          <w:color w:val="000000"/>
          <w:sz w:val="20"/>
          <w:szCs w:val="20"/>
          <w:lang w:val="en-US"/>
        </w:rPr>
        <w:t>data.CustomOrdNumberAmount</w:t>
      </w:r>
      <w:proofErr w:type="spellEnd"/>
      <w:proofErr w:type="gramEnd"/>
      <w:r>
        <w:rPr>
          <w:rFonts w:ascii="Consolas" w:eastAsia="Times New Roman" w:hAnsi="Consolas" w:cs="Consolas"/>
          <w:color w:val="000000"/>
          <w:sz w:val="20"/>
          <w:szCs w:val="20"/>
          <w:lang w:val="en-US"/>
        </w:rPr>
        <w:t> = 20100.82;</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roofErr w:type="spellStart"/>
      <w:proofErr w:type="gramStart"/>
      <w:r>
        <w:rPr>
          <w:rFonts w:ascii="Consolas" w:eastAsia="Times New Roman" w:hAnsi="Consolas" w:cs="Consolas"/>
          <w:color w:val="000000"/>
          <w:sz w:val="20"/>
          <w:szCs w:val="20"/>
          <w:lang w:val="en-US"/>
        </w:rPr>
        <w:t>data.CustomOrderCurrency</w:t>
      </w:r>
      <w:proofErr w:type="spellEnd"/>
      <w:proofErr w:type="gramEnd"/>
      <w:r>
        <w:rPr>
          <w:rFonts w:ascii="Consolas" w:eastAsia="Times New Roman" w:hAnsi="Consolas" w:cs="Consolas"/>
          <w:color w:val="000000"/>
          <w:sz w:val="20"/>
          <w:szCs w:val="20"/>
          <w:lang w:val="en-US"/>
        </w:rPr>
        <w:t> = </w:t>
      </w:r>
      <w:r>
        <w:rPr>
          <w:rFonts w:ascii="Consolas" w:eastAsia="Times New Roman" w:hAnsi="Consolas" w:cs="Consolas"/>
          <w:color w:val="A31515"/>
          <w:sz w:val="20"/>
          <w:szCs w:val="20"/>
          <w:lang w:val="en-US"/>
        </w:rPr>
        <w:t>"CAD"</w:t>
      </w:r>
      <w:r>
        <w:rPr>
          <w:rFonts w:ascii="Consolas" w:eastAsia="Times New Roman" w:hAnsi="Consolas" w:cs="Consolas"/>
          <w:color w:val="000000"/>
          <w:sz w:val="20"/>
          <w:szCs w:val="20"/>
          <w:lang w:val="en-US"/>
        </w:rPr>
        <w: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xml:space="preserve"> </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2B91AF"/>
          <w:sz w:val="20"/>
          <w:szCs w:val="20"/>
          <w:lang w:val="en-US"/>
        </w:rPr>
        <w:t>JsonResult</w:t>
      </w:r>
      <w:r>
        <w:rPr>
          <w:rFonts w:ascii="Consolas" w:eastAsia="Times New Roman" w:hAnsi="Consolas" w:cs="Consolas"/>
          <w:color w:val="000000"/>
          <w:sz w:val="20"/>
          <w:szCs w:val="20"/>
          <w:lang w:val="en-US"/>
        </w:rPr>
        <w:t> jsonResult = </w:t>
      </w:r>
      <w:r>
        <w:rPr>
          <w:rFonts w:ascii="Consolas" w:eastAsia="Times New Roman" w:hAnsi="Consolas" w:cs="Consolas"/>
          <w:color w:val="0000FF"/>
          <w:sz w:val="20"/>
          <w:szCs w:val="20"/>
          <w:lang w:val="en-US"/>
        </w:rPr>
        <w:t>new</w:t>
      </w:r>
      <w:r>
        <w:rPr>
          <w:rFonts w:ascii="Consolas" w:eastAsia="Times New Roman" w:hAnsi="Consolas" w:cs="Consolas"/>
          <w:color w:val="000000"/>
          <w:sz w:val="20"/>
          <w:szCs w:val="20"/>
          <w:lang w:val="en-US"/>
        </w:rPr>
        <w:t> </w:t>
      </w:r>
      <w:r>
        <w:rPr>
          <w:rFonts w:ascii="Consolas" w:eastAsia="Times New Roman" w:hAnsi="Consolas" w:cs="Consolas"/>
          <w:color w:val="2B91AF"/>
          <w:sz w:val="20"/>
          <w:szCs w:val="20"/>
          <w:lang w:val="en-US"/>
        </w:rPr>
        <w:t>JsonResult</w:t>
      </w:r>
      <w:r>
        <w:rPr>
          <w:rFonts w:ascii="Consolas" w:eastAsia="Times New Roman" w:hAnsi="Consolas" w:cs="Consolas"/>
          <w:color w:val="000000"/>
          <w:sz w:val="20"/>
          <w:szCs w:val="20"/>
          <w:lang w:val="en-US"/>
        </w:rPr>
        <w:t> {JsonRequestBehavior = </w:t>
      </w:r>
      <w:r>
        <w:rPr>
          <w:rFonts w:ascii="Consolas" w:eastAsia="Times New Roman" w:hAnsi="Consolas" w:cs="Consolas"/>
          <w:color w:val="2B91AF"/>
          <w:sz w:val="20"/>
          <w:szCs w:val="20"/>
          <w:lang w:val="en-US"/>
        </w:rPr>
        <w:t>JsonRequestBehavior</w:t>
      </w:r>
      <w:r>
        <w:rPr>
          <w:rFonts w:ascii="Consolas" w:eastAsia="Times New Roman" w:hAnsi="Consolas" w:cs="Consolas"/>
          <w:color w:val="000000"/>
          <w:sz w:val="20"/>
          <w:szCs w:val="20"/>
          <w:lang w:val="en-US"/>
        </w:rPr>
        <w:t>.AllowGet};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roofErr w:type="spellStart"/>
      <w:r>
        <w:rPr>
          <w:rFonts w:ascii="Consolas" w:eastAsia="Times New Roman" w:hAnsi="Consolas" w:cs="Consolas"/>
          <w:color w:val="000000"/>
          <w:sz w:val="20"/>
          <w:szCs w:val="20"/>
          <w:lang w:val="en-US"/>
        </w:rPr>
        <w:t>jsonResult.Data</w:t>
      </w:r>
      <w:proofErr w:type="spellEnd"/>
      <w:r>
        <w:rPr>
          <w:rFonts w:ascii="Consolas" w:eastAsia="Times New Roman" w:hAnsi="Consolas" w:cs="Consolas"/>
          <w:color w:val="000000"/>
          <w:sz w:val="20"/>
          <w:szCs w:val="20"/>
          <w:lang w:val="en-US"/>
        </w:rPr>
        <w:t> = </w:t>
      </w:r>
      <w:proofErr w:type="spellStart"/>
      <w:r>
        <w:rPr>
          <w:rFonts w:ascii="Consolas" w:eastAsia="Times New Roman" w:hAnsi="Consolas" w:cs="Consolas"/>
          <w:color w:val="000000"/>
          <w:sz w:val="20"/>
          <w:szCs w:val="20"/>
          <w:lang w:val="en-US"/>
        </w:rPr>
        <w:t>Json</w:t>
      </w:r>
      <w:proofErr w:type="spellEnd"/>
      <w:r>
        <w:rPr>
          <w:rFonts w:ascii="Consolas" w:eastAsia="Times New Roman" w:hAnsi="Consolas" w:cs="Consolas"/>
          <w:color w:val="000000"/>
          <w:sz w:val="20"/>
          <w:szCs w:val="20"/>
          <w:lang w:val="en-US"/>
        </w:rPr>
        <w:t>(data);</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r>
        <w:rPr>
          <w:rFonts w:ascii="Consolas" w:eastAsia="Times New Roman" w:hAnsi="Consolas" w:cs="Consolas"/>
          <w:color w:val="0000FF"/>
          <w:sz w:val="20"/>
          <w:szCs w:val="20"/>
          <w:lang w:val="en-US"/>
        </w:rPr>
        <w:t>return</w:t>
      </w:r>
      <w:r>
        <w:rPr>
          <w:rFonts w:ascii="Consolas" w:eastAsia="Times New Roman" w:hAnsi="Consolas" w:cs="Consolas"/>
          <w:color w:val="000000"/>
          <w:sz w:val="20"/>
          <w:szCs w:val="20"/>
          <w:lang w:val="en-US"/>
        </w:rPr>
        <w:t> </w:t>
      </w:r>
      <w:proofErr w:type="spellStart"/>
      <w:r>
        <w:rPr>
          <w:rFonts w:ascii="Consolas" w:eastAsia="Times New Roman" w:hAnsi="Consolas" w:cs="Consolas"/>
          <w:color w:val="000000"/>
          <w:sz w:val="20"/>
          <w:szCs w:val="20"/>
          <w:lang w:val="en-US"/>
        </w:rPr>
        <w:t>jsonResult</w:t>
      </w:r>
      <w:proofErr w:type="spellEnd"/>
      <w:r>
        <w:rPr>
          <w:rFonts w:ascii="Consolas" w:eastAsia="Times New Roman" w:hAnsi="Consolas" w:cs="Consolas"/>
          <w:color w:val="000000"/>
          <w:sz w:val="20"/>
          <w:szCs w:val="20"/>
          <w:lang w:val="en-US"/>
        </w:rPr>
        <w:t>;</w:t>
      </w:r>
    </w:p>
    <w:p w:rsidR="003A3726" w:rsidRDefault="003A3726" w:rsidP="003A37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w:t>
      </w:r>
    </w:p>
    <w:p w:rsidR="003A3726" w:rsidRDefault="003A3726" w:rsidP="003A3726">
      <w:pPr>
        <w:pStyle w:val="SAGEBodyText"/>
      </w:pPr>
    </w:p>
    <w:p w:rsidR="003A3726" w:rsidRDefault="003A3726" w:rsidP="003A3726">
      <w:pPr>
        <w:pStyle w:val="SAGEBodyText"/>
      </w:pPr>
    </w:p>
    <w:p w:rsidR="003A3726" w:rsidRDefault="002E58FE" w:rsidP="003A3726">
      <w:pPr>
        <w:pStyle w:val="SAGEBodyText"/>
      </w:pPr>
      <w:r>
        <w:t>When built in release mode, i</w:t>
      </w:r>
      <w:r w:rsidR="003A3726">
        <w:t>t will deploy the {companyName}CUBootstrapper.xml and {companyName</w:t>
      </w:r>
      <w:proofErr w:type="gramStart"/>
      <w:r w:rsidR="003A3726">
        <w:t>}.web.dll</w:t>
      </w:r>
      <w:proofErr w:type="gramEnd"/>
      <w:r w:rsidR="003A3726">
        <w:t xml:space="preserve"> to Sage 300c web application root and bin folder </w:t>
      </w:r>
      <w:r>
        <w:t>respective</w:t>
      </w:r>
      <w:r w:rsidR="003A3726">
        <w:t xml:space="preserve">ly. The Sage 300 web application will load this assembly and </w:t>
      </w:r>
      <w:r>
        <w:t xml:space="preserve">it will be </w:t>
      </w:r>
      <w:r w:rsidR="003A3726">
        <w:t>used by the application</w:t>
      </w:r>
    </w:p>
    <w:p w:rsidR="006D6A6D" w:rsidRPr="00DF7533" w:rsidRDefault="006D6A6D" w:rsidP="006D6A6D">
      <w:pPr>
        <w:tabs>
          <w:tab w:val="left" w:pos="6570"/>
        </w:tabs>
        <w:rPr>
          <w:lang w:val="en-US"/>
        </w:rPr>
      </w:pPr>
      <w:r>
        <w:rPr>
          <w:lang w:val="en-US"/>
        </w:rPr>
        <w:tab/>
      </w:r>
    </w:p>
    <w:p w:rsidR="006D6A6D" w:rsidRPr="00C20E72" w:rsidRDefault="006D6A6D" w:rsidP="006D6A6D">
      <w:pPr>
        <w:pStyle w:val="SAGEHeading1"/>
        <w:framePr w:wrap="around"/>
        <w:rPr>
          <w:szCs w:val="36"/>
        </w:rPr>
      </w:pPr>
      <w:bookmarkStart w:id="35" w:name="_Toc465759149"/>
      <w:bookmarkStart w:id="36" w:name="_Toc465793791"/>
      <w:r w:rsidRPr="00C20E72">
        <w:rPr>
          <w:szCs w:val="36"/>
        </w:rPr>
        <w:lastRenderedPageBreak/>
        <w:t>Pack</w:t>
      </w:r>
      <w:r>
        <w:rPr>
          <w:szCs w:val="36"/>
        </w:rPr>
        <w:t>ag</w:t>
      </w:r>
      <w:r w:rsidRPr="00C20E72">
        <w:rPr>
          <w:szCs w:val="36"/>
        </w:rPr>
        <w:t xml:space="preserve">ing </w:t>
      </w:r>
      <w:r w:rsidR="00075687">
        <w:rPr>
          <w:szCs w:val="36"/>
        </w:rPr>
        <w:t xml:space="preserve">the </w:t>
      </w:r>
      <w:bookmarkEnd w:id="35"/>
      <w:r w:rsidR="00075687">
        <w:rPr>
          <w:szCs w:val="36"/>
        </w:rPr>
        <w:t>customization</w:t>
      </w:r>
      <w:bookmarkEnd w:id="36"/>
    </w:p>
    <w:p w:rsidR="006D6A6D" w:rsidRDefault="006D6A6D" w:rsidP="006D6A6D">
      <w:pPr>
        <w:pStyle w:val="SAGEBodyText"/>
      </w:pPr>
      <w:r>
        <w:t xml:space="preserve">When </w:t>
      </w:r>
      <w:r w:rsidR="00075687">
        <w:t>the customization is complete (coded, tested, etc.),</w:t>
      </w:r>
      <w:r>
        <w:t xml:space="preserve"> </w:t>
      </w:r>
      <w:r w:rsidR="0031417D">
        <w:t xml:space="preserve">the developer should pack </w:t>
      </w:r>
      <w:r>
        <w:t xml:space="preserve">the </w:t>
      </w:r>
      <w:r w:rsidR="00075687">
        <w:t xml:space="preserve">customization </w:t>
      </w:r>
      <w:r>
        <w:t>files</w:t>
      </w:r>
      <w:r w:rsidR="0031417D">
        <w:t xml:space="preserve"> to a package (zip file), it</w:t>
      </w:r>
      <w:r>
        <w:t xml:space="preserve"> </w:t>
      </w:r>
      <w:r w:rsidR="00075687">
        <w:t xml:space="preserve">will be </w:t>
      </w:r>
      <w:r w:rsidR="0031417D">
        <w:t>used</w:t>
      </w:r>
      <w:r w:rsidR="00075687">
        <w:t xml:space="preserve"> by the Customization Admin screen</w:t>
      </w:r>
      <w:r>
        <w:t>.</w:t>
      </w:r>
      <w:r w:rsidR="00075687">
        <w:t xml:space="preserve"> This screen will </w:t>
      </w:r>
      <w:r w:rsidR="0031417D">
        <w:t xml:space="preserve">automatically </w:t>
      </w:r>
      <w:r w:rsidR="00075687">
        <w:t>manage the import of the customization files, assignment to the applicable companies, etc.</w:t>
      </w:r>
    </w:p>
    <w:p w:rsidR="00075687" w:rsidRDefault="00075687" w:rsidP="006D6A6D">
      <w:pPr>
        <w:pStyle w:val="SAGEBodyText"/>
      </w:pPr>
      <w:r>
        <w:t xml:space="preserve">A customization </w:t>
      </w:r>
      <w:r w:rsidR="006D6A6D">
        <w:t xml:space="preserve">package can include </w:t>
      </w:r>
      <w:r>
        <w:t xml:space="preserve">a customization for a single screen or a customization for </w:t>
      </w:r>
      <w:r w:rsidR="006D6A6D">
        <w:t>multiple screens.</w:t>
      </w:r>
    </w:p>
    <w:p w:rsidR="00075687" w:rsidRDefault="00075687" w:rsidP="00075687">
      <w:pPr>
        <w:pStyle w:val="SAGEAdmonitionWarning"/>
      </w:pPr>
      <w:r>
        <w:t xml:space="preserve">Note: It is recommended that </w:t>
      </w:r>
      <w:r w:rsidR="002D2DC1">
        <w:t xml:space="preserve">you create </w:t>
      </w:r>
      <w:r>
        <w:t>the package for a single screen in order to simplify the administration and management of the customization.</w:t>
      </w:r>
    </w:p>
    <w:p w:rsidR="006D6A6D" w:rsidRDefault="006D6A6D" w:rsidP="006D6A6D">
      <w:pPr>
        <w:pStyle w:val="SAGEBodyText"/>
      </w:pPr>
      <w:r>
        <w:t xml:space="preserve">The package </w:t>
      </w:r>
      <w:r w:rsidR="00075687">
        <w:t xml:space="preserve">will </w:t>
      </w:r>
      <w:r>
        <w:t xml:space="preserve">include the </w:t>
      </w:r>
      <w:proofErr w:type="spellStart"/>
      <w:r w:rsidRPr="00DF7533">
        <w:rPr>
          <w:rStyle w:val="SAGETextFilename"/>
        </w:rPr>
        <w:t>Manifest.json</w:t>
      </w:r>
      <w:proofErr w:type="spellEnd"/>
      <w:r>
        <w:t xml:space="preserve"> </w:t>
      </w:r>
      <w:r w:rsidR="00075687">
        <w:t>file which describes the customization package.</w:t>
      </w:r>
    </w:p>
    <w:p w:rsidR="00075687" w:rsidRDefault="00075687" w:rsidP="006D6A6D">
      <w:pPr>
        <w:pStyle w:val="SAGEBodyText"/>
      </w:pPr>
      <w:r>
        <w:t>Example:</w:t>
      </w:r>
    </w:p>
    <w:p w:rsidR="006D6A6D" w:rsidRPr="0035083E" w:rsidRDefault="006D6A6D" w:rsidP="006D6A6D">
      <w:pPr>
        <w:pStyle w:val="SAGETextCodesection"/>
      </w:pPr>
      <w:r w:rsidRPr="0035083E">
        <w:t>{</w:t>
      </w:r>
    </w:p>
    <w:p w:rsidR="006D6A6D" w:rsidRPr="0035083E" w:rsidRDefault="006D6A6D" w:rsidP="006D6A6D">
      <w:pPr>
        <w:pStyle w:val="SAGETextCodesection"/>
      </w:pPr>
      <w:r w:rsidRPr="0035083E">
        <w:tab/>
        <w:t>"</w:t>
      </w:r>
      <w:proofErr w:type="spellStart"/>
      <w:r w:rsidRPr="0035083E">
        <w:t>BusinessPartnerName</w:t>
      </w:r>
      <w:proofErr w:type="spellEnd"/>
      <w:r>
        <w:t>":</w:t>
      </w:r>
      <w:r w:rsidRPr="0035083E">
        <w:t xml:space="preserve"> "ISV1",</w:t>
      </w:r>
    </w:p>
    <w:p w:rsidR="006D6A6D" w:rsidRPr="0035083E" w:rsidRDefault="006D6A6D" w:rsidP="006D6A6D">
      <w:pPr>
        <w:pStyle w:val="SAGETextCodesection"/>
      </w:pPr>
      <w:r w:rsidRPr="0035083E">
        <w:tab/>
        <w:t>"</w:t>
      </w:r>
      <w:proofErr w:type="spellStart"/>
      <w:r w:rsidRPr="0035083E">
        <w:t>PackageId</w:t>
      </w:r>
      <w:proofErr w:type="spellEnd"/>
      <w:r w:rsidRPr="0035083E">
        <w:t>": "</w:t>
      </w:r>
      <w:proofErr w:type="spellStart"/>
      <w:r>
        <w:t>Unique_GUID</w:t>
      </w:r>
      <w:proofErr w:type="spellEnd"/>
      <w:r w:rsidRPr="0035083E">
        <w:t>",</w:t>
      </w:r>
    </w:p>
    <w:p w:rsidR="006D6A6D" w:rsidRPr="0035083E" w:rsidRDefault="006D6A6D" w:rsidP="006D6A6D">
      <w:pPr>
        <w:pStyle w:val="SAGETextCodesection"/>
      </w:pPr>
      <w:r>
        <w:tab/>
        <w:t>"</w:t>
      </w:r>
      <w:proofErr w:type="spellStart"/>
      <w:r>
        <w:t>SageCompatibility</w:t>
      </w:r>
      <w:proofErr w:type="spellEnd"/>
      <w:r>
        <w:t xml:space="preserve">": </w:t>
      </w:r>
      <w:r w:rsidRPr="0035083E">
        <w:t>"6.4A+",</w:t>
      </w:r>
    </w:p>
    <w:p w:rsidR="006D6A6D" w:rsidRPr="0035083E" w:rsidRDefault="006D6A6D" w:rsidP="006D6A6D">
      <w:pPr>
        <w:pStyle w:val="SAGETextCodesection"/>
      </w:pPr>
      <w:r w:rsidRPr="0035083E">
        <w:tab/>
        <w:t>"Name": "ISV-Customization",</w:t>
      </w:r>
    </w:p>
    <w:p w:rsidR="006D6A6D" w:rsidRPr="0035083E" w:rsidRDefault="006D6A6D" w:rsidP="006D6A6D">
      <w:pPr>
        <w:pStyle w:val="SAGETextCodesection"/>
      </w:pPr>
      <w:r w:rsidRPr="0035083E">
        <w:tab/>
        <w:t>"Description": "ISV1's customization for the web screens",</w:t>
      </w:r>
    </w:p>
    <w:p w:rsidR="006D6A6D" w:rsidRPr="0035083E" w:rsidRDefault="006D6A6D" w:rsidP="006D6A6D">
      <w:pPr>
        <w:pStyle w:val="SAGETextCodesection"/>
      </w:pPr>
      <w:r w:rsidRPr="0035083E">
        <w:tab/>
        <w:t>"Version": "1.0",</w:t>
      </w:r>
    </w:p>
    <w:p w:rsidR="006D6A6D" w:rsidRPr="0035083E" w:rsidRDefault="002D2DC1" w:rsidP="006D6A6D">
      <w:pPr>
        <w:pStyle w:val="SAGETextCodesection"/>
      </w:pPr>
      <w:r>
        <w:tab/>
        <w:t>"EULA"</w:t>
      </w:r>
      <w:r w:rsidR="006D6A6D" w:rsidRPr="0035083E">
        <w:t>: "&lt;license file&gt;",</w:t>
      </w:r>
    </w:p>
    <w:p w:rsidR="006D6A6D" w:rsidRPr="0035083E" w:rsidRDefault="006D6A6D" w:rsidP="006D6A6D">
      <w:pPr>
        <w:pStyle w:val="SAGETextCodesection"/>
      </w:pPr>
      <w:r w:rsidRPr="0035083E">
        <w:tab/>
        <w:t>"</w:t>
      </w:r>
      <w:proofErr w:type="spellStart"/>
      <w:r w:rsidRPr="0035083E">
        <w:t>Bootstrapper</w:t>
      </w:r>
      <w:proofErr w:type="spellEnd"/>
      <w:r w:rsidRPr="0035083E">
        <w:t>": "ISV1CUBootstrapper.xml",</w:t>
      </w:r>
    </w:p>
    <w:p w:rsidR="006D6A6D" w:rsidRPr="0035083E" w:rsidRDefault="006D6A6D" w:rsidP="006D6A6D">
      <w:pPr>
        <w:pStyle w:val="SAGETextCodesection"/>
      </w:pPr>
      <w:r w:rsidRPr="0035083E">
        <w:tab/>
        <w:t>"Assembly": "ISV1.Web.dll",</w:t>
      </w:r>
    </w:p>
    <w:p w:rsidR="006D6A6D" w:rsidRPr="0035083E" w:rsidRDefault="006D6A6D" w:rsidP="006D6A6D">
      <w:pPr>
        <w:pStyle w:val="SAGETextCodesection"/>
      </w:pPr>
      <w:r w:rsidRPr="0035083E">
        <w:tab/>
        <w:t>"</w:t>
      </w:r>
      <w:proofErr w:type="spellStart"/>
      <w:r w:rsidRPr="0035083E">
        <w:t>WebScreens</w:t>
      </w:r>
      <w:proofErr w:type="spellEnd"/>
      <w:r w:rsidRPr="0035083E">
        <w:t xml:space="preserve">": </w:t>
      </w:r>
    </w:p>
    <w:p w:rsidR="006D6A6D" w:rsidRPr="0035083E" w:rsidRDefault="006D6A6D" w:rsidP="006D6A6D">
      <w:pPr>
        <w:pStyle w:val="SAGETextCodesection"/>
      </w:pPr>
      <w:r w:rsidRPr="0035083E">
        <w:tab/>
        <w:t>[</w:t>
      </w:r>
    </w:p>
    <w:p w:rsidR="006D6A6D" w:rsidRPr="0035083E" w:rsidRDefault="006D6A6D" w:rsidP="006D6A6D">
      <w:pPr>
        <w:pStyle w:val="SAGETextCodesection"/>
      </w:pPr>
      <w:r w:rsidRPr="0035083E">
        <w:tab/>
      </w:r>
      <w:r w:rsidRPr="0035083E">
        <w:tab/>
        <w:t>{</w:t>
      </w:r>
    </w:p>
    <w:p w:rsidR="006D6A6D" w:rsidRPr="0035083E" w:rsidRDefault="006D6A6D" w:rsidP="006D6A6D">
      <w:pPr>
        <w:pStyle w:val="SAGETextCodesection"/>
      </w:pPr>
      <w:r w:rsidRPr="0035083E">
        <w:tab/>
      </w:r>
      <w:r w:rsidRPr="0035083E">
        <w:tab/>
      </w:r>
      <w:r w:rsidRPr="0035083E">
        <w:tab/>
        <w:t>"</w:t>
      </w:r>
      <w:proofErr w:type="spellStart"/>
      <w:r w:rsidRPr="0035083E">
        <w:t>ScreenName</w:t>
      </w:r>
      <w:proofErr w:type="spellEnd"/>
      <w:r w:rsidRPr="0035083E">
        <w:t>": "</w:t>
      </w:r>
      <w:proofErr w:type="spellStart"/>
      <w:r w:rsidRPr="0035083E">
        <w:t>CutsomOECopyOrder</w:t>
      </w:r>
      <w:proofErr w:type="spellEnd"/>
      <w:r w:rsidRPr="0035083E">
        <w:t>",</w:t>
      </w:r>
    </w:p>
    <w:p w:rsidR="006D6A6D" w:rsidRPr="0035083E" w:rsidRDefault="006D6A6D" w:rsidP="006D6A6D">
      <w:pPr>
        <w:pStyle w:val="SAGETextCodesection"/>
      </w:pPr>
      <w:r w:rsidRPr="0035083E">
        <w:tab/>
      </w:r>
      <w:r w:rsidRPr="0035083E">
        <w:tab/>
      </w:r>
      <w:r w:rsidRPr="0035083E">
        <w:tab/>
        <w:t>"</w:t>
      </w:r>
      <w:proofErr w:type="spellStart"/>
      <w:r w:rsidRPr="0035083E">
        <w:t>ScreenDescription</w:t>
      </w:r>
      <w:proofErr w:type="spellEnd"/>
      <w:r w:rsidRPr="0035083E">
        <w:t>": "Order Entry Transactions Copy Orders",</w:t>
      </w:r>
    </w:p>
    <w:p w:rsidR="006D6A6D" w:rsidRPr="0035083E" w:rsidRDefault="006D6A6D" w:rsidP="006D6A6D">
      <w:pPr>
        <w:pStyle w:val="SAGETextCodesection"/>
      </w:pPr>
      <w:r w:rsidRPr="0035083E">
        <w:tab/>
      </w:r>
      <w:r w:rsidRPr="0035083E">
        <w:tab/>
      </w:r>
      <w:r w:rsidRPr="0035083E">
        <w:tab/>
        <w:t>"</w:t>
      </w:r>
      <w:proofErr w:type="spellStart"/>
      <w:r w:rsidRPr="0035083E">
        <w:t>TargetScreen</w:t>
      </w:r>
      <w:proofErr w:type="spellEnd"/>
      <w:r w:rsidRPr="0035083E">
        <w:t>": "</w:t>
      </w:r>
      <w:proofErr w:type="spellStart"/>
      <w:r w:rsidRPr="0035083E">
        <w:t>CopyOrder</w:t>
      </w:r>
      <w:proofErr w:type="spellEnd"/>
      <w:r w:rsidRPr="0035083E">
        <w:t>",</w:t>
      </w:r>
    </w:p>
    <w:p w:rsidR="006D6A6D" w:rsidRPr="0035083E" w:rsidRDefault="006D6A6D" w:rsidP="006D6A6D">
      <w:pPr>
        <w:pStyle w:val="SAGETextCodesection"/>
      </w:pPr>
      <w:r w:rsidRPr="0035083E">
        <w:tab/>
      </w:r>
      <w:r w:rsidRPr="0035083E">
        <w:tab/>
      </w:r>
      <w:r w:rsidRPr="0035083E">
        <w:tab/>
        <w:t>"</w:t>
      </w:r>
      <w:proofErr w:type="spellStart"/>
      <w:r w:rsidRPr="0035083E">
        <w:t>ControlsConfiguration</w:t>
      </w:r>
      <w:proofErr w:type="spellEnd"/>
      <w:r w:rsidRPr="0035083E">
        <w:t>": "CopyOrder_Settings.xml",</w:t>
      </w:r>
    </w:p>
    <w:p w:rsidR="006D6A6D" w:rsidRPr="0035083E" w:rsidRDefault="006D6A6D" w:rsidP="006D6A6D">
      <w:pPr>
        <w:pStyle w:val="SAGETextCodesection"/>
      </w:pPr>
      <w:r w:rsidRPr="0035083E">
        <w:tab/>
      </w:r>
      <w:r w:rsidRPr="0035083E">
        <w:tab/>
      </w:r>
      <w:r w:rsidRPr="0035083E">
        <w:tab/>
        <w:t>"</w:t>
      </w:r>
      <w:proofErr w:type="spellStart"/>
      <w:r w:rsidRPr="0035083E">
        <w:t>ControlsBehavior</w:t>
      </w:r>
      <w:proofErr w:type="spellEnd"/>
      <w:r w:rsidRPr="0035083E">
        <w:t xml:space="preserve">": </w:t>
      </w:r>
      <w:r>
        <w:t>"CopyOrder_Custom.js"</w:t>
      </w:r>
    </w:p>
    <w:p w:rsidR="006D6A6D" w:rsidRPr="0035083E" w:rsidRDefault="006D6A6D" w:rsidP="006D6A6D">
      <w:pPr>
        <w:pStyle w:val="SAGETextCodesection"/>
      </w:pPr>
      <w:r w:rsidRPr="0035083E">
        <w:tab/>
      </w:r>
      <w:r w:rsidRPr="0035083E">
        <w:tab/>
        <w:t>},</w:t>
      </w:r>
    </w:p>
    <w:p w:rsidR="006D6A6D" w:rsidRPr="0035083E" w:rsidRDefault="006D6A6D" w:rsidP="006D6A6D">
      <w:pPr>
        <w:pStyle w:val="SAGETextCodesection"/>
      </w:pPr>
      <w:r w:rsidRPr="0035083E">
        <w:tab/>
      </w:r>
      <w:r w:rsidRPr="0035083E">
        <w:tab/>
        <w:t>{</w:t>
      </w:r>
    </w:p>
    <w:p w:rsidR="006D6A6D" w:rsidRPr="0035083E" w:rsidRDefault="006D6A6D" w:rsidP="006D6A6D">
      <w:pPr>
        <w:pStyle w:val="SAGETextCodesection"/>
      </w:pPr>
      <w:r w:rsidRPr="0035083E">
        <w:tab/>
      </w:r>
      <w:r w:rsidRPr="0035083E">
        <w:tab/>
      </w:r>
      <w:r w:rsidRPr="0035083E">
        <w:tab/>
        <w:t>"</w:t>
      </w:r>
      <w:proofErr w:type="spellStart"/>
      <w:r w:rsidRPr="0035083E">
        <w:t>ScreenName</w:t>
      </w:r>
      <w:proofErr w:type="spellEnd"/>
      <w:r w:rsidRPr="0035083E">
        <w:t>": "</w:t>
      </w:r>
      <w:proofErr w:type="spellStart"/>
      <w:r w:rsidRPr="0035083E">
        <w:t>OrderEntry_Custom</w:t>
      </w:r>
      <w:proofErr w:type="spellEnd"/>
      <w:r w:rsidRPr="0035083E">
        <w:t>",</w:t>
      </w:r>
    </w:p>
    <w:p w:rsidR="006D6A6D" w:rsidRPr="0035083E" w:rsidRDefault="006D6A6D" w:rsidP="006D6A6D">
      <w:pPr>
        <w:pStyle w:val="SAGETextCodesection"/>
      </w:pPr>
      <w:r w:rsidRPr="0035083E">
        <w:tab/>
      </w:r>
      <w:r w:rsidRPr="0035083E">
        <w:tab/>
      </w:r>
      <w:r w:rsidRPr="0035083E">
        <w:tab/>
        <w:t>"</w:t>
      </w:r>
      <w:proofErr w:type="spellStart"/>
      <w:r w:rsidRPr="0035083E">
        <w:t>ScreenDescription</w:t>
      </w:r>
      <w:proofErr w:type="spellEnd"/>
      <w:r w:rsidRPr="0035083E">
        <w:t>": "</w:t>
      </w:r>
      <w:proofErr w:type="spellStart"/>
      <w:r w:rsidRPr="0035083E">
        <w:t>OrderEntry_Custom</w:t>
      </w:r>
      <w:proofErr w:type="spellEnd"/>
      <w:r w:rsidRPr="0035083E">
        <w:t xml:space="preserve"> Description",</w:t>
      </w:r>
    </w:p>
    <w:p w:rsidR="006D6A6D" w:rsidRPr="0035083E" w:rsidRDefault="006D6A6D" w:rsidP="006D6A6D">
      <w:pPr>
        <w:pStyle w:val="SAGETextCodesection"/>
      </w:pPr>
      <w:r w:rsidRPr="0035083E">
        <w:lastRenderedPageBreak/>
        <w:tab/>
      </w:r>
      <w:r w:rsidRPr="0035083E">
        <w:tab/>
      </w:r>
      <w:r w:rsidRPr="0035083E">
        <w:tab/>
        <w:t>"</w:t>
      </w:r>
      <w:proofErr w:type="spellStart"/>
      <w:r w:rsidRPr="0035083E">
        <w:t>TargetScreen</w:t>
      </w:r>
      <w:proofErr w:type="spellEnd"/>
      <w:r w:rsidRPr="0035083E">
        <w:t>": "</w:t>
      </w:r>
      <w:proofErr w:type="spellStart"/>
      <w:r w:rsidRPr="0035083E">
        <w:t>OrderEntry</w:t>
      </w:r>
      <w:proofErr w:type="spellEnd"/>
      <w:r w:rsidRPr="0035083E">
        <w:t>",</w:t>
      </w:r>
    </w:p>
    <w:p w:rsidR="006D6A6D" w:rsidRPr="0035083E" w:rsidRDefault="006D6A6D" w:rsidP="006D6A6D">
      <w:pPr>
        <w:pStyle w:val="SAGETextCodesection"/>
      </w:pPr>
      <w:r w:rsidRPr="0035083E">
        <w:tab/>
      </w:r>
      <w:r w:rsidRPr="0035083E">
        <w:tab/>
      </w:r>
      <w:r w:rsidRPr="0035083E">
        <w:tab/>
        <w:t>"</w:t>
      </w:r>
      <w:proofErr w:type="spellStart"/>
      <w:r w:rsidRPr="0035083E">
        <w:t>ControlsConfiguration</w:t>
      </w:r>
      <w:proofErr w:type="spellEnd"/>
      <w:r w:rsidRPr="0035083E">
        <w:t>": "OrderEntry_Settings.xml",</w:t>
      </w:r>
    </w:p>
    <w:p w:rsidR="006D6A6D" w:rsidRPr="0035083E" w:rsidRDefault="006D6A6D" w:rsidP="006D6A6D">
      <w:pPr>
        <w:pStyle w:val="SAGETextCodesection"/>
      </w:pPr>
      <w:r w:rsidRPr="0035083E">
        <w:tab/>
      </w:r>
      <w:r w:rsidRPr="0035083E">
        <w:tab/>
      </w:r>
      <w:r w:rsidRPr="0035083E">
        <w:tab/>
        <w:t>"</w:t>
      </w:r>
      <w:proofErr w:type="spellStart"/>
      <w:r w:rsidRPr="0035083E">
        <w:t>ControlsBehavior</w:t>
      </w:r>
      <w:proofErr w:type="spellEnd"/>
      <w:r w:rsidRPr="0035083E">
        <w:t xml:space="preserve">": </w:t>
      </w:r>
      <w:r>
        <w:t>"OrderEntry_Custom.js"</w:t>
      </w:r>
    </w:p>
    <w:p w:rsidR="006D6A6D" w:rsidRPr="0035083E" w:rsidRDefault="006D6A6D" w:rsidP="006D6A6D">
      <w:pPr>
        <w:pStyle w:val="SAGETextCodesection"/>
      </w:pPr>
      <w:r w:rsidRPr="0035083E">
        <w:tab/>
      </w:r>
      <w:r w:rsidRPr="0035083E">
        <w:tab/>
        <w:t>},</w:t>
      </w:r>
    </w:p>
    <w:p w:rsidR="006D6A6D" w:rsidRPr="0035083E" w:rsidRDefault="006D6A6D" w:rsidP="006D6A6D">
      <w:pPr>
        <w:pStyle w:val="SAGETextCodesection"/>
      </w:pPr>
      <w:r w:rsidRPr="0035083E">
        <w:tab/>
      </w:r>
      <w:r w:rsidRPr="0035083E">
        <w:tab/>
        <w:t>{</w:t>
      </w:r>
    </w:p>
    <w:p w:rsidR="006D6A6D" w:rsidRPr="0035083E" w:rsidRDefault="006D6A6D" w:rsidP="006D6A6D">
      <w:pPr>
        <w:pStyle w:val="SAGETextCodesection"/>
      </w:pPr>
      <w:r w:rsidRPr="0035083E">
        <w:tab/>
      </w:r>
      <w:r w:rsidRPr="0035083E">
        <w:tab/>
      </w:r>
      <w:r w:rsidRPr="0035083E">
        <w:tab/>
        <w:t>"</w:t>
      </w:r>
      <w:proofErr w:type="spellStart"/>
      <w:r w:rsidRPr="0035083E">
        <w:t>ScreenName</w:t>
      </w:r>
      <w:proofErr w:type="spellEnd"/>
      <w:r w:rsidRPr="0035083E">
        <w:t>": "</w:t>
      </w:r>
      <w:proofErr w:type="spellStart"/>
      <w:r w:rsidRPr="0035083E">
        <w:t>CSTaxAuthorities</w:t>
      </w:r>
      <w:proofErr w:type="spellEnd"/>
      <w:r w:rsidRPr="0035083E">
        <w:t>",</w:t>
      </w:r>
    </w:p>
    <w:p w:rsidR="006D6A6D" w:rsidRPr="0035083E" w:rsidRDefault="006D6A6D" w:rsidP="006D6A6D">
      <w:pPr>
        <w:pStyle w:val="SAGETextCodesection"/>
      </w:pPr>
      <w:r w:rsidRPr="0035083E">
        <w:tab/>
      </w:r>
      <w:r w:rsidRPr="0035083E">
        <w:tab/>
      </w:r>
      <w:r w:rsidRPr="0035083E">
        <w:tab/>
        <w:t>"</w:t>
      </w:r>
      <w:proofErr w:type="spellStart"/>
      <w:r w:rsidRPr="0035083E">
        <w:t>ScreenDescription</w:t>
      </w:r>
      <w:proofErr w:type="spellEnd"/>
      <w:r w:rsidRPr="0035083E">
        <w:t>": "Common Services Tax Authorities",</w:t>
      </w:r>
    </w:p>
    <w:p w:rsidR="006D6A6D" w:rsidRPr="0035083E" w:rsidRDefault="006D6A6D" w:rsidP="006D6A6D">
      <w:pPr>
        <w:pStyle w:val="SAGETextCodesection"/>
      </w:pPr>
      <w:r w:rsidRPr="0035083E">
        <w:tab/>
      </w:r>
      <w:r w:rsidRPr="0035083E">
        <w:tab/>
      </w:r>
      <w:r w:rsidRPr="0035083E">
        <w:tab/>
        <w:t>"</w:t>
      </w:r>
      <w:proofErr w:type="spellStart"/>
      <w:r w:rsidRPr="0035083E">
        <w:t>TargetScreen</w:t>
      </w:r>
      <w:proofErr w:type="spellEnd"/>
      <w:r w:rsidRPr="0035083E">
        <w:t>": "</w:t>
      </w:r>
      <w:proofErr w:type="spellStart"/>
      <w:r w:rsidRPr="0035083E">
        <w:t>TaxAuthorities</w:t>
      </w:r>
      <w:proofErr w:type="spellEnd"/>
      <w:r w:rsidRPr="0035083E">
        <w:t>",</w:t>
      </w:r>
    </w:p>
    <w:p w:rsidR="006D6A6D" w:rsidRPr="0035083E" w:rsidRDefault="006D6A6D" w:rsidP="006D6A6D">
      <w:pPr>
        <w:pStyle w:val="SAGETextCodesection"/>
      </w:pPr>
      <w:r w:rsidRPr="0035083E">
        <w:tab/>
      </w:r>
      <w:r w:rsidRPr="0035083E">
        <w:tab/>
      </w:r>
      <w:r w:rsidRPr="0035083E">
        <w:tab/>
        <w:t>"</w:t>
      </w:r>
      <w:proofErr w:type="spellStart"/>
      <w:r w:rsidRPr="0035083E">
        <w:t>ControlsConfiguration</w:t>
      </w:r>
      <w:proofErr w:type="spellEnd"/>
      <w:r w:rsidRPr="0035083E">
        <w:t>": "TaxAuthorities_Settings.xml",</w:t>
      </w:r>
    </w:p>
    <w:p w:rsidR="006D6A6D" w:rsidRPr="0035083E" w:rsidRDefault="006D6A6D" w:rsidP="006D6A6D">
      <w:pPr>
        <w:pStyle w:val="SAGETextCodesection"/>
      </w:pPr>
      <w:r w:rsidRPr="0035083E">
        <w:tab/>
      </w:r>
      <w:r w:rsidRPr="0035083E">
        <w:tab/>
      </w:r>
      <w:r w:rsidRPr="0035083E">
        <w:tab/>
        <w:t>"</w:t>
      </w:r>
      <w:proofErr w:type="spellStart"/>
      <w:r w:rsidRPr="0035083E">
        <w:t>ControlsBehavi</w:t>
      </w:r>
      <w:r>
        <w:t>or</w:t>
      </w:r>
      <w:proofErr w:type="spellEnd"/>
      <w:r>
        <w:t>": "TaxAuthorities_Custom.js"</w:t>
      </w:r>
    </w:p>
    <w:p w:rsidR="006D6A6D" w:rsidRPr="0035083E" w:rsidRDefault="006D6A6D" w:rsidP="006D6A6D">
      <w:pPr>
        <w:pStyle w:val="SAGETextCodesection"/>
      </w:pPr>
      <w:r w:rsidRPr="0035083E">
        <w:tab/>
      </w:r>
      <w:r w:rsidRPr="0035083E">
        <w:tab/>
        <w:t>}</w:t>
      </w:r>
      <w:r w:rsidRPr="0035083E">
        <w:tab/>
      </w:r>
      <w:r w:rsidRPr="0035083E">
        <w:tab/>
      </w:r>
    </w:p>
    <w:p w:rsidR="006D6A6D" w:rsidRPr="0035083E" w:rsidRDefault="006D6A6D" w:rsidP="006D6A6D">
      <w:pPr>
        <w:pStyle w:val="SAGETextCodesection"/>
      </w:pPr>
      <w:r w:rsidRPr="0035083E">
        <w:tab/>
        <w:t>]</w:t>
      </w:r>
    </w:p>
    <w:p w:rsidR="006D6A6D" w:rsidRPr="0035083E" w:rsidRDefault="006D6A6D" w:rsidP="006D6A6D">
      <w:pPr>
        <w:pStyle w:val="SAGETextCodesection"/>
        <w:tabs>
          <w:tab w:val="center" w:pos="4789"/>
          <w:tab w:val="left" w:pos="7350"/>
        </w:tabs>
      </w:pPr>
      <w:r w:rsidRPr="0035083E">
        <w:t>}</w:t>
      </w:r>
      <w:r>
        <w:tab/>
      </w:r>
      <w:r>
        <w:tab/>
      </w:r>
    </w:p>
    <w:p w:rsidR="008A297E" w:rsidRDefault="008A297E" w:rsidP="008A297E">
      <w:pPr>
        <w:pStyle w:val="SAGEAdmonitionWarning"/>
      </w:pPr>
      <w:r>
        <w:t xml:space="preserve">The </w:t>
      </w:r>
      <w:r w:rsidR="006D6A6D">
        <w:t xml:space="preserve">JSON file is </w:t>
      </w:r>
      <w:r>
        <w:t>a simple text file and care must be taken to enter a</w:t>
      </w:r>
      <w:r w:rsidR="002D2DC1">
        <w:t>ccurate</w:t>
      </w:r>
      <w:r>
        <w:t xml:space="preserve">ly </w:t>
      </w:r>
      <w:r w:rsidR="002D2DC1">
        <w:t>as</w:t>
      </w:r>
      <w:r>
        <w:t xml:space="preserve"> the Customization Admin screen will not import customization packages with in</w:t>
      </w:r>
      <w:r w:rsidR="006D6A6D">
        <w:t>valid</w:t>
      </w:r>
      <w:r>
        <w:t xml:space="preserve"> manifests</w:t>
      </w:r>
      <w:r w:rsidR="006D6A6D">
        <w:t xml:space="preserve">. </w:t>
      </w:r>
    </w:p>
    <w:p w:rsidR="008A297E" w:rsidRDefault="008A297E" w:rsidP="008A297E">
      <w:pPr>
        <w:pStyle w:val="SAGEAdmonitionWarning"/>
      </w:pPr>
    </w:p>
    <w:p w:rsidR="006D6A6D" w:rsidRDefault="006D6A6D" w:rsidP="008A297E">
      <w:pPr>
        <w:pStyle w:val="SAGEAdmonitionWarning"/>
      </w:pPr>
      <w:r>
        <w:t xml:space="preserve">The </w:t>
      </w:r>
      <w:r w:rsidR="008A297E">
        <w:t>example</w:t>
      </w:r>
      <w:r>
        <w:t xml:space="preserve"> JSON file includes configuration and JavaScript files for three custom screens. </w:t>
      </w:r>
    </w:p>
    <w:p w:rsidR="008A297E" w:rsidRDefault="006D6A6D" w:rsidP="008A297E">
      <w:pPr>
        <w:pStyle w:val="SAGEBodyText"/>
      </w:pPr>
      <w:r>
        <w:t xml:space="preserve">The </w:t>
      </w:r>
      <w:proofErr w:type="spellStart"/>
      <w:r w:rsidRPr="008A297E">
        <w:rPr>
          <w:rStyle w:val="SAGETextCodeinline"/>
          <w:rFonts w:asciiTheme="minorHAnsi" w:hAnsiTheme="minorHAnsi" w:cstheme="minorHAnsi"/>
          <w:color w:val="00B0F0"/>
          <w:sz w:val="22"/>
        </w:rPr>
        <w:t>PackageId</w:t>
      </w:r>
      <w:proofErr w:type="spellEnd"/>
      <w:r w:rsidRPr="008A297E">
        <w:rPr>
          <w:color w:val="00B0F0"/>
        </w:rPr>
        <w:t xml:space="preserve"> </w:t>
      </w:r>
      <w:r>
        <w:t xml:space="preserve">value </w:t>
      </w:r>
      <w:r w:rsidR="008A297E">
        <w:t>must</w:t>
      </w:r>
      <w:r>
        <w:t xml:space="preserve"> be unique</w:t>
      </w:r>
      <w:r w:rsidR="008A297E">
        <w:t>. Use a GUID value.</w:t>
      </w:r>
      <w:r>
        <w:t xml:space="preserve"> </w:t>
      </w:r>
    </w:p>
    <w:p w:rsidR="00DB60C7" w:rsidRPr="00792E18" w:rsidRDefault="002D2DC1" w:rsidP="008A297E">
      <w:pPr>
        <w:pStyle w:val="SAGEBodyText"/>
      </w:pPr>
      <w:r>
        <w:t>If assemblies</w:t>
      </w:r>
      <w:r w:rsidR="006D6A6D">
        <w:t xml:space="preserve"> </w:t>
      </w:r>
      <w:r w:rsidR="008A297E">
        <w:t>are to be</w:t>
      </w:r>
      <w:r w:rsidR="006D6A6D">
        <w:t xml:space="preserve"> deployed, include the </w:t>
      </w:r>
      <w:r>
        <w:t xml:space="preserve">files of the </w:t>
      </w:r>
      <w:r w:rsidR="006D6A6D" w:rsidRPr="008A297E">
        <w:rPr>
          <w:color w:val="00B0F0"/>
        </w:rPr>
        <w:t xml:space="preserve">assembly </w:t>
      </w:r>
      <w:r w:rsidR="006D6A6D">
        <w:t xml:space="preserve">and </w:t>
      </w:r>
      <w:r>
        <w:t xml:space="preserve">the </w:t>
      </w:r>
      <w:r w:rsidR="006D6A6D" w:rsidRPr="005B7B1F">
        <w:rPr>
          <w:rStyle w:val="SAGETextFilename"/>
        </w:rPr>
        <w:t>bootstrapper.xml</w:t>
      </w:r>
      <w:r w:rsidR="00C75EEB">
        <w:t xml:space="preserve"> file</w:t>
      </w:r>
      <w:bookmarkStart w:id="37" w:name="_GoBack"/>
      <w:bookmarkEnd w:id="37"/>
      <w:r w:rsidR="006D6A6D">
        <w:t xml:space="preserve"> in the package</w:t>
      </w:r>
      <w:r>
        <w:t>,</w:t>
      </w:r>
      <w:r w:rsidR="006D6A6D">
        <w:t xml:space="preserve"> and specify them in this </w:t>
      </w:r>
      <w:r>
        <w:t>manifest</w:t>
      </w:r>
      <w:r w:rsidR="006D6A6D">
        <w:t xml:space="preserve"> file.</w:t>
      </w:r>
      <w:r w:rsidR="008A297E" w:rsidRPr="00792E18">
        <w:t xml:space="preserve"> </w:t>
      </w:r>
    </w:p>
    <w:sectPr w:rsidR="00DB60C7" w:rsidRPr="00792E18"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26A5" w:rsidRDefault="008D26A5" w:rsidP="00713520">
      <w:pPr>
        <w:spacing w:line="240" w:lineRule="auto"/>
      </w:pPr>
      <w:r>
        <w:separator/>
      </w:r>
    </w:p>
    <w:p w:rsidR="008D26A5" w:rsidRDefault="008D26A5"/>
  </w:endnote>
  <w:endnote w:type="continuationSeparator" w:id="0">
    <w:p w:rsidR="008D26A5" w:rsidRDefault="008D26A5" w:rsidP="00713520">
      <w:pPr>
        <w:spacing w:line="240" w:lineRule="auto"/>
      </w:pPr>
      <w:r>
        <w:continuationSeparator/>
      </w:r>
    </w:p>
    <w:p w:rsidR="008D26A5" w:rsidRDefault="008D26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5E7" w:rsidRDefault="00F765E7"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5E7" w:rsidRDefault="00F765E7">
    <w:pPr>
      <w:pStyle w:val="Footer"/>
    </w:pPr>
  </w:p>
  <w:p w:rsidR="00F765E7" w:rsidRDefault="00F765E7"/>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F765E7" w:rsidTr="0081634F">
      <w:tc>
        <w:tcPr>
          <w:tcW w:w="6804" w:type="dxa"/>
          <w:vAlign w:val="bottom"/>
        </w:tcPr>
        <w:p w:rsidR="00F765E7" w:rsidRPr="001872FE" w:rsidRDefault="00F765E7" w:rsidP="004B4DEB">
          <w:pPr>
            <w:pStyle w:val="SAGEFooter"/>
          </w:pPr>
          <w:fldSimple w:instr=" STYLEREF  SAGE_Title  \* MERGEFORMAT ">
            <w:r w:rsidR="00C75EEB">
              <w:rPr>
                <w:noProof/>
              </w:rPr>
              <w:t>Sage 300 Web Screens SDK</w:t>
            </w:r>
          </w:fldSimple>
          <w:r>
            <w:rPr>
              <w:noProof/>
            </w:rPr>
            <w:t xml:space="preserve"> – Web Screen Customization</w:t>
          </w:r>
        </w:p>
      </w:tc>
      <w:tc>
        <w:tcPr>
          <w:tcW w:w="1983" w:type="dxa"/>
          <w:vAlign w:val="bottom"/>
        </w:tcPr>
        <w:sdt>
          <w:sdtPr>
            <w:id w:val="1963767320"/>
            <w:docPartObj>
              <w:docPartGallery w:val="Page Numbers (Top of Page)"/>
              <w:docPartUnique/>
            </w:docPartObj>
          </w:sdtPr>
          <w:sdtContent>
            <w:p w:rsidR="00F765E7" w:rsidRDefault="00F765E7"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C75EEB">
                <w:rPr>
                  <w:noProof/>
                </w:rPr>
                <w:t>24</w:t>
              </w:r>
              <w:r>
                <w:rPr>
                  <w:sz w:val="24"/>
                  <w:szCs w:val="24"/>
                </w:rPr>
                <w:fldChar w:fldCharType="end"/>
              </w:r>
              <w:r>
                <w:t xml:space="preserve"> of </w:t>
              </w:r>
              <w:r>
                <w:fldChar w:fldCharType="begin"/>
              </w:r>
              <w:r>
                <w:instrText xml:space="preserve"> NUMPAGES  </w:instrText>
              </w:r>
              <w:r>
                <w:fldChar w:fldCharType="separate"/>
              </w:r>
              <w:r w:rsidR="00C75EEB">
                <w:rPr>
                  <w:noProof/>
                </w:rPr>
                <w:t>24</w:t>
              </w:r>
              <w:r>
                <w:rPr>
                  <w:noProof/>
                </w:rPr>
                <w:fldChar w:fldCharType="end"/>
              </w:r>
            </w:p>
          </w:sdtContent>
        </w:sdt>
      </w:tc>
    </w:tr>
  </w:tbl>
  <w:p w:rsidR="00F765E7" w:rsidRDefault="00F765E7" w:rsidP="00A6168E">
    <w:pPr>
      <w:pStyle w:val="1pt"/>
      <w:tabs>
        <w:tab w:val="left" w:pos="1695"/>
      </w:tabs>
    </w:pPr>
    <w:r>
      <w:tab/>
    </w:r>
  </w:p>
  <w:p w:rsidR="00F765E7" w:rsidRDefault="00F765E7"/>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F765E7" w:rsidTr="001D202A">
      <w:tc>
        <w:tcPr>
          <w:tcW w:w="6804" w:type="dxa"/>
          <w:vAlign w:val="bottom"/>
        </w:tcPr>
        <w:p w:rsidR="00F765E7" w:rsidRPr="001872FE" w:rsidRDefault="00F765E7" w:rsidP="004B4DEB">
          <w:pPr>
            <w:pStyle w:val="SAGEFooter"/>
          </w:pPr>
          <w:fldSimple w:instr=" STYLEREF  SAGE_Title  \* MERGEFORMAT ">
            <w:r w:rsidR="00C75EEB">
              <w:rPr>
                <w:noProof/>
              </w:rPr>
              <w:t>Sage 300 Web Screens SDK</w:t>
            </w:r>
          </w:fldSimple>
          <w:r>
            <w:rPr>
              <w:noProof/>
            </w:rPr>
            <w:t xml:space="preserve"> – Web Screen Customization</w:t>
          </w:r>
        </w:p>
      </w:tc>
      <w:tc>
        <w:tcPr>
          <w:tcW w:w="1983" w:type="dxa"/>
          <w:vAlign w:val="bottom"/>
        </w:tcPr>
        <w:sdt>
          <w:sdtPr>
            <w:id w:val="641158474"/>
            <w:docPartObj>
              <w:docPartGallery w:val="Page Numbers (Top of Page)"/>
              <w:docPartUnique/>
            </w:docPartObj>
          </w:sdtPr>
          <w:sdtContent>
            <w:p w:rsidR="00F765E7" w:rsidRDefault="00F765E7"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C75EEB">
                <w:rPr>
                  <w:noProof/>
                </w:rPr>
                <w:t>10</w:t>
              </w:r>
              <w:r>
                <w:rPr>
                  <w:sz w:val="24"/>
                  <w:szCs w:val="24"/>
                </w:rPr>
                <w:fldChar w:fldCharType="end"/>
              </w:r>
              <w:r>
                <w:t xml:space="preserve"> of </w:t>
              </w:r>
              <w:r>
                <w:fldChar w:fldCharType="begin"/>
              </w:r>
              <w:r>
                <w:instrText xml:space="preserve"> NUMPAGES  </w:instrText>
              </w:r>
              <w:r>
                <w:fldChar w:fldCharType="separate"/>
              </w:r>
              <w:r w:rsidR="00C75EEB">
                <w:rPr>
                  <w:noProof/>
                </w:rPr>
                <w:t>24</w:t>
              </w:r>
              <w:r>
                <w:rPr>
                  <w:noProof/>
                </w:rPr>
                <w:fldChar w:fldCharType="end"/>
              </w:r>
            </w:p>
          </w:sdtContent>
        </w:sdt>
      </w:tc>
    </w:tr>
  </w:tbl>
  <w:p w:rsidR="00F765E7" w:rsidRDefault="00F765E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26A5" w:rsidRDefault="008D26A5" w:rsidP="00713520">
      <w:pPr>
        <w:spacing w:line="240" w:lineRule="auto"/>
      </w:pPr>
    </w:p>
    <w:p w:rsidR="008D26A5" w:rsidRDefault="008D26A5"/>
  </w:footnote>
  <w:footnote w:type="continuationSeparator" w:id="0">
    <w:p w:rsidR="008D26A5" w:rsidRDefault="008D26A5" w:rsidP="00713520">
      <w:pPr>
        <w:spacing w:line="240" w:lineRule="auto"/>
      </w:pPr>
    </w:p>
    <w:p w:rsidR="008D26A5" w:rsidRDefault="008D26A5"/>
  </w:footnote>
  <w:footnote w:type="continuationNotice" w:id="1">
    <w:p w:rsidR="008D26A5" w:rsidRDefault="008D26A5">
      <w:pPr>
        <w:spacing w:line="240" w:lineRule="auto"/>
      </w:pPr>
    </w:p>
    <w:p w:rsidR="008D26A5" w:rsidRDefault="008D26A5"/>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5E7" w:rsidRDefault="00F765E7"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F765E7" w:rsidRDefault="00F765E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5E7" w:rsidRDefault="00F765E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5E7" w:rsidRDefault="00F765E7">
    <w:pPr>
      <w:pStyle w:val="Header"/>
    </w:pPr>
  </w:p>
  <w:p w:rsidR="00F765E7" w:rsidRDefault="00F765E7"/>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5E7" w:rsidRPr="003125A0" w:rsidRDefault="00F765E7" w:rsidP="0079162B">
    <w:pPr>
      <w:pStyle w:val="SAGEHeader"/>
    </w:pPr>
    <w:fldSimple w:instr=" STYLEREF  &quot;SAGE_Heading 1&quot; \l  \* MERGEFORMAT ">
      <w:r w:rsidR="00C75EEB">
        <w:rPr>
          <w:noProof/>
        </w:rPr>
        <w:t>Packaging the customization</w:t>
      </w:r>
    </w:fldSimple>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5E7" w:rsidRDefault="00F765E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9.8pt;height:19.8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E70E87"/>
    <w:multiLevelType w:val="hybridMultilevel"/>
    <w:tmpl w:val="C48247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B32A7D"/>
    <w:multiLevelType w:val="hybridMultilevel"/>
    <w:tmpl w:val="5F721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DC2878"/>
    <w:multiLevelType w:val="hybridMultilevel"/>
    <w:tmpl w:val="9AEA6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EE63B5"/>
    <w:multiLevelType w:val="hybridMultilevel"/>
    <w:tmpl w:val="6A14D7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66B5490"/>
    <w:multiLevelType w:val="hybridMultilevel"/>
    <w:tmpl w:val="E27EB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7F6301"/>
    <w:multiLevelType w:val="hybridMultilevel"/>
    <w:tmpl w:val="DDF0F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3"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41C1C4C"/>
    <w:multiLevelType w:val="hybridMultilevel"/>
    <w:tmpl w:val="D27A52A2"/>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4C91771"/>
    <w:multiLevelType w:val="hybridMultilevel"/>
    <w:tmpl w:val="04768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D544F8A"/>
    <w:multiLevelType w:val="hybridMultilevel"/>
    <w:tmpl w:val="33300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4727EB"/>
    <w:multiLevelType w:val="hybridMultilevel"/>
    <w:tmpl w:val="511E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EF7E8B"/>
    <w:multiLevelType w:val="hybridMultilevel"/>
    <w:tmpl w:val="FFFAC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E86F52"/>
    <w:multiLevelType w:val="hybridMultilevel"/>
    <w:tmpl w:val="C48247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8459CC"/>
    <w:multiLevelType w:val="hybridMultilevel"/>
    <w:tmpl w:val="553679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DC62FC"/>
    <w:multiLevelType w:val="hybridMultilevel"/>
    <w:tmpl w:val="78BA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732103C4"/>
    <w:multiLevelType w:val="hybridMultilevel"/>
    <w:tmpl w:val="C48247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5D40BBB"/>
    <w:multiLevelType w:val="hybridMultilevel"/>
    <w:tmpl w:val="504E2A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7A67E40"/>
    <w:multiLevelType w:val="hybridMultilevel"/>
    <w:tmpl w:val="44CC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10"/>
  </w:num>
  <w:num w:numId="4">
    <w:abstractNumId w:val="37"/>
  </w:num>
  <w:num w:numId="5">
    <w:abstractNumId w:val="35"/>
  </w:num>
  <w:num w:numId="6">
    <w:abstractNumId w:val="33"/>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3"/>
  </w:num>
  <w:num w:numId="18">
    <w:abstractNumId w:val="21"/>
  </w:num>
  <w:num w:numId="19">
    <w:abstractNumId w:val="26"/>
  </w:num>
  <w:num w:numId="20">
    <w:abstractNumId w:val="22"/>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277"/>
          </w:tabs>
          <w:ind w:left="12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2"/>
  </w:num>
  <w:num w:numId="22">
    <w:abstractNumId w:val="13"/>
  </w:num>
  <w:num w:numId="23">
    <w:abstractNumId w:val="12"/>
  </w:num>
  <w:num w:numId="24">
    <w:abstractNumId w:val="16"/>
  </w:num>
  <w:num w:numId="25">
    <w:abstractNumId w:val="20"/>
  </w:num>
  <w:num w:numId="26">
    <w:abstractNumId w:val="25"/>
  </w:num>
  <w:num w:numId="27">
    <w:abstractNumId w:val="38"/>
  </w:num>
  <w:num w:numId="28">
    <w:abstractNumId w:val="15"/>
  </w:num>
  <w:num w:numId="29">
    <w:abstractNumId w:val="32"/>
  </w:num>
  <w:num w:numId="30">
    <w:abstractNumId w:val="30"/>
  </w:num>
  <w:num w:numId="31">
    <w:abstractNumId w:val="34"/>
  </w:num>
  <w:num w:numId="32">
    <w:abstractNumId w:val="14"/>
  </w:num>
  <w:num w:numId="33">
    <w:abstractNumId w:val="17"/>
  </w:num>
  <w:num w:numId="34">
    <w:abstractNumId w:val="22"/>
    <w:lvlOverride w:ilvl="0">
      <w:startOverride w:val="5"/>
      <w:lvl w:ilvl="0">
        <w:start w:val="5"/>
        <w:numFmt w:val="decimal"/>
        <w:pStyle w:val="SAGEHeading1"/>
        <w:lvlText w:val="%1."/>
        <w:lvlJc w:val="left"/>
        <w:pPr>
          <w:ind w:left="360" w:hanging="360"/>
        </w:pPr>
        <w:rPr>
          <w:rFonts w:hint="default"/>
        </w:rPr>
      </w:lvl>
    </w:lvlOverride>
    <w:lvlOverride w:ilvl="1">
      <w:startOverride w:val="2"/>
      <w:lvl w:ilvl="1">
        <w:start w:val="2"/>
        <w:numFmt w:val="decimal"/>
        <w:pStyle w:val="SAGEHeading2"/>
        <w:lvlText w:val="%1.%2"/>
        <w:lvlJc w:val="left"/>
        <w:pPr>
          <w:tabs>
            <w:tab w:val="num" w:pos="1277"/>
          </w:tabs>
          <w:ind w:left="1277" w:hanging="737"/>
        </w:pPr>
        <w:rPr>
          <w:rFonts w:hint="default"/>
        </w:rPr>
      </w:lvl>
    </w:lvlOverride>
  </w:num>
  <w:num w:numId="35">
    <w:abstractNumId w:val="22"/>
    <w:lvlOverride w:ilvl="0">
      <w:startOverride w:val="5"/>
      <w:lvl w:ilvl="0">
        <w:start w:val="5"/>
        <w:numFmt w:val="decimal"/>
        <w:pStyle w:val="SAGEHeading1"/>
        <w:lvlText w:val="%1."/>
        <w:lvlJc w:val="left"/>
        <w:pPr>
          <w:ind w:left="360" w:hanging="360"/>
        </w:pPr>
        <w:rPr>
          <w:rFonts w:hint="default"/>
        </w:rPr>
      </w:lvl>
    </w:lvlOverride>
    <w:lvlOverride w:ilvl="1">
      <w:startOverride w:val="3"/>
      <w:lvl w:ilvl="1">
        <w:start w:val="3"/>
        <w:numFmt w:val="decimal"/>
        <w:pStyle w:val="SAGEHeading2"/>
        <w:lvlText w:val="%1.%2"/>
        <w:lvlJc w:val="left"/>
        <w:pPr>
          <w:tabs>
            <w:tab w:val="num" w:pos="1277"/>
          </w:tabs>
          <w:ind w:left="1277" w:hanging="737"/>
        </w:pPr>
        <w:rPr>
          <w:rFonts w:hint="default"/>
        </w:rPr>
      </w:lvl>
    </w:lvlOverride>
  </w:num>
  <w:num w:numId="36">
    <w:abstractNumId w:val="27"/>
  </w:num>
  <w:num w:numId="37">
    <w:abstractNumId w:val="19"/>
  </w:num>
  <w:num w:numId="38">
    <w:abstractNumId w:val="24"/>
  </w:num>
  <w:num w:numId="39">
    <w:abstractNumId w:val="22"/>
    <w:lvlOverride w:ilvl="0">
      <w:startOverride w:val="6"/>
      <w:lvl w:ilvl="0">
        <w:start w:val="6"/>
        <w:numFmt w:val="decimal"/>
        <w:pStyle w:val="SAGEHeading1"/>
        <w:lvlText w:val="%1."/>
        <w:lvlJc w:val="left"/>
        <w:pPr>
          <w:ind w:left="360" w:hanging="360"/>
        </w:pPr>
        <w:rPr>
          <w:rFonts w:hint="default"/>
        </w:rPr>
      </w:lvl>
    </w:lvlOverride>
    <w:lvlOverride w:ilvl="1">
      <w:startOverride w:val="2"/>
      <w:lvl w:ilvl="1">
        <w:start w:val="2"/>
        <w:numFmt w:val="decimal"/>
        <w:pStyle w:val="SAGEHeading2"/>
        <w:lvlText w:val="%1.%2"/>
        <w:lvlJc w:val="left"/>
        <w:pPr>
          <w:tabs>
            <w:tab w:val="num" w:pos="1277"/>
          </w:tabs>
          <w:ind w:left="1277" w:hanging="737"/>
        </w:pPr>
        <w:rPr>
          <w:rFonts w:hint="default"/>
        </w:rPr>
      </w:lvl>
    </w:lvlOverride>
  </w:num>
  <w:num w:numId="40">
    <w:abstractNumId w:val="22"/>
    <w:lvlOverride w:ilvl="0">
      <w:startOverride w:val="6"/>
      <w:lvl w:ilvl="0">
        <w:start w:val="6"/>
        <w:numFmt w:val="decimal"/>
        <w:pStyle w:val="SAGEHeading1"/>
        <w:lvlText w:val="%1."/>
        <w:lvlJc w:val="left"/>
        <w:pPr>
          <w:ind w:left="360" w:hanging="360"/>
        </w:pPr>
        <w:rPr>
          <w:rFonts w:hint="default"/>
        </w:rPr>
      </w:lvl>
    </w:lvlOverride>
    <w:lvlOverride w:ilvl="1">
      <w:startOverride w:val="2"/>
      <w:lvl w:ilvl="1">
        <w:start w:val="2"/>
        <w:numFmt w:val="decimal"/>
        <w:pStyle w:val="SAGEHeading2"/>
        <w:lvlText w:val="%1.%2"/>
        <w:lvlJc w:val="left"/>
        <w:pPr>
          <w:tabs>
            <w:tab w:val="num" w:pos="1277"/>
          </w:tabs>
          <w:ind w:left="1277" w:hanging="737"/>
        </w:pPr>
        <w:rPr>
          <w:rFonts w:hint="default"/>
        </w:rPr>
      </w:lvl>
    </w:lvlOverride>
  </w:num>
  <w:num w:numId="41">
    <w:abstractNumId w:val="22"/>
    <w:lvlOverride w:ilvl="0">
      <w:startOverride w:val="6"/>
      <w:lvl w:ilvl="0">
        <w:start w:val="6"/>
        <w:numFmt w:val="decimal"/>
        <w:pStyle w:val="SAGEHeading1"/>
        <w:lvlText w:val="%1."/>
        <w:lvlJc w:val="left"/>
        <w:pPr>
          <w:ind w:left="360" w:hanging="360"/>
        </w:pPr>
        <w:rPr>
          <w:rFonts w:hint="default"/>
        </w:rPr>
      </w:lvl>
    </w:lvlOverride>
    <w:lvlOverride w:ilvl="1">
      <w:startOverride w:val="2"/>
      <w:lvl w:ilvl="1">
        <w:start w:val="2"/>
        <w:numFmt w:val="decimal"/>
        <w:pStyle w:val="SAGEHeading2"/>
        <w:lvlText w:val="%1.%2"/>
        <w:lvlJc w:val="left"/>
        <w:pPr>
          <w:tabs>
            <w:tab w:val="num" w:pos="1277"/>
          </w:tabs>
          <w:ind w:left="1277" w:hanging="737"/>
        </w:pPr>
        <w:rPr>
          <w:rFonts w:hint="default"/>
        </w:rPr>
      </w:lvl>
    </w:lvlOverride>
  </w:num>
  <w:num w:numId="42">
    <w:abstractNumId w:val="28"/>
  </w:num>
  <w:num w:numId="43">
    <w:abstractNumId w:val="36"/>
  </w:num>
  <w:num w:numId="44">
    <w:abstractNumId w:val="31"/>
  </w:num>
  <w:num w:numId="45">
    <w:abstractNumId w:val="23"/>
    <w:lvlOverride w:ilvl="0">
      <w:startOverride w:val="1"/>
    </w:lvlOverride>
  </w:num>
  <w:num w:numId="46">
    <w:abstractNumId w:val="23"/>
    <w:lvlOverride w:ilvl="0">
      <w:startOverride w:val="1"/>
    </w:lvlOverride>
  </w:num>
  <w:num w:numId="47">
    <w:abstractNumId w:val="23"/>
    <w:lvlOverride w:ilvl="0">
      <w:startOverride w:val="1"/>
    </w:lvlOverride>
  </w:num>
  <w:num w:numId="48">
    <w:abstractNumId w:val="2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396C"/>
    <w:rsid w:val="00004D7E"/>
    <w:rsid w:val="000069DB"/>
    <w:rsid w:val="000110D1"/>
    <w:rsid w:val="00013EA2"/>
    <w:rsid w:val="00014FF5"/>
    <w:rsid w:val="0001538D"/>
    <w:rsid w:val="00015884"/>
    <w:rsid w:val="0001756A"/>
    <w:rsid w:val="00024655"/>
    <w:rsid w:val="00026556"/>
    <w:rsid w:val="00026E2D"/>
    <w:rsid w:val="0003086B"/>
    <w:rsid w:val="000347FA"/>
    <w:rsid w:val="0003598D"/>
    <w:rsid w:val="000373BC"/>
    <w:rsid w:val="0004068B"/>
    <w:rsid w:val="00044092"/>
    <w:rsid w:val="00044C65"/>
    <w:rsid w:val="00045837"/>
    <w:rsid w:val="00046957"/>
    <w:rsid w:val="00050A70"/>
    <w:rsid w:val="00052475"/>
    <w:rsid w:val="00053262"/>
    <w:rsid w:val="0005428D"/>
    <w:rsid w:val="000546D6"/>
    <w:rsid w:val="00057553"/>
    <w:rsid w:val="00057A33"/>
    <w:rsid w:val="00063553"/>
    <w:rsid w:val="00063C74"/>
    <w:rsid w:val="00065734"/>
    <w:rsid w:val="00066DF2"/>
    <w:rsid w:val="00070048"/>
    <w:rsid w:val="00071133"/>
    <w:rsid w:val="00073C5B"/>
    <w:rsid w:val="00075687"/>
    <w:rsid w:val="00077419"/>
    <w:rsid w:val="000811B5"/>
    <w:rsid w:val="000818AF"/>
    <w:rsid w:val="000831FD"/>
    <w:rsid w:val="00083958"/>
    <w:rsid w:val="00083991"/>
    <w:rsid w:val="000849C5"/>
    <w:rsid w:val="000857BE"/>
    <w:rsid w:val="00085B70"/>
    <w:rsid w:val="00092ABF"/>
    <w:rsid w:val="000939E3"/>
    <w:rsid w:val="00094F2F"/>
    <w:rsid w:val="00095728"/>
    <w:rsid w:val="000A0E76"/>
    <w:rsid w:val="000A2399"/>
    <w:rsid w:val="000A5542"/>
    <w:rsid w:val="000A76E4"/>
    <w:rsid w:val="000A7D67"/>
    <w:rsid w:val="000B2C0A"/>
    <w:rsid w:val="000B45D0"/>
    <w:rsid w:val="000B4944"/>
    <w:rsid w:val="000C31EA"/>
    <w:rsid w:val="000C3ACD"/>
    <w:rsid w:val="000C5370"/>
    <w:rsid w:val="000D1162"/>
    <w:rsid w:val="000D184D"/>
    <w:rsid w:val="000D352D"/>
    <w:rsid w:val="000D3635"/>
    <w:rsid w:val="000D37F4"/>
    <w:rsid w:val="000D3EC7"/>
    <w:rsid w:val="000D68A6"/>
    <w:rsid w:val="000E248A"/>
    <w:rsid w:val="000E600D"/>
    <w:rsid w:val="000E640D"/>
    <w:rsid w:val="000F0B3D"/>
    <w:rsid w:val="001016F3"/>
    <w:rsid w:val="001018F8"/>
    <w:rsid w:val="00106EF1"/>
    <w:rsid w:val="00107896"/>
    <w:rsid w:val="00111F8F"/>
    <w:rsid w:val="00111FE4"/>
    <w:rsid w:val="00112BB1"/>
    <w:rsid w:val="001154B7"/>
    <w:rsid w:val="0011715D"/>
    <w:rsid w:val="00117B53"/>
    <w:rsid w:val="001266B2"/>
    <w:rsid w:val="0012795B"/>
    <w:rsid w:val="00130D4C"/>
    <w:rsid w:val="0013605E"/>
    <w:rsid w:val="001363F2"/>
    <w:rsid w:val="00136C4E"/>
    <w:rsid w:val="00137FC9"/>
    <w:rsid w:val="00140541"/>
    <w:rsid w:val="00140556"/>
    <w:rsid w:val="00141097"/>
    <w:rsid w:val="00142BD0"/>
    <w:rsid w:val="00144CCC"/>
    <w:rsid w:val="00151702"/>
    <w:rsid w:val="001531BF"/>
    <w:rsid w:val="00153E5B"/>
    <w:rsid w:val="0015531F"/>
    <w:rsid w:val="00157D72"/>
    <w:rsid w:val="00162D22"/>
    <w:rsid w:val="00163518"/>
    <w:rsid w:val="00163DB2"/>
    <w:rsid w:val="00167BBE"/>
    <w:rsid w:val="00170CCE"/>
    <w:rsid w:val="00171174"/>
    <w:rsid w:val="001724B0"/>
    <w:rsid w:val="001736DF"/>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633D"/>
    <w:rsid w:val="001B7C7F"/>
    <w:rsid w:val="001C535E"/>
    <w:rsid w:val="001C5E91"/>
    <w:rsid w:val="001C606F"/>
    <w:rsid w:val="001C6691"/>
    <w:rsid w:val="001D1827"/>
    <w:rsid w:val="001D202A"/>
    <w:rsid w:val="001D2692"/>
    <w:rsid w:val="001D2785"/>
    <w:rsid w:val="001D40C7"/>
    <w:rsid w:val="001D43AE"/>
    <w:rsid w:val="001D4FDD"/>
    <w:rsid w:val="001D62E1"/>
    <w:rsid w:val="001D646D"/>
    <w:rsid w:val="001D7271"/>
    <w:rsid w:val="001D7AC2"/>
    <w:rsid w:val="001E3AF1"/>
    <w:rsid w:val="001E6FEF"/>
    <w:rsid w:val="001F0E72"/>
    <w:rsid w:val="001F3E16"/>
    <w:rsid w:val="001F6AA3"/>
    <w:rsid w:val="001F720B"/>
    <w:rsid w:val="001F72AB"/>
    <w:rsid w:val="0020014A"/>
    <w:rsid w:val="00213941"/>
    <w:rsid w:val="002144F8"/>
    <w:rsid w:val="002220E1"/>
    <w:rsid w:val="00224616"/>
    <w:rsid w:val="00227F92"/>
    <w:rsid w:val="00230416"/>
    <w:rsid w:val="00233229"/>
    <w:rsid w:val="002334BE"/>
    <w:rsid w:val="0023359D"/>
    <w:rsid w:val="00236422"/>
    <w:rsid w:val="002374CE"/>
    <w:rsid w:val="00237C2A"/>
    <w:rsid w:val="002412BE"/>
    <w:rsid w:val="00244442"/>
    <w:rsid w:val="00244A64"/>
    <w:rsid w:val="002519A4"/>
    <w:rsid w:val="0025240A"/>
    <w:rsid w:val="00261A33"/>
    <w:rsid w:val="00264E03"/>
    <w:rsid w:val="00267ECF"/>
    <w:rsid w:val="0027094C"/>
    <w:rsid w:val="0027100D"/>
    <w:rsid w:val="00275399"/>
    <w:rsid w:val="00276387"/>
    <w:rsid w:val="00277916"/>
    <w:rsid w:val="00282C8F"/>
    <w:rsid w:val="00283DED"/>
    <w:rsid w:val="0028400E"/>
    <w:rsid w:val="0029069B"/>
    <w:rsid w:val="00291F65"/>
    <w:rsid w:val="00293D6D"/>
    <w:rsid w:val="002A308D"/>
    <w:rsid w:val="002A3274"/>
    <w:rsid w:val="002A39D0"/>
    <w:rsid w:val="002B34CF"/>
    <w:rsid w:val="002B4F7B"/>
    <w:rsid w:val="002B53E4"/>
    <w:rsid w:val="002B6585"/>
    <w:rsid w:val="002B660A"/>
    <w:rsid w:val="002B699A"/>
    <w:rsid w:val="002C11D6"/>
    <w:rsid w:val="002C4E26"/>
    <w:rsid w:val="002D0064"/>
    <w:rsid w:val="002D2DC1"/>
    <w:rsid w:val="002D4DE5"/>
    <w:rsid w:val="002E1912"/>
    <w:rsid w:val="002E2E13"/>
    <w:rsid w:val="002E58FE"/>
    <w:rsid w:val="002E6C64"/>
    <w:rsid w:val="002E7707"/>
    <w:rsid w:val="002F14C3"/>
    <w:rsid w:val="002F1529"/>
    <w:rsid w:val="002F3811"/>
    <w:rsid w:val="002F389D"/>
    <w:rsid w:val="002F480B"/>
    <w:rsid w:val="002F5ACE"/>
    <w:rsid w:val="00300365"/>
    <w:rsid w:val="003017A2"/>
    <w:rsid w:val="00301D86"/>
    <w:rsid w:val="003029D1"/>
    <w:rsid w:val="00304C85"/>
    <w:rsid w:val="00307BC9"/>
    <w:rsid w:val="003125A0"/>
    <w:rsid w:val="0031417D"/>
    <w:rsid w:val="003158A7"/>
    <w:rsid w:val="00316935"/>
    <w:rsid w:val="00324E51"/>
    <w:rsid w:val="0032624E"/>
    <w:rsid w:val="0032799C"/>
    <w:rsid w:val="003312BA"/>
    <w:rsid w:val="003340F3"/>
    <w:rsid w:val="00336238"/>
    <w:rsid w:val="0034063D"/>
    <w:rsid w:val="00341F14"/>
    <w:rsid w:val="00341F81"/>
    <w:rsid w:val="0035083E"/>
    <w:rsid w:val="00354A28"/>
    <w:rsid w:val="00356EE5"/>
    <w:rsid w:val="00357B20"/>
    <w:rsid w:val="0036157D"/>
    <w:rsid w:val="003631AD"/>
    <w:rsid w:val="0036641E"/>
    <w:rsid w:val="00367B8F"/>
    <w:rsid w:val="00370365"/>
    <w:rsid w:val="00371B8B"/>
    <w:rsid w:val="00373428"/>
    <w:rsid w:val="00375896"/>
    <w:rsid w:val="00380DAF"/>
    <w:rsid w:val="00385219"/>
    <w:rsid w:val="00385BDB"/>
    <w:rsid w:val="0038626B"/>
    <w:rsid w:val="00386B1F"/>
    <w:rsid w:val="00390C26"/>
    <w:rsid w:val="00390FD7"/>
    <w:rsid w:val="003916FE"/>
    <w:rsid w:val="00392028"/>
    <w:rsid w:val="003924E5"/>
    <w:rsid w:val="00394D40"/>
    <w:rsid w:val="00395ABC"/>
    <w:rsid w:val="00395EC4"/>
    <w:rsid w:val="003A3491"/>
    <w:rsid w:val="003A3726"/>
    <w:rsid w:val="003A3C23"/>
    <w:rsid w:val="003A3FA1"/>
    <w:rsid w:val="003A5342"/>
    <w:rsid w:val="003B18B8"/>
    <w:rsid w:val="003B3086"/>
    <w:rsid w:val="003B33AD"/>
    <w:rsid w:val="003B37BF"/>
    <w:rsid w:val="003B47AD"/>
    <w:rsid w:val="003B68E4"/>
    <w:rsid w:val="003B7922"/>
    <w:rsid w:val="003C15F8"/>
    <w:rsid w:val="003C3293"/>
    <w:rsid w:val="003C4BC8"/>
    <w:rsid w:val="003C683B"/>
    <w:rsid w:val="003D2D2C"/>
    <w:rsid w:val="003E2352"/>
    <w:rsid w:val="003E2C9B"/>
    <w:rsid w:val="003E2F6C"/>
    <w:rsid w:val="003E2FEC"/>
    <w:rsid w:val="003E7FAF"/>
    <w:rsid w:val="003F05B9"/>
    <w:rsid w:val="003F0775"/>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249"/>
    <w:rsid w:val="00422ADC"/>
    <w:rsid w:val="00423642"/>
    <w:rsid w:val="004255C2"/>
    <w:rsid w:val="004317E2"/>
    <w:rsid w:val="004327CD"/>
    <w:rsid w:val="00432A84"/>
    <w:rsid w:val="004345AD"/>
    <w:rsid w:val="0044077B"/>
    <w:rsid w:val="00442791"/>
    <w:rsid w:val="00442B8D"/>
    <w:rsid w:val="00443242"/>
    <w:rsid w:val="004446D9"/>
    <w:rsid w:val="00445394"/>
    <w:rsid w:val="004460F0"/>
    <w:rsid w:val="00451DE7"/>
    <w:rsid w:val="004539AF"/>
    <w:rsid w:val="00457367"/>
    <w:rsid w:val="00464D36"/>
    <w:rsid w:val="004673D9"/>
    <w:rsid w:val="00471209"/>
    <w:rsid w:val="00474095"/>
    <w:rsid w:val="00474D4F"/>
    <w:rsid w:val="004751B5"/>
    <w:rsid w:val="00481860"/>
    <w:rsid w:val="00485A33"/>
    <w:rsid w:val="00486B79"/>
    <w:rsid w:val="004876D2"/>
    <w:rsid w:val="00491684"/>
    <w:rsid w:val="00496867"/>
    <w:rsid w:val="00496D29"/>
    <w:rsid w:val="00497399"/>
    <w:rsid w:val="004A0AA5"/>
    <w:rsid w:val="004A0B07"/>
    <w:rsid w:val="004A0CD5"/>
    <w:rsid w:val="004A309B"/>
    <w:rsid w:val="004A5734"/>
    <w:rsid w:val="004A6EE5"/>
    <w:rsid w:val="004A736B"/>
    <w:rsid w:val="004B1DE4"/>
    <w:rsid w:val="004B3CD6"/>
    <w:rsid w:val="004B4DEB"/>
    <w:rsid w:val="004B5C1D"/>
    <w:rsid w:val="004B5E08"/>
    <w:rsid w:val="004B67E7"/>
    <w:rsid w:val="004C13FD"/>
    <w:rsid w:val="004C7BAD"/>
    <w:rsid w:val="004C7F9F"/>
    <w:rsid w:val="004D17AF"/>
    <w:rsid w:val="004D2B21"/>
    <w:rsid w:val="004D3AC3"/>
    <w:rsid w:val="004D6342"/>
    <w:rsid w:val="004D6D4D"/>
    <w:rsid w:val="004D7F49"/>
    <w:rsid w:val="004E3437"/>
    <w:rsid w:val="004E3566"/>
    <w:rsid w:val="004E4744"/>
    <w:rsid w:val="004E57B0"/>
    <w:rsid w:val="004F4F8E"/>
    <w:rsid w:val="004F5275"/>
    <w:rsid w:val="004F7595"/>
    <w:rsid w:val="00501300"/>
    <w:rsid w:val="0050156B"/>
    <w:rsid w:val="005028E2"/>
    <w:rsid w:val="00503B57"/>
    <w:rsid w:val="0051184F"/>
    <w:rsid w:val="00512B76"/>
    <w:rsid w:val="005135C7"/>
    <w:rsid w:val="00513AAE"/>
    <w:rsid w:val="00514C37"/>
    <w:rsid w:val="00515182"/>
    <w:rsid w:val="00515317"/>
    <w:rsid w:val="00515841"/>
    <w:rsid w:val="005219CA"/>
    <w:rsid w:val="0052410E"/>
    <w:rsid w:val="00524E42"/>
    <w:rsid w:val="005306AD"/>
    <w:rsid w:val="00532394"/>
    <w:rsid w:val="005346D6"/>
    <w:rsid w:val="005352A0"/>
    <w:rsid w:val="00536F08"/>
    <w:rsid w:val="00543D98"/>
    <w:rsid w:val="005511F0"/>
    <w:rsid w:val="0055378B"/>
    <w:rsid w:val="00555EE9"/>
    <w:rsid w:val="00565112"/>
    <w:rsid w:val="005658DD"/>
    <w:rsid w:val="00565FC2"/>
    <w:rsid w:val="0056746F"/>
    <w:rsid w:val="005701F2"/>
    <w:rsid w:val="0057126B"/>
    <w:rsid w:val="005714E0"/>
    <w:rsid w:val="00574863"/>
    <w:rsid w:val="00575E95"/>
    <w:rsid w:val="00581E0F"/>
    <w:rsid w:val="00585C5E"/>
    <w:rsid w:val="00585E58"/>
    <w:rsid w:val="005866A0"/>
    <w:rsid w:val="005878F2"/>
    <w:rsid w:val="0059281C"/>
    <w:rsid w:val="00597CB7"/>
    <w:rsid w:val="005A3572"/>
    <w:rsid w:val="005A5E9A"/>
    <w:rsid w:val="005A647C"/>
    <w:rsid w:val="005A6D4B"/>
    <w:rsid w:val="005A7125"/>
    <w:rsid w:val="005B112A"/>
    <w:rsid w:val="005B43B9"/>
    <w:rsid w:val="005B5EBD"/>
    <w:rsid w:val="005B66F7"/>
    <w:rsid w:val="005C0206"/>
    <w:rsid w:val="005C0B35"/>
    <w:rsid w:val="005C4252"/>
    <w:rsid w:val="005C50D5"/>
    <w:rsid w:val="005C5F51"/>
    <w:rsid w:val="005D09E7"/>
    <w:rsid w:val="005D4726"/>
    <w:rsid w:val="005D62DE"/>
    <w:rsid w:val="005D6894"/>
    <w:rsid w:val="005D7164"/>
    <w:rsid w:val="005E1385"/>
    <w:rsid w:val="005E3E84"/>
    <w:rsid w:val="005E79C9"/>
    <w:rsid w:val="005E7F76"/>
    <w:rsid w:val="005F08BB"/>
    <w:rsid w:val="005F3BCD"/>
    <w:rsid w:val="005F3DA3"/>
    <w:rsid w:val="005F4ACA"/>
    <w:rsid w:val="005F7BB9"/>
    <w:rsid w:val="005F7F6C"/>
    <w:rsid w:val="00600241"/>
    <w:rsid w:val="006016B5"/>
    <w:rsid w:val="00601B67"/>
    <w:rsid w:val="006136F4"/>
    <w:rsid w:val="00614BAA"/>
    <w:rsid w:val="006212E8"/>
    <w:rsid w:val="0062168A"/>
    <w:rsid w:val="00623CA4"/>
    <w:rsid w:val="00632E69"/>
    <w:rsid w:val="00633471"/>
    <w:rsid w:val="0063419D"/>
    <w:rsid w:val="0063448B"/>
    <w:rsid w:val="00637916"/>
    <w:rsid w:val="00642B9A"/>
    <w:rsid w:val="0064333C"/>
    <w:rsid w:val="00645353"/>
    <w:rsid w:val="00645E1F"/>
    <w:rsid w:val="00646696"/>
    <w:rsid w:val="0064744C"/>
    <w:rsid w:val="0065062C"/>
    <w:rsid w:val="00651BF6"/>
    <w:rsid w:val="00652DDB"/>
    <w:rsid w:val="006540B6"/>
    <w:rsid w:val="00654F2B"/>
    <w:rsid w:val="0065632C"/>
    <w:rsid w:val="00656A81"/>
    <w:rsid w:val="0065715F"/>
    <w:rsid w:val="00660F4F"/>
    <w:rsid w:val="00662DC1"/>
    <w:rsid w:val="006644DD"/>
    <w:rsid w:val="00670AF7"/>
    <w:rsid w:val="006744B8"/>
    <w:rsid w:val="0067555E"/>
    <w:rsid w:val="0067746F"/>
    <w:rsid w:val="006800E3"/>
    <w:rsid w:val="006810BD"/>
    <w:rsid w:val="00683868"/>
    <w:rsid w:val="00686503"/>
    <w:rsid w:val="00687D46"/>
    <w:rsid w:val="0069088F"/>
    <w:rsid w:val="00691E77"/>
    <w:rsid w:val="00693560"/>
    <w:rsid w:val="00696448"/>
    <w:rsid w:val="00696D7E"/>
    <w:rsid w:val="00697822"/>
    <w:rsid w:val="006A05A9"/>
    <w:rsid w:val="006A2D78"/>
    <w:rsid w:val="006A479E"/>
    <w:rsid w:val="006A6CD3"/>
    <w:rsid w:val="006B0D75"/>
    <w:rsid w:val="006C17A2"/>
    <w:rsid w:val="006C18E8"/>
    <w:rsid w:val="006C49EC"/>
    <w:rsid w:val="006C50EB"/>
    <w:rsid w:val="006C52B2"/>
    <w:rsid w:val="006C7ADA"/>
    <w:rsid w:val="006D16D5"/>
    <w:rsid w:val="006D4B47"/>
    <w:rsid w:val="006D66A1"/>
    <w:rsid w:val="006D6A6D"/>
    <w:rsid w:val="006E11C4"/>
    <w:rsid w:val="006E41EA"/>
    <w:rsid w:val="006E529D"/>
    <w:rsid w:val="006E6433"/>
    <w:rsid w:val="006E657C"/>
    <w:rsid w:val="006E6921"/>
    <w:rsid w:val="006E7EBC"/>
    <w:rsid w:val="006F5DE4"/>
    <w:rsid w:val="006F621B"/>
    <w:rsid w:val="00706924"/>
    <w:rsid w:val="007076D5"/>
    <w:rsid w:val="0071134F"/>
    <w:rsid w:val="007115EA"/>
    <w:rsid w:val="00713520"/>
    <w:rsid w:val="00714934"/>
    <w:rsid w:val="007149E8"/>
    <w:rsid w:val="00714B3A"/>
    <w:rsid w:val="00715592"/>
    <w:rsid w:val="007162C0"/>
    <w:rsid w:val="007201F8"/>
    <w:rsid w:val="00720F31"/>
    <w:rsid w:val="00722074"/>
    <w:rsid w:val="00725062"/>
    <w:rsid w:val="00726F8F"/>
    <w:rsid w:val="00730BEA"/>
    <w:rsid w:val="00735FF3"/>
    <w:rsid w:val="00740028"/>
    <w:rsid w:val="007454EE"/>
    <w:rsid w:val="00745D0E"/>
    <w:rsid w:val="00751F57"/>
    <w:rsid w:val="00751FCB"/>
    <w:rsid w:val="00752BD2"/>
    <w:rsid w:val="007544C1"/>
    <w:rsid w:val="007548FE"/>
    <w:rsid w:val="0075748E"/>
    <w:rsid w:val="00760420"/>
    <w:rsid w:val="007606F9"/>
    <w:rsid w:val="007608BB"/>
    <w:rsid w:val="00762005"/>
    <w:rsid w:val="00762FB0"/>
    <w:rsid w:val="00764893"/>
    <w:rsid w:val="007673E5"/>
    <w:rsid w:val="00767420"/>
    <w:rsid w:val="00770E43"/>
    <w:rsid w:val="00777814"/>
    <w:rsid w:val="00777D46"/>
    <w:rsid w:val="00783D68"/>
    <w:rsid w:val="007862AC"/>
    <w:rsid w:val="0079162B"/>
    <w:rsid w:val="00792E18"/>
    <w:rsid w:val="00794A82"/>
    <w:rsid w:val="007A578E"/>
    <w:rsid w:val="007B0499"/>
    <w:rsid w:val="007B2C1C"/>
    <w:rsid w:val="007B61A7"/>
    <w:rsid w:val="007C07B4"/>
    <w:rsid w:val="007C0D75"/>
    <w:rsid w:val="007C2D4C"/>
    <w:rsid w:val="007C344C"/>
    <w:rsid w:val="007D0BFB"/>
    <w:rsid w:val="007D1CDD"/>
    <w:rsid w:val="007D47E7"/>
    <w:rsid w:val="007D5849"/>
    <w:rsid w:val="007D6080"/>
    <w:rsid w:val="007D74DE"/>
    <w:rsid w:val="007E2365"/>
    <w:rsid w:val="007E36A0"/>
    <w:rsid w:val="007E4A20"/>
    <w:rsid w:val="007E573F"/>
    <w:rsid w:val="007E6741"/>
    <w:rsid w:val="007F01AE"/>
    <w:rsid w:val="007F0561"/>
    <w:rsid w:val="007F15E0"/>
    <w:rsid w:val="007F337C"/>
    <w:rsid w:val="007F7A0F"/>
    <w:rsid w:val="0080377C"/>
    <w:rsid w:val="00806AAA"/>
    <w:rsid w:val="00807CA9"/>
    <w:rsid w:val="00810629"/>
    <w:rsid w:val="008114EC"/>
    <w:rsid w:val="00811769"/>
    <w:rsid w:val="0081216F"/>
    <w:rsid w:val="00812ED5"/>
    <w:rsid w:val="008144A6"/>
    <w:rsid w:val="0081634F"/>
    <w:rsid w:val="00817283"/>
    <w:rsid w:val="0082641D"/>
    <w:rsid w:val="00830AB6"/>
    <w:rsid w:val="00833656"/>
    <w:rsid w:val="00834021"/>
    <w:rsid w:val="008425AE"/>
    <w:rsid w:val="00843164"/>
    <w:rsid w:val="00844ED5"/>
    <w:rsid w:val="0084592E"/>
    <w:rsid w:val="00846998"/>
    <w:rsid w:val="0085328F"/>
    <w:rsid w:val="00853892"/>
    <w:rsid w:val="00853AAD"/>
    <w:rsid w:val="00855183"/>
    <w:rsid w:val="008554D8"/>
    <w:rsid w:val="00856D5A"/>
    <w:rsid w:val="00857538"/>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297E"/>
    <w:rsid w:val="008A67C5"/>
    <w:rsid w:val="008A6BBF"/>
    <w:rsid w:val="008A7C2B"/>
    <w:rsid w:val="008B0822"/>
    <w:rsid w:val="008B3D97"/>
    <w:rsid w:val="008B42F2"/>
    <w:rsid w:val="008B580E"/>
    <w:rsid w:val="008C2150"/>
    <w:rsid w:val="008C2F28"/>
    <w:rsid w:val="008C4812"/>
    <w:rsid w:val="008C5A7D"/>
    <w:rsid w:val="008C5D6F"/>
    <w:rsid w:val="008C62F3"/>
    <w:rsid w:val="008C7292"/>
    <w:rsid w:val="008C7CD2"/>
    <w:rsid w:val="008D25A3"/>
    <w:rsid w:val="008D26A5"/>
    <w:rsid w:val="008D3A99"/>
    <w:rsid w:val="008D74F5"/>
    <w:rsid w:val="008E772E"/>
    <w:rsid w:val="008F336A"/>
    <w:rsid w:val="008F3D98"/>
    <w:rsid w:val="008F52EA"/>
    <w:rsid w:val="008F7B02"/>
    <w:rsid w:val="008F7DE5"/>
    <w:rsid w:val="009005C3"/>
    <w:rsid w:val="009018FA"/>
    <w:rsid w:val="009021AB"/>
    <w:rsid w:val="00902B86"/>
    <w:rsid w:val="00906A52"/>
    <w:rsid w:val="00906C72"/>
    <w:rsid w:val="00907195"/>
    <w:rsid w:val="00912C55"/>
    <w:rsid w:val="009146BA"/>
    <w:rsid w:val="00915C20"/>
    <w:rsid w:val="00917827"/>
    <w:rsid w:val="009206D1"/>
    <w:rsid w:val="00920805"/>
    <w:rsid w:val="00924AA8"/>
    <w:rsid w:val="0093103D"/>
    <w:rsid w:val="009318E9"/>
    <w:rsid w:val="00932323"/>
    <w:rsid w:val="009353BC"/>
    <w:rsid w:val="009363EE"/>
    <w:rsid w:val="00936A4E"/>
    <w:rsid w:val="00936C9F"/>
    <w:rsid w:val="0094134E"/>
    <w:rsid w:val="00941D79"/>
    <w:rsid w:val="00942264"/>
    <w:rsid w:val="00954566"/>
    <w:rsid w:val="00955BF0"/>
    <w:rsid w:val="009563A2"/>
    <w:rsid w:val="0096299A"/>
    <w:rsid w:val="009647F5"/>
    <w:rsid w:val="009672D4"/>
    <w:rsid w:val="00967E9D"/>
    <w:rsid w:val="00970214"/>
    <w:rsid w:val="00971886"/>
    <w:rsid w:val="0097226B"/>
    <w:rsid w:val="009742D3"/>
    <w:rsid w:val="0097551D"/>
    <w:rsid w:val="009816C5"/>
    <w:rsid w:val="00984BFE"/>
    <w:rsid w:val="009860AD"/>
    <w:rsid w:val="00986A8B"/>
    <w:rsid w:val="00987CAC"/>
    <w:rsid w:val="00990899"/>
    <w:rsid w:val="00992455"/>
    <w:rsid w:val="00993847"/>
    <w:rsid w:val="00994782"/>
    <w:rsid w:val="009954DC"/>
    <w:rsid w:val="009962FD"/>
    <w:rsid w:val="00996390"/>
    <w:rsid w:val="009A01F7"/>
    <w:rsid w:val="009A4192"/>
    <w:rsid w:val="009A6A7A"/>
    <w:rsid w:val="009A718A"/>
    <w:rsid w:val="009B1EAA"/>
    <w:rsid w:val="009B2C2D"/>
    <w:rsid w:val="009B46A1"/>
    <w:rsid w:val="009B542B"/>
    <w:rsid w:val="009B5900"/>
    <w:rsid w:val="009B622B"/>
    <w:rsid w:val="009C0633"/>
    <w:rsid w:val="009C372B"/>
    <w:rsid w:val="009C515C"/>
    <w:rsid w:val="009C6C76"/>
    <w:rsid w:val="009C742D"/>
    <w:rsid w:val="009D614F"/>
    <w:rsid w:val="009D7053"/>
    <w:rsid w:val="009D7D38"/>
    <w:rsid w:val="009E0147"/>
    <w:rsid w:val="009E2963"/>
    <w:rsid w:val="009E5068"/>
    <w:rsid w:val="009E57CC"/>
    <w:rsid w:val="009E64BE"/>
    <w:rsid w:val="009F004A"/>
    <w:rsid w:val="009F3BAA"/>
    <w:rsid w:val="009F5C9A"/>
    <w:rsid w:val="009F6062"/>
    <w:rsid w:val="009F7D73"/>
    <w:rsid w:val="009F7D94"/>
    <w:rsid w:val="00A013A6"/>
    <w:rsid w:val="00A0150D"/>
    <w:rsid w:val="00A05A69"/>
    <w:rsid w:val="00A060D8"/>
    <w:rsid w:val="00A07848"/>
    <w:rsid w:val="00A079EA"/>
    <w:rsid w:val="00A100D8"/>
    <w:rsid w:val="00A15316"/>
    <w:rsid w:val="00A15A59"/>
    <w:rsid w:val="00A16D61"/>
    <w:rsid w:val="00A16DA6"/>
    <w:rsid w:val="00A1775A"/>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4190"/>
    <w:rsid w:val="00A658BF"/>
    <w:rsid w:val="00A71FC4"/>
    <w:rsid w:val="00A73EE6"/>
    <w:rsid w:val="00A7480F"/>
    <w:rsid w:val="00A74F43"/>
    <w:rsid w:val="00A75877"/>
    <w:rsid w:val="00A800EA"/>
    <w:rsid w:val="00A8196A"/>
    <w:rsid w:val="00A858AB"/>
    <w:rsid w:val="00A94571"/>
    <w:rsid w:val="00A96DC7"/>
    <w:rsid w:val="00A974F7"/>
    <w:rsid w:val="00AA0601"/>
    <w:rsid w:val="00AB1138"/>
    <w:rsid w:val="00AB1670"/>
    <w:rsid w:val="00AB19E3"/>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AF12E1"/>
    <w:rsid w:val="00AF6845"/>
    <w:rsid w:val="00B04332"/>
    <w:rsid w:val="00B04851"/>
    <w:rsid w:val="00B05E39"/>
    <w:rsid w:val="00B06D06"/>
    <w:rsid w:val="00B174EC"/>
    <w:rsid w:val="00B22437"/>
    <w:rsid w:val="00B26BC0"/>
    <w:rsid w:val="00B32DAD"/>
    <w:rsid w:val="00B34B3F"/>
    <w:rsid w:val="00B36915"/>
    <w:rsid w:val="00B40B1F"/>
    <w:rsid w:val="00B4427C"/>
    <w:rsid w:val="00B46178"/>
    <w:rsid w:val="00B473F0"/>
    <w:rsid w:val="00B47EC7"/>
    <w:rsid w:val="00B509CF"/>
    <w:rsid w:val="00B50FA3"/>
    <w:rsid w:val="00B517D6"/>
    <w:rsid w:val="00B5596A"/>
    <w:rsid w:val="00B56346"/>
    <w:rsid w:val="00B60B27"/>
    <w:rsid w:val="00B60CEE"/>
    <w:rsid w:val="00B61CD3"/>
    <w:rsid w:val="00B62C81"/>
    <w:rsid w:val="00B7200B"/>
    <w:rsid w:val="00B730CB"/>
    <w:rsid w:val="00B82652"/>
    <w:rsid w:val="00B832EC"/>
    <w:rsid w:val="00B83C23"/>
    <w:rsid w:val="00B83FF7"/>
    <w:rsid w:val="00B841FE"/>
    <w:rsid w:val="00B84B13"/>
    <w:rsid w:val="00B90905"/>
    <w:rsid w:val="00B9178E"/>
    <w:rsid w:val="00B91ED2"/>
    <w:rsid w:val="00B92AA0"/>
    <w:rsid w:val="00B93DA2"/>
    <w:rsid w:val="00B94256"/>
    <w:rsid w:val="00B95FC4"/>
    <w:rsid w:val="00BA0DA3"/>
    <w:rsid w:val="00BA30E1"/>
    <w:rsid w:val="00BA356F"/>
    <w:rsid w:val="00BA4BEB"/>
    <w:rsid w:val="00BA628B"/>
    <w:rsid w:val="00BA6ED2"/>
    <w:rsid w:val="00BA755B"/>
    <w:rsid w:val="00BB1FA7"/>
    <w:rsid w:val="00BB23E5"/>
    <w:rsid w:val="00BB4AF0"/>
    <w:rsid w:val="00BB53BF"/>
    <w:rsid w:val="00BB54BA"/>
    <w:rsid w:val="00BC1E4B"/>
    <w:rsid w:val="00BC3604"/>
    <w:rsid w:val="00BC3C8A"/>
    <w:rsid w:val="00BC4C95"/>
    <w:rsid w:val="00BC502E"/>
    <w:rsid w:val="00BD1CF4"/>
    <w:rsid w:val="00BD24C2"/>
    <w:rsid w:val="00BD2F74"/>
    <w:rsid w:val="00BD45A7"/>
    <w:rsid w:val="00BD4801"/>
    <w:rsid w:val="00BE57B8"/>
    <w:rsid w:val="00BE6B3D"/>
    <w:rsid w:val="00BF094A"/>
    <w:rsid w:val="00BF41BB"/>
    <w:rsid w:val="00BF74DF"/>
    <w:rsid w:val="00C00B6E"/>
    <w:rsid w:val="00C10BE5"/>
    <w:rsid w:val="00C10E6C"/>
    <w:rsid w:val="00C12E03"/>
    <w:rsid w:val="00C13407"/>
    <w:rsid w:val="00C136CD"/>
    <w:rsid w:val="00C153AF"/>
    <w:rsid w:val="00C1546D"/>
    <w:rsid w:val="00C15509"/>
    <w:rsid w:val="00C20638"/>
    <w:rsid w:val="00C20E72"/>
    <w:rsid w:val="00C243E5"/>
    <w:rsid w:val="00C27D07"/>
    <w:rsid w:val="00C306C3"/>
    <w:rsid w:val="00C3298B"/>
    <w:rsid w:val="00C3542C"/>
    <w:rsid w:val="00C368F5"/>
    <w:rsid w:val="00C4077E"/>
    <w:rsid w:val="00C479B6"/>
    <w:rsid w:val="00C50275"/>
    <w:rsid w:val="00C5520D"/>
    <w:rsid w:val="00C56E2B"/>
    <w:rsid w:val="00C6217B"/>
    <w:rsid w:val="00C62A99"/>
    <w:rsid w:val="00C63974"/>
    <w:rsid w:val="00C65E4E"/>
    <w:rsid w:val="00C66F66"/>
    <w:rsid w:val="00C66FAD"/>
    <w:rsid w:val="00C71BA1"/>
    <w:rsid w:val="00C722CC"/>
    <w:rsid w:val="00C72B96"/>
    <w:rsid w:val="00C72C77"/>
    <w:rsid w:val="00C75EEB"/>
    <w:rsid w:val="00C773D9"/>
    <w:rsid w:val="00C7756E"/>
    <w:rsid w:val="00C82384"/>
    <w:rsid w:val="00C8307E"/>
    <w:rsid w:val="00C84765"/>
    <w:rsid w:val="00C91212"/>
    <w:rsid w:val="00C93677"/>
    <w:rsid w:val="00C952BB"/>
    <w:rsid w:val="00C95D9B"/>
    <w:rsid w:val="00C96388"/>
    <w:rsid w:val="00C96C8E"/>
    <w:rsid w:val="00C97BC7"/>
    <w:rsid w:val="00CA4382"/>
    <w:rsid w:val="00CA4B18"/>
    <w:rsid w:val="00CA504E"/>
    <w:rsid w:val="00CA63B0"/>
    <w:rsid w:val="00CA7D2D"/>
    <w:rsid w:val="00CB39CB"/>
    <w:rsid w:val="00CB45A6"/>
    <w:rsid w:val="00CB5ADC"/>
    <w:rsid w:val="00CB7254"/>
    <w:rsid w:val="00CC0FB9"/>
    <w:rsid w:val="00CC2AEC"/>
    <w:rsid w:val="00CC5583"/>
    <w:rsid w:val="00CC5694"/>
    <w:rsid w:val="00CD43F0"/>
    <w:rsid w:val="00CD5A27"/>
    <w:rsid w:val="00CD5C6B"/>
    <w:rsid w:val="00CD6883"/>
    <w:rsid w:val="00CE3B91"/>
    <w:rsid w:val="00CE3C73"/>
    <w:rsid w:val="00CE3ED4"/>
    <w:rsid w:val="00CE5D6C"/>
    <w:rsid w:val="00CE795E"/>
    <w:rsid w:val="00CF10C5"/>
    <w:rsid w:val="00CF1CD9"/>
    <w:rsid w:val="00CF21D0"/>
    <w:rsid w:val="00CF53D7"/>
    <w:rsid w:val="00CF61DB"/>
    <w:rsid w:val="00CF799E"/>
    <w:rsid w:val="00D04F5A"/>
    <w:rsid w:val="00D04FE5"/>
    <w:rsid w:val="00D131EB"/>
    <w:rsid w:val="00D13710"/>
    <w:rsid w:val="00D13E04"/>
    <w:rsid w:val="00D16AF6"/>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55CEF"/>
    <w:rsid w:val="00D6105C"/>
    <w:rsid w:val="00D63492"/>
    <w:rsid w:val="00D63856"/>
    <w:rsid w:val="00D66359"/>
    <w:rsid w:val="00D72F78"/>
    <w:rsid w:val="00D7594A"/>
    <w:rsid w:val="00D759BF"/>
    <w:rsid w:val="00D76E77"/>
    <w:rsid w:val="00D8174B"/>
    <w:rsid w:val="00D8306B"/>
    <w:rsid w:val="00D867D0"/>
    <w:rsid w:val="00D86DF0"/>
    <w:rsid w:val="00D87440"/>
    <w:rsid w:val="00D928E6"/>
    <w:rsid w:val="00D92AC0"/>
    <w:rsid w:val="00D93DE2"/>
    <w:rsid w:val="00D945B0"/>
    <w:rsid w:val="00D954C5"/>
    <w:rsid w:val="00D95831"/>
    <w:rsid w:val="00DA2A0B"/>
    <w:rsid w:val="00DA7B01"/>
    <w:rsid w:val="00DA7BB9"/>
    <w:rsid w:val="00DB0095"/>
    <w:rsid w:val="00DB1D1C"/>
    <w:rsid w:val="00DB23F5"/>
    <w:rsid w:val="00DB4D58"/>
    <w:rsid w:val="00DB5EFE"/>
    <w:rsid w:val="00DB60C7"/>
    <w:rsid w:val="00DB699A"/>
    <w:rsid w:val="00DC0728"/>
    <w:rsid w:val="00DC282D"/>
    <w:rsid w:val="00DC4EAC"/>
    <w:rsid w:val="00DC6958"/>
    <w:rsid w:val="00DD188C"/>
    <w:rsid w:val="00DD43DD"/>
    <w:rsid w:val="00DD4A86"/>
    <w:rsid w:val="00DD5291"/>
    <w:rsid w:val="00DD619E"/>
    <w:rsid w:val="00DE15DD"/>
    <w:rsid w:val="00DE23AD"/>
    <w:rsid w:val="00DF72CD"/>
    <w:rsid w:val="00E00F94"/>
    <w:rsid w:val="00E02292"/>
    <w:rsid w:val="00E03380"/>
    <w:rsid w:val="00E0589D"/>
    <w:rsid w:val="00E05CDC"/>
    <w:rsid w:val="00E06235"/>
    <w:rsid w:val="00E10565"/>
    <w:rsid w:val="00E1322B"/>
    <w:rsid w:val="00E14E7F"/>
    <w:rsid w:val="00E25AC2"/>
    <w:rsid w:val="00E27DFA"/>
    <w:rsid w:val="00E313C4"/>
    <w:rsid w:val="00E34309"/>
    <w:rsid w:val="00E35B8F"/>
    <w:rsid w:val="00E410D4"/>
    <w:rsid w:val="00E434C8"/>
    <w:rsid w:val="00E47880"/>
    <w:rsid w:val="00E569FC"/>
    <w:rsid w:val="00E575A7"/>
    <w:rsid w:val="00E57AD4"/>
    <w:rsid w:val="00E611C1"/>
    <w:rsid w:val="00E67604"/>
    <w:rsid w:val="00E67B5D"/>
    <w:rsid w:val="00E720D4"/>
    <w:rsid w:val="00E728BA"/>
    <w:rsid w:val="00E75F28"/>
    <w:rsid w:val="00E86C5B"/>
    <w:rsid w:val="00E87A00"/>
    <w:rsid w:val="00E90E87"/>
    <w:rsid w:val="00E92573"/>
    <w:rsid w:val="00E95756"/>
    <w:rsid w:val="00E95B1B"/>
    <w:rsid w:val="00E972AB"/>
    <w:rsid w:val="00E97D8F"/>
    <w:rsid w:val="00E97F05"/>
    <w:rsid w:val="00EA0223"/>
    <w:rsid w:val="00EA1714"/>
    <w:rsid w:val="00EA1A4F"/>
    <w:rsid w:val="00EA6F2E"/>
    <w:rsid w:val="00EA7BE7"/>
    <w:rsid w:val="00EB01D8"/>
    <w:rsid w:val="00EB0B00"/>
    <w:rsid w:val="00EB12C7"/>
    <w:rsid w:val="00EB55F8"/>
    <w:rsid w:val="00EC2C25"/>
    <w:rsid w:val="00EC548A"/>
    <w:rsid w:val="00EC56B5"/>
    <w:rsid w:val="00EC6370"/>
    <w:rsid w:val="00ED2548"/>
    <w:rsid w:val="00ED3672"/>
    <w:rsid w:val="00ED3D7D"/>
    <w:rsid w:val="00ED6B21"/>
    <w:rsid w:val="00ED79EC"/>
    <w:rsid w:val="00EE0CFC"/>
    <w:rsid w:val="00EE183A"/>
    <w:rsid w:val="00EE5CC4"/>
    <w:rsid w:val="00EE6865"/>
    <w:rsid w:val="00EE78D2"/>
    <w:rsid w:val="00EF2DD8"/>
    <w:rsid w:val="00EF34F9"/>
    <w:rsid w:val="00EF3CC6"/>
    <w:rsid w:val="00EF4E7A"/>
    <w:rsid w:val="00EF5755"/>
    <w:rsid w:val="00EF5AEC"/>
    <w:rsid w:val="00EF60BC"/>
    <w:rsid w:val="00EF7311"/>
    <w:rsid w:val="00F05534"/>
    <w:rsid w:val="00F05BB5"/>
    <w:rsid w:val="00F05D68"/>
    <w:rsid w:val="00F07D4A"/>
    <w:rsid w:val="00F1701C"/>
    <w:rsid w:val="00F170BC"/>
    <w:rsid w:val="00F22FB6"/>
    <w:rsid w:val="00F239EF"/>
    <w:rsid w:val="00F252CD"/>
    <w:rsid w:val="00F30126"/>
    <w:rsid w:val="00F301AC"/>
    <w:rsid w:val="00F36101"/>
    <w:rsid w:val="00F37E44"/>
    <w:rsid w:val="00F42906"/>
    <w:rsid w:val="00F4583C"/>
    <w:rsid w:val="00F45BAA"/>
    <w:rsid w:val="00F4739A"/>
    <w:rsid w:val="00F50D7F"/>
    <w:rsid w:val="00F51880"/>
    <w:rsid w:val="00F55449"/>
    <w:rsid w:val="00F710F4"/>
    <w:rsid w:val="00F746E5"/>
    <w:rsid w:val="00F765E7"/>
    <w:rsid w:val="00F80E8C"/>
    <w:rsid w:val="00F90CF1"/>
    <w:rsid w:val="00F91B0D"/>
    <w:rsid w:val="00F92093"/>
    <w:rsid w:val="00FA2334"/>
    <w:rsid w:val="00FA4049"/>
    <w:rsid w:val="00FA43DB"/>
    <w:rsid w:val="00FA4A7D"/>
    <w:rsid w:val="00FA5842"/>
    <w:rsid w:val="00FB2C35"/>
    <w:rsid w:val="00FB3420"/>
    <w:rsid w:val="00FB4BB6"/>
    <w:rsid w:val="00FB4BFE"/>
    <w:rsid w:val="00FC11DE"/>
    <w:rsid w:val="00FC2DE1"/>
    <w:rsid w:val="00FC52E6"/>
    <w:rsid w:val="00FC5DA0"/>
    <w:rsid w:val="00FC7BC6"/>
    <w:rsid w:val="00FD180D"/>
    <w:rsid w:val="00FD295E"/>
    <w:rsid w:val="00FD29E7"/>
    <w:rsid w:val="00FD59E0"/>
    <w:rsid w:val="00FE5F21"/>
    <w:rsid w:val="00FE6A50"/>
    <w:rsid w:val="00FE76B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B04AF"/>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customStyle="1" w:styleId="apple-converted-space">
    <w:name w:val="apple-converted-space"/>
    <w:basedOn w:val="DefaultParagraphFont"/>
    <w:rsid w:val="00752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48529510">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732390854">
      <w:bodyDiv w:val="1"/>
      <w:marLeft w:val="0"/>
      <w:marRight w:val="0"/>
      <w:marTop w:val="0"/>
      <w:marBottom w:val="0"/>
      <w:divBdr>
        <w:top w:val="none" w:sz="0" w:space="0" w:color="auto"/>
        <w:left w:val="none" w:sz="0" w:space="0" w:color="auto"/>
        <w:bottom w:val="none" w:sz="0" w:space="0" w:color="auto"/>
        <w:right w:val="none" w:sz="0" w:space="0" w:color="auto"/>
      </w:divBdr>
    </w:div>
    <w:div w:id="883369490">
      <w:bodyDiv w:val="1"/>
      <w:marLeft w:val="0"/>
      <w:marRight w:val="0"/>
      <w:marTop w:val="0"/>
      <w:marBottom w:val="0"/>
      <w:divBdr>
        <w:top w:val="none" w:sz="0" w:space="0" w:color="auto"/>
        <w:left w:val="none" w:sz="0" w:space="0" w:color="auto"/>
        <w:bottom w:val="none" w:sz="0" w:space="0" w:color="auto"/>
        <w:right w:val="none" w:sz="0" w:space="0" w:color="auto"/>
      </w:divBdr>
    </w:div>
    <w:div w:id="1210996058">
      <w:bodyDiv w:val="1"/>
      <w:marLeft w:val="0"/>
      <w:marRight w:val="0"/>
      <w:marTop w:val="0"/>
      <w:marBottom w:val="0"/>
      <w:divBdr>
        <w:top w:val="none" w:sz="0" w:space="0" w:color="auto"/>
        <w:left w:val="none" w:sz="0" w:space="0" w:color="auto"/>
        <w:bottom w:val="none" w:sz="0" w:space="0" w:color="auto"/>
        <w:right w:val="none" w:sz="0" w:space="0" w:color="auto"/>
      </w:divBdr>
    </w:div>
    <w:div w:id="1235748599">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478064907">
      <w:bodyDiv w:val="1"/>
      <w:marLeft w:val="0"/>
      <w:marRight w:val="0"/>
      <w:marTop w:val="0"/>
      <w:marBottom w:val="0"/>
      <w:divBdr>
        <w:top w:val="none" w:sz="0" w:space="0" w:color="auto"/>
        <w:left w:val="none" w:sz="0" w:space="0" w:color="auto"/>
        <w:bottom w:val="none" w:sz="0" w:space="0" w:color="auto"/>
        <w:right w:val="none" w:sz="0" w:space="0" w:color="auto"/>
      </w:divBdr>
    </w:div>
    <w:div w:id="1672486545">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hyperlink" Target="http://api.jquery.com/jquery.ajax/"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yperlink" Target="https://jquery.com/"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knockoutjs.com/documentation/introduction.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localhost/Sage300" TargetMode="External"/><Relationship Id="rId28"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hyperlink" Target="http://www.telerik.com/kendo-ui"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F335DB-C968-4EB7-95A7-F49291988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1080</TotalTime>
  <Pages>24</Pages>
  <Words>3728</Words>
  <Characters>21252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24931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Wang, David</cp:lastModifiedBy>
  <cp:revision>35</cp:revision>
  <cp:lastPrinted>2016-01-19T01:09:00Z</cp:lastPrinted>
  <dcterms:created xsi:type="dcterms:W3CDTF">2016-11-02T02:59:00Z</dcterms:created>
  <dcterms:modified xsi:type="dcterms:W3CDTF">2016-11-15T17:52:00Z</dcterms:modified>
</cp:coreProperties>
</file>